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DEF681" w14:textId="04327080" w:rsidR="003218FF" w:rsidRPr="00D42CE3" w:rsidRDefault="003218FF" w:rsidP="003218FF">
      <w:pPr>
        <w:suppressAutoHyphens/>
        <w:autoSpaceDE w:val="0"/>
        <w:autoSpaceDN w:val="0"/>
        <w:adjustRightInd w:val="0"/>
        <w:jc w:val="center"/>
        <w:rPr>
          <w:sz w:val="28"/>
          <w:szCs w:val="28"/>
          <w:lang w:val="en"/>
        </w:rPr>
      </w:pPr>
      <w:r w:rsidRPr="00D42CE3">
        <w:rPr>
          <w:bCs/>
          <w:sz w:val="28"/>
          <w:szCs w:val="28"/>
          <w:lang w:val="en"/>
        </w:rPr>
        <w:t>TỔNG LIÊN ĐOÀN LAO ĐỘNG VIỆT NAM</w:t>
      </w:r>
      <w:r w:rsidRPr="00D42CE3">
        <w:rPr>
          <w:b/>
          <w:bCs/>
          <w:sz w:val="28"/>
          <w:szCs w:val="28"/>
          <w:lang w:val="en"/>
        </w:rPr>
        <w:t xml:space="preserve"> </w:t>
      </w:r>
    </w:p>
    <w:p w14:paraId="18A37BC5" w14:textId="77777777" w:rsidR="003218FF" w:rsidRPr="00D42CE3" w:rsidRDefault="003218FF" w:rsidP="003218FF">
      <w:pPr>
        <w:suppressAutoHyphens/>
        <w:autoSpaceDE w:val="0"/>
        <w:autoSpaceDN w:val="0"/>
        <w:adjustRightInd w:val="0"/>
        <w:jc w:val="center"/>
        <w:rPr>
          <w:sz w:val="28"/>
          <w:szCs w:val="28"/>
        </w:rPr>
      </w:pPr>
      <w:r w:rsidRPr="00D42CE3">
        <w:rPr>
          <w:b/>
          <w:bCs/>
          <w:sz w:val="28"/>
          <w:szCs w:val="28"/>
          <w:lang w:val="en"/>
        </w:rPr>
        <w:t>TR</w:t>
      </w:r>
      <w:r w:rsidRPr="00D42CE3">
        <w:rPr>
          <w:b/>
          <w:bCs/>
          <w:sz w:val="28"/>
          <w:szCs w:val="28"/>
          <w:lang w:val="vi-VN"/>
        </w:rPr>
        <w:t>ƯỜNG ĐẠI HỌC TÔN ĐỨC THẮNG</w:t>
      </w:r>
      <w:r w:rsidRPr="00D42CE3">
        <w:rPr>
          <w:sz w:val="28"/>
          <w:szCs w:val="28"/>
          <w:lang w:val="vi-VN"/>
        </w:rPr>
        <w:t xml:space="preserve"> </w:t>
      </w:r>
    </w:p>
    <w:p w14:paraId="52D0044A" w14:textId="77777777" w:rsidR="003218FF" w:rsidRPr="00D42CE3" w:rsidRDefault="003218FF" w:rsidP="003218FF">
      <w:pPr>
        <w:suppressAutoHyphens/>
        <w:autoSpaceDE w:val="0"/>
        <w:autoSpaceDN w:val="0"/>
        <w:adjustRightInd w:val="0"/>
        <w:jc w:val="center"/>
        <w:rPr>
          <w:sz w:val="28"/>
          <w:szCs w:val="28"/>
          <w:lang w:val="en"/>
        </w:rPr>
      </w:pPr>
      <w:r w:rsidRPr="00D42CE3">
        <w:rPr>
          <w:b/>
          <w:bCs/>
          <w:sz w:val="28"/>
          <w:szCs w:val="28"/>
          <w:lang w:val="en"/>
        </w:rPr>
        <w:t xml:space="preserve">KHOA CÔNG NGHỆ THÔNG TIN </w:t>
      </w:r>
    </w:p>
    <w:p w14:paraId="11416EEA" w14:textId="77777777" w:rsidR="003218FF" w:rsidRPr="00D42CE3" w:rsidRDefault="003218FF" w:rsidP="003218FF">
      <w:pPr>
        <w:suppressAutoHyphens/>
        <w:autoSpaceDE w:val="0"/>
        <w:autoSpaceDN w:val="0"/>
        <w:adjustRightInd w:val="0"/>
        <w:ind w:firstLine="720"/>
        <w:jc w:val="center"/>
        <w:rPr>
          <w:lang w:val="en"/>
        </w:rPr>
      </w:pPr>
    </w:p>
    <w:p w14:paraId="1648CD4B" w14:textId="77777777" w:rsidR="003218FF" w:rsidRPr="00D42CE3" w:rsidRDefault="003218FF" w:rsidP="003218FF">
      <w:pPr>
        <w:suppressAutoHyphens/>
        <w:autoSpaceDE w:val="0"/>
        <w:autoSpaceDN w:val="0"/>
        <w:adjustRightInd w:val="0"/>
        <w:ind w:firstLine="720"/>
        <w:jc w:val="center"/>
        <w:rPr>
          <w:b/>
          <w:bCs/>
          <w:sz w:val="28"/>
          <w:szCs w:val="28"/>
          <w:lang w:val="en"/>
        </w:rPr>
      </w:pPr>
      <w:r w:rsidRPr="00D42CE3">
        <w:rPr>
          <w:noProof/>
          <w:sz w:val="22"/>
          <w:szCs w:val="22"/>
        </w:rPr>
        <w:drawing>
          <wp:inline distT="0" distB="0" distL="0" distR="0" wp14:anchorId="35DE5C39" wp14:editId="2E84C515">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01F87843" w14:textId="77777777" w:rsidR="003218FF" w:rsidRPr="00D42CE3" w:rsidRDefault="003218FF" w:rsidP="003218FF">
      <w:pPr>
        <w:suppressAutoHyphens/>
        <w:autoSpaceDE w:val="0"/>
        <w:autoSpaceDN w:val="0"/>
        <w:adjustRightInd w:val="0"/>
        <w:ind w:firstLine="720"/>
        <w:rPr>
          <w:b/>
          <w:bCs/>
          <w:sz w:val="28"/>
          <w:szCs w:val="28"/>
          <w:lang w:val="en"/>
        </w:rPr>
      </w:pPr>
    </w:p>
    <w:p w14:paraId="342A56CA" w14:textId="41CD83AD" w:rsidR="003218FF" w:rsidRPr="00D42CE3" w:rsidRDefault="002F3E3D" w:rsidP="005D557B">
      <w:pPr>
        <w:tabs>
          <w:tab w:val="center" w:pos="4920"/>
          <w:tab w:val="right" w:pos="9121"/>
        </w:tabs>
        <w:suppressAutoHyphens/>
        <w:autoSpaceDE w:val="0"/>
        <w:autoSpaceDN w:val="0"/>
        <w:adjustRightInd w:val="0"/>
        <w:spacing w:line="360" w:lineRule="auto"/>
        <w:ind w:firstLine="720"/>
        <w:jc w:val="center"/>
        <w:rPr>
          <w:b/>
          <w:bCs/>
          <w:sz w:val="32"/>
          <w:szCs w:val="32"/>
          <w:lang w:val="en"/>
        </w:rPr>
      </w:pPr>
      <w:r w:rsidRPr="00D42CE3">
        <w:rPr>
          <w:b/>
          <w:bCs/>
          <w:sz w:val="32"/>
          <w:szCs w:val="32"/>
          <w:lang w:val="en"/>
        </w:rPr>
        <w:t>ĐỒ ÁN 2</w:t>
      </w:r>
    </w:p>
    <w:p w14:paraId="575062EB" w14:textId="77777777" w:rsidR="003218FF" w:rsidRPr="00D42CE3" w:rsidRDefault="007E7FF7" w:rsidP="003218FF">
      <w:pPr>
        <w:suppressAutoHyphens/>
        <w:autoSpaceDE w:val="0"/>
        <w:autoSpaceDN w:val="0"/>
        <w:adjustRightInd w:val="0"/>
        <w:spacing w:line="360" w:lineRule="auto"/>
        <w:ind w:firstLine="720"/>
        <w:jc w:val="center"/>
        <w:rPr>
          <w:b/>
          <w:bCs/>
          <w:sz w:val="32"/>
          <w:szCs w:val="32"/>
          <w:lang w:val="en"/>
        </w:rPr>
      </w:pPr>
      <w:r w:rsidRPr="00D42CE3">
        <w:rPr>
          <w:b/>
          <w:bCs/>
          <w:sz w:val="32"/>
          <w:szCs w:val="32"/>
          <w:lang w:val="en"/>
        </w:rPr>
        <w:t xml:space="preserve"> </w:t>
      </w:r>
    </w:p>
    <w:p w14:paraId="41EFB28E" w14:textId="77777777" w:rsidR="003218FF" w:rsidRPr="00D42CE3" w:rsidRDefault="003218FF" w:rsidP="003218FF">
      <w:pPr>
        <w:suppressAutoHyphens/>
        <w:autoSpaceDE w:val="0"/>
        <w:autoSpaceDN w:val="0"/>
        <w:adjustRightInd w:val="0"/>
        <w:spacing w:line="360" w:lineRule="auto"/>
        <w:rPr>
          <w:b/>
          <w:bCs/>
          <w:lang w:val="en"/>
        </w:rPr>
      </w:pPr>
    </w:p>
    <w:p w14:paraId="23A1BB9E" w14:textId="3F5B1BBA" w:rsidR="003218FF" w:rsidRPr="00D42CE3" w:rsidRDefault="002F3E3D" w:rsidP="003218FF">
      <w:pPr>
        <w:suppressAutoHyphens/>
        <w:autoSpaceDE w:val="0"/>
        <w:autoSpaceDN w:val="0"/>
        <w:adjustRightInd w:val="0"/>
        <w:spacing w:line="360" w:lineRule="auto"/>
        <w:jc w:val="center"/>
        <w:rPr>
          <w:b/>
          <w:bCs/>
          <w:sz w:val="48"/>
          <w:szCs w:val="48"/>
          <w:lang w:val="en"/>
        </w:rPr>
      </w:pPr>
      <w:r w:rsidRPr="00D42CE3">
        <w:rPr>
          <w:b/>
          <w:bCs/>
          <w:sz w:val="48"/>
          <w:szCs w:val="48"/>
          <w:lang w:val="en"/>
        </w:rPr>
        <w:t>MẠNG CẢM BIẾN NHIỆT ĐỘ SỦ DỤNG IOT</w:t>
      </w:r>
    </w:p>
    <w:p w14:paraId="0EA76190" w14:textId="77777777" w:rsidR="003218FF" w:rsidRPr="00D42CE3" w:rsidRDefault="00291721" w:rsidP="003218FF">
      <w:pPr>
        <w:suppressAutoHyphens/>
        <w:autoSpaceDE w:val="0"/>
        <w:autoSpaceDN w:val="0"/>
        <w:adjustRightInd w:val="0"/>
        <w:spacing w:line="360" w:lineRule="auto"/>
        <w:ind w:firstLine="720"/>
        <w:jc w:val="center"/>
        <w:rPr>
          <w:sz w:val="28"/>
          <w:szCs w:val="28"/>
          <w:lang w:val="en"/>
        </w:rPr>
      </w:pPr>
      <w:r w:rsidRPr="00D42CE3">
        <w:rPr>
          <w:sz w:val="28"/>
          <w:szCs w:val="28"/>
          <w:lang w:val="en"/>
        </w:rPr>
        <w:t xml:space="preserve"> </w:t>
      </w:r>
    </w:p>
    <w:p w14:paraId="46567787" w14:textId="77777777" w:rsidR="003218FF" w:rsidRPr="00D42CE3" w:rsidRDefault="003218FF" w:rsidP="003218FF">
      <w:pPr>
        <w:suppressAutoHyphens/>
        <w:autoSpaceDE w:val="0"/>
        <w:autoSpaceDN w:val="0"/>
        <w:adjustRightInd w:val="0"/>
        <w:spacing w:line="360" w:lineRule="auto"/>
        <w:jc w:val="center"/>
        <w:rPr>
          <w:b/>
          <w:bCs/>
          <w:lang w:val="en"/>
        </w:rPr>
      </w:pPr>
    </w:p>
    <w:p w14:paraId="35D2BAD4" w14:textId="61412E5A" w:rsidR="003218FF" w:rsidRPr="00D42CE3" w:rsidRDefault="003218FF" w:rsidP="003218FF">
      <w:pPr>
        <w:suppressAutoHyphens/>
        <w:autoSpaceDE w:val="0"/>
        <w:autoSpaceDN w:val="0"/>
        <w:adjustRightInd w:val="0"/>
        <w:spacing w:line="360" w:lineRule="auto"/>
        <w:jc w:val="both"/>
        <w:rPr>
          <w:b/>
          <w:bCs/>
          <w:color w:val="FF0000"/>
          <w:lang w:val="en"/>
        </w:rPr>
      </w:pPr>
    </w:p>
    <w:p w14:paraId="70562FA7" w14:textId="77777777" w:rsidR="003218FF" w:rsidRPr="00D42CE3" w:rsidRDefault="003218FF" w:rsidP="003218FF">
      <w:pPr>
        <w:suppressAutoHyphens/>
        <w:autoSpaceDE w:val="0"/>
        <w:autoSpaceDN w:val="0"/>
        <w:adjustRightInd w:val="0"/>
        <w:spacing w:line="360" w:lineRule="auto"/>
        <w:jc w:val="both"/>
        <w:rPr>
          <w:b/>
          <w:bCs/>
          <w:lang w:val="en"/>
        </w:rPr>
      </w:pPr>
    </w:p>
    <w:p w14:paraId="356F154D" w14:textId="77777777" w:rsidR="003218FF" w:rsidRPr="00D42CE3" w:rsidRDefault="003218FF" w:rsidP="003218FF">
      <w:pPr>
        <w:suppressAutoHyphens/>
        <w:autoSpaceDE w:val="0"/>
        <w:autoSpaceDN w:val="0"/>
        <w:adjustRightInd w:val="0"/>
        <w:spacing w:line="360" w:lineRule="auto"/>
        <w:jc w:val="both"/>
        <w:rPr>
          <w:b/>
          <w:bCs/>
          <w:lang w:val="en"/>
        </w:rPr>
      </w:pPr>
    </w:p>
    <w:p w14:paraId="0190F9BA" w14:textId="77777777" w:rsidR="003218FF" w:rsidRPr="00D42CE3" w:rsidRDefault="003218FF" w:rsidP="003218FF">
      <w:pPr>
        <w:suppressAutoHyphens/>
        <w:autoSpaceDE w:val="0"/>
        <w:autoSpaceDN w:val="0"/>
        <w:adjustRightInd w:val="0"/>
        <w:spacing w:line="360" w:lineRule="auto"/>
        <w:jc w:val="both"/>
        <w:rPr>
          <w:b/>
          <w:bCs/>
          <w:lang w:val="en"/>
        </w:rPr>
      </w:pPr>
    </w:p>
    <w:p w14:paraId="31C90460" w14:textId="6F84775A" w:rsidR="003218FF" w:rsidRPr="00D42CE3" w:rsidRDefault="003218FF" w:rsidP="003218FF">
      <w:pPr>
        <w:suppressAutoHyphens/>
        <w:autoSpaceDE w:val="0"/>
        <w:autoSpaceDN w:val="0"/>
        <w:adjustRightInd w:val="0"/>
        <w:spacing w:line="360" w:lineRule="auto"/>
        <w:jc w:val="right"/>
        <w:rPr>
          <w:sz w:val="28"/>
          <w:szCs w:val="28"/>
        </w:rPr>
      </w:pPr>
      <w:r w:rsidRPr="00D42CE3">
        <w:rPr>
          <w:i/>
          <w:sz w:val="28"/>
          <w:szCs w:val="28"/>
          <w:lang w:val="en"/>
        </w:rPr>
        <w:t>Người h</w:t>
      </w:r>
      <w:r w:rsidRPr="00D42CE3">
        <w:rPr>
          <w:i/>
          <w:sz w:val="28"/>
          <w:szCs w:val="28"/>
          <w:lang w:val="vi-VN"/>
        </w:rPr>
        <w:t>ướng dẫn</w:t>
      </w:r>
      <w:r w:rsidRPr="00D42CE3">
        <w:rPr>
          <w:sz w:val="28"/>
          <w:szCs w:val="28"/>
          <w:lang w:val="vi-VN"/>
        </w:rPr>
        <w:t xml:space="preserve">: </w:t>
      </w:r>
      <w:r w:rsidRPr="00D42CE3">
        <w:rPr>
          <w:b/>
          <w:sz w:val="28"/>
          <w:szCs w:val="28"/>
          <w:lang w:val="vi-VN"/>
        </w:rPr>
        <w:t>T</w:t>
      </w:r>
      <w:r w:rsidR="005D557B" w:rsidRPr="00D42CE3">
        <w:rPr>
          <w:b/>
          <w:sz w:val="28"/>
          <w:szCs w:val="28"/>
        </w:rPr>
        <w:t>h</w:t>
      </w:r>
      <w:r w:rsidRPr="00D42CE3">
        <w:rPr>
          <w:b/>
          <w:sz w:val="28"/>
          <w:szCs w:val="28"/>
        </w:rPr>
        <w:t>S</w:t>
      </w:r>
      <w:r w:rsidRPr="00D42CE3">
        <w:rPr>
          <w:b/>
          <w:sz w:val="28"/>
          <w:szCs w:val="28"/>
          <w:lang w:val="vi-VN"/>
        </w:rPr>
        <w:t xml:space="preserve"> </w:t>
      </w:r>
      <w:r w:rsidR="002F3E3D" w:rsidRPr="00D42CE3">
        <w:rPr>
          <w:b/>
          <w:sz w:val="28"/>
          <w:szCs w:val="28"/>
        </w:rPr>
        <w:t>TRẦN TRUNG TÍN</w:t>
      </w:r>
    </w:p>
    <w:p w14:paraId="07B9AC60" w14:textId="44E6F050" w:rsidR="003218FF" w:rsidRPr="00D42CE3" w:rsidRDefault="003218FF" w:rsidP="003218FF">
      <w:pPr>
        <w:suppressAutoHyphens/>
        <w:autoSpaceDE w:val="0"/>
        <w:autoSpaceDN w:val="0"/>
        <w:adjustRightInd w:val="0"/>
        <w:spacing w:line="360" w:lineRule="auto"/>
        <w:jc w:val="right"/>
        <w:rPr>
          <w:b/>
          <w:bCs/>
          <w:sz w:val="28"/>
          <w:szCs w:val="28"/>
        </w:rPr>
      </w:pPr>
      <w:r w:rsidRPr="00D42CE3">
        <w:rPr>
          <w:i/>
          <w:sz w:val="28"/>
          <w:szCs w:val="28"/>
          <w:lang w:val="vi-VN"/>
        </w:rPr>
        <w:t>Người thực hiện</w:t>
      </w:r>
      <w:r w:rsidRPr="00D42CE3">
        <w:rPr>
          <w:sz w:val="28"/>
          <w:szCs w:val="28"/>
          <w:lang w:val="vi-VN"/>
        </w:rPr>
        <w:t>:</w:t>
      </w:r>
      <w:r w:rsidRPr="00D42CE3">
        <w:rPr>
          <w:b/>
          <w:bCs/>
          <w:sz w:val="28"/>
          <w:szCs w:val="28"/>
          <w:lang w:val="vi-VN"/>
        </w:rPr>
        <w:t xml:space="preserve">   </w:t>
      </w:r>
      <w:r w:rsidR="005D557B" w:rsidRPr="00D42CE3">
        <w:rPr>
          <w:b/>
          <w:bCs/>
          <w:sz w:val="28"/>
          <w:szCs w:val="28"/>
        </w:rPr>
        <w:t>Trần Anh Tuấn</w:t>
      </w:r>
      <w:r w:rsidR="00DD74FD" w:rsidRPr="00D42CE3">
        <w:rPr>
          <w:b/>
          <w:bCs/>
          <w:sz w:val="28"/>
          <w:szCs w:val="28"/>
        </w:rPr>
        <w:t xml:space="preserve"> – </w:t>
      </w:r>
      <w:r w:rsidR="005D557B" w:rsidRPr="00D42CE3">
        <w:rPr>
          <w:b/>
          <w:bCs/>
          <w:sz w:val="28"/>
          <w:szCs w:val="28"/>
        </w:rPr>
        <w:t>41301782</w:t>
      </w:r>
    </w:p>
    <w:p w14:paraId="6A9E0A0C" w14:textId="51BA3C7F" w:rsidR="00E64E19" w:rsidRPr="00D42CE3" w:rsidRDefault="00E64E19" w:rsidP="003218FF">
      <w:pPr>
        <w:suppressAutoHyphens/>
        <w:autoSpaceDE w:val="0"/>
        <w:autoSpaceDN w:val="0"/>
        <w:adjustRightInd w:val="0"/>
        <w:spacing w:line="360" w:lineRule="auto"/>
        <w:jc w:val="right"/>
        <w:rPr>
          <w:b/>
          <w:bCs/>
          <w:sz w:val="28"/>
          <w:szCs w:val="28"/>
        </w:rPr>
      </w:pPr>
      <w:r w:rsidRPr="00D42CE3">
        <w:rPr>
          <w:b/>
          <w:bCs/>
          <w:sz w:val="28"/>
          <w:szCs w:val="28"/>
        </w:rPr>
        <w:t xml:space="preserve">Phan Tuấn Trọng – 51203152 </w:t>
      </w:r>
    </w:p>
    <w:p w14:paraId="568448F2" w14:textId="77777777" w:rsidR="002F3E3D" w:rsidRPr="00D42CE3" w:rsidRDefault="002F3E3D" w:rsidP="003218FF">
      <w:pPr>
        <w:suppressAutoHyphens/>
        <w:autoSpaceDE w:val="0"/>
        <w:autoSpaceDN w:val="0"/>
        <w:adjustRightInd w:val="0"/>
        <w:spacing w:line="360" w:lineRule="auto"/>
        <w:jc w:val="right"/>
        <w:rPr>
          <w:b/>
          <w:bCs/>
          <w:sz w:val="28"/>
          <w:szCs w:val="28"/>
        </w:rPr>
      </w:pPr>
    </w:p>
    <w:p w14:paraId="793CD0B3" w14:textId="77777777" w:rsidR="003218FF" w:rsidRPr="00D42CE3" w:rsidRDefault="003218FF" w:rsidP="003218FF">
      <w:pPr>
        <w:suppressAutoHyphens/>
        <w:autoSpaceDE w:val="0"/>
        <w:autoSpaceDN w:val="0"/>
        <w:adjustRightInd w:val="0"/>
        <w:jc w:val="center"/>
        <w:rPr>
          <w:b/>
          <w:bCs/>
          <w:lang w:val="vi-VN"/>
        </w:rPr>
      </w:pPr>
    </w:p>
    <w:p w14:paraId="2D1F6BB3" w14:textId="414C6A51" w:rsidR="002D4629" w:rsidRPr="00D42CE3" w:rsidRDefault="002D4629" w:rsidP="003218FF">
      <w:pPr>
        <w:suppressAutoHyphens/>
        <w:autoSpaceDE w:val="0"/>
        <w:autoSpaceDN w:val="0"/>
        <w:adjustRightInd w:val="0"/>
        <w:jc w:val="center"/>
        <w:rPr>
          <w:b/>
          <w:bCs/>
          <w:lang w:val="vi-VN"/>
        </w:rPr>
      </w:pPr>
    </w:p>
    <w:p w14:paraId="2B978423" w14:textId="77777777" w:rsidR="005D557B" w:rsidRPr="00D42CE3" w:rsidRDefault="005D557B" w:rsidP="003218FF">
      <w:pPr>
        <w:suppressAutoHyphens/>
        <w:autoSpaceDE w:val="0"/>
        <w:autoSpaceDN w:val="0"/>
        <w:adjustRightInd w:val="0"/>
        <w:jc w:val="center"/>
        <w:rPr>
          <w:b/>
          <w:bCs/>
          <w:lang w:val="vi-VN"/>
        </w:rPr>
      </w:pPr>
    </w:p>
    <w:p w14:paraId="2973717E" w14:textId="77777777" w:rsidR="002D4629" w:rsidRPr="00D42CE3" w:rsidRDefault="002D4629" w:rsidP="003218FF">
      <w:pPr>
        <w:suppressAutoHyphens/>
        <w:autoSpaceDE w:val="0"/>
        <w:autoSpaceDN w:val="0"/>
        <w:adjustRightInd w:val="0"/>
        <w:jc w:val="center"/>
        <w:rPr>
          <w:b/>
          <w:bCs/>
          <w:lang w:val="vi-VN"/>
        </w:rPr>
      </w:pPr>
    </w:p>
    <w:p w14:paraId="4CD5C2D8" w14:textId="77777777" w:rsidR="002D4629" w:rsidRPr="00D42CE3" w:rsidRDefault="002D4629" w:rsidP="003218FF">
      <w:pPr>
        <w:suppressAutoHyphens/>
        <w:autoSpaceDE w:val="0"/>
        <w:autoSpaceDN w:val="0"/>
        <w:adjustRightInd w:val="0"/>
        <w:jc w:val="center"/>
        <w:rPr>
          <w:b/>
          <w:bCs/>
          <w:lang w:val="vi-VN"/>
        </w:rPr>
      </w:pPr>
    </w:p>
    <w:p w14:paraId="3FA0AAAA" w14:textId="0AB8F9BE" w:rsidR="00B118C8" w:rsidRPr="00D42CE3" w:rsidRDefault="005D557B" w:rsidP="00291721">
      <w:pPr>
        <w:suppressAutoHyphens/>
        <w:autoSpaceDE w:val="0"/>
        <w:autoSpaceDN w:val="0"/>
        <w:adjustRightInd w:val="0"/>
        <w:jc w:val="center"/>
        <w:rPr>
          <w:b/>
          <w:bCs/>
          <w:iCs/>
          <w:sz w:val="28"/>
          <w:szCs w:val="28"/>
        </w:rPr>
        <w:sectPr w:rsidR="00B118C8" w:rsidRPr="00D42CE3" w:rsidSect="005D5C20">
          <w:headerReference w:type="default" r:id="rId9"/>
          <w:pgSz w:w="12240" w:h="15840"/>
          <w:pgMar w:top="1985" w:right="1134" w:bottom="1701" w:left="1985" w:header="720" w:footer="720" w:gutter="0"/>
          <w:cols w:space="720"/>
          <w:docGrid w:linePitch="360"/>
        </w:sectPr>
      </w:pPr>
      <w:r w:rsidRPr="00D42CE3">
        <w:rPr>
          <w:b/>
          <w:bCs/>
          <w:iCs/>
          <w:sz w:val="28"/>
          <w:szCs w:val="28"/>
          <w:lang w:val="vi-VN"/>
        </w:rPr>
        <w:t>THÀNH PHỐ HỒ CHÍ MINH, NĂM 201</w:t>
      </w:r>
      <w:r w:rsidRPr="00D42CE3">
        <w:rPr>
          <w:b/>
          <w:bCs/>
          <w:iCs/>
          <w:sz w:val="28"/>
          <w:szCs w:val="28"/>
        </w:rPr>
        <w:t>8</w:t>
      </w:r>
    </w:p>
    <w:p w14:paraId="11C01F91" w14:textId="77777777" w:rsidR="003218FF" w:rsidRPr="00D42CE3" w:rsidRDefault="003218FF" w:rsidP="003218FF">
      <w:pPr>
        <w:suppressAutoHyphens/>
        <w:autoSpaceDE w:val="0"/>
        <w:autoSpaceDN w:val="0"/>
        <w:adjustRightInd w:val="0"/>
        <w:jc w:val="center"/>
        <w:rPr>
          <w:sz w:val="28"/>
          <w:szCs w:val="28"/>
          <w:lang w:val="vi-VN"/>
        </w:rPr>
      </w:pPr>
      <w:r w:rsidRPr="00D42CE3">
        <w:rPr>
          <w:bCs/>
          <w:sz w:val="28"/>
          <w:szCs w:val="28"/>
          <w:lang w:val="vi-VN"/>
        </w:rPr>
        <w:lastRenderedPageBreak/>
        <w:t>TỔNG LIÊN ĐOÀN LAO ĐỘNG VIỆT NAM</w:t>
      </w:r>
    </w:p>
    <w:p w14:paraId="1287AF0E" w14:textId="77777777" w:rsidR="003218FF" w:rsidRPr="00D42CE3" w:rsidRDefault="003218FF" w:rsidP="003218FF">
      <w:pPr>
        <w:suppressAutoHyphens/>
        <w:autoSpaceDE w:val="0"/>
        <w:autoSpaceDN w:val="0"/>
        <w:adjustRightInd w:val="0"/>
        <w:jc w:val="center"/>
        <w:rPr>
          <w:sz w:val="28"/>
          <w:szCs w:val="28"/>
          <w:lang w:val="vi-VN"/>
        </w:rPr>
      </w:pPr>
      <w:r w:rsidRPr="00D42CE3">
        <w:rPr>
          <w:b/>
          <w:bCs/>
          <w:sz w:val="28"/>
          <w:szCs w:val="28"/>
          <w:lang w:val="vi-VN"/>
        </w:rPr>
        <w:t>TRƯỜNG ĐẠI HỌC TÔN ĐỨC THẮNG</w:t>
      </w:r>
    </w:p>
    <w:p w14:paraId="7A537A75" w14:textId="77777777" w:rsidR="003218FF" w:rsidRPr="00D42CE3" w:rsidRDefault="003218FF" w:rsidP="003218FF">
      <w:pPr>
        <w:suppressAutoHyphens/>
        <w:autoSpaceDE w:val="0"/>
        <w:autoSpaceDN w:val="0"/>
        <w:adjustRightInd w:val="0"/>
        <w:jc w:val="center"/>
        <w:rPr>
          <w:sz w:val="28"/>
          <w:szCs w:val="28"/>
          <w:lang w:val="en"/>
        </w:rPr>
      </w:pPr>
      <w:r w:rsidRPr="00D42CE3">
        <w:rPr>
          <w:b/>
          <w:bCs/>
          <w:sz w:val="28"/>
          <w:szCs w:val="28"/>
          <w:lang w:val="en"/>
        </w:rPr>
        <w:t>KHOA CÔNG NGHỆ THÔNG TIN</w:t>
      </w:r>
    </w:p>
    <w:p w14:paraId="6F8DDA8E" w14:textId="77777777" w:rsidR="003218FF" w:rsidRPr="00D42CE3" w:rsidRDefault="003218FF" w:rsidP="003218FF">
      <w:pPr>
        <w:suppressAutoHyphens/>
        <w:autoSpaceDE w:val="0"/>
        <w:autoSpaceDN w:val="0"/>
        <w:adjustRightInd w:val="0"/>
        <w:ind w:firstLine="720"/>
        <w:jc w:val="center"/>
        <w:rPr>
          <w:lang w:val="en"/>
        </w:rPr>
      </w:pPr>
    </w:p>
    <w:p w14:paraId="300663C3" w14:textId="77777777" w:rsidR="003218FF" w:rsidRPr="00D42CE3" w:rsidRDefault="003218FF" w:rsidP="003218FF">
      <w:pPr>
        <w:suppressAutoHyphens/>
        <w:autoSpaceDE w:val="0"/>
        <w:autoSpaceDN w:val="0"/>
        <w:adjustRightInd w:val="0"/>
        <w:ind w:firstLine="720"/>
        <w:jc w:val="center"/>
        <w:rPr>
          <w:b/>
          <w:bCs/>
          <w:sz w:val="28"/>
          <w:szCs w:val="28"/>
          <w:lang w:val="en"/>
        </w:rPr>
      </w:pPr>
      <w:r w:rsidRPr="00D42CE3">
        <w:rPr>
          <w:noProof/>
          <w:sz w:val="22"/>
          <w:szCs w:val="22"/>
        </w:rPr>
        <w:drawing>
          <wp:inline distT="0" distB="0" distL="0" distR="0" wp14:anchorId="36899052" wp14:editId="56725D86">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002DF228" w14:textId="77777777" w:rsidR="003218FF" w:rsidRPr="00D42CE3" w:rsidRDefault="003218FF" w:rsidP="003218FF">
      <w:pPr>
        <w:suppressAutoHyphens/>
        <w:autoSpaceDE w:val="0"/>
        <w:autoSpaceDN w:val="0"/>
        <w:adjustRightInd w:val="0"/>
        <w:ind w:firstLine="720"/>
        <w:rPr>
          <w:b/>
          <w:bCs/>
          <w:sz w:val="28"/>
          <w:szCs w:val="28"/>
          <w:lang w:val="en"/>
        </w:rPr>
      </w:pPr>
    </w:p>
    <w:p w14:paraId="7DAF927D" w14:textId="77777777" w:rsidR="003218FF" w:rsidRPr="00D42CE3" w:rsidRDefault="003218FF" w:rsidP="003218FF">
      <w:pPr>
        <w:suppressAutoHyphens/>
        <w:autoSpaceDE w:val="0"/>
        <w:autoSpaceDN w:val="0"/>
        <w:adjustRightInd w:val="0"/>
        <w:ind w:firstLine="720"/>
        <w:rPr>
          <w:b/>
          <w:bCs/>
          <w:sz w:val="28"/>
          <w:szCs w:val="28"/>
          <w:lang w:val="en"/>
        </w:rPr>
      </w:pPr>
    </w:p>
    <w:p w14:paraId="5393BAD3" w14:textId="037F4245" w:rsidR="002D4629" w:rsidRPr="00D42CE3" w:rsidRDefault="00E64E19" w:rsidP="002D4629">
      <w:pPr>
        <w:suppressAutoHyphens/>
        <w:autoSpaceDE w:val="0"/>
        <w:autoSpaceDN w:val="0"/>
        <w:adjustRightInd w:val="0"/>
        <w:spacing w:line="360" w:lineRule="auto"/>
        <w:ind w:firstLine="720"/>
        <w:jc w:val="center"/>
        <w:rPr>
          <w:b/>
          <w:bCs/>
          <w:sz w:val="32"/>
          <w:szCs w:val="32"/>
          <w:lang w:val="en"/>
        </w:rPr>
      </w:pPr>
      <w:r w:rsidRPr="00D42CE3">
        <w:rPr>
          <w:b/>
          <w:bCs/>
          <w:sz w:val="32"/>
          <w:szCs w:val="32"/>
          <w:lang w:val="en"/>
        </w:rPr>
        <w:t>ĐỒ ÁN 2</w:t>
      </w:r>
    </w:p>
    <w:p w14:paraId="65730ACA" w14:textId="77777777" w:rsidR="002D4629" w:rsidRPr="00D42CE3" w:rsidRDefault="002D4629" w:rsidP="002D4629">
      <w:pPr>
        <w:suppressAutoHyphens/>
        <w:autoSpaceDE w:val="0"/>
        <w:autoSpaceDN w:val="0"/>
        <w:adjustRightInd w:val="0"/>
        <w:spacing w:line="360" w:lineRule="auto"/>
        <w:rPr>
          <w:b/>
          <w:bCs/>
          <w:lang w:val="en"/>
        </w:rPr>
      </w:pPr>
    </w:p>
    <w:p w14:paraId="0971D4EE" w14:textId="77777777" w:rsidR="002D4629" w:rsidRPr="00D42CE3" w:rsidRDefault="002D4629" w:rsidP="002D4629">
      <w:pPr>
        <w:suppressAutoHyphens/>
        <w:autoSpaceDE w:val="0"/>
        <w:autoSpaceDN w:val="0"/>
        <w:adjustRightInd w:val="0"/>
        <w:spacing w:line="360" w:lineRule="auto"/>
        <w:rPr>
          <w:b/>
          <w:bCs/>
          <w:lang w:val="en"/>
        </w:rPr>
      </w:pPr>
    </w:p>
    <w:p w14:paraId="6F02775D" w14:textId="77777777" w:rsidR="00E766EA" w:rsidRPr="00D42CE3" w:rsidRDefault="00E766EA" w:rsidP="002D4629">
      <w:pPr>
        <w:suppressAutoHyphens/>
        <w:autoSpaceDE w:val="0"/>
        <w:autoSpaceDN w:val="0"/>
        <w:adjustRightInd w:val="0"/>
        <w:spacing w:line="360" w:lineRule="auto"/>
        <w:rPr>
          <w:b/>
          <w:bCs/>
          <w:lang w:val="en"/>
        </w:rPr>
      </w:pPr>
    </w:p>
    <w:p w14:paraId="4CAA20DF" w14:textId="6548E8A7" w:rsidR="002D4629" w:rsidRPr="00D42CE3" w:rsidRDefault="00E64E19" w:rsidP="002D4629">
      <w:pPr>
        <w:suppressAutoHyphens/>
        <w:autoSpaceDE w:val="0"/>
        <w:autoSpaceDN w:val="0"/>
        <w:adjustRightInd w:val="0"/>
        <w:spacing w:line="360" w:lineRule="auto"/>
        <w:jc w:val="center"/>
        <w:rPr>
          <w:b/>
          <w:bCs/>
          <w:sz w:val="48"/>
          <w:szCs w:val="48"/>
          <w:lang w:val="en"/>
        </w:rPr>
      </w:pPr>
      <w:r w:rsidRPr="00D42CE3">
        <w:rPr>
          <w:b/>
          <w:bCs/>
          <w:sz w:val="48"/>
          <w:szCs w:val="48"/>
          <w:lang w:val="en"/>
        </w:rPr>
        <w:t>MẠNG CẢM BIẾN NHIỆT ĐỘ SỬ DỤNG IOT</w:t>
      </w:r>
    </w:p>
    <w:p w14:paraId="35BBEF0B" w14:textId="77777777" w:rsidR="003218FF" w:rsidRPr="00D42CE3" w:rsidRDefault="00DB7595" w:rsidP="003218FF">
      <w:pPr>
        <w:suppressAutoHyphens/>
        <w:autoSpaceDE w:val="0"/>
        <w:autoSpaceDN w:val="0"/>
        <w:adjustRightInd w:val="0"/>
        <w:spacing w:line="360" w:lineRule="auto"/>
        <w:jc w:val="center"/>
        <w:rPr>
          <w:sz w:val="48"/>
          <w:szCs w:val="48"/>
          <w:lang w:val="en"/>
        </w:rPr>
      </w:pPr>
      <w:r w:rsidRPr="00D42CE3">
        <w:rPr>
          <w:sz w:val="48"/>
          <w:szCs w:val="48"/>
          <w:lang w:val="en"/>
        </w:rPr>
        <w:t xml:space="preserve"> </w:t>
      </w:r>
    </w:p>
    <w:p w14:paraId="05CE3F48" w14:textId="77777777" w:rsidR="003218FF" w:rsidRPr="00D42CE3" w:rsidRDefault="003218FF" w:rsidP="003218FF">
      <w:pPr>
        <w:suppressAutoHyphens/>
        <w:autoSpaceDE w:val="0"/>
        <w:autoSpaceDN w:val="0"/>
        <w:adjustRightInd w:val="0"/>
        <w:jc w:val="both"/>
        <w:rPr>
          <w:b/>
          <w:bCs/>
          <w:lang w:val="en"/>
        </w:rPr>
      </w:pPr>
    </w:p>
    <w:p w14:paraId="545E6F2B" w14:textId="77777777" w:rsidR="003218FF" w:rsidRPr="00D42CE3" w:rsidRDefault="003218FF" w:rsidP="003218FF">
      <w:pPr>
        <w:suppressAutoHyphens/>
        <w:autoSpaceDE w:val="0"/>
        <w:autoSpaceDN w:val="0"/>
        <w:adjustRightInd w:val="0"/>
        <w:jc w:val="both"/>
        <w:rPr>
          <w:b/>
          <w:bCs/>
          <w:lang w:val="en"/>
        </w:rPr>
      </w:pPr>
    </w:p>
    <w:p w14:paraId="45DB9F6F" w14:textId="77777777" w:rsidR="003218FF" w:rsidRPr="00D42CE3" w:rsidRDefault="003218FF" w:rsidP="003218FF">
      <w:pPr>
        <w:suppressAutoHyphens/>
        <w:autoSpaceDE w:val="0"/>
        <w:autoSpaceDN w:val="0"/>
        <w:adjustRightInd w:val="0"/>
        <w:jc w:val="both"/>
        <w:rPr>
          <w:b/>
          <w:bCs/>
          <w:lang w:val="en"/>
        </w:rPr>
      </w:pPr>
    </w:p>
    <w:p w14:paraId="158044DC" w14:textId="77777777" w:rsidR="003218FF" w:rsidRPr="00D42CE3" w:rsidRDefault="003218FF" w:rsidP="003218FF">
      <w:pPr>
        <w:suppressAutoHyphens/>
        <w:autoSpaceDE w:val="0"/>
        <w:autoSpaceDN w:val="0"/>
        <w:adjustRightInd w:val="0"/>
        <w:jc w:val="both"/>
        <w:rPr>
          <w:b/>
          <w:bCs/>
          <w:lang w:val="en"/>
        </w:rPr>
      </w:pPr>
    </w:p>
    <w:p w14:paraId="74DE7619" w14:textId="77777777" w:rsidR="003218FF" w:rsidRPr="00D42CE3" w:rsidRDefault="003218FF" w:rsidP="003218FF">
      <w:pPr>
        <w:suppressAutoHyphens/>
        <w:autoSpaceDE w:val="0"/>
        <w:autoSpaceDN w:val="0"/>
        <w:adjustRightInd w:val="0"/>
        <w:jc w:val="both"/>
        <w:rPr>
          <w:b/>
          <w:bCs/>
          <w:lang w:val="en"/>
        </w:rPr>
      </w:pPr>
    </w:p>
    <w:p w14:paraId="1565968B" w14:textId="0636E8F6" w:rsidR="003218FF" w:rsidRPr="00D42CE3" w:rsidRDefault="003218FF" w:rsidP="003218FF">
      <w:pPr>
        <w:suppressAutoHyphens/>
        <w:autoSpaceDE w:val="0"/>
        <w:autoSpaceDN w:val="0"/>
        <w:adjustRightInd w:val="0"/>
        <w:jc w:val="right"/>
        <w:rPr>
          <w:sz w:val="28"/>
          <w:szCs w:val="28"/>
        </w:rPr>
      </w:pPr>
      <w:r w:rsidRPr="00D42CE3">
        <w:rPr>
          <w:sz w:val="28"/>
          <w:szCs w:val="28"/>
          <w:lang w:val="en"/>
        </w:rPr>
        <w:t>Người h</w:t>
      </w:r>
      <w:r w:rsidRPr="00D42CE3">
        <w:rPr>
          <w:sz w:val="28"/>
          <w:szCs w:val="28"/>
          <w:lang w:val="vi-VN"/>
        </w:rPr>
        <w:t xml:space="preserve">ướng dẫn: </w:t>
      </w:r>
      <w:r w:rsidRPr="00D42CE3">
        <w:rPr>
          <w:b/>
          <w:sz w:val="28"/>
          <w:szCs w:val="28"/>
          <w:lang w:val="vi-VN"/>
        </w:rPr>
        <w:t>T</w:t>
      </w:r>
      <w:r w:rsidR="005D557B" w:rsidRPr="00D42CE3">
        <w:rPr>
          <w:b/>
          <w:sz w:val="28"/>
          <w:szCs w:val="28"/>
        </w:rPr>
        <w:t>h</w:t>
      </w:r>
      <w:r w:rsidRPr="00D42CE3">
        <w:rPr>
          <w:b/>
          <w:sz w:val="28"/>
          <w:szCs w:val="28"/>
        </w:rPr>
        <w:t>S</w:t>
      </w:r>
      <w:r w:rsidRPr="00D42CE3">
        <w:rPr>
          <w:b/>
          <w:sz w:val="28"/>
          <w:szCs w:val="28"/>
          <w:lang w:val="vi-VN"/>
        </w:rPr>
        <w:t xml:space="preserve"> </w:t>
      </w:r>
      <w:r w:rsidR="009E4499" w:rsidRPr="00D42CE3">
        <w:rPr>
          <w:b/>
          <w:sz w:val="28"/>
          <w:szCs w:val="28"/>
        </w:rPr>
        <w:t>TRẦN TRUNG TÍN</w:t>
      </w:r>
    </w:p>
    <w:p w14:paraId="754D16E7" w14:textId="7450BA51" w:rsidR="003218FF" w:rsidRPr="00D42CE3" w:rsidRDefault="003218FF" w:rsidP="003218FF">
      <w:pPr>
        <w:suppressAutoHyphens/>
        <w:autoSpaceDE w:val="0"/>
        <w:autoSpaceDN w:val="0"/>
        <w:adjustRightInd w:val="0"/>
        <w:jc w:val="right"/>
        <w:rPr>
          <w:b/>
          <w:bCs/>
          <w:sz w:val="28"/>
          <w:szCs w:val="28"/>
        </w:rPr>
      </w:pPr>
      <w:r w:rsidRPr="00D42CE3">
        <w:rPr>
          <w:sz w:val="28"/>
          <w:szCs w:val="28"/>
          <w:lang w:val="vi-VN"/>
        </w:rPr>
        <w:t>Người thực hiện:</w:t>
      </w:r>
      <w:r w:rsidRPr="00D42CE3">
        <w:rPr>
          <w:b/>
          <w:bCs/>
          <w:sz w:val="28"/>
          <w:szCs w:val="28"/>
          <w:lang w:val="vi-VN"/>
        </w:rPr>
        <w:t xml:space="preserve">    </w:t>
      </w:r>
      <w:r w:rsidR="005D557B" w:rsidRPr="00D42CE3">
        <w:rPr>
          <w:b/>
          <w:bCs/>
          <w:sz w:val="28"/>
          <w:szCs w:val="28"/>
        </w:rPr>
        <w:t>TRẦN ANH TUẤN</w:t>
      </w:r>
    </w:p>
    <w:p w14:paraId="4EF2AF4A" w14:textId="2831BA97" w:rsidR="003218FF" w:rsidRPr="00D42CE3" w:rsidRDefault="007663F1" w:rsidP="003218FF">
      <w:pPr>
        <w:suppressAutoHyphens/>
        <w:autoSpaceDE w:val="0"/>
        <w:autoSpaceDN w:val="0"/>
        <w:adjustRightInd w:val="0"/>
        <w:jc w:val="right"/>
        <w:rPr>
          <w:b/>
          <w:sz w:val="28"/>
          <w:szCs w:val="28"/>
        </w:rPr>
      </w:pPr>
      <w:r w:rsidRPr="00D42CE3">
        <w:rPr>
          <w:b/>
          <w:sz w:val="28"/>
          <w:szCs w:val="28"/>
        </w:rPr>
        <w:t>PHAN TUẤN TRỌNG</w:t>
      </w:r>
    </w:p>
    <w:p w14:paraId="4F3B7F86" w14:textId="77777777" w:rsidR="003218FF" w:rsidRPr="00D42CE3" w:rsidRDefault="003218FF" w:rsidP="003218FF">
      <w:pPr>
        <w:suppressAutoHyphens/>
        <w:autoSpaceDE w:val="0"/>
        <w:autoSpaceDN w:val="0"/>
        <w:adjustRightInd w:val="0"/>
        <w:rPr>
          <w:b/>
          <w:bCs/>
          <w:sz w:val="28"/>
          <w:szCs w:val="28"/>
          <w:lang w:val="vi-VN"/>
        </w:rPr>
      </w:pPr>
    </w:p>
    <w:p w14:paraId="3898291F" w14:textId="77777777" w:rsidR="002D4629" w:rsidRPr="00D42CE3" w:rsidRDefault="002D4629" w:rsidP="003218FF">
      <w:pPr>
        <w:suppressAutoHyphens/>
        <w:autoSpaceDE w:val="0"/>
        <w:autoSpaceDN w:val="0"/>
        <w:adjustRightInd w:val="0"/>
        <w:rPr>
          <w:b/>
          <w:bCs/>
          <w:sz w:val="28"/>
          <w:szCs w:val="28"/>
          <w:lang w:val="vi-VN"/>
        </w:rPr>
      </w:pPr>
    </w:p>
    <w:p w14:paraId="406E6440" w14:textId="77777777" w:rsidR="002D4629" w:rsidRPr="00D42CE3" w:rsidRDefault="002D4629" w:rsidP="003218FF">
      <w:pPr>
        <w:suppressAutoHyphens/>
        <w:autoSpaceDE w:val="0"/>
        <w:autoSpaceDN w:val="0"/>
        <w:adjustRightInd w:val="0"/>
        <w:rPr>
          <w:b/>
          <w:bCs/>
          <w:sz w:val="28"/>
          <w:szCs w:val="28"/>
          <w:lang w:val="vi-VN"/>
        </w:rPr>
      </w:pPr>
    </w:p>
    <w:p w14:paraId="6608CADB" w14:textId="77777777" w:rsidR="002D4629" w:rsidRPr="00D42CE3" w:rsidRDefault="002D4629" w:rsidP="003218FF">
      <w:pPr>
        <w:suppressAutoHyphens/>
        <w:autoSpaceDE w:val="0"/>
        <w:autoSpaceDN w:val="0"/>
        <w:adjustRightInd w:val="0"/>
        <w:rPr>
          <w:b/>
          <w:bCs/>
          <w:sz w:val="28"/>
          <w:szCs w:val="28"/>
          <w:lang w:val="vi-VN"/>
        </w:rPr>
      </w:pPr>
    </w:p>
    <w:p w14:paraId="7A5B2B11" w14:textId="77777777" w:rsidR="002D4629" w:rsidRPr="00D42CE3" w:rsidRDefault="002D4629" w:rsidP="003218FF">
      <w:pPr>
        <w:suppressAutoHyphens/>
        <w:autoSpaceDE w:val="0"/>
        <w:autoSpaceDN w:val="0"/>
        <w:adjustRightInd w:val="0"/>
        <w:rPr>
          <w:b/>
          <w:bCs/>
          <w:sz w:val="28"/>
          <w:szCs w:val="28"/>
          <w:lang w:val="vi-VN"/>
        </w:rPr>
      </w:pPr>
    </w:p>
    <w:p w14:paraId="16902084" w14:textId="77777777" w:rsidR="003218FF" w:rsidRPr="00D42CE3" w:rsidRDefault="003218FF" w:rsidP="003218FF">
      <w:pPr>
        <w:suppressAutoHyphens/>
        <w:autoSpaceDE w:val="0"/>
        <w:autoSpaceDN w:val="0"/>
        <w:adjustRightInd w:val="0"/>
        <w:jc w:val="center"/>
        <w:rPr>
          <w:b/>
          <w:bCs/>
          <w:lang w:val="vi-VN"/>
        </w:rPr>
      </w:pPr>
    </w:p>
    <w:p w14:paraId="323C2CD0" w14:textId="7156FCFB" w:rsidR="00B118C8" w:rsidRPr="00D42CE3" w:rsidRDefault="005D557B" w:rsidP="003218FF">
      <w:pPr>
        <w:suppressAutoHyphens/>
        <w:autoSpaceDE w:val="0"/>
        <w:autoSpaceDN w:val="0"/>
        <w:adjustRightInd w:val="0"/>
        <w:jc w:val="center"/>
        <w:rPr>
          <w:b/>
          <w:bCs/>
          <w:iCs/>
          <w:sz w:val="28"/>
          <w:szCs w:val="28"/>
        </w:rPr>
        <w:sectPr w:rsidR="00B118C8" w:rsidRPr="00D42CE3" w:rsidSect="005D5C20">
          <w:pgSz w:w="12240" w:h="15840"/>
          <w:pgMar w:top="1985" w:right="1134" w:bottom="1701" w:left="1985" w:header="720" w:footer="720" w:gutter="0"/>
          <w:cols w:space="720"/>
          <w:docGrid w:linePitch="360"/>
        </w:sectPr>
      </w:pPr>
      <w:r w:rsidRPr="00D42CE3">
        <w:rPr>
          <w:b/>
          <w:bCs/>
          <w:iCs/>
          <w:sz w:val="28"/>
          <w:szCs w:val="28"/>
          <w:lang w:val="vi-VN"/>
        </w:rPr>
        <w:t>THÀNH PHỐ HỒ CHÍ MINH,  NĂM 201</w:t>
      </w:r>
      <w:r w:rsidRPr="00D42CE3">
        <w:rPr>
          <w:b/>
          <w:bCs/>
          <w:iCs/>
          <w:sz w:val="28"/>
          <w:szCs w:val="28"/>
        </w:rPr>
        <w:t>8</w:t>
      </w:r>
    </w:p>
    <w:p w14:paraId="498FFEA1" w14:textId="77777777" w:rsidR="00BB2B2A" w:rsidRPr="00D42CE3" w:rsidRDefault="00BB2B2A" w:rsidP="008104DE">
      <w:pPr>
        <w:pStyle w:val="Chng"/>
        <w:numPr>
          <w:ilvl w:val="0"/>
          <w:numId w:val="0"/>
        </w:numPr>
        <w:ind w:left="360"/>
      </w:pPr>
      <w:bookmarkStart w:id="0" w:name="_Toc515791374"/>
      <w:r w:rsidRPr="00D42CE3">
        <w:lastRenderedPageBreak/>
        <w:t>LỜI CẢM ƠN</w:t>
      </w:r>
      <w:bookmarkEnd w:id="0"/>
    </w:p>
    <w:p w14:paraId="33DA96A0" w14:textId="4BB262C5" w:rsidR="005D557B" w:rsidRPr="00D42CE3" w:rsidRDefault="005D557B" w:rsidP="005D557B">
      <w:pPr>
        <w:pStyle w:val="Nidungvnbn"/>
        <w:rPr>
          <w:lang w:val="vi-VN"/>
        </w:rPr>
      </w:pPr>
      <w:r w:rsidRPr="00D42CE3">
        <w:rPr>
          <w:lang w:val="vi-VN"/>
        </w:rPr>
        <w:t xml:space="preserve">Trước tiên, </w:t>
      </w:r>
      <w:r w:rsidR="00EF2E64" w:rsidRPr="00D42CE3">
        <w:t xml:space="preserve">nhóm chúng </w:t>
      </w:r>
      <w:r w:rsidRPr="00D42CE3">
        <w:rPr>
          <w:lang w:val="vi-VN"/>
        </w:rPr>
        <w:t xml:space="preserve">em xin gửi lời cám ơn chân thành sâu sắc tới các thầy cô giáo trong trường đại học Tôn Đức Thắng nói chung và các thầy cô giáo trong khoa Công nghệ Thông tin nói riêng đã tận tình giảng dạy, truyền đạt cho chúng em những kiến thức, kinh nghiệm quý báu trong suốt thời gian qua. </w:t>
      </w:r>
    </w:p>
    <w:p w14:paraId="63D14201" w14:textId="77777777" w:rsidR="005D557B" w:rsidRPr="00D42CE3" w:rsidRDefault="005D557B" w:rsidP="005D557B">
      <w:pPr>
        <w:pStyle w:val="Nidungvnbn"/>
        <w:rPr>
          <w:lang w:val="vi-VN"/>
        </w:rPr>
      </w:pPr>
    </w:p>
    <w:p w14:paraId="6DDDFDF2" w14:textId="49F731F9" w:rsidR="005D557B" w:rsidRPr="00D42CE3" w:rsidRDefault="005D557B" w:rsidP="005D557B">
      <w:pPr>
        <w:pStyle w:val="Nidungvnbn"/>
        <w:rPr>
          <w:lang w:val="vi-VN"/>
        </w:rPr>
      </w:pPr>
      <w:r w:rsidRPr="00D42CE3">
        <w:rPr>
          <w:lang w:val="vi-VN"/>
        </w:rPr>
        <w:t xml:space="preserve">Đặc biệt </w:t>
      </w:r>
      <w:r w:rsidR="00283D47" w:rsidRPr="00D42CE3">
        <w:t xml:space="preserve">chúng </w:t>
      </w:r>
      <w:r w:rsidRPr="00D42CE3">
        <w:rPr>
          <w:lang w:val="vi-VN"/>
        </w:rPr>
        <w:t xml:space="preserve">em xin gửi lời cám ơn đến thầy </w:t>
      </w:r>
      <w:r w:rsidR="00857C4E" w:rsidRPr="00D42CE3">
        <w:t>Trần Trung Tín</w:t>
      </w:r>
      <w:r w:rsidRPr="00D42CE3">
        <w:rPr>
          <w:lang w:val="vi-VN"/>
        </w:rPr>
        <w:t>, thầy đã tận tình giúp đỡ, tr</w:t>
      </w:r>
      <w:r w:rsidRPr="00D42CE3">
        <w:t>ự</w:t>
      </w:r>
      <w:r w:rsidRPr="00D42CE3">
        <w:rPr>
          <w:lang w:val="vi-VN"/>
        </w:rPr>
        <w:t xml:space="preserve">c tiếp chỉ bảo, hướng dẫn chúng em trong suốt quá trình </w:t>
      </w:r>
      <w:r w:rsidRPr="00D42CE3">
        <w:t>học</w:t>
      </w:r>
      <w:r w:rsidRPr="00D42CE3">
        <w:rPr>
          <w:lang w:val="vi-VN"/>
        </w:rPr>
        <w:t xml:space="preserve">. Trong thời gian làm việc với thầy, chúng em không ngừng tiếp thu thêm nhiều kiến thức bổ ích mà còn học tập được tinh thần làm việc, thái độ nghiên cứu nghiêm túc, hiệu quả. Đây thực sự là những điều cần thiết cho chúng em trong quá trình học tập và công tác sau này. </w:t>
      </w:r>
    </w:p>
    <w:p w14:paraId="78642818" w14:textId="77777777" w:rsidR="005D557B" w:rsidRPr="00D42CE3" w:rsidRDefault="005D557B" w:rsidP="005D557B">
      <w:pPr>
        <w:pStyle w:val="Nidungvnbn"/>
        <w:rPr>
          <w:lang w:val="vi-VN"/>
        </w:rPr>
      </w:pPr>
    </w:p>
    <w:p w14:paraId="342842E0" w14:textId="3563123C" w:rsidR="00BB2B2A" w:rsidRPr="00D42CE3" w:rsidRDefault="005D557B" w:rsidP="005D557B">
      <w:pPr>
        <w:pStyle w:val="Nidungvnbn"/>
        <w:rPr>
          <w:b/>
          <w:bCs/>
          <w:sz w:val="32"/>
          <w:szCs w:val="32"/>
          <w:lang w:val="vi-VN"/>
        </w:rPr>
      </w:pPr>
      <w:r w:rsidRPr="00D42CE3">
        <w:rPr>
          <w:lang w:val="vi-VN"/>
        </w:rPr>
        <w:t xml:space="preserve">Sau cùng xin gửi lời cám ơn chân thành đến bạn bè đã đóng góp ý kiến và giúp đỡ trong quá trình học tập, nghiên cứu và hoàn thành </w:t>
      </w:r>
      <w:r w:rsidRPr="00D42CE3">
        <w:t>đồ án</w:t>
      </w:r>
      <w:r w:rsidRPr="00D42CE3">
        <w:rPr>
          <w:lang w:val="vi-VN"/>
        </w:rPr>
        <w:t>.</w:t>
      </w:r>
      <w:r w:rsidR="00BB2B2A" w:rsidRPr="00D42CE3">
        <w:rPr>
          <w:b/>
          <w:bCs/>
          <w:sz w:val="32"/>
          <w:szCs w:val="32"/>
          <w:lang w:val="vi-VN"/>
        </w:rPr>
        <w:br w:type="page"/>
      </w:r>
    </w:p>
    <w:p w14:paraId="079A63CB" w14:textId="77777777" w:rsidR="003218FF" w:rsidRPr="00D42CE3" w:rsidRDefault="00B118C8" w:rsidP="002D796D">
      <w:pPr>
        <w:jc w:val="center"/>
        <w:rPr>
          <w:b/>
          <w:sz w:val="32"/>
          <w:szCs w:val="32"/>
          <w:lang w:val="vi-VN"/>
        </w:rPr>
      </w:pPr>
      <w:r w:rsidRPr="00D42CE3">
        <w:rPr>
          <w:b/>
          <w:sz w:val="32"/>
          <w:szCs w:val="32"/>
          <w:lang w:val="vi-VN"/>
        </w:rPr>
        <w:lastRenderedPageBreak/>
        <w:t>ĐỒ ÁN</w:t>
      </w:r>
      <w:r w:rsidR="003218FF" w:rsidRPr="00D42CE3">
        <w:rPr>
          <w:b/>
          <w:sz w:val="32"/>
          <w:szCs w:val="32"/>
          <w:lang w:val="vi-VN"/>
        </w:rPr>
        <w:t xml:space="preserve"> ĐƯỢC HOÀN THÀNH</w:t>
      </w:r>
    </w:p>
    <w:p w14:paraId="48F3231C" w14:textId="77777777" w:rsidR="003218FF" w:rsidRPr="00D42CE3" w:rsidRDefault="003218FF" w:rsidP="002D796D">
      <w:pPr>
        <w:jc w:val="center"/>
        <w:rPr>
          <w:b/>
          <w:sz w:val="32"/>
          <w:szCs w:val="32"/>
          <w:lang w:val="vi-VN"/>
        </w:rPr>
      </w:pPr>
      <w:r w:rsidRPr="00D42CE3">
        <w:rPr>
          <w:b/>
          <w:sz w:val="32"/>
          <w:szCs w:val="32"/>
          <w:lang w:val="vi-VN"/>
        </w:rPr>
        <w:t>TẠI TRƯỜNG ĐẠI HỌC TÔN ĐỨC THẮNG</w:t>
      </w:r>
    </w:p>
    <w:p w14:paraId="3296C423" w14:textId="77777777" w:rsidR="00291721" w:rsidRPr="00D42CE3" w:rsidRDefault="00291721" w:rsidP="003218FF">
      <w:pPr>
        <w:autoSpaceDE w:val="0"/>
        <w:autoSpaceDN w:val="0"/>
        <w:adjustRightInd w:val="0"/>
        <w:spacing w:line="360" w:lineRule="auto"/>
        <w:ind w:firstLine="720"/>
        <w:jc w:val="both"/>
        <w:rPr>
          <w:sz w:val="26"/>
          <w:szCs w:val="26"/>
          <w:lang w:val="vi-VN"/>
        </w:rPr>
      </w:pPr>
    </w:p>
    <w:p w14:paraId="5CEF39D2" w14:textId="281B5DDB" w:rsidR="003218FF" w:rsidRPr="00D42CE3" w:rsidRDefault="00D10631" w:rsidP="003218FF">
      <w:pPr>
        <w:autoSpaceDE w:val="0"/>
        <w:autoSpaceDN w:val="0"/>
        <w:adjustRightInd w:val="0"/>
        <w:spacing w:line="360" w:lineRule="auto"/>
        <w:ind w:firstLine="720"/>
        <w:jc w:val="both"/>
        <w:rPr>
          <w:sz w:val="26"/>
          <w:szCs w:val="26"/>
          <w:lang w:val="vi-VN"/>
        </w:rPr>
      </w:pPr>
      <w:r w:rsidRPr="00D42CE3">
        <w:rPr>
          <w:sz w:val="26"/>
          <w:szCs w:val="26"/>
        </w:rPr>
        <w:t>Chúng t</w:t>
      </w:r>
      <w:r w:rsidR="003218FF" w:rsidRPr="00D42CE3">
        <w:rPr>
          <w:sz w:val="26"/>
          <w:szCs w:val="26"/>
          <w:lang w:val="vi-VN"/>
        </w:rPr>
        <w:t xml:space="preserve">ôi xin cam đoan đây là </w:t>
      </w:r>
      <w:r w:rsidR="00B118C8" w:rsidRPr="00D42CE3">
        <w:rPr>
          <w:sz w:val="26"/>
          <w:szCs w:val="26"/>
          <w:lang w:val="vi-VN"/>
        </w:rPr>
        <w:t>sản phẩm đồ án</w:t>
      </w:r>
      <w:r w:rsidR="003218FF" w:rsidRPr="00D42CE3">
        <w:rPr>
          <w:sz w:val="26"/>
          <w:szCs w:val="26"/>
          <w:lang w:val="vi-VN"/>
        </w:rPr>
        <w:t xml:space="preserve"> của riêng </w:t>
      </w:r>
      <w:r w:rsidR="00912710" w:rsidRPr="00D42CE3">
        <w:rPr>
          <w:sz w:val="26"/>
          <w:szCs w:val="26"/>
        </w:rPr>
        <w:t xml:space="preserve">chúng </w:t>
      </w:r>
      <w:r w:rsidR="003218FF" w:rsidRPr="00D42CE3">
        <w:rPr>
          <w:sz w:val="26"/>
          <w:szCs w:val="26"/>
          <w:lang w:val="vi-VN"/>
        </w:rPr>
        <w:t>tôi</w:t>
      </w:r>
      <w:r w:rsidR="00B118C8" w:rsidRPr="00D42CE3">
        <w:rPr>
          <w:sz w:val="26"/>
          <w:szCs w:val="26"/>
          <w:lang w:val="vi-VN"/>
        </w:rPr>
        <w:t xml:space="preserve"> </w:t>
      </w:r>
      <w:r w:rsidR="003218FF" w:rsidRPr="00D42CE3">
        <w:rPr>
          <w:sz w:val="26"/>
          <w:szCs w:val="26"/>
          <w:lang w:val="vi-VN"/>
        </w:rPr>
        <w:t xml:space="preserve">và được sự hướng dẫn của </w:t>
      </w:r>
      <w:r w:rsidR="00BB2B2A" w:rsidRPr="00D42CE3">
        <w:rPr>
          <w:sz w:val="26"/>
          <w:szCs w:val="26"/>
          <w:lang w:val="vi-VN"/>
        </w:rPr>
        <w:t>T</w:t>
      </w:r>
      <w:r w:rsidR="005D557B" w:rsidRPr="00D42CE3">
        <w:rPr>
          <w:sz w:val="26"/>
          <w:szCs w:val="26"/>
        </w:rPr>
        <w:t>h</w:t>
      </w:r>
      <w:r w:rsidR="00BB2B2A" w:rsidRPr="00D42CE3">
        <w:rPr>
          <w:sz w:val="26"/>
          <w:szCs w:val="26"/>
          <w:lang w:val="vi-VN"/>
        </w:rPr>
        <w:t xml:space="preserve">S </w:t>
      </w:r>
      <w:r w:rsidR="00912710" w:rsidRPr="00D42CE3">
        <w:rPr>
          <w:sz w:val="26"/>
          <w:szCs w:val="26"/>
        </w:rPr>
        <w:t>Trần Trung Tín</w:t>
      </w:r>
      <w:r w:rsidR="003218FF" w:rsidRPr="00D42CE3">
        <w:rPr>
          <w:sz w:val="26"/>
          <w:szCs w:val="26"/>
          <w:lang w:val="vi-VN"/>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w:t>
      </w:r>
      <w:r w:rsidR="00E26544" w:rsidRPr="00D42CE3">
        <w:rPr>
          <w:sz w:val="26"/>
          <w:szCs w:val="26"/>
        </w:rPr>
        <w:t xml:space="preserve">nhóm </w:t>
      </w:r>
      <w:r w:rsidR="003218FF" w:rsidRPr="00D42CE3">
        <w:rPr>
          <w:sz w:val="26"/>
          <w:szCs w:val="26"/>
          <w:lang w:val="vi-VN"/>
        </w:rPr>
        <w:t>tác giả thu thập từ các nguồn khác nhau có ghi rõ trong phần tài liệu tham khảo.</w:t>
      </w:r>
    </w:p>
    <w:p w14:paraId="608A1596" w14:textId="77777777" w:rsidR="003218FF" w:rsidRPr="00D42CE3" w:rsidRDefault="003218FF" w:rsidP="003218FF">
      <w:pPr>
        <w:autoSpaceDE w:val="0"/>
        <w:autoSpaceDN w:val="0"/>
        <w:adjustRightInd w:val="0"/>
        <w:spacing w:line="360" w:lineRule="auto"/>
        <w:ind w:firstLine="720"/>
        <w:jc w:val="both"/>
        <w:rPr>
          <w:sz w:val="26"/>
          <w:szCs w:val="26"/>
          <w:lang w:val="vi-VN"/>
        </w:rPr>
      </w:pPr>
      <w:r w:rsidRPr="00D42CE3">
        <w:rPr>
          <w:sz w:val="26"/>
          <w:szCs w:val="26"/>
          <w:lang w:val="vi-VN"/>
        </w:rPr>
        <w:t xml:space="preserve">Ngoài ra, trong </w:t>
      </w:r>
      <w:r w:rsidR="00B118C8" w:rsidRPr="00D42CE3">
        <w:rPr>
          <w:sz w:val="26"/>
          <w:szCs w:val="26"/>
          <w:lang w:val="vi-VN"/>
        </w:rPr>
        <w:t>đồ án</w:t>
      </w:r>
      <w:r w:rsidRPr="00D42CE3">
        <w:rPr>
          <w:sz w:val="26"/>
          <w:szCs w:val="26"/>
          <w:lang w:val="vi-VN"/>
        </w:rPr>
        <w:t xml:space="preserve"> còn sử dụng một số nhận xét, đánh giá cũng như số liệu của các tác giả khác, cơ quan tổ chức khác đều có trích dẫn và chú thích nguồn gốc.</w:t>
      </w:r>
    </w:p>
    <w:p w14:paraId="2C6B15B4" w14:textId="18D56EDA" w:rsidR="003218FF" w:rsidRPr="00D42CE3" w:rsidRDefault="003218FF" w:rsidP="003218FF">
      <w:pPr>
        <w:autoSpaceDE w:val="0"/>
        <w:autoSpaceDN w:val="0"/>
        <w:adjustRightInd w:val="0"/>
        <w:spacing w:line="360" w:lineRule="auto"/>
        <w:ind w:firstLine="720"/>
        <w:jc w:val="both"/>
        <w:rPr>
          <w:b/>
          <w:sz w:val="26"/>
          <w:szCs w:val="26"/>
          <w:lang w:val="vi-VN"/>
        </w:rPr>
      </w:pPr>
      <w:r w:rsidRPr="00D42CE3">
        <w:rPr>
          <w:b/>
          <w:sz w:val="26"/>
          <w:szCs w:val="26"/>
          <w:lang w:val="vi-VN"/>
        </w:rPr>
        <w:t>Nếu phát hiện có bất kỳ sự gian lận nào</w:t>
      </w:r>
      <w:r w:rsidR="00C10964" w:rsidRPr="00D42CE3">
        <w:rPr>
          <w:b/>
          <w:sz w:val="26"/>
          <w:szCs w:val="26"/>
        </w:rPr>
        <w:t xml:space="preserve"> chúng</w:t>
      </w:r>
      <w:r w:rsidRPr="00D42CE3">
        <w:rPr>
          <w:b/>
          <w:sz w:val="26"/>
          <w:szCs w:val="26"/>
          <w:lang w:val="vi-VN"/>
        </w:rPr>
        <w:t xml:space="preserve"> tôi xin hoàn toàn chịu trách nhiệm về nội dung </w:t>
      </w:r>
      <w:r w:rsidR="00B118C8" w:rsidRPr="00D42CE3">
        <w:rPr>
          <w:b/>
          <w:sz w:val="26"/>
          <w:szCs w:val="26"/>
          <w:lang w:val="vi-VN"/>
        </w:rPr>
        <w:t>đồ án</w:t>
      </w:r>
      <w:r w:rsidRPr="00D42CE3">
        <w:rPr>
          <w:b/>
          <w:sz w:val="26"/>
          <w:szCs w:val="26"/>
          <w:lang w:val="vi-VN"/>
        </w:rPr>
        <w:t xml:space="preserve"> của mình. </w:t>
      </w:r>
      <w:r w:rsidRPr="00D42CE3">
        <w:rPr>
          <w:sz w:val="26"/>
          <w:szCs w:val="26"/>
          <w:lang w:val="vi-VN"/>
        </w:rPr>
        <w:t>Trường đại học Tôn Đức Thắng không liên quan đến những vi phạm tác quyền, bản quyền do tôi gây ra trong quá trình thực hiện (nếu có).</w:t>
      </w:r>
    </w:p>
    <w:p w14:paraId="232C57AF" w14:textId="77777777" w:rsidR="003218FF" w:rsidRPr="00D42CE3" w:rsidRDefault="003218FF" w:rsidP="003218FF">
      <w:pPr>
        <w:autoSpaceDE w:val="0"/>
        <w:autoSpaceDN w:val="0"/>
        <w:adjustRightInd w:val="0"/>
        <w:spacing w:line="360" w:lineRule="auto"/>
        <w:ind w:left="3600"/>
        <w:jc w:val="center"/>
        <w:rPr>
          <w:i/>
          <w:sz w:val="26"/>
          <w:szCs w:val="26"/>
          <w:lang w:val="vi-VN"/>
        </w:rPr>
      </w:pPr>
      <w:r w:rsidRPr="00D42CE3">
        <w:rPr>
          <w:i/>
          <w:sz w:val="26"/>
          <w:szCs w:val="26"/>
          <w:lang w:val="vi-VN"/>
        </w:rPr>
        <w:t xml:space="preserve">TP. Hồ Chí Minh, ngày   tháng   năm      </w:t>
      </w:r>
    </w:p>
    <w:p w14:paraId="772C9E60" w14:textId="77777777" w:rsidR="003218FF" w:rsidRPr="00D42CE3" w:rsidRDefault="003218FF" w:rsidP="00BB2B2A">
      <w:pPr>
        <w:tabs>
          <w:tab w:val="center" w:pos="6521"/>
        </w:tabs>
        <w:autoSpaceDE w:val="0"/>
        <w:autoSpaceDN w:val="0"/>
        <w:adjustRightInd w:val="0"/>
        <w:spacing w:line="360" w:lineRule="auto"/>
        <w:ind w:left="3600"/>
        <w:jc w:val="center"/>
        <w:rPr>
          <w:i/>
          <w:sz w:val="26"/>
          <w:szCs w:val="26"/>
          <w:lang w:val="vi-VN"/>
        </w:rPr>
      </w:pPr>
      <w:r w:rsidRPr="00D42CE3">
        <w:rPr>
          <w:i/>
          <w:sz w:val="26"/>
          <w:szCs w:val="26"/>
          <w:lang w:val="vi-VN"/>
        </w:rPr>
        <w:t>Tác giả</w:t>
      </w:r>
    </w:p>
    <w:p w14:paraId="05C4C5DC" w14:textId="77777777" w:rsidR="008F7A6B" w:rsidRPr="00D42CE3" w:rsidRDefault="00BB2B2A" w:rsidP="00BB2B2A">
      <w:pPr>
        <w:tabs>
          <w:tab w:val="center" w:pos="6379"/>
        </w:tabs>
        <w:spacing w:after="200" w:line="276" w:lineRule="auto"/>
        <w:rPr>
          <w:i/>
          <w:sz w:val="26"/>
          <w:szCs w:val="26"/>
          <w:lang w:val="vi-VN"/>
        </w:rPr>
      </w:pPr>
      <w:r w:rsidRPr="00D42CE3">
        <w:rPr>
          <w:i/>
          <w:sz w:val="26"/>
          <w:szCs w:val="26"/>
          <w:lang w:val="vi-VN"/>
        </w:rPr>
        <w:tab/>
      </w:r>
      <w:r w:rsidR="003218FF" w:rsidRPr="00D42CE3">
        <w:rPr>
          <w:i/>
          <w:sz w:val="26"/>
          <w:szCs w:val="26"/>
          <w:lang w:val="vi-VN"/>
        </w:rPr>
        <w:t>(ký tên và ghi rõ họ tên)</w:t>
      </w:r>
    </w:p>
    <w:p w14:paraId="68E73B7F" w14:textId="1BDF1D3B" w:rsidR="00BB2B2A" w:rsidRPr="00D42CE3" w:rsidRDefault="008F7A6B" w:rsidP="00BB2B2A">
      <w:pPr>
        <w:tabs>
          <w:tab w:val="center" w:pos="6379"/>
        </w:tabs>
        <w:spacing w:after="200" w:line="276" w:lineRule="auto"/>
        <w:rPr>
          <w:i/>
          <w:sz w:val="26"/>
          <w:szCs w:val="26"/>
        </w:rPr>
      </w:pPr>
      <w:r w:rsidRPr="00D42CE3">
        <w:rPr>
          <w:i/>
          <w:sz w:val="26"/>
          <w:szCs w:val="26"/>
        </w:rPr>
        <w:t xml:space="preserve"> </w:t>
      </w:r>
    </w:p>
    <w:p w14:paraId="59711F5F" w14:textId="77777777" w:rsidR="008F7A6B" w:rsidRPr="00D42CE3" w:rsidRDefault="008F7A6B" w:rsidP="00BB2B2A">
      <w:pPr>
        <w:tabs>
          <w:tab w:val="center" w:pos="6379"/>
        </w:tabs>
        <w:spacing w:after="200" w:line="276" w:lineRule="auto"/>
        <w:rPr>
          <w:i/>
          <w:sz w:val="26"/>
          <w:szCs w:val="26"/>
        </w:rPr>
      </w:pPr>
    </w:p>
    <w:p w14:paraId="09E26848" w14:textId="14D05D13" w:rsidR="00BB2B2A" w:rsidRPr="00D42CE3" w:rsidRDefault="00BB2B2A" w:rsidP="00BB2B2A">
      <w:pPr>
        <w:tabs>
          <w:tab w:val="center" w:pos="6379"/>
        </w:tabs>
        <w:spacing w:after="200" w:line="276" w:lineRule="auto"/>
        <w:rPr>
          <w:i/>
          <w:sz w:val="26"/>
          <w:szCs w:val="26"/>
        </w:rPr>
      </w:pPr>
      <w:r w:rsidRPr="00D42CE3">
        <w:rPr>
          <w:i/>
          <w:sz w:val="26"/>
          <w:szCs w:val="26"/>
          <w:lang w:val="vi-VN"/>
        </w:rPr>
        <w:tab/>
      </w:r>
      <w:r w:rsidR="008F7A6B" w:rsidRPr="00D42CE3">
        <w:rPr>
          <w:i/>
          <w:sz w:val="26"/>
          <w:szCs w:val="26"/>
        </w:rPr>
        <w:t>Trần Anh Tuấn</w:t>
      </w:r>
    </w:p>
    <w:p w14:paraId="188F54A2" w14:textId="08A6579B" w:rsidR="008157CD" w:rsidRPr="00D42CE3" w:rsidRDefault="008157CD" w:rsidP="00BB2B2A">
      <w:pPr>
        <w:tabs>
          <w:tab w:val="center" w:pos="6379"/>
        </w:tabs>
        <w:spacing w:after="200" w:line="276" w:lineRule="auto"/>
        <w:rPr>
          <w:i/>
          <w:sz w:val="26"/>
          <w:szCs w:val="26"/>
        </w:rPr>
      </w:pPr>
    </w:p>
    <w:p w14:paraId="707B8DBA" w14:textId="7A6F783C" w:rsidR="008157CD" w:rsidRPr="00D42CE3" w:rsidRDefault="008157CD" w:rsidP="00BB2B2A">
      <w:pPr>
        <w:tabs>
          <w:tab w:val="center" w:pos="6379"/>
        </w:tabs>
        <w:spacing w:after="200" w:line="276" w:lineRule="auto"/>
        <w:rPr>
          <w:i/>
          <w:sz w:val="26"/>
          <w:szCs w:val="26"/>
        </w:rPr>
      </w:pPr>
    </w:p>
    <w:p w14:paraId="21649F4B" w14:textId="2722EE5A" w:rsidR="008157CD" w:rsidRPr="00D42CE3" w:rsidRDefault="008157CD" w:rsidP="00BB2B2A">
      <w:pPr>
        <w:tabs>
          <w:tab w:val="center" w:pos="6379"/>
        </w:tabs>
        <w:spacing w:after="200" w:line="276" w:lineRule="auto"/>
        <w:rPr>
          <w:i/>
          <w:sz w:val="26"/>
          <w:szCs w:val="26"/>
        </w:rPr>
      </w:pPr>
    </w:p>
    <w:p w14:paraId="021EBE14" w14:textId="39A0D1AA" w:rsidR="008157CD" w:rsidRPr="00D42CE3" w:rsidRDefault="008157CD" w:rsidP="00BB2B2A">
      <w:pPr>
        <w:tabs>
          <w:tab w:val="center" w:pos="6379"/>
        </w:tabs>
        <w:spacing w:after="200" w:line="276" w:lineRule="auto"/>
        <w:rPr>
          <w:i/>
          <w:sz w:val="26"/>
          <w:szCs w:val="26"/>
        </w:rPr>
      </w:pPr>
      <w:r w:rsidRPr="00D42CE3">
        <w:rPr>
          <w:i/>
          <w:sz w:val="26"/>
          <w:szCs w:val="26"/>
        </w:rPr>
        <w:tab/>
        <w:t>Phan Tuấn Trọng</w:t>
      </w:r>
    </w:p>
    <w:p w14:paraId="2F82AC3A" w14:textId="77777777" w:rsidR="00BB2B2A" w:rsidRPr="00D42CE3" w:rsidRDefault="00BB2B2A">
      <w:pPr>
        <w:spacing w:after="200" w:line="276" w:lineRule="auto"/>
        <w:rPr>
          <w:i/>
          <w:sz w:val="26"/>
          <w:szCs w:val="26"/>
          <w:lang w:val="vi-VN"/>
        </w:rPr>
      </w:pPr>
      <w:r w:rsidRPr="00D42CE3">
        <w:rPr>
          <w:i/>
          <w:sz w:val="26"/>
          <w:szCs w:val="26"/>
          <w:lang w:val="vi-VN"/>
        </w:rPr>
        <w:br w:type="page"/>
      </w:r>
    </w:p>
    <w:p w14:paraId="4315EA96" w14:textId="77777777" w:rsidR="00B118C8" w:rsidRPr="00D42CE3" w:rsidRDefault="00B118C8" w:rsidP="008104DE">
      <w:pPr>
        <w:pStyle w:val="Chng"/>
        <w:numPr>
          <w:ilvl w:val="0"/>
          <w:numId w:val="0"/>
        </w:numPr>
        <w:tabs>
          <w:tab w:val="left" w:pos="1170"/>
        </w:tabs>
        <w:ind w:left="540"/>
        <w:jc w:val="left"/>
      </w:pPr>
      <w:bookmarkStart w:id="1" w:name="_Toc515791375"/>
      <w:r w:rsidRPr="00D42CE3">
        <w:lastRenderedPageBreak/>
        <w:t>PHẦN XÁC NHẬN VÀ ĐÁNH GIÁ CỦA GIẢNG VIÊN</w:t>
      </w:r>
      <w:bookmarkEnd w:id="1"/>
    </w:p>
    <w:p w14:paraId="3AD55B34" w14:textId="77777777" w:rsidR="00B118C8" w:rsidRPr="00D42CE3" w:rsidRDefault="00B118C8" w:rsidP="008104DE">
      <w:pPr>
        <w:pStyle w:val="Nidungvnbn"/>
        <w:jc w:val="left"/>
        <w:rPr>
          <w:b/>
          <w:lang w:val="vi-VN"/>
        </w:rPr>
      </w:pPr>
      <w:r w:rsidRPr="00D42CE3">
        <w:rPr>
          <w:b/>
          <w:lang w:val="vi-VN"/>
        </w:rPr>
        <w:t>Phần xác nhận của GV hướng dẫn</w:t>
      </w:r>
    </w:p>
    <w:p w14:paraId="2618A425" w14:textId="77777777" w:rsidR="00B118C8" w:rsidRPr="00D42CE3" w:rsidRDefault="00B118C8" w:rsidP="00B118C8">
      <w:pPr>
        <w:spacing w:after="200" w:line="276" w:lineRule="auto"/>
        <w:rPr>
          <w:sz w:val="32"/>
          <w:szCs w:val="32"/>
          <w:lang w:val="vi-VN"/>
        </w:rPr>
      </w:pPr>
      <w:r w:rsidRPr="00D42CE3">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A5DF982" w14:textId="77777777" w:rsidR="00B118C8" w:rsidRPr="00D42CE3" w:rsidRDefault="00B118C8" w:rsidP="00B118C8">
      <w:pPr>
        <w:tabs>
          <w:tab w:val="center" w:pos="6237"/>
        </w:tabs>
        <w:spacing w:line="276" w:lineRule="auto"/>
        <w:rPr>
          <w:lang w:val="vi-VN"/>
        </w:rPr>
      </w:pPr>
      <w:r w:rsidRPr="00D42CE3">
        <w:rPr>
          <w:lang w:val="vi-VN"/>
        </w:rPr>
        <w:tab/>
        <w:t xml:space="preserve">Tp. Hồ Chí Minh, ngày     tháng   năm   </w:t>
      </w:r>
    </w:p>
    <w:p w14:paraId="2239B071" w14:textId="77777777" w:rsidR="00B118C8" w:rsidRPr="00D42CE3" w:rsidRDefault="00B118C8" w:rsidP="00B118C8">
      <w:pPr>
        <w:tabs>
          <w:tab w:val="center" w:pos="6237"/>
        </w:tabs>
        <w:spacing w:line="276" w:lineRule="auto"/>
        <w:rPr>
          <w:lang w:val="vi-VN"/>
        </w:rPr>
      </w:pPr>
      <w:r w:rsidRPr="00D42CE3">
        <w:rPr>
          <w:lang w:val="vi-VN"/>
        </w:rPr>
        <w:tab/>
        <w:t>(kí và ghi họ tên)</w:t>
      </w:r>
    </w:p>
    <w:p w14:paraId="1A32AC14" w14:textId="77777777" w:rsidR="00B118C8" w:rsidRPr="00D42CE3" w:rsidRDefault="00B118C8">
      <w:pPr>
        <w:spacing w:after="200" w:line="276" w:lineRule="auto"/>
        <w:rPr>
          <w:lang w:val="vi-VN"/>
        </w:rPr>
      </w:pPr>
    </w:p>
    <w:p w14:paraId="25004A9E" w14:textId="77777777" w:rsidR="00B118C8" w:rsidRPr="00D42CE3" w:rsidRDefault="00B118C8">
      <w:pPr>
        <w:spacing w:after="200" w:line="276" w:lineRule="auto"/>
        <w:rPr>
          <w:lang w:val="vi-VN"/>
        </w:rPr>
      </w:pPr>
    </w:p>
    <w:p w14:paraId="173B5097" w14:textId="77777777" w:rsidR="00B118C8" w:rsidRPr="00D42CE3" w:rsidRDefault="00B118C8">
      <w:pPr>
        <w:spacing w:after="200" w:line="276" w:lineRule="auto"/>
        <w:rPr>
          <w:lang w:val="vi-VN"/>
        </w:rPr>
      </w:pPr>
    </w:p>
    <w:p w14:paraId="598F6561" w14:textId="77777777" w:rsidR="00B118C8" w:rsidRPr="00D42CE3" w:rsidRDefault="00B118C8" w:rsidP="002D796D">
      <w:pPr>
        <w:pStyle w:val="Nidungvnbn"/>
        <w:rPr>
          <w:b/>
          <w:lang w:val="vi-VN"/>
        </w:rPr>
      </w:pPr>
      <w:r w:rsidRPr="00D42CE3">
        <w:rPr>
          <w:b/>
          <w:lang w:val="vi-VN"/>
        </w:rPr>
        <w:t>Phần đánh giá của GV chấm bài</w:t>
      </w:r>
    </w:p>
    <w:p w14:paraId="6D3120BD" w14:textId="77777777" w:rsidR="00B118C8" w:rsidRPr="00D42CE3" w:rsidRDefault="00B118C8" w:rsidP="00B118C8">
      <w:pPr>
        <w:spacing w:after="200" w:line="276" w:lineRule="auto"/>
        <w:rPr>
          <w:sz w:val="32"/>
          <w:szCs w:val="32"/>
          <w:lang w:val="vi-VN"/>
        </w:rPr>
      </w:pPr>
      <w:r w:rsidRPr="00D42CE3">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0C1DF16" w14:textId="77777777" w:rsidR="00B118C8" w:rsidRPr="00D42CE3" w:rsidRDefault="00B118C8" w:rsidP="00B118C8">
      <w:pPr>
        <w:tabs>
          <w:tab w:val="center" w:pos="6237"/>
        </w:tabs>
        <w:spacing w:line="276" w:lineRule="auto"/>
        <w:rPr>
          <w:lang w:val="vi-VN"/>
        </w:rPr>
      </w:pPr>
      <w:r w:rsidRPr="00D42CE3">
        <w:rPr>
          <w:lang w:val="vi-VN"/>
        </w:rPr>
        <w:tab/>
        <w:t xml:space="preserve">Tp. Hồ Chí Minh, ngày     tháng   năm   </w:t>
      </w:r>
    </w:p>
    <w:p w14:paraId="7897FC2C" w14:textId="77777777" w:rsidR="00B118C8" w:rsidRPr="00D42CE3" w:rsidRDefault="00B118C8" w:rsidP="00B118C8">
      <w:pPr>
        <w:tabs>
          <w:tab w:val="center" w:pos="6237"/>
        </w:tabs>
        <w:spacing w:line="276" w:lineRule="auto"/>
        <w:rPr>
          <w:lang w:val="vi-VN"/>
        </w:rPr>
      </w:pPr>
      <w:r w:rsidRPr="00D42CE3">
        <w:rPr>
          <w:lang w:val="vi-VN"/>
        </w:rPr>
        <w:tab/>
        <w:t>(kí và ghi họ tên)</w:t>
      </w:r>
    </w:p>
    <w:p w14:paraId="79B21220" w14:textId="77777777" w:rsidR="00B118C8" w:rsidRPr="00D42CE3" w:rsidRDefault="00B118C8" w:rsidP="00B118C8">
      <w:pPr>
        <w:spacing w:after="200" w:line="276" w:lineRule="auto"/>
        <w:rPr>
          <w:lang w:val="vi-VN"/>
        </w:rPr>
      </w:pPr>
    </w:p>
    <w:p w14:paraId="3F6E566D" w14:textId="77777777" w:rsidR="00B118C8" w:rsidRPr="00D42CE3" w:rsidRDefault="00B118C8" w:rsidP="008104DE">
      <w:pPr>
        <w:pStyle w:val="Tiumccp1"/>
      </w:pPr>
      <w:r w:rsidRPr="00D42CE3">
        <w:br w:type="page"/>
      </w:r>
    </w:p>
    <w:p w14:paraId="06F676BB" w14:textId="77777777" w:rsidR="00BB2B2A" w:rsidRPr="00D42CE3" w:rsidRDefault="00BB2B2A" w:rsidP="008104DE">
      <w:pPr>
        <w:pStyle w:val="Chng"/>
        <w:numPr>
          <w:ilvl w:val="0"/>
          <w:numId w:val="0"/>
        </w:numPr>
        <w:ind w:left="360"/>
      </w:pPr>
      <w:bookmarkStart w:id="2" w:name="_Toc515791376"/>
      <w:r w:rsidRPr="00D42CE3">
        <w:lastRenderedPageBreak/>
        <w:t>TÓM TẮT</w:t>
      </w:r>
      <w:bookmarkEnd w:id="2"/>
    </w:p>
    <w:p w14:paraId="3835A353" w14:textId="77777777" w:rsidR="00291721" w:rsidRPr="00D42CE3" w:rsidRDefault="00291721" w:rsidP="00291721">
      <w:pPr>
        <w:pStyle w:val="Nidungvnbn"/>
        <w:rPr>
          <w:lang w:val="vi-VN"/>
        </w:rPr>
      </w:pPr>
    </w:p>
    <w:p w14:paraId="00FE3F8E" w14:textId="4807BB34" w:rsidR="00911E9C" w:rsidRPr="00D42CE3" w:rsidRDefault="00911E9C" w:rsidP="00911E9C">
      <w:pPr>
        <w:pStyle w:val="Nidungvnbn"/>
      </w:pPr>
      <w:r w:rsidRPr="00D42CE3">
        <w:t>Trong thực tế hiện nay, khi chúng ta cần thu thập các dữ liệu chúng ta thường phải tới tận nơi và đo đạc ghi lại rồi lưu vào máy tính. Những công việc ấy s</w:t>
      </w:r>
      <w:r w:rsidR="009A1876" w:rsidRPr="00D42CE3">
        <w:t>ẽ</w:t>
      </w:r>
      <w:r w:rsidRPr="00D42CE3">
        <w:t xml:space="preserve"> làm ta tiêu tốn nhiều thời gian và không tối ưu. </w:t>
      </w:r>
      <w:r w:rsidR="009A1876" w:rsidRPr="00D42CE3">
        <w:t>H</w:t>
      </w:r>
      <w:r w:rsidRPr="00D42CE3">
        <w:t>iện tại vẫn có các hệ thống giám sát từ xa thế nhưng nó không t</w:t>
      </w:r>
      <w:r w:rsidR="000B328A" w:rsidRPr="00D42CE3">
        <w:t>ối ưu vì mỗi thiết bị là một vài</w:t>
      </w:r>
      <w:r w:rsidRPr="00D42CE3">
        <w:t xml:space="preserve"> cảm biến </w:t>
      </w:r>
      <w:r w:rsidR="000B328A" w:rsidRPr="00D42CE3">
        <w:t>truyền</w:t>
      </w:r>
      <w:r w:rsidRPr="00D42CE3">
        <w:t xml:space="preserve"> dữ liệu qua mạng nội bộ hay đơn thuần là bằng cách mở port để máy khác truy cập vào nó tiềm ẩn một mối nguy hiểm tiềm t</w:t>
      </w:r>
      <w:r w:rsidR="007E314E" w:rsidRPr="00D42CE3">
        <w:t>àng</w:t>
      </w:r>
      <w:r w:rsidRPr="00D42CE3">
        <w:t xml:space="preserve"> mà ta không thấy được.</w:t>
      </w:r>
    </w:p>
    <w:p w14:paraId="6BA58EC8" w14:textId="101EE9DE" w:rsidR="00B0789D" w:rsidRPr="00D42CE3" w:rsidRDefault="00B0789D" w:rsidP="00B0789D">
      <w:pPr>
        <w:pStyle w:val="Nidungvnbn"/>
      </w:pPr>
      <w:r w:rsidRPr="00D42CE3">
        <w:t>Hệ thống sử dụng máy tính nhúng (Raspberry Pi) làm bộ xử lý chính. Hệ thống chính sẻ nhận dữ liệu từ các Node cảm biến tổng hợp lại và gửi lên Cloud</w:t>
      </w:r>
      <w:r w:rsidR="00234755" w:rsidRPr="00D42CE3">
        <w:t xml:space="preserve"> </w:t>
      </w:r>
      <w:r w:rsidRPr="00D42CE3">
        <w:t>(IBM Bluemix) để theo dõi và lưu dữ liệu, cả hai đều được điều khiển và lập trình thông qua phần mềm Node-red. Từ Cloud ta sẻ lập trình xử lý dữ liệu ứng với các hành động mà chúng ta mong muốn hay các điều khiển mà người dùng muốn điều khiển. Các hành động và điều khiển này s</w:t>
      </w:r>
      <w:r w:rsidR="00613E23" w:rsidRPr="00D42CE3">
        <w:t>ẽ</w:t>
      </w:r>
      <w:r w:rsidRPr="00D42CE3">
        <w:t xml:space="preserve"> được gửi từ Cloud xuống hệ t</w:t>
      </w:r>
      <w:r w:rsidR="00613E23" w:rsidRPr="00D42CE3">
        <w:t>hống xử lý, và hệ thống xử lý sẽ</w:t>
      </w:r>
      <w:r w:rsidRPr="00D42CE3">
        <w:t xml:space="preserve"> gửi lệnh xuống các thiết bị cần thiết</w:t>
      </w:r>
      <w:r w:rsidR="00F75DA5" w:rsidRPr="00D42CE3">
        <w:t>.</w:t>
      </w:r>
    </w:p>
    <w:p w14:paraId="791BF95E" w14:textId="766BBDCE" w:rsidR="003325EF" w:rsidRPr="00D42CE3" w:rsidRDefault="003325EF" w:rsidP="003325EF">
      <w:pPr>
        <w:pStyle w:val="Nidungvnbn"/>
        <w:rPr>
          <w:b/>
          <w:bCs/>
          <w:sz w:val="48"/>
          <w:szCs w:val="48"/>
          <w:lang w:val="en"/>
        </w:rPr>
      </w:pPr>
      <w:r w:rsidRPr="00D42CE3">
        <w:t>Được sự định hướng và chỉ dẫn của Ths Trần Trung tín, chúng em đã chọn đề tài đồ án mạng cảm biến nhiệt độ sử dụng iot. Trên cơ sở tìm hiểu đề tài để hiện thực hệ thống kiểm soát và đo nhiệt độ sử dụng Raspberry kết hợp với dịch vụ IBM để hoàn thiện đề tài.</w:t>
      </w:r>
    </w:p>
    <w:p w14:paraId="0CFEADD6" w14:textId="657CFD4A" w:rsidR="00F75DA5" w:rsidRPr="00D42CE3" w:rsidRDefault="00F75DA5" w:rsidP="00F75DA5">
      <w:pPr>
        <w:pStyle w:val="Nidungvnbn"/>
      </w:pPr>
    </w:p>
    <w:p w14:paraId="0AC3B7EF" w14:textId="77777777" w:rsidR="00DB7595" w:rsidRPr="00D42CE3" w:rsidRDefault="007E6AB9">
      <w:pPr>
        <w:spacing w:after="200" w:line="276" w:lineRule="auto"/>
        <w:rPr>
          <w:sz w:val="26"/>
          <w:szCs w:val="26"/>
          <w:lang w:val="vi-VN"/>
        </w:rPr>
        <w:sectPr w:rsidR="00DB7595" w:rsidRPr="00D42CE3" w:rsidSect="00B118C8">
          <w:headerReference w:type="default" r:id="rId10"/>
          <w:pgSz w:w="12240" w:h="15840"/>
          <w:pgMar w:top="1985" w:right="1134" w:bottom="1701" w:left="1985" w:header="720" w:footer="720" w:gutter="0"/>
          <w:pgNumType w:fmt="lowerRoman" w:start="1"/>
          <w:cols w:space="720"/>
          <w:docGrid w:linePitch="360"/>
        </w:sectPr>
      </w:pPr>
      <w:r w:rsidRPr="00D42CE3">
        <w:rPr>
          <w:sz w:val="26"/>
          <w:szCs w:val="26"/>
          <w:lang w:val="vi-VN"/>
        </w:rPr>
        <w:br w:type="page"/>
      </w:r>
    </w:p>
    <w:p w14:paraId="117408E5" w14:textId="77777777" w:rsidR="007E6AB9" w:rsidRPr="00D42CE3" w:rsidRDefault="007E6AB9" w:rsidP="008104DE">
      <w:pPr>
        <w:pStyle w:val="Chng"/>
        <w:numPr>
          <w:ilvl w:val="0"/>
          <w:numId w:val="0"/>
        </w:numPr>
        <w:ind w:left="360"/>
      </w:pPr>
      <w:bookmarkStart w:id="3" w:name="_Toc515791377"/>
      <w:r w:rsidRPr="00D42CE3">
        <w:lastRenderedPageBreak/>
        <w:t>MỤC LỤC</w:t>
      </w:r>
      <w:bookmarkEnd w:id="3"/>
    </w:p>
    <w:p w14:paraId="30B0C9E5" w14:textId="3B9B9C40" w:rsidR="00840DF4" w:rsidRDefault="00C75086">
      <w:pPr>
        <w:pStyle w:val="TOC1"/>
        <w:tabs>
          <w:tab w:val="right" w:leader="dot" w:pos="9111"/>
        </w:tabs>
        <w:rPr>
          <w:rFonts w:asciiTheme="minorHAnsi" w:eastAsiaTheme="minorEastAsia" w:hAnsiTheme="minorHAnsi"/>
          <w:noProof/>
          <w:sz w:val="22"/>
          <w:szCs w:val="22"/>
        </w:rPr>
      </w:pPr>
      <w:r w:rsidRPr="00D42CE3">
        <w:rPr>
          <w:szCs w:val="26"/>
        </w:rPr>
        <w:fldChar w:fldCharType="begin"/>
      </w:r>
      <w:r w:rsidRPr="00D42CE3">
        <w:rPr>
          <w:szCs w:val="26"/>
        </w:rPr>
        <w:instrText xml:space="preserve"> TOC \h \z \t "Chương,1,Tiểu mục cấp 1,2,Tiểu mục cấp 2,3,Tiểu mục cấp 3,4" </w:instrText>
      </w:r>
      <w:r w:rsidRPr="00D42CE3">
        <w:rPr>
          <w:szCs w:val="26"/>
        </w:rPr>
        <w:fldChar w:fldCharType="separate"/>
      </w:r>
      <w:hyperlink w:anchor="_Toc515791374" w:history="1">
        <w:r w:rsidR="00840DF4" w:rsidRPr="00553F37">
          <w:rPr>
            <w:rStyle w:val="Hyperlink"/>
            <w:noProof/>
          </w:rPr>
          <w:t>LỜI CẢM ƠN</w:t>
        </w:r>
        <w:r w:rsidR="00840DF4">
          <w:rPr>
            <w:noProof/>
            <w:webHidden/>
          </w:rPr>
          <w:tab/>
        </w:r>
        <w:r w:rsidR="00840DF4">
          <w:rPr>
            <w:noProof/>
            <w:webHidden/>
          </w:rPr>
          <w:fldChar w:fldCharType="begin"/>
        </w:r>
        <w:r w:rsidR="00840DF4">
          <w:rPr>
            <w:noProof/>
            <w:webHidden/>
          </w:rPr>
          <w:instrText xml:space="preserve"> PAGEREF _Toc515791374 \h </w:instrText>
        </w:r>
        <w:r w:rsidR="00840DF4">
          <w:rPr>
            <w:noProof/>
            <w:webHidden/>
          </w:rPr>
        </w:r>
        <w:r w:rsidR="00840DF4">
          <w:rPr>
            <w:noProof/>
            <w:webHidden/>
          </w:rPr>
          <w:fldChar w:fldCharType="separate"/>
        </w:r>
        <w:r w:rsidR="00840DF4">
          <w:rPr>
            <w:noProof/>
            <w:webHidden/>
          </w:rPr>
          <w:t>i</w:t>
        </w:r>
        <w:r w:rsidR="00840DF4">
          <w:rPr>
            <w:noProof/>
            <w:webHidden/>
          </w:rPr>
          <w:fldChar w:fldCharType="end"/>
        </w:r>
      </w:hyperlink>
    </w:p>
    <w:p w14:paraId="093E2FCF" w14:textId="09B0A7BB" w:rsidR="00840DF4" w:rsidRDefault="00840DF4">
      <w:pPr>
        <w:pStyle w:val="TOC1"/>
        <w:tabs>
          <w:tab w:val="right" w:leader="dot" w:pos="9111"/>
        </w:tabs>
        <w:rPr>
          <w:rFonts w:asciiTheme="minorHAnsi" w:eastAsiaTheme="minorEastAsia" w:hAnsiTheme="minorHAnsi"/>
          <w:noProof/>
          <w:sz w:val="22"/>
          <w:szCs w:val="22"/>
        </w:rPr>
      </w:pPr>
      <w:hyperlink w:anchor="_Toc515791375" w:history="1">
        <w:r w:rsidRPr="00553F37">
          <w:rPr>
            <w:rStyle w:val="Hyperlink"/>
            <w:noProof/>
          </w:rPr>
          <w:t>PHẦN XÁC NHẬN VÀ ĐÁNH GIÁ CỦA GIẢNG VIÊN</w:t>
        </w:r>
        <w:r>
          <w:rPr>
            <w:noProof/>
            <w:webHidden/>
          </w:rPr>
          <w:tab/>
        </w:r>
        <w:r>
          <w:rPr>
            <w:noProof/>
            <w:webHidden/>
          </w:rPr>
          <w:fldChar w:fldCharType="begin"/>
        </w:r>
        <w:r>
          <w:rPr>
            <w:noProof/>
            <w:webHidden/>
          </w:rPr>
          <w:instrText xml:space="preserve"> PAGEREF _Toc515791375 \h </w:instrText>
        </w:r>
        <w:r>
          <w:rPr>
            <w:noProof/>
            <w:webHidden/>
          </w:rPr>
        </w:r>
        <w:r>
          <w:rPr>
            <w:noProof/>
            <w:webHidden/>
          </w:rPr>
          <w:fldChar w:fldCharType="separate"/>
        </w:r>
        <w:r>
          <w:rPr>
            <w:noProof/>
            <w:webHidden/>
          </w:rPr>
          <w:t>iii</w:t>
        </w:r>
        <w:r>
          <w:rPr>
            <w:noProof/>
            <w:webHidden/>
          </w:rPr>
          <w:fldChar w:fldCharType="end"/>
        </w:r>
      </w:hyperlink>
    </w:p>
    <w:p w14:paraId="31BCD4F8" w14:textId="68A7F616" w:rsidR="00840DF4" w:rsidRDefault="00840DF4">
      <w:pPr>
        <w:pStyle w:val="TOC1"/>
        <w:tabs>
          <w:tab w:val="right" w:leader="dot" w:pos="9111"/>
        </w:tabs>
        <w:rPr>
          <w:rFonts w:asciiTheme="minorHAnsi" w:eastAsiaTheme="minorEastAsia" w:hAnsiTheme="minorHAnsi"/>
          <w:noProof/>
          <w:sz w:val="22"/>
          <w:szCs w:val="22"/>
        </w:rPr>
      </w:pPr>
      <w:hyperlink w:anchor="_Toc515791376" w:history="1">
        <w:r w:rsidRPr="00553F37">
          <w:rPr>
            <w:rStyle w:val="Hyperlink"/>
            <w:noProof/>
          </w:rPr>
          <w:t>TÓM TẮT</w:t>
        </w:r>
        <w:r>
          <w:rPr>
            <w:noProof/>
            <w:webHidden/>
          </w:rPr>
          <w:tab/>
        </w:r>
        <w:r>
          <w:rPr>
            <w:noProof/>
            <w:webHidden/>
          </w:rPr>
          <w:fldChar w:fldCharType="begin"/>
        </w:r>
        <w:r>
          <w:rPr>
            <w:noProof/>
            <w:webHidden/>
          </w:rPr>
          <w:instrText xml:space="preserve"> PAGEREF _Toc515791376 \h </w:instrText>
        </w:r>
        <w:r>
          <w:rPr>
            <w:noProof/>
            <w:webHidden/>
          </w:rPr>
        </w:r>
        <w:r>
          <w:rPr>
            <w:noProof/>
            <w:webHidden/>
          </w:rPr>
          <w:fldChar w:fldCharType="separate"/>
        </w:r>
        <w:r>
          <w:rPr>
            <w:noProof/>
            <w:webHidden/>
          </w:rPr>
          <w:t>iv</w:t>
        </w:r>
        <w:r>
          <w:rPr>
            <w:noProof/>
            <w:webHidden/>
          </w:rPr>
          <w:fldChar w:fldCharType="end"/>
        </w:r>
      </w:hyperlink>
    </w:p>
    <w:p w14:paraId="3442ED7C" w14:textId="5FF6CB78" w:rsidR="00840DF4" w:rsidRDefault="00840DF4">
      <w:pPr>
        <w:pStyle w:val="TOC1"/>
        <w:tabs>
          <w:tab w:val="right" w:leader="dot" w:pos="9111"/>
        </w:tabs>
        <w:rPr>
          <w:rFonts w:asciiTheme="minorHAnsi" w:eastAsiaTheme="minorEastAsia" w:hAnsiTheme="minorHAnsi"/>
          <w:noProof/>
          <w:sz w:val="22"/>
          <w:szCs w:val="22"/>
        </w:rPr>
      </w:pPr>
      <w:hyperlink w:anchor="_Toc515791377" w:history="1">
        <w:r w:rsidRPr="00553F37">
          <w:rPr>
            <w:rStyle w:val="Hyperlink"/>
            <w:noProof/>
          </w:rPr>
          <w:t>MỤC LỤC</w:t>
        </w:r>
        <w:r>
          <w:rPr>
            <w:noProof/>
            <w:webHidden/>
          </w:rPr>
          <w:tab/>
        </w:r>
        <w:r>
          <w:rPr>
            <w:noProof/>
            <w:webHidden/>
          </w:rPr>
          <w:fldChar w:fldCharType="begin"/>
        </w:r>
        <w:r>
          <w:rPr>
            <w:noProof/>
            <w:webHidden/>
          </w:rPr>
          <w:instrText xml:space="preserve"> PAGEREF _Toc515791377 \h </w:instrText>
        </w:r>
        <w:r>
          <w:rPr>
            <w:noProof/>
            <w:webHidden/>
          </w:rPr>
        </w:r>
        <w:r>
          <w:rPr>
            <w:noProof/>
            <w:webHidden/>
          </w:rPr>
          <w:fldChar w:fldCharType="separate"/>
        </w:r>
        <w:r>
          <w:rPr>
            <w:noProof/>
            <w:webHidden/>
          </w:rPr>
          <w:t>1</w:t>
        </w:r>
        <w:r>
          <w:rPr>
            <w:noProof/>
            <w:webHidden/>
          </w:rPr>
          <w:fldChar w:fldCharType="end"/>
        </w:r>
      </w:hyperlink>
    </w:p>
    <w:p w14:paraId="069D7B27" w14:textId="02FFB129" w:rsidR="00840DF4" w:rsidRDefault="00840DF4">
      <w:pPr>
        <w:pStyle w:val="TOC1"/>
        <w:tabs>
          <w:tab w:val="right" w:leader="dot" w:pos="9111"/>
        </w:tabs>
        <w:rPr>
          <w:rFonts w:asciiTheme="minorHAnsi" w:eastAsiaTheme="minorEastAsia" w:hAnsiTheme="minorHAnsi"/>
          <w:noProof/>
          <w:sz w:val="22"/>
          <w:szCs w:val="22"/>
        </w:rPr>
      </w:pPr>
      <w:hyperlink w:anchor="_Toc515791378" w:history="1">
        <w:r w:rsidRPr="00553F37">
          <w:rPr>
            <w:rStyle w:val="Hyperlink"/>
            <w:noProof/>
          </w:rPr>
          <w:t>DANH MỤC CÁC BẢNG BIỂU, HÌNH VẼ, ĐỒ THỊ</w:t>
        </w:r>
        <w:r>
          <w:rPr>
            <w:noProof/>
            <w:webHidden/>
          </w:rPr>
          <w:tab/>
        </w:r>
        <w:r>
          <w:rPr>
            <w:noProof/>
            <w:webHidden/>
          </w:rPr>
          <w:fldChar w:fldCharType="begin"/>
        </w:r>
        <w:r>
          <w:rPr>
            <w:noProof/>
            <w:webHidden/>
          </w:rPr>
          <w:instrText xml:space="preserve"> PAGEREF _Toc515791378 \h </w:instrText>
        </w:r>
        <w:r>
          <w:rPr>
            <w:noProof/>
            <w:webHidden/>
          </w:rPr>
        </w:r>
        <w:r>
          <w:rPr>
            <w:noProof/>
            <w:webHidden/>
          </w:rPr>
          <w:fldChar w:fldCharType="separate"/>
        </w:r>
        <w:r>
          <w:rPr>
            <w:noProof/>
            <w:webHidden/>
          </w:rPr>
          <w:t>5</w:t>
        </w:r>
        <w:r>
          <w:rPr>
            <w:noProof/>
            <w:webHidden/>
          </w:rPr>
          <w:fldChar w:fldCharType="end"/>
        </w:r>
      </w:hyperlink>
    </w:p>
    <w:p w14:paraId="628A371F" w14:textId="51CFE1A1" w:rsidR="00840DF4" w:rsidRDefault="00840DF4">
      <w:pPr>
        <w:pStyle w:val="TOC1"/>
        <w:tabs>
          <w:tab w:val="right" w:leader="dot" w:pos="9111"/>
        </w:tabs>
        <w:rPr>
          <w:rFonts w:asciiTheme="minorHAnsi" w:eastAsiaTheme="minorEastAsia" w:hAnsiTheme="minorHAnsi"/>
          <w:noProof/>
          <w:sz w:val="22"/>
          <w:szCs w:val="22"/>
        </w:rPr>
      </w:pPr>
      <w:hyperlink w:anchor="_Toc515791379" w:history="1">
        <w:r w:rsidRPr="00553F37">
          <w:rPr>
            <w:rStyle w:val="Hyperlink"/>
            <w:noProof/>
          </w:rPr>
          <w:t>CHƯƠNG 1 – MỞ ĐẦU</w:t>
        </w:r>
        <w:r>
          <w:rPr>
            <w:noProof/>
            <w:webHidden/>
          </w:rPr>
          <w:tab/>
        </w:r>
        <w:r>
          <w:rPr>
            <w:noProof/>
            <w:webHidden/>
          </w:rPr>
          <w:fldChar w:fldCharType="begin"/>
        </w:r>
        <w:r>
          <w:rPr>
            <w:noProof/>
            <w:webHidden/>
          </w:rPr>
          <w:instrText xml:space="preserve"> PAGEREF _Toc515791379 \h </w:instrText>
        </w:r>
        <w:r>
          <w:rPr>
            <w:noProof/>
            <w:webHidden/>
          </w:rPr>
        </w:r>
        <w:r>
          <w:rPr>
            <w:noProof/>
            <w:webHidden/>
          </w:rPr>
          <w:fldChar w:fldCharType="separate"/>
        </w:r>
        <w:r>
          <w:rPr>
            <w:noProof/>
            <w:webHidden/>
          </w:rPr>
          <w:t>11</w:t>
        </w:r>
        <w:r>
          <w:rPr>
            <w:noProof/>
            <w:webHidden/>
          </w:rPr>
          <w:fldChar w:fldCharType="end"/>
        </w:r>
      </w:hyperlink>
    </w:p>
    <w:p w14:paraId="6B7183B0" w14:textId="00327147" w:rsidR="00840DF4" w:rsidRDefault="00840DF4">
      <w:pPr>
        <w:pStyle w:val="TOC2"/>
        <w:rPr>
          <w:rFonts w:asciiTheme="minorHAnsi" w:eastAsiaTheme="minorEastAsia" w:hAnsiTheme="minorHAnsi"/>
          <w:noProof/>
          <w:sz w:val="22"/>
          <w:szCs w:val="22"/>
        </w:rPr>
      </w:pPr>
      <w:hyperlink w:anchor="_Toc515791380" w:history="1">
        <w:r w:rsidRPr="00553F37">
          <w:rPr>
            <w:rStyle w:val="Hyperlink"/>
            <w:noProof/>
          </w:rPr>
          <w:t>1.1.</w:t>
        </w:r>
        <w:r>
          <w:rPr>
            <w:rFonts w:asciiTheme="minorHAnsi" w:eastAsiaTheme="minorEastAsia" w:hAnsiTheme="minorHAnsi"/>
            <w:noProof/>
            <w:sz w:val="22"/>
            <w:szCs w:val="22"/>
          </w:rPr>
          <w:tab/>
        </w:r>
        <w:r w:rsidRPr="00553F37">
          <w:rPr>
            <w:rStyle w:val="Hyperlink"/>
            <w:noProof/>
          </w:rPr>
          <w:t>“Internet of Things” – Vạn vật kết nối</w:t>
        </w:r>
        <w:r>
          <w:rPr>
            <w:noProof/>
            <w:webHidden/>
          </w:rPr>
          <w:tab/>
        </w:r>
        <w:r>
          <w:rPr>
            <w:noProof/>
            <w:webHidden/>
          </w:rPr>
          <w:fldChar w:fldCharType="begin"/>
        </w:r>
        <w:r>
          <w:rPr>
            <w:noProof/>
            <w:webHidden/>
          </w:rPr>
          <w:instrText xml:space="preserve"> PAGEREF _Toc515791380 \h </w:instrText>
        </w:r>
        <w:r>
          <w:rPr>
            <w:noProof/>
            <w:webHidden/>
          </w:rPr>
        </w:r>
        <w:r>
          <w:rPr>
            <w:noProof/>
            <w:webHidden/>
          </w:rPr>
          <w:fldChar w:fldCharType="separate"/>
        </w:r>
        <w:r>
          <w:rPr>
            <w:noProof/>
            <w:webHidden/>
          </w:rPr>
          <w:t>11</w:t>
        </w:r>
        <w:r>
          <w:rPr>
            <w:noProof/>
            <w:webHidden/>
          </w:rPr>
          <w:fldChar w:fldCharType="end"/>
        </w:r>
      </w:hyperlink>
    </w:p>
    <w:p w14:paraId="7CD5F88F" w14:textId="0A2F3BA3" w:rsidR="00840DF4" w:rsidRDefault="00840DF4">
      <w:pPr>
        <w:pStyle w:val="TOC3"/>
        <w:rPr>
          <w:rFonts w:asciiTheme="minorHAnsi" w:eastAsiaTheme="minorEastAsia" w:hAnsiTheme="minorHAnsi"/>
          <w:noProof/>
          <w:sz w:val="22"/>
          <w:szCs w:val="22"/>
        </w:rPr>
      </w:pPr>
      <w:hyperlink w:anchor="_Toc515791381" w:history="1">
        <w:r w:rsidRPr="00553F37">
          <w:rPr>
            <w:rStyle w:val="Hyperlink"/>
            <w:noProof/>
          </w:rPr>
          <w:t>1.1.1.</w:t>
        </w:r>
        <w:r>
          <w:rPr>
            <w:rFonts w:asciiTheme="minorHAnsi" w:eastAsiaTheme="minorEastAsia" w:hAnsiTheme="minorHAnsi"/>
            <w:noProof/>
            <w:sz w:val="22"/>
            <w:szCs w:val="22"/>
          </w:rPr>
          <w:tab/>
        </w:r>
        <w:r w:rsidRPr="00553F37">
          <w:rPr>
            <w:rStyle w:val="Hyperlink"/>
            <w:noProof/>
          </w:rPr>
          <w:t>IoT – Xu hướng cho công nghệ tự động hóa</w:t>
        </w:r>
        <w:r>
          <w:rPr>
            <w:noProof/>
            <w:webHidden/>
          </w:rPr>
          <w:tab/>
        </w:r>
        <w:r>
          <w:rPr>
            <w:noProof/>
            <w:webHidden/>
          </w:rPr>
          <w:fldChar w:fldCharType="begin"/>
        </w:r>
        <w:r>
          <w:rPr>
            <w:noProof/>
            <w:webHidden/>
          </w:rPr>
          <w:instrText xml:space="preserve"> PAGEREF _Toc515791381 \h </w:instrText>
        </w:r>
        <w:r>
          <w:rPr>
            <w:noProof/>
            <w:webHidden/>
          </w:rPr>
        </w:r>
        <w:r>
          <w:rPr>
            <w:noProof/>
            <w:webHidden/>
          </w:rPr>
          <w:fldChar w:fldCharType="separate"/>
        </w:r>
        <w:r>
          <w:rPr>
            <w:noProof/>
            <w:webHidden/>
          </w:rPr>
          <w:t>12</w:t>
        </w:r>
        <w:r>
          <w:rPr>
            <w:noProof/>
            <w:webHidden/>
          </w:rPr>
          <w:fldChar w:fldCharType="end"/>
        </w:r>
      </w:hyperlink>
    </w:p>
    <w:p w14:paraId="37AD8F72" w14:textId="5D664320" w:rsidR="00840DF4" w:rsidRDefault="00840DF4">
      <w:pPr>
        <w:pStyle w:val="TOC3"/>
        <w:rPr>
          <w:rFonts w:asciiTheme="minorHAnsi" w:eastAsiaTheme="minorEastAsia" w:hAnsiTheme="minorHAnsi"/>
          <w:noProof/>
          <w:sz w:val="22"/>
          <w:szCs w:val="22"/>
        </w:rPr>
      </w:pPr>
      <w:hyperlink w:anchor="_Toc515791382" w:history="1">
        <w:r w:rsidRPr="00553F37">
          <w:rPr>
            <w:rStyle w:val="Hyperlink"/>
            <w:noProof/>
          </w:rPr>
          <w:t>1.1.2.</w:t>
        </w:r>
        <w:r>
          <w:rPr>
            <w:rFonts w:asciiTheme="minorHAnsi" w:eastAsiaTheme="minorEastAsia" w:hAnsiTheme="minorHAnsi"/>
            <w:noProof/>
            <w:sz w:val="22"/>
            <w:szCs w:val="22"/>
          </w:rPr>
          <w:tab/>
        </w:r>
        <w:r w:rsidRPr="00553F37">
          <w:rPr>
            <w:rStyle w:val="Hyperlink"/>
            <w:noProof/>
          </w:rPr>
          <w:t>Đặc tính cơ bản của IoT</w:t>
        </w:r>
        <w:r>
          <w:rPr>
            <w:noProof/>
            <w:webHidden/>
          </w:rPr>
          <w:tab/>
        </w:r>
        <w:r>
          <w:rPr>
            <w:noProof/>
            <w:webHidden/>
          </w:rPr>
          <w:fldChar w:fldCharType="begin"/>
        </w:r>
        <w:r>
          <w:rPr>
            <w:noProof/>
            <w:webHidden/>
          </w:rPr>
          <w:instrText xml:space="preserve"> PAGEREF _Toc515791382 \h </w:instrText>
        </w:r>
        <w:r>
          <w:rPr>
            <w:noProof/>
            <w:webHidden/>
          </w:rPr>
        </w:r>
        <w:r>
          <w:rPr>
            <w:noProof/>
            <w:webHidden/>
          </w:rPr>
          <w:fldChar w:fldCharType="separate"/>
        </w:r>
        <w:r>
          <w:rPr>
            <w:noProof/>
            <w:webHidden/>
          </w:rPr>
          <w:t>13</w:t>
        </w:r>
        <w:r>
          <w:rPr>
            <w:noProof/>
            <w:webHidden/>
          </w:rPr>
          <w:fldChar w:fldCharType="end"/>
        </w:r>
      </w:hyperlink>
    </w:p>
    <w:p w14:paraId="1864C7E2" w14:textId="635CA6CC" w:rsidR="00840DF4" w:rsidRDefault="00840DF4">
      <w:pPr>
        <w:pStyle w:val="TOC3"/>
        <w:rPr>
          <w:rFonts w:asciiTheme="minorHAnsi" w:eastAsiaTheme="minorEastAsia" w:hAnsiTheme="minorHAnsi"/>
          <w:noProof/>
          <w:sz w:val="22"/>
          <w:szCs w:val="22"/>
        </w:rPr>
      </w:pPr>
      <w:hyperlink w:anchor="_Toc515791383" w:history="1">
        <w:r w:rsidRPr="00553F37">
          <w:rPr>
            <w:rStyle w:val="Hyperlink"/>
            <w:noProof/>
          </w:rPr>
          <w:t>1.1.3.</w:t>
        </w:r>
        <w:r>
          <w:rPr>
            <w:rFonts w:asciiTheme="minorHAnsi" w:eastAsiaTheme="minorEastAsia" w:hAnsiTheme="minorHAnsi"/>
            <w:noProof/>
            <w:sz w:val="22"/>
            <w:szCs w:val="22"/>
          </w:rPr>
          <w:tab/>
        </w:r>
        <w:r w:rsidRPr="00553F37">
          <w:rPr>
            <w:rStyle w:val="Hyperlink"/>
            <w:noProof/>
          </w:rPr>
          <w:t>Các giao thức kết nối đang được sử dụng trong IoT</w:t>
        </w:r>
        <w:r>
          <w:rPr>
            <w:noProof/>
            <w:webHidden/>
          </w:rPr>
          <w:tab/>
        </w:r>
        <w:r>
          <w:rPr>
            <w:noProof/>
            <w:webHidden/>
          </w:rPr>
          <w:fldChar w:fldCharType="begin"/>
        </w:r>
        <w:r>
          <w:rPr>
            <w:noProof/>
            <w:webHidden/>
          </w:rPr>
          <w:instrText xml:space="preserve"> PAGEREF _Toc515791383 \h </w:instrText>
        </w:r>
        <w:r>
          <w:rPr>
            <w:noProof/>
            <w:webHidden/>
          </w:rPr>
        </w:r>
        <w:r>
          <w:rPr>
            <w:noProof/>
            <w:webHidden/>
          </w:rPr>
          <w:fldChar w:fldCharType="separate"/>
        </w:r>
        <w:r>
          <w:rPr>
            <w:noProof/>
            <w:webHidden/>
          </w:rPr>
          <w:t>15</w:t>
        </w:r>
        <w:r>
          <w:rPr>
            <w:noProof/>
            <w:webHidden/>
          </w:rPr>
          <w:fldChar w:fldCharType="end"/>
        </w:r>
      </w:hyperlink>
    </w:p>
    <w:p w14:paraId="6D54D6CE" w14:textId="591307BA" w:rsidR="00840DF4" w:rsidRDefault="00840DF4">
      <w:pPr>
        <w:pStyle w:val="TOC3"/>
        <w:rPr>
          <w:rFonts w:asciiTheme="minorHAnsi" w:eastAsiaTheme="minorEastAsia" w:hAnsiTheme="minorHAnsi"/>
          <w:noProof/>
          <w:sz w:val="22"/>
          <w:szCs w:val="22"/>
        </w:rPr>
      </w:pPr>
      <w:hyperlink w:anchor="_Toc515791384" w:history="1">
        <w:r w:rsidRPr="00553F37">
          <w:rPr>
            <w:rStyle w:val="Hyperlink"/>
            <w:noProof/>
          </w:rPr>
          <w:t>1.1.4.</w:t>
        </w:r>
        <w:r>
          <w:rPr>
            <w:rFonts w:asciiTheme="minorHAnsi" w:eastAsiaTheme="minorEastAsia" w:hAnsiTheme="minorHAnsi"/>
            <w:noProof/>
            <w:sz w:val="22"/>
            <w:szCs w:val="22"/>
          </w:rPr>
          <w:tab/>
        </w:r>
        <w:r w:rsidRPr="00553F37">
          <w:rPr>
            <w:rStyle w:val="Hyperlink"/>
            <w:noProof/>
          </w:rPr>
          <w:t>Các giao thức truyền tải dữ liệu trong IoT</w:t>
        </w:r>
        <w:r>
          <w:rPr>
            <w:noProof/>
            <w:webHidden/>
          </w:rPr>
          <w:tab/>
        </w:r>
        <w:r>
          <w:rPr>
            <w:noProof/>
            <w:webHidden/>
          </w:rPr>
          <w:fldChar w:fldCharType="begin"/>
        </w:r>
        <w:r>
          <w:rPr>
            <w:noProof/>
            <w:webHidden/>
          </w:rPr>
          <w:instrText xml:space="preserve"> PAGEREF _Toc515791384 \h </w:instrText>
        </w:r>
        <w:r>
          <w:rPr>
            <w:noProof/>
            <w:webHidden/>
          </w:rPr>
        </w:r>
        <w:r>
          <w:rPr>
            <w:noProof/>
            <w:webHidden/>
          </w:rPr>
          <w:fldChar w:fldCharType="separate"/>
        </w:r>
        <w:r>
          <w:rPr>
            <w:noProof/>
            <w:webHidden/>
          </w:rPr>
          <w:t>15</w:t>
        </w:r>
        <w:r>
          <w:rPr>
            <w:noProof/>
            <w:webHidden/>
          </w:rPr>
          <w:fldChar w:fldCharType="end"/>
        </w:r>
      </w:hyperlink>
    </w:p>
    <w:p w14:paraId="6AC19565" w14:textId="3721C8E3" w:rsidR="00840DF4" w:rsidRDefault="00840DF4">
      <w:pPr>
        <w:pStyle w:val="TOC4"/>
        <w:rPr>
          <w:rFonts w:asciiTheme="minorHAnsi" w:eastAsiaTheme="minorEastAsia" w:hAnsiTheme="minorHAnsi"/>
          <w:noProof/>
          <w:sz w:val="22"/>
          <w:szCs w:val="22"/>
        </w:rPr>
      </w:pPr>
      <w:hyperlink w:anchor="_Toc515791385" w:history="1">
        <w:r w:rsidRPr="00553F37">
          <w:rPr>
            <w:rStyle w:val="Hyperlink"/>
            <w:noProof/>
          </w:rPr>
          <w:t>1.1.4.1.</w:t>
        </w:r>
        <w:r>
          <w:rPr>
            <w:rFonts w:asciiTheme="minorHAnsi" w:eastAsiaTheme="minorEastAsia" w:hAnsiTheme="minorHAnsi"/>
            <w:noProof/>
            <w:sz w:val="22"/>
            <w:szCs w:val="22"/>
          </w:rPr>
          <w:tab/>
        </w:r>
        <w:r w:rsidRPr="00553F37">
          <w:rPr>
            <w:rStyle w:val="Hyperlink"/>
            <w:noProof/>
          </w:rPr>
          <w:t>MQTT (Message Queue Telemetry Transport)</w:t>
        </w:r>
        <w:r>
          <w:rPr>
            <w:noProof/>
            <w:webHidden/>
          </w:rPr>
          <w:tab/>
        </w:r>
        <w:r>
          <w:rPr>
            <w:noProof/>
            <w:webHidden/>
          </w:rPr>
          <w:fldChar w:fldCharType="begin"/>
        </w:r>
        <w:r>
          <w:rPr>
            <w:noProof/>
            <w:webHidden/>
          </w:rPr>
          <w:instrText xml:space="preserve"> PAGEREF _Toc515791385 \h </w:instrText>
        </w:r>
        <w:r>
          <w:rPr>
            <w:noProof/>
            <w:webHidden/>
          </w:rPr>
        </w:r>
        <w:r>
          <w:rPr>
            <w:noProof/>
            <w:webHidden/>
          </w:rPr>
          <w:fldChar w:fldCharType="separate"/>
        </w:r>
        <w:r>
          <w:rPr>
            <w:noProof/>
            <w:webHidden/>
          </w:rPr>
          <w:t>15</w:t>
        </w:r>
        <w:r>
          <w:rPr>
            <w:noProof/>
            <w:webHidden/>
          </w:rPr>
          <w:fldChar w:fldCharType="end"/>
        </w:r>
      </w:hyperlink>
    </w:p>
    <w:p w14:paraId="1F8D2793" w14:textId="2CEC18D1" w:rsidR="00840DF4" w:rsidRDefault="00840DF4">
      <w:pPr>
        <w:pStyle w:val="TOC4"/>
        <w:rPr>
          <w:rFonts w:asciiTheme="minorHAnsi" w:eastAsiaTheme="minorEastAsia" w:hAnsiTheme="minorHAnsi"/>
          <w:noProof/>
          <w:sz w:val="22"/>
          <w:szCs w:val="22"/>
        </w:rPr>
      </w:pPr>
      <w:hyperlink w:anchor="_Toc515791386" w:history="1">
        <w:r w:rsidRPr="00553F37">
          <w:rPr>
            <w:rStyle w:val="Hyperlink"/>
            <w:noProof/>
          </w:rPr>
          <w:t>1.1.4.2.</w:t>
        </w:r>
        <w:r>
          <w:rPr>
            <w:rFonts w:asciiTheme="minorHAnsi" w:eastAsiaTheme="minorEastAsia" w:hAnsiTheme="minorHAnsi"/>
            <w:noProof/>
            <w:sz w:val="22"/>
            <w:szCs w:val="22"/>
          </w:rPr>
          <w:tab/>
        </w:r>
        <w:r w:rsidRPr="00553F37">
          <w:rPr>
            <w:rStyle w:val="Hyperlink"/>
            <w:noProof/>
          </w:rPr>
          <w:t>CoAP (Constrained Applications Protocol)</w:t>
        </w:r>
        <w:r>
          <w:rPr>
            <w:noProof/>
            <w:webHidden/>
          </w:rPr>
          <w:tab/>
        </w:r>
        <w:r>
          <w:rPr>
            <w:noProof/>
            <w:webHidden/>
          </w:rPr>
          <w:fldChar w:fldCharType="begin"/>
        </w:r>
        <w:r>
          <w:rPr>
            <w:noProof/>
            <w:webHidden/>
          </w:rPr>
          <w:instrText xml:space="preserve"> PAGEREF _Toc515791386 \h </w:instrText>
        </w:r>
        <w:r>
          <w:rPr>
            <w:noProof/>
            <w:webHidden/>
          </w:rPr>
        </w:r>
        <w:r>
          <w:rPr>
            <w:noProof/>
            <w:webHidden/>
          </w:rPr>
          <w:fldChar w:fldCharType="separate"/>
        </w:r>
        <w:r>
          <w:rPr>
            <w:noProof/>
            <w:webHidden/>
          </w:rPr>
          <w:t>16</w:t>
        </w:r>
        <w:r>
          <w:rPr>
            <w:noProof/>
            <w:webHidden/>
          </w:rPr>
          <w:fldChar w:fldCharType="end"/>
        </w:r>
      </w:hyperlink>
    </w:p>
    <w:p w14:paraId="0533EAC1" w14:textId="64C9581D" w:rsidR="00840DF4" w:rsidRDefault="00840DF4">
      <w:pPr>
        <w:pStyle w:val="TOC4"/>
        <w:rPr>
          <w:rFonts w:asciiTheme="minorHAnsi" w:eastAsiaTheme="minorEastAsia" w:hAnsiTheme="minorHAnsi"/>
          <w:noProof/>
          <w:sz w:val="22"/>
          <w:szCs w:val="22"/>
        </w:rPr>
      </w:pPr>
      <w:hyperlink w:anchor="_Toc515791387" w:history="1">
        <w:r w:rsidRPr="00553F37">
          <w:rPr>
            <w:rStyle w:val="Hyperlink"/>
            <w:noProof/>
          </w:rPr>
          <w:t>1.1.4.3.</w:t>
        </w:r>
        <w:r>
          <w:rPr>
            <w:rFonts w:asciiTheme="minorHAnsi" w:eastAsiaTheme="minorEastAsia" w:hAnsiTheme="minorHAnsi"/>
            <w:noProof/>
            <w:sz w:val="22"/>
            <w:szCs w:val="22"/>
          </w:rPr>
          <w:tab/>
        </w:r>
        <w:r w:rsidRPr="00553F37">
          <w:rPr>
            <w:rStyle w:val="Hyperlink"/>
            <w:noProof/>
          </w:rPr>
          <w:t>DDS (Data Distribution Service)</w:t>
        </w:r>
        <w:r>
          <w:rPr>
            <w:noProof/>
            <w:webHidden/>
          </w:rPr>
          <w:tab/>
        </w:r>
        <w:r>
          <w:rPr>
            <w:noProof/>
            <w:webHidden/>
          </w:rPr>
          <w:fldChar w:fldCharType="begin"/>
        </w:r>
        <w:r>
          <w:rPr>
            <w:noProof/>
            <w:webHidden/>
          </w:rPr>
          <w:instrText xml:space="preserve"> PAGEREF _Toc515791387 \h </w:instrText>
        </w:r>
        <w:r>
          <w:rPr>
            <w:noProof/>
            <w:webHidden/>
          </w:rPr>
        </w:r>
        <w:r>
          <w:rPr>
            <w:noProof/>
            <w:webHidden/>
          </w:rPr>
          <w:fldChar w:fldCharType="separate"/>
        </w:r>
        <w:r>
          <w:rPr>
            <w:noProof/>
            <w:webHidden/>
          </w:rPr>
          <w:t>17</w:t>
        </w:r>
        <w:r>
          <w:rPr>
            <w:noProof/>
            <w:webHidden/>
          </w:rPr>
          <w:fldChar w:fldCharType="end"/>
        </w:r>
      </w:hyperlink>
    </w:p>
    <w:p w14:paraId="33C19201" w14:textId="178BBBC5" w:rsidR="00840DF4" w:rsidRDefault="00840DF4">
      <w:pPr>
        <w:pStyle w:val="TOC4"/>
        <w:rPr>
          <w:rFonts w:asciiTheme="minorHAnsi" w:eastAsiaTheme="minorEastAsia" w:hAnsiTheme="minorHAnsi"/>
          <w:noProof/>
          <w:sz w:val="22"/>
          <w:szCs w:val="22"/>
        </w:rPr>
      </w:pPr>
      <w:hyperlink w:anchor="_Toc515791388" w:history="1">
        <w:r w:rsidRPr="00553F37">
          <w:rPr>
            <w:rStyle w:val="Hyperlink"/>
            <w:noProof/>
          </w:rPr>
          <w:t>1.1.4.4.</w:t>
        </w:r>
        <w:r>
          <w:rPr>
            <w:rFonts w:asciiTheme="minorHAnsi" w:eastAsiaTheme="minorEastAsia" w:hAnsiTheme="minorHAnsi"/>
            <w:noProof/>
            <w:sz w:val="22"/>
            <w:szCs w:val="22"/>
          </w:rPr>
          <w:tab/>
        </w:r>
        <w:r w:rsidRPr="00553F37">
          <w:rPr>
            <w:rStyle w:val="Hyperlink"/>
            <w:noProof/>
          </w:rPr>
          <w:t>AMQP (Advanced Message Queue Protocol)</w:t>
        </w:r>
        <w:r>
          <w:rPr>
            <w:noProof/>
            <w:webHidden/>
          </w:rPr>
          <w:tab/>
        </w:r>
        <w:r>
          <w:rPr>
            <w:noProof/>
            <w:webHidden/>
          </w:rPr>
          <w:fldChar w:fldCharType="begin"/>
        </w:r>
        <w:r>
          <w:rPr>
            <w:noProof/>
            <w:webHidden/>
          </w:rPr>
          <w:instrText xml:space="preserve"> PAGEREF _Toc515791388 \h </w:instrText>
        </w:r>
        <w:r>
          <w:rPr>
            <w:noProof/>
            <w:webHidden/>
          </w:rPr>
        </w:r>
        <w:r>
          <w:rPr>
            <w:noProof/>
            <w:webHidden/>
          </w:rPr>
          <w:fldChar w:fldCharType="separate"/>
        </w:r>
        <w:r>
          <w:rPr>
            <w:noProof/>
            <w:webHidden/>
          </w:rPr>
          <w:t>17</w:t>
        </w:r>
        <w:r>
          <w:rPr>
            <w:noProof/>
            <w:webHidden/>
          </w:rPr>
          <w:fldChar w:fldCharType="end"/>
        </w:r>
      </w:hyperlink>
    </w:p>
    <w:p w14:paraId="240B0A6E" w14:textId="2E371FA7" w:rsidR="00840DF4" w:rsidRDefault="00840DF4">
      <w:pPr>
        <w:pStyle w:val="TOC4"/>
        <w:rPr>
          <w:rFonts w:asciiTheme="minorHAnsi" w:eastAsiaTheme="minorEastAsia" w:hAnsiTheme="minorHAnsi"/>
          <w:noProof/>
          <w:sz w:val="22"/>
          <w:szCs w:val="22"/>
        </w:rPr>
      </w:pPr>
      <w:hyperlink w:anchor="_Toc515791389" w:history="1">
        <w:r w:rsidRPr="00553F37">
          <w:rPr>
            <w:rStyle w:val="Hyperlink"/>
            <w:noProof/>
          </w:rPr>
          <w:t>1.1.4.5.</w:t>
        </w:r>
        <w:r>
          <w:rPr>
            <w:rFonts w:asciiTheme="minorHAnsi" w:eastAsiaTheme="minorEastAsia" w:hAnsiTheme="minorHAnsi"/>
            <w:noProof/>
            <w:sz w:val="22"/>
            <w:szCs w:val="22"/>
          </w:rPr>
          <w:tab/>
        </w:r>
        <w:r w:rsidRPr="00553F37">
          <w:rPr>
            <w:rStyle w:val="Hyperlink"/>
            <w:noProof/>
          </w:rPr>
          <w:t>XMPP (Extensible Messaging và Presence Protocol)</w:t>
        </w:r>
        <w:r>
          <w:rPr>
            <w:noProof/>
            <w:webHidden/>
          </w:rPr>
          <w:tab/>
        </w:r>
        <w:r>
          <w:rPr>
            <w:noProof/>
            <w:webHidden/>
          </w:rPr>
          <w:fldChar w:fldCharType="begin"/>
        </w:r>
        <w:r>
          <w:rPr>
            <w:noProof/>
            <w:webHidden/>
          </w:rPr>
          <w:instrText xml:space="preserve"> PAGEREF _Toc515791389 \h </w:instrText>
        </w:r>
        <w:r>
          <w:rPr>
            <w:noProof/>
            <w:webHidden/>
          </w:rPr>
        </w:r>
        <w:r>
          <w:rPr>
            <w:noProof/>
            <w:webHidden/>
          </w:rPr>
          <w:fldChar w:fldCharType="separate"/>
        </w:r>
        <w:r>
          <w:rPr>
            <w:noProof/>
            <w:webHidden/>
          </w:rPr>
          <w:t>18</w:t>
        </w:r>
        <w:r>
          <w:rPr>
            <w:noProof/>
            <w:webHidden/>
          </w:rPr>
          <w:fldChar w:fldCharType="end"/>
        </w:r>
      </w:hyperlink>
    </w:p>
    <w:p w14:paraId="569BDE2C" w14:textId="76A327EA" w:rsidR="00840DF4" w:rsidRDefault="00840DF4">
      <w:pPr>
        <w:pStyle w:val="TOC1"/>
        <w:tabs>
          <w:tab w:val="right" w:leader="dot" w:pos="9111"/>
        </w:tabs>
        <w:rPr>
          <w:rFonts w:asciiTheme="minorHAnsi" w:eastAsiaTheme="minorEastAsia" w:hAnsiTheme="minorHAnsi"/>
          <w:noProof/>
          <w:sz w:val="22"/>
          <w:szCs w:val="22"/>
        </w:rPr>
      </w:pPr>
      <w:hyperlink w:anchor="_Toc515791390" w:history="1">
        <w:r w:rsidRPr="00553F37">
          <w:rPr>
            <w:rStyle w:val="Hyperlink"/>
            <w:noProof/>
          </w:rPr>
          <w:t>Chương 2 – TỔNG QUAN</w:t>
        </w:r>
        <w:r>
          <w:rPr>
            <w:noProof/>
            <w:webHidden/>
          </w:rPr>
          <w:tab/>
        </w:r>
        <w:r>
          <w:rPr>
            <w:noProof/>
            <w:webHidden/>
          </w:rPr>
          <w:fldChar w:fldCharType="begin"/>
        </w:r>
        <w:r>
          <w:rPr>
            <w:noProof/>
            <w:webHidden/>
          </w:rPr>
          <w:instrText xml:space="preserve"> PAGEREF _Toc515791390 \h </w:instrText>
        </w:r>
        <w:r>
          <w:rPr>
            <w:noProof/>
            <w:webHidden/>
          </w:rPr>
        </w:r>
        <w:r>
          <w:rPr>
            <w:noProof/>
            <w:webHidden/>
          </w:rPr>
          <w:fldChar w:fldCharType="separate"/>
        </w:r>
        <w:r>
          <w:rPr>
            <w:noProof/>
            <w:webHidden/>
          </w:rPr>
          <w:t>19</w:t>
        </w:r>
        <w:r>
          <w:rPr>
            <w:noProof/>
            <w:webHidden/>
          </w:rPr>
          <w:fldChar w:fldCharType="end"/>
        </w:r>
      </w:hyperlink>
    </w:p>
    <w:p w14:paraId="34A73160" w14:textId="1F8EA0C2" w:rsidR="00840DF4" w:rsidRDefault="00840DF4">
      <w:pPr>
        <w:pStyle w:val="TOC2"/>
        <w:rPr>
          <w:rFonts w:asciiTheme="minorHAnsi" w:eastAsiaTheme="minorEastAsia" w:hAnsiTheme="minorHAnsi"/>
          <w:noProof/>
          <w:sz w:val="22"/>
          <w:szCs w:val="22"/>
        </w:rPr>
      </w:pPr>
      <w:hyperlink w:anchor="_Toc515791391" w:history="1">
        <w:r w:rsidRPr="00553F37">
          <w:rPr>
            <w:rStyle w:val="Hyperlink"/>
            <w:noProof/>
          </w:rPr>
          <w:t>2.1.</w:t>
        </w:r>
        <w:r>
          <w:rPr>
            <w:rFonts w:asciiTheme="minorHAnsi" w:eastAsiaTheme="minorEastAsia" w:hAnsiTheme="minorHAnsi"/>
            <w:noProof/>
            <w:sz w:val="22"/>
            <w:szCs w:val="22"/>
          </w:rPr>
          <w:tab/>
        </w:r>
        <w:r w:rsidRPr="00553F37">
          <w:rPr>
            <w:rStyle w:val="Hyperlink"/>
            <w:noProof/>
          </w:rPr>
          <w:t>Mục tiêu và hướng tiếp cận đề tài mạng cảm biến nhiệt độ sử dụng IoT</w:t>
        </w:r>
        <w:r>
          <w:rPr>
            <w:noProof/>
            <w:webHidden/>
          </w:rPr>
          <w:tab/>
        </w:r>
        <w:r>
          <w:rPr>
            <w:noProof/>
            <w:webHidden/>
          </w:rPr>
          <w:fldChar w:fldCharType="begin"/>
        </w:r>
        <w:r>
          <w:rPr>
            <w:noProof/>
            <w:webHidden/>
          </w:rPr>
          <w:instrText xml:space="preserve"> PAGEREF _Toc515791391 \h </w:instrText>
        </w:r>
        <w:r>
          <w:rPr>
            <w:noProof/>
            <w:webHidden/>
          </w:rPr>
        </w:r>
        <w:r>
          <w:rPr>
            <w:noProof/>
            <w:webHidden/>
          </w:rPr>
          <w:fldChar w:fldCharType="separate"/>
        </w:r>
        <w:r>
          <w:rPr>
            <w:noProof/>
            <w:webHidden/>
          </w:rPr>
          <w:t>19</w:t>
        </w:r>
        <w:r>
          <w:rPr>
            <w:noProof/>
            <w:webHidden/>
          </w:rPr>
          <w:fldChar w:fldCharType="end"/>
        </w:r>
      </w:hyperlink>
    </w:p>
    <w:p w14:paraId="0D1DFF3A" w14:textId="7683DAA8" w:rsidR="00840DF4" w:rsidRDefault="00840DF4">
      <w:pPr>
        <w:pStyle w:val="TOC3"/>
        <w:rPr>
          <w:rFonts w:asciiTheme="minorHAnsi" w:eastAsiaTheme="minorEastAsia" w:hAnsiTheme="minorHAnsi"/>
          <w:noProof/>
          <w:sz w:val="22"/>
          <w:szCs w:val="22"/>
        </w:rPr>
      </w:pPr>
      <w:hyperlink w:anchor="_Toc515791392" w:history="1">
        <w:r w:rsidRPr="00553F37">
          <w:rPr>
            <w:rStyle w:val="Hyperlink"/>
            <w:noProof/>
          </w:rPr>
          <w:t>2.1.1.</w:t>
        </w:r>
        <w:r>
          <w:rPr>
            <w:rFonts w:asciiTheme="minorHAnsi" w:eastAsiaTheme="minorEastAsia" w:hAnsiTheme="minorHAnsi"/>
            <w:noProof/>
            <w:sz w:val="22"/>
            <w:szCs w:val="22"/>
          </w:rPr>
          <w:tab/>
        </w:r>
        <w:r w:rsidRPr="00553F37">
          <w:rPr>
            <w:rStyle w:val="Hyperlink"/>
            <w:noProof/>
          </w:rPr>
          <w:t>Mục tiêu</w:t>
        </w:r>
        <w:r>
          <w:rPr>
            <w:noProof/>
            <w:webHidden/>
          </w:rPr>
          <w:tab/>
        </w:r>
        <w:r>
          <w:rPr>
            <w:noProof/>
            <w:webHidden/>
          </w:rPr>
          <w:fldChar w:fldCharType="begin"/>
        </w:r>
        <w:r>
          <w:rPr>
            <w:noProof/>
            <w:webHidden/>
          </w:rPr>
          <w:instrText xml:space="preserve"> PAGEREF _Toc515791392 \h </w:instrText>
        </w:r>
        <w:r>
          <w:rPr>
            <w:noProof/>
            <w:webHidden/>
          </w:rPr>
        </w:r>
        <w:r>
          <w:rPr>
            <w:noProof/>
            <w:webHidden/>
          </w:rPr>
          <w:fldChar w:fldCharType="separate"/>
        </w:r>
        <w:r>
          <w:rPr>
            <w:noProof/>
            <w:webHidden/>
          </w:rPr>
          <w:t>19</w:t>
        </w:r>
        <w:r>
          <w:rPr>
            <w:noProof/>
            <w:webHidden/>
          </w:rPr>
          <w:fldChar w:fldCharType="end"/>
        </w:r>
      </w:hyperlink>
    </w:p>
    <w:p w14:paraId="52D51542" w14:textId="723A34DE" w:rsidR="00840DF4" w:rsidRDefault="00840DF4">
      <w:pPr>
        <w:pStyle w:val="TOC3"/>
        <w:rPr>
          <w:rFonts w:asciiTheme="minorHAnsi" w:eastAsiaTheme="minorEastAsia" w:hAnsiTheme="minorHAnsi"/>
          <w:noProof/>
          <w:sz w:val="22"/>
          <w:szCs w:val="22"/>
        </w:rPr>
      </w:pPr>
      <w:hyperlink w:anchor="_Toc515791393" w:history="1">
        <w:r w:rsidRPr="00553F37">
          <w:rPr>
            <w:rStyle w:val="Hyperlink"/>
            <w:noProof/>
          </w:rPr>
          <w:t>2.1.2.</w:t>
        </w:r>
        <w:r>
          <w:rPr>
            <w:rFonts w:asciiTheme="minorHAnsi" w:eastAsiaTheme="minorEastAsia" w:hAnsiTheme="minorHAnsi"/>
            <w:noProof/>
            <w:sz w:val="22"/>
            <w:szCs w:val="22"/>
          </w:rPr>
          <w:tab/>
        </w:r>
        <w:r w:rsidRPr="00553F37">
          <w:rPr>
            <w:rStyle w:val="Hyperlink"/>
            <w:noProof/>
          </w:rPr>
          <w:t>Hướng tiếp cận</w:t>
        </w:r>
        <w:r>
          <w:rPr>
            <w:noProof/>
            <w:webHidden/>
          </w:rPr>
          <w:tab/>
        </w:r>
        <w:r>
          <w:rPr>
            <w:noProof/>
            <w:webHidden/>
          </w:rPr>
          <w:fldChar w:fldCharType="begin"/>
        </w:r>
        <w:r>
          <w:rPr>
            <w:noProof/>
            <w:webHidden/>
          </w:rPr>
          <w:instrText xml:space="preserve"> PAGEREF _Toc515791393 \h </w:instrText>
        </w:r>
        <w:r>
          <w:rPr>
            <w:noProof/>
            <w:webHidden/>
          </w:rPr>
        </w:r>
        <w:r>
          <w:rPr>
            <w:noProof/>
            <w:webHidden/>
          </w:rPr>
          <w:fldChar w:fldCharType="separate"/>
        </w:r>
        <w:r>
          <w:rPr>
            <w:noProof/>
            <w:webHidden/>
          </w:rPr>
          <w:t>19</w:t>
        </w:r>
        <w:r>
          <w:rPr>
            <w:noProof/>
            <w:webHidden/>
          </w:rPr>
          <w:fldChar w:fldCharType="end"/>
        </w:r>
      </w:hyperlink>
    </w:p>
    <w:p w14:paraId="539D5FDD" w14:textId="49FF210A" w:rsidR="00840DF4" w:rsidRDefault="00840DF4">
      <w:pPr>
        <w:pStyle w:val="TOC4"/>
        <w:rPr>
          <w:rFonts w:asciiTheme="minorHAnsi" w:eastAsiaTheme="minorEastAsia" w:hAnsiTheme="minorHAnsi"/>
          <w:noProof/>
          <w:sz w:val="22"/>
          <w:szCs w:val="22"/>
        </w:rPr>
      </w:pPr>
      <w:hyperlink w:anchor="_Toc515791394" w:history="1">
        <w:r w:rsidRPr="00553F37">
          <w:rPr>
            <w:rStyle w:val="Hyperlink"/>
            <w:noProof/>
          </w:rPr>
          <w:t>2.1.2.1.</w:t>
        </w:r>
        <w:r>
          <w:rPr>
            <w:rFonts w:asciiTheme="minorHAnsi" w:eastAsiaTheme="minorEastAsia" w:hAnsiTheme="minorHAnsi"/>
            <w:noProof/>
            <w:sz w:val="22"/>
            <w:szCs w:val="22"/>
          </w:rPr>
          <w:tab/>
        </w:r>
        <w:r w:rsidRPr="00553F37">
          <w:rPr>
            <w:rStyle w:val="Hyperlink"/>
            <w:noProof/>
          </w:rPr>
          <w:t>Giới thiệu IBM IoT</w:t>
        </w:r>
        <w:r>
          <w:rPr>
            <w:noProof/>
            <w:webHidden/>
          </w:rPr>
          <w:tab/>
        </w:r>
        <w:r>
          <w:rPr>
            <w:noProof/>
            <w:webHidden/>
          </w:rPr>
          <w:fldChar w:fldCharType="begin"/>
        </w:r>
        <w:r>
          <w:rPr>
            <w:noProof/>
            <w:webHidden/>
          </w:rPr>
          <w:instrText xml:space="preserve"> PAGEREF _Toc515791394 \h </w:instrText>
        </w:r>
        <w:r>
          <w:rPr>
            <w:noProof/>
            <w:webHidden/>
          </w:rPr>
        </w:r>
        <w:r>
          <w:rPr>
            <w:noProof/>
            <w:webHidden/>
          </w:rPr>
          <w:fldChar w:fldCharType="separate"/>
        </w:r>
        <w:r>
          <w:rPr>
            <w:noProof/>
            <w:webHidden/>
          </w:rPr>
          <w:t>19</w:t>
        </w:r>
        <w:r>
          <w:rPr>
            <w:noProof/>
            <w:webHidden/>
          </w:rPr>
          <w:fldChar w:fldCharType="end"/>
        </w:r>
      </w:hyperlink>
    </w:p>
    <w:p w14:paraId="577387C9" w14:textId="5B31E3A8" w:rsidR="00840DF4" w:rsidRDefault="00840DF4">
      <w:pPr>
        <w:pStyle w:val="TOC4"/>
        <w:rPr>
          <w:rFonts w:asciiTheme="minorHAnsi" w:eastAsiaTheme="minorEastAsia" w:hAnsiTheme="minorHAnsi"/>
          <w:noProof/>
          <w:sz w:val="22"/>
          <w:szCs w:val="22"/>
        </w:rPr>
      </w:pPr>
      <w:hyperlink w:anchor="_Toc515791395" w:history="1">
        <w:r w:rsidRPr="00553F37">
          <w:rPr>
            <w:rStyle w:val="Hyperlink"/>
            <w:noProof/>
          </w:rPr>
          <w:t>2.1.2.2.</w:t>
        </w:r>
        <w:r>
          <w:rPr>
            <w:rFonts w:asciiTheme="minorHAnsi" w:eastAsiaTheme="minorEastAsia" w:hAnsiTheme="minorHAnsi"/>
            <w:noProof/>
            <w:sz w:val="22"/>
            <w:szCs w:val="22"/>
          </w:rPr>
          <w:tab/>
        </w:r>
        <w:r w:rsidRPr="00553F37">
          <w:rPr>
            <w:rStyle w:val="Hyperlink"/>
            <w:noProof/>
          </w:rPr>
          <w:t>Chuẩn bị</w:t>
        </w:r>
        <w:r>
          <w:rPr>
            <w:noProof/>
            <w:webHidden/>
          </w:rPr>
          <w:tab/>
        </w:r>
        <w:r>
          <w:rPr>
            <w:noProof/>
            <w:webHidden/>
          </w:rPr>
          <w:fldChar w:fldCharType="begin"/>
        </w:r>
        <w:r>
          <w:rPr>
            <w:noProof/>
            <w:webHidden/>
          </w:rPr>
          <w:instrText xml:space="preserve"> PAGEREF _Toc515791395 \h </w:instrText>
        </w:r>
        <w:r>
          <w:rPr>
            <w:noProof/>
            <w:webHidden/>
          </w:rPr>
        </w:r>
        <w:r>
          <w:rPr>
            <w:noProof/>
            <w:webHidden/>
          </w:rPr>
          <w:fldChar w:fldCharType="separate"/>
        </w:r>
        <w:r>
          <w:rPr>
            <w:noProof/>
            <w:webHidden/>
          </w:rPr>
          <w:t>20</w:t>
        </w:r>
        <w:r>
          <w:rPr>
            <w:noProof/>
            <w:webHidden/>
          </w:rPr>
          <w:fldChar w:fldCharType="end"/>
        </w:r>
      </w:hyperlink>
    </w:p>
    <w:p w14:paraId="062D1672" w14:textId="0A782DC8" w:rsidR="00840DF4" w:rsidRDefault="00840DF4">
      <w:pPr>
        <w:pStyle w:val="TOC2"/>
        <w:rPr>
          <w:rFonts w:asciiTheme="minorHAnsi" w:eastAsiaTheme="minorEastAsia" w:hAnsiTheme="minorHAnsi"/>
          <w:noProof/>
          <w:sz w:val="22"/>
          <w:szCs w:val="22"/>
        </w:rPr>
      </w:pPr>
      <w:hyperlink w:anchor="_Toc515791396" w:history="1">
        <w:r w:rsidRPr="00553F37">
          <w:rPr>
            <w:rStyle w:val="Hyperlink"/>
            <w:noProof/>
          </w:rPr>
          <w:t>2.2.</w:t>
        </w:r>
        <w:r>
          <w:rPr>
            <w:rFonts w:asciiTheme="minorHAnsi" w:eastAsiaTheme="minorEastAsia" w:hAnsiTheme="minorHAnsi"/>
            <w:noProof/>
            <w:sz w:val="22"/>
            <w:szCs w:val="22"/>
          </w:rPr>
          <w:tab/>
        </w:r>
        <w:r w:rsidRPr="00553F37">
          <w:rPr>
            <w:rStyle w:val="Hyperlink"/>
            <w:noProof/>
          </w:rPr>
          <w:t>Raspberry Pi</w:t>
        </w:r>
        <w:r>
          <w:rPr>
            <w:noProof/>
            <w:webHidden/>
          </w:rPr>
          <w:tab/>
        </w:r>
        <w:r>
          <w:rPr>
            <w:noProof/>
            <w:webHidden/>
          </w:rPr>
          <w:fldChar w:fldCharType="begin"/>
        </w:r>
        <w:r>
          <w:rPr>
            <w:noProof/>
            <w:webHidden/>
          </w:rPr>
          <w:instrText xml:space="preserve"> PAGEREF _Toc515791396 \h </w:instrText>
        </w:r>
        <w:r>
          <w:rPr>
            <w:noProof/>
            <w:webHidden/>
          </w:rPr>
        </w:r>
        <w:r>
          <w:rPr>
            <w:noProof/>
            <w:webHidden/>
          </w:rPr>
          <w:fldChar w:fldCharType="separate"/>
        </w:r>
        <w:r>
          <w:rPr>
            <w:noProof/>
            <w:webHidden/>
          </w:rPr>
          <w:t>20</w:t>
        </w:r>
        <w:r>
          <w:rPr>
            <w:noProof/>
            <w:webHidden/>
          </w:rPr>
          <w:fldChar w:fldCharType="end"/>
        </w:r>
      </w:hyperlink>
    </w:p>
    <w:p w14:paraId="0AC2C086" w14:textId="4899660B" w:rsidR="00840DF4" w:rsidRDefault="00840DF4">
      <w:pPr>
        <w:pStyle w:val="TOC3"/>
        <w:rPr>
          <w:rFonts w:asciiTheme="minorHAnsi" w:eastAsiaTheme="minorEastAsia" w:hAnsiTheme="minorHAnsi"/>
          <w:noProof/>
          <w:sz w:val="22"/>
          <w:szCs w:val="22"/>
        </w:rPr>
      </w:pPr>
      <w:hyperlink w:anchor="_Toc515791397" w:history="1">
        <w:r w:rsidRPr="00553F37">
          <w:rPr>
            <w:rStyle w:val="Hyperlink"/>
            <w:noProof/>
          </w:rPr>
          <w:t>2.2.1.</w:t>
        </w:r>
        <w:r>
          <w:rPr>
            <w:rFonts w:asciiTheme="minorHAnsi" w:eastAsiaTheme="minorEastAsia" w:hAnsiTheme="minorHAnsi"/>
            <w:noProof/>
            <w:sz w:val="22"/>
            <w:szCs w:val="22"/>
          </w:rPr>
          <w:tab/>
        </w:r>
        <w:r w:rsidRPr="00553F37">
          <w:rPr>
            <w:rStyle w:val="Hyperlink"/>
            <w:noProof/>
          </w:rPr>
          <w:t>Cấu trúc Raspberry Pi 3 Model B</w:t>
        </w:r>
        <w:r>
          <w:rPr>
            <w:noProof/>
            <w:webHidden/>
          </w:rPr>
          <w:tab/>
        </w:r>
        <w:r>
          <w:rPr>
            <w:noProof/>
            <w:webHidden/>
          </w:rPr>
          <w:fldChar w:fldCharType="begin"/>
        </w:r>
        <w:r>
          <w:rPr>
            <w:noProof/>
            <w:webHidden/>
          </w:rPr>
          <w:instrText xml:space="preserve"> PAGEREF _Toc515791397 \h </w:instrText>
        </w:r>
        <w:r>
          <w:rPr>
            <w:noProof/>
            <w:webHidden/>
          </w:rPr>
        </w:r>
        <w:r>
          <w:rPr>
            <w:noProof/>
            <w:webHidden/>
          </w:rPr>
          <w:fldChar w:fldCharType="separate"/>
        </w:r>
        <w:r>
          <w:rPr>
            <w:noProof/>
            <w:webHidden/>
          </w:rPr>
          <w:t>21</w:t>
        </w:r>
        <w:r>
          <w:rPr>
            <w:noProof/>
            <w:webHidden/>
          </w:rPr>
          <w:fldChar w:fldCharType="end"/>
        </w:r>
      </w:hyperlink>
    </w:p>
    <w:p w14:paraId="6C60957E" w14:textId="2606658B" w:rsidR="00840DF4" w:rsidRDefault="00840DF4">
      <w:pPr>
        <w:pStyle w:val="TOC2"/>
        <w:rPr>
          <w:rFonts w:asciiTheme="minorHAnsi" w:eastAsiaTheme="minorEastAsia" w:hAnsiTheme="minorHAnsi"/>
          <w:noProof/>
          <w:sz w:val="22"/>
          <w:szCs w:val="22"/>
        </w:rPr>
      </w:pPr>
      <w:hyperlink w:anchor="_Toc515791398" w:history="1">
        <w:r w:rsidRPr="00553F37">
          <w:rPr>
            <w:rStyle w:val="Hyperlink"/>
            <w:noProof/>
          </w:rPr>
          <w:t>2.3.</w:t>
        </w:r>
        <w:r>
          <w:rPr>
            <w:rFonts w:asciiTheme="minorHAnsi" w:eastAsiaTheme="minorEastAsia" w:hAnsiTheme="minorHAnsi"/>
            <w:noProof/>
            <w:sz w:val="22"/>
            <w:szCs w:val="22"/>
          </w:rPr>
          <w:tab/>
        </w:r>
        <w:r w:rsidRPr="00553F37">
          <w:rPr>
            <w:rStyle w:val="Hyperlink"/>
            <w:noProof/>
          </w:rPr>
          <w:t>Arduino</w:t>
        </w:r>
        <w:r>
          <w:rPr>
            <w:noProof/>
            <w:webHidden/>
          </w:rPr>
          <w:tab/>
        </w:r>
        <w:r>
          <w:rPr>
            <w:noProof/>
            <w:webHidden/>
          </w:rPr>
          <w:fldChar w:fldCharType="begin"/>
        </w:r>
        <w:r>
          <w:rPr>
            <w:noProof/>
            <w:webHidden/>
          </w:rPr>
          <w:instrText xml:space="preserve"> PAGEREF _Toc515791398 \h </w:instrText>
        </w:r>
        <w:r>
          <w:rPr>
            <w:noProof/>
            <w:webHidden/>
          </w:rPr>
        </w:r>
        <w:r>
          <w:rPr>
            <w:noProof/>
            <w:webHidden/>
          </w:rPr>
          <w:fldChar w:fldCharType="separate"/>
        </w:r>
        <w:r>
          <w:rPr>
            <w:noProof/>
            <w:webHidden/>
          </w:rPr>
          <w:t>23</w:t>
        </w:r>
        <w:r>
          <w:rPr>
            <w:noProof/>
            <w:webHidden/>
          </w:rPr>
          <w:fldChar w:fldCharType="end"/>
        </w:r>
      </w:hyperlink>
    </w:p>
    <w:p w14:paraId="5053E12F" w14:textId="2AE5CD60" w:rsidR="00840DF4" w:rsidRDefault="00840DF4">
      <w:pPr>
        <w:pStyle w:val="TOC3"/>
        <w:rPr>
          <w:rFonts w:asciiTheme="minorHAnsi" w:eastAsiaTheme="minorEastAsia" w:hAnsiTheme="minorHAnsi"/>
          <w:noProof/>
          <w:sz w:val="22"/>
          <w:szCs w:val="22"/>
        </w:rPr>
      </w:pPr>
      <w:hyperlink w:anchor="_Toc515791399" w:history="1">
        <w:r w:rsidRPr="00553F37">
          <w:rPr>
            <w:rStyle w:val="Hyperlink"/>
            <w:noProof/>
          </w:rPr>
          <w:t>2.3.1.</w:t>
        </w:r>
        <w:r>
          <w:rPr>
            <w:rFonts w:asciiTheme="minorHAnsi" w:eastAsiaTheme="minorEastAsia" w:hAnsiTheme="minorHAnsi"/>
            <w:noProof/>
            <w:sz w:val="22"/>
            <w:szCs w:val="22"/>
          </w:rPr>
          <w:tab/>
        </w:r>
        <w:r w:rsidRPr="00553F37">
          <w:rPr>
            <w:rStyle w:val="Hyperlink"/>
            <w:noProof/>
          </w:rPr>
          <w:t>Hướng dẫn nạp chương trình đơn giản cho Arduino</w:t>
        </w:r>
        <w:r>
          <w:rPr>
            <w:noProof/>
            <w:webHidden/>
          </w:rPr>
          <w:tab/>
        </w:r>
        <w:r>
          <w:rPr>
            <w:noProof/>
            <w:webHidden/>
          </w:rPr>
          <w:fldChar w:fldCharType="begin"/>
        </w:r>
        <w:r>
          <w:rPr>
            <w:noProof/>
            <w:webHidden/>
          </w:rPr>
          <w:instrText xml:space="preserve"> PAGEREF _Toc515791399 \h </w:instrText>
        </w:r>
        <w:r>
          <w:rPr>
            <w:noProof/>
            <w:webHidden/>
          </w:rPr>
        </w:r>
        <w:r>
          <w:rPr>
            <w:noProof/>
            <w:webHidden/>
          </w:rPr>
          <w:fldChar w:fldCharType="separate"/>
        </w:r>
        <w:r>
          <w:rPr>
            <w:noProof/>
            <w:webHidden/>
          </w:rPr>
          <w:t>23</w:t>
        </w:r>
        <w:r>
          <w:rPr>
            <w:noProof/>
            <w:webHidden/>
          </w:rPr>
          <w:fldChar w:fldCharType="end"/>
        </w:r>
      </w:hyperlink>
    </w:p>
    <w:p w14:paraId="3CF29CD2" w14:textId="285499A3" w:rsidR="00840DF4" w:rsidRDefault="00840DF4">
      <w:pPr>
        <w:pStyle w:val="TOC3"/>
        <w:rPr>
          <w:rFonts w:asciiTheme="minorHAnsi" w:eastAsiaTheme="minorEastAsia" w:hAnsiTheme="minorHAnsi"/>
          <w:noProof/>
          <w:sz w:val="22"/>
          <w:szCs w:val="22"/>
        </w:rPr>
      </w:pPr>
      <w:hyperlink w:anchor="_Toc515791400" w:history="1">
        <w:r w:rsidRPr="00553F37">
          <w:rPr>
            <w:rStyle w:val="Hyperlink"/>
            <w:noProof/>
          </w:rPr>
          <w:t>2.3.2.</w:t>
        </w:r>
        <w:r>
          <w:rPr>
            <w:rFonts w:asciiTheme="minorHAnsi" w:eastAsiaTheme="minorEastAsia" w:hAnsiTheme="minorHAnsi"/>
            <w:noProof/>
            <w:sz w:val="22"/>
            <w:szCs w:val="22"/>
          </w:rPr>
          <w:tab/>
        </w:r>
        <w:r w:rsidRPr="00553F37">
          <w:rPr>
            <w:rStyle w:val="Hyperlink"/>
            <w:noProof/>
          </w:rPr>
          <w:t>Arduino Uno</w:t>
        </w:r>
        <w:r>
          <w:rPr>
            <w:noProof/>
            <w:webHidden/>
          </w:rPr>
          <w:tab/>
        </w:r>
        <w:r>
          <w:rPr>
            <w:noProof/>
            <w:webHidden/>
          </w:rPr>
          <w:fldChar w:fldCharType="begin"/>
        </w:r>
        <w:r>
          <w:rPr>
            <w:noProof/>
            <w:webHidden/>
          </w:rPr>
          <w:instrText xml:space="preserve"> PAGEREF _Toc515791400 \h </w:instrText>
        </w:r>
        <w:r>
          <w:rPr>
            <w:noProof/>
            <w:webHidden/>
          </w:rPr>
        </w:r>
        <w:r>
          <w:rPr>
            <w:noProof/>
            <w:webHidden/>
          </w:rPr>
          <w:fldChar w:fldCharType="separate"/>
        </w:r>
        <w:r>
          <w:rPr>
            <w:noProof/>
            <w:webHidden/>
          </w:rPr>
          <w:t>29</w:t>
        </w:r>
        <w:r>
          <w:rPr>
            <w:noProof/>
            <w:webHidden/>
          </w:rPr>
          <w:fldChar w:fldCharType="end"/>
        </w:r>
      </w:hyperlink>
    </w:p>
    <w:p w14:paraId="4276E879" w14:textId="5F11E06C" w:rsidR="00840DF4" w:rsidRDefault="00840DF4">
      <w:pPr>
        <w:pStyle w:val="TOC3"/>
        <w:rPr>
          <w:rFonts w:asciiTheme="minorHAnsi" w:eastAsiaTheme="minorEastAsia" w:hAnsiTheme="minorHAnsi"/>
          <w:noProof/>
          <w:sz w:val="22"/>
          <w:szCs w:val="22"/>
        </w:rPr>
      </w:pPr>
      <w:hyperlink w:anchor="_Toc515791401" w:history="1">
        <w:r w:rsidRPr="00553F37">
          <w:rPr>
            <w:rStyle w:val="Hyperlink"/>
            <w:noProof/>
          </w:rPr>
          <w:t>2.3.3.</w:t>
        </w:r>
        <w:r>
          <w:rPr>
            <w:rFonts w:asciiTheme="minorHAnsi" w:eastAsiaTheme="minorEastAsia" w:hAnsiTheme="minorHAnsi"/>
            <w:noProof/>
            <w:sz w:val="22"/>
            <w:szCs w:val="22"/>
          </w:rPr>
          <w:tab/>
        </w:r>
        <w:r w:rsidRPr="00553F37">
          <w:rPr>
            <w:rStyle w:val="Hyperlink"/>
            <w:noProof/>
          </w:rPr>
          <w:t>Arduino ESP 8266 MCU</w:t>
        </w:r>
        <w:r>
          <w:rPr>
            <w:noProof/>
            <w:webHidden/>
          </w:rPr>
          <w:tab/>
        </w:r>
        <w:r>
          <w:rPr>
            <w:noProof/>
            <w:webHidden/>
          </w:rPr>
          <w:fldChar w:fldCharType="begin"/>
        </w:r>
        <w:r>
          <w:rPr>
            <w:noProof/>
            <w:webHidden/>
          </w:rPr>
          <w:instrText xml:space="preserve"> PAGEREF _Toc515791401 \h </w:instrText>
        </w:r>
        <w:r>
          <w:rPr>
            <w:noProof/>
            <w:webHidden/>
          </w:rPr>
        </w:r>
        <w:r>
          <w:rPr>
            <w:noProof/>
            <w:webHidden/>
          </w:rPr>
          <w:fldChar w:fldCharType="separate"/>
        </w:r>
        <w:r>
          <w:rPr>
            <w:noProof/>
            <w:webHidden/>
          </w:rPr>
          <w:t>29</w:t>
        </w:r>
        <w:r>
          <w:rPr>
            <w:noProof/>
            <w:webHidden/>
          </w:rPr>
          <w:fldChar w:fldCharType="end"/>
        </w:r>
      </w:hyperlink>
    </w:p>
    <w:p w14:paraId="66C14F09" w14:textId="761590E5" w:rsidR="00840DF4" w:rsidRDefault="00840DF4">
      <w:pPr>
        <w:pStyle w:val="TOC2"/>
        <w:rPr>
          <w:rFonts w:asciiTheme="minorHAnsi" w:eastAsiaTheme="minorEastAsia" w:hAnsiTheme="minorHAnsi"/>
          <w:noProof/>
          <w:sz w:val="22"/>
          <w:szCs w:val="22"/>
        </w:rPr>
      </w:pPr>
      <w:hyperlink w:anchor="_Toc515791402" w:history="1">
        <w:r w:rsidRPr="00553F37">
          <w:rPr>
            <w:rStyle w:val="Hyperlink"/>
            <w:noProof/>
          </w:rPr>
          <w:t>2.4.</w:t>
        </w:r>
        <w:r>
          <w:rPr>
            <w:rFonts w:asciiTheme="minorHAnsi" w:eastAsiaTheme="minorEastAsia" w:hAnsiTheme="minorHAnsi"/>
            <w:noProof/>
            <w:sz w:val="22"/>
            <w:szCs w:val="22"/>
          </w:rPr>
          <w:tab/>
        </w:r>
        <w:r w:rsidRPr="00553F37">
          <w:rPr>
            <w:rStyle w:val="Hyperlink"/>
            <w:noProof/>
          </w:rPr>
          <w:t>Lắp đặt các module vào Raspberry Pi và Arduino</w:t>
        </w:r>
        <w:r>
          <w:rPr>
            <w:noProof/>
            <w:webHidden/>
          </w:rPr>
          <w:tab/>
        </w:r>
        <w:r>
          <w:rPr>
            <w:noProof/>
            <w:webHidden/>
          </w:rPr>
          <w:fldChar w:fldCharType="begin"/>
        </w:r>
        <w:r>
          <w:rPr>
            <w:noProof/>
            <w:webHidden/>
          </w:rPr>
          <w:instrText xml:space="preserve"> PAGEREF _Toc515791402 \h </w:instrText>
        </w:r>
        <w:r>
          <w:rPr>
            <w:noProof/>
            <w:webHidden/>
          </w:rPr>
        </w:r>
        <w:r>
          <w:rPr>
            <w:noProof/>
            <w:webHidden/>
          </w:rPr>
          <w:fldChar w:fldCharType="separate"/>
        </w:r>
        <w:r>
          <w:rPr>
            <w:noProof/>
            <w:webHidden/>
          </w:rPr>
          <w:t>39</w:t>
        </w:r>
        <w:r>
          <w:rPr>
            <w:noProof/>
            <w:webHidden/>
          </w:rPr>
          <w:fldChar w:fldCharType="end"/>
        </w:r>
      </w:hyperlink>
    </w:p>
    <w:p w14:paraId="2101E762" w14:textId="47546187" w:rsidR="00840DF4" w:rsidRDefault="00840DF4">
      <w:pPr>
        <w:pStyle w:val="TOC3"/>
        <w:rPr>
          <w:rFonts w:asciiTheme="minorHAnsi" w:eastAsiaTheme="minorEastAsia" w:hAnsiTheme="minorHAnsi"/>
          <w:noProof/>
          <w:sz w:val="22"/>
          <w:szCs w:val="22"/>
        </w:rPr>
      </w:pPr>
      <w:hyperlink w:anchor="_Toc515791403" w:history="1">
        <w:r w:rsidRPr="00553F37">
          <w:rPr>
            <w:rStyle w:val="Hyperlink"/>
            <w:noProof/>
          </w:rPr>
          <w:t>2.4.1.</w:t>
        </w:r>
        <w:r>
          <w:rPr>
            <w:rFonts w:asciiTheme="minorHAnsi" w:eastAsiaTheme="minorEastAsia" w:hAnsiTheme="minorHAnsi"/>
            <w:noProof/>
            <w:sz w:val="22"/>
            <w:szCs w:val="22"/>
          </w:rPr>
          <w:tab/>
        </w:r>
        <w:r w:rsidRPr="00553F37">
          <w:rPr>
            <w:rStyle w:val="Hyperlink"/>
            <w:noProof/>
          </w:rPr>
          <w:t>Đo nhiệt độ và độ ẩm với cảm biến DHT11</w:t>
        </w:r>
        <w:r>
          <w:rPr>
            <w:noProof/>
            <w:webHidden/>
          </w:rPr>
          <w:tab/>
        </w:r>
        <w:r>
          <w:rPr>
            <w:noProof/>
            <w:webHidden/>
          </w:rPr>
          <w:fldChar w:fldCharType="begin"/>
        </w:r>
        <w:r>
          <w:rPr>
            <w:noProof/>
            <w:webHidden/>
          </w:rPr>
          <w:instrText xml:space="preserve"> PAGEREF _Toc515791403 \h </w:instrText>
        </w:r>
        <w:r>
          <w:rPr>
            <w:noProof/>
            <w:webHidden/>
          </w:rPr>
        </w:r>
        <w:r>
          <w:rPr>
            <w:noProof/>
            <w:webHidden/>
          </w:rPr>
          <w:fldChar w:fldCharType="separate"/>
        </w:r>
        <w:r>
          <w:rPr>
            <w:noProof/>
            <w:webHidden/>
          </w:rPr>
          <w:t>39</w:t>
        </w:r>
        <w:r>
          <w:rPr>
            <w:noProof/>
            <w:webHidden/>
          </w:rPr>
          <w:fldChar w:fldCharType="end"/>
        </w:r>
      </w:hyperlink>
    </w:p>
    <w:p w14:paraId="61166FA5" w14:textId="2FF55F7E" w:rsidR="00840DF4" w:rsidRDefault="00840DF4">
      <w:pPr>
        <w:pStyle w:val="TOC4"/>
        <w:rPr>
          <w:rFonts w:asciiTheme="minorHAnsi" w:eastAsiaTheme="minorEastAsia" w:hAnsiTheme="minorHAnsi"/>
          <w:noProof/>
          <w:sz w:val="22"/>
          <w:szCs w:val="22"/>
        </w:rPr>
      </w:pPr>
      <w:hyperlink w:anchor="_Toc515791404" w:history="1">
        <w:r w:rsidRPr="00553F37">
          <w:rPr>
            <w:rStyle w:val="Hyperlink"/>
            <w:noProof/>
          </w:rPr>
          <w:t>2.4.1.1.</w:t>
        </w:r>
        <w:r>
          <w:rPr>
            <w:rFonts w:asciiTheme="minorHAnsi" w:eastAsiaTheme="minorEastAsia" w:hAnsiTheme="minorHAnsi"/>
            <w:noProof/>
            <w:sz w:val="22"/>
            <w:szCs w:val="22"/>
          </w:rPr>
          <w:tab/>
        </w:r>
        <w:r w:rsidRPr="00553F37">
          <w:rPr>
            <w:rStyle w:val="Hyperlink"/>
            <w:noProof/>
          </w:rPr>
          <w:t>Cảm biến DHT11</w:t>
        </w:r>
        <w:r>
          <w:rPr>
            <w:noProof/>
            <w:webHidden/>
          </w:rPr>
          <w:tab/>
        </w:r>
        <w:r>
          <w:rPr>
            <w:noProof/>
            <w:webHidden/>
          </w:rPr>
          <w:fldChar w:fldCharType="begin"/>
        </w:r>
        <w:r>
          <w:rPr>
            <w:noProof/>
            <w:webHidden/>
          </w:rPr>
          <w:instrText xml:space="preserve"> PAGEREF _Toc515791404 \h </w:instrText>
        </w:r>
        <w:r>
          <w:rPr>
            <w:noProof/>
            <w:webHidden/>
          </w:rPr>
        </w:r>
        <w:r>
          <w:rPr>
            <w:noProof/>
            <w:webHidden/>
          </w:rPr>
          <w:fldChar w:fldCharType="separate"/>
        </w:r>
        <w:r>
          <w:rPr>
            <w:noProof/>
            <w:webHidden/>
          </w:rPr>
          <w:t>39</w:t>
        </w:r>
        <w:r>
          <w:rPr>
            <w:noProof/>
            <w:webHidden/>
          </w:rPr>
          <w:fldChar w:fldCharType="end"/>
        </w:r>
      </w:hyperlink>
    </w:p>
    <w:p w14:paraId="34C5ED00" w14:textId="5DBFAB08" w:rsidR="00840DF4" w:rsidRDefault="00840DF4">
      <w:pPr>
        <w:pStyle w:val="TOC4"/>
        <w:rPr>
          <w:rFonts w:asciiTheme="minorHAnsi" w:eastAsiaTheme="minorEastAsia" w:hAnsiTheme="minorHAnsi"/>
          <w:noProof/>
          <w:sz w:val="22"/>
          <w:szCs w:val="22"/>
        </w:rPr>
      </w:pPr>
      <w:hyperlink w:anchor="_Toc515791405" w:history="1">
        <w:r w:rsidRPr="00553F37">
          <w:rPr>
            <w:rStyle w:val="Hyperlink"/>
            <w:noProof/>
          </w:rPr>
          <w:t>2.4.1.2.</w:t>
        </w:r>
        <w:r>
          <w:rPr>
            <w:rFonts w:asciiTheme="minorHAnsi" w:eastAsiaTheme="minorEastAsia" w:hAnsiTheme="minorHAnsi"/>
            <w:noProof/>
            <w:sz w:val="22"/>
            <w:szCs w:val="22"/>
          </w:rPr>
          <w:tab/>
        </w:r>
        <w:r w:rsidRPr="00553F37">
          <w:rPr>
            <w:rStyle w:val="Hyperlink"/>
            <w:noProof/>
          </w:rPr>
          <w:t>Lập trình đọc cảm biến</w:t>
        </w:r>
        <w:r>
          <w:rPr>
            <w:noProof/>
            <w:webHidden/>
          </w:rPr>
          <w:tab/>
        </w:r>
        <w:r>
          <w:rPr>
            <w:noProof/>
            <w:webHidden/>
          </w:rPr>
          <w:fldChar w:fldCharType="begin"/>
        </w:r>
        <w:r>
          <w:rPr>
            <w:noProof/>
            <w:webHidden/>
          </w:rPr>
          <w:instrText xml:space="preserve"> PAGEREF _Toc515791405 \h </w:instrText>
        </w:r>
        <w:r>
          <w:rPr>
            <w:noProof/>
            <w:webHidden/>
          </w:rPr>
        </w:r>
        <w:r>
          <w:rPr>
            <w:noProof/>
            <w:webHidden/>
          </w:rPr>
          <w:fldChar w:fldCharType="separate"/>
        </w:r>
        <w:r>
          <w:rPr>
            <w:noProof/>
            <w:webHidden/>
          </w:rPr>
          <w:t>41</w:t>
        </w:r>
        <w:r>
          <w:rPr>
            <w:noProof/>
            <w:webHidden/>
          </w:rPr>
          <w:fldChar w:fldCharType="end"/>
        </w:r>
      </w:hyperlink>
    </w:p>
    <w:p w14:paraId="2821ED99" w14:textId="44DDA68A" w:rsidR="00840DF4" w:rsidRDefault="00840DF4">
      <w:pPr>
        <w:pStyle w:val="TOC3"/>
        <w:rPr>
          <w:rFonts w:asciiTheme="minorHAnsi" w:eastAsiaTheme="minorEastAsia" w:hAnsiTheme="minorHAnsi"/>
          <w:noProof/>
          <w:sz w:val="22"/>
          <w:szCs w:val="22"/>
        </w:rPr>
      </w:pPr>
      <w:hyperlink w:anchor="_Toc515791406" w:history="1">
        <w:r w:rsidRPr="00553F37">
          <w:rPr>
            <w:rStyle w:val="Hyperlink"/>
            <w:noProof/>
          </w:rPr>
          <w:t>2.4.2.</w:t>
        </w:r>
        <w:r>
          <w:rPr>
            <w:rFonts w:asciiTheme="minorHAnsi" w:eastAsiaTheme="minorEastAsia" w:hAnsiTheme="minorHAnsi"/>
            <w:noProof/>
            <w:sz w:val="22"/>
            <w:szCs w:val="22"/>
          </w:rPr>
          <w:tab/>
        </w:r>
        <w:r w:rsidRPr="00553F37">
          <w:rPr>
            <w:rStyle w:val="Hyperlink"/>
            <w:noProof/>
          </w:rPr>
          <w:t>Đo nhiệt độ với cảm biến LM35(Analog)</w:t>
        </w:r>
        <w:r>
          <w:rPr>
            <w:noProof/>
            <w:webHidden/>
          </w:rPr>
          <w:tab/>
        </w:r>
        <w:r>
          <w:rPr>
            <w:noProof/>
            <w:webHidden/>
          </w:rPr>
          <w:fldChar w:fldCharType="begin"/>
        </w:r>
        <w:r>
          <w:rPr>
            <w:noProof/>
            <w:webHidden/>
          </w:rPr>
          <w:instrText xml:space="preserve"> PAGEREF _Toc515791406 \h </w:instrText>
        </w:r>
        <w:r>
          <w:rPr>
            <w:noProof/>
            <w:webHidden/>
          </w:rPr>
        </w:r>
        <w:r>
          <w:rPr>
            <w:noProof/>
            <w:webHidden/>
          </w:rPr>
          <w:fldChar w:fldCharType="separate"/>
        </w:r>
        <w:r>
          <w:rPr>
            <w:noProof/>
            <w:webHidden/>
          </w:rPr>
          <w:t>43</w:t>
        </w:r>
        <w:r>
          <w:rPr>
            <w:noProof/>
            <w:webHidden/>
          </w:rPr>
          <w:fldChar w:fldCharType="end"/>
        </w:r>
      </w:hyperlink>
    </w:p>
    <w:p w14:paraId="38A4BCD5" w14:textId="457ECC0E" w:rsidR="00840DF4" w:rsidRDefault="00840DF4">
      <w:pPr>
        <w:pStyle w:val="TOC4"/>
        <w:rPr>
          <w:rFonts w:asciiTheme="minorHAnsi" w:eastAsiaTheme="minorEastAsia" w:hAnsiTheme="minorHAnsi"/>
          <w:noProof/>
          <w:sz w:val="22"/>
          <w:szCs w:val="22"/>
        </w:rPr>
      </w:pPr>
      <w:hyperlink w:anchor="_Toc515791407" w:history="1">
        <w:r w:rsidRPr="00553F37">
          <w:rPr>
            <w:rStyle w:val="Hyperlink"/>
            <w:noProof/>
          </w:rPr>
          <w:t>2.4.2.1.</w:t>
        </w:r>
        <w:r>
          <w:rPr>
            <w:rFonts w:asciiTheme="minorHAnsi" w:eastAsiaTheme="minorEastAsia" w:hAnsiTheme="minorHAnsi"/>
            <w:noProof/>
            <w:sz w:val="22"/>
            <w:szCs w:val="22"/>
          </w:rPr>
          <w:tab/>
        </w:r>
        <w:r w:rsidRPr="00553F37">
          <w:rPr>
            <w:rStyle w:val="Hyperlink"/>
            <w:noProof/>
          </w:rPr>
          <w:t>Cảm biến LM35</w:t>
        </w:r>
        <w:r>
          <w:rPr>
            <w:noProof/>
            <w:webHidden/>
          </w:rPr>
          <w:tab/>
        </w:r>
        <w:r>
          <w:rPr>
            <w:noProof/>
            <w:webHidden/>
          </w:rPr>
          <w:fldChar w:fldCharType="begin"/>
        </w:r>
        <w:r>
          <w:rPr>
            <w:noProof/>
            <w:webHidden/>
          </w:rPr>
          <w:instrText xml:space="preserve"> PAGEREF _Toc515791407 \h </w:instrText>
        </w:r>
        <w:r>
          <w:rPr>
            <w:noProof/>
            <w:webHidden/>
          </w:rPr>
        </w:r>
        <w:r>
          <w:rPr>
            <w:noProof/>
            <w:webHidden/>
          </w:rPr>
          <w:fldChar w:fldCharType="separate"/>
        </w:r>
        <w:r>
          <w:rPr>
            <w:noProof/>
            <w:webHidden/>
          </w:rPr>
          <w:t>43</w:t>
        </w:r>
        <w:r>
          <w:rPr>
            <w:noProof/>
            <w:webHidden/>
          </w:rPr>
          <w:fldChar w:fldCharType="end"/>
        </w:r>
      </w:hyperlink>
    </w:p>
    <w:p w14:paraId="22ECFE57" w14:textId="4484A855" w:rsidR="00840DF4" w:rsidRDefault="00840DF4">
      <w:pPr>
        <w:pStyle w:val="TOC4"/>
        <w:rPr>
          <w:rFonts w:asciiTheme="minorHAnsi" w:eastAsiaTheme="minorEastAsia" w:hAnsiTheme="minorHAnsi"/>
          <w:noProof/>
          <w:sz w:val="22"/>
          <w:szCs w:val="22"/>
        </w:rPr>
      </w:pPr>
      <w:hyperlink w:anchor="_Toc515791408" w:history="1">
        <w:r w:rsidRPr="00553F37">
          <w:rPr>
            <w:rStyle w:val="Hyperlink"/>
            <w:noProof/>
          </w:rPr>
          <w:t>2.4.2.2.</w:t>
        </w:r>
        <w:r>
          <w:rPr>
            <w:rFonts w:asciiTheme="minorHAnsi" w:eastAsiaTheme="minorEastAsia" w:hAnsiTheme="minorHAnsi"/>
            <w:noProof/>
            <w:sz w:val="22"/>
            <w:szCs w:val="22"/>
          </w:rPr>
          <w:tab/>
        </w:r>
        <w:r w:rsidRPr="00553F37">
          <w:rPr>
            <w:rStyle w:val="Hyperlink"/>
            <w:noProof/>
          </w:rPr>
          <w:t>Lập trình đọc cảm biến trên Arduino</w:t>
        </w:r>
        <w:r>
          <w:rPr>
            <w:noProof/>
            <w:webHidden/>
          </w:rPr>
          <w:tab/>
        </w:r>
        <w:r>
          <w:rPr>
            <w:noProof/>
            <w:webHidden/>
          </w:rPr>
          <w:fldChar w:fldCharType="begin"/>
        </w:r>
        <w:r>
          <w:rPr>
            <w:noProof/>
            <w:webHidden/>
          </w:rPr>
          <w:instrText xml:space="preserve"> PAGEREF _Toc515791408 \h </w:instrText>
        </w:r>
        <w:r>
          <w:rPr>
            <w:noProof/>
            <w:webHidden/>
          </w:rPr>
        </w:r>
        <w:r>
          <w:rPr>
            <w:noProof/>
            <w:webHidden/>
          </w:rPr>
          <w:fldChar w:fldCharType="separate"/>
        </w:r>
        <w:r>
          <w:rPr>
            <w:noProof/>
            <w:webHidden/>
          </w:rPr>
          <w:t>45</w:t>
        </w:r>
        <w:r>
          <w:rPr>
            <w:noProof/>
            <w:webHidden/>
          </w:rPr>
          <w:fldChar w:fldCharType="end"/>
        </w:r>
      </w:hyperlink>
    </w:p>
    <w:p w14:paraId="78E6039A" w14:textId="4BA12AFD" w:rsidR="00840DF4" w:rsidRDefault="00840DF4">
      <w:pPr>
        <w:pStyle w:val="TOC3"/>
        <w:rPr>
          <w:rFonts w:asciiTheme="minorHAnsi" w:eastAsiaTheme="minorEastAsia" w:hAnsiTheme="minorHAnsi"/>
          <w:noProof/>
          <w:sz w:val="22"/>
          <w:szCs w:val="22"/>
        </w:rPr>
      </w:pPr>
      <w:hyperlink w:anchor="_Toc515791409" w:history="1">
        <w:r w:rsidRPr="00553F37">
          <w:rPr>
            <w:rStyle w:val="Hyperlink"/>
            <w:noProof/>
          </w:rPr>
          <w:t>2.4.3.</w:t>
        </w:r>
        <w:r>
          <w:rPr>
            <w:rFonts w:asciiTheme="minorHAnsi" w:eastAsiaTheme="minorEastAsia" w:hAnsiTheme="minorHAnsi"/>
            <w:noProof/>
            <w:sz w:val="22"/>
            <w:szCs w:val="22"/>
          </w:rPr>
          <w:tab/>
        </w:r>
        <w:r w:rsidRPr="00553F37">
          <w:rPr>
            <w:rStyle w:val="Hyperlink"/>
            <w:noProof/>
          </w:rPr>
          <w:t>Thu phát tín hiệu với RF loại Zigbee UART CC2530+PA V2</w:t>
        </w:r>
        <w:r>
          <w:rPr>
            <w:noProof/>
            <w:webHidden/>
          </w:rPr>
          <w:tab/>
        </w:r>
        <w:r>
          <w:rPr>
            <w:noProof/>
            <w:webHidden/>
          </w:rPr>
          <w:fldChar w:fldCharType="begin"/>
        </w:r>
        <w:r>
          <w:rPr>
            <w:noProof/>
            <w:webHidden/>
          </w:rPr>
          <w:instrText xml:space="preserve"> PAGEREF _Toc515791409 \h </w:instrText>
        </w:r>
        <w:r>
          <w:rPr>
            <w:noProof/>
            <w:webHidden/>
          </w:rPr>
        </w:r>
        <w:r>
          <w:rPr>
            <w:noProof/>
            <w:webHidden/>
          </w:rPr>
          <w:fldChar w:fldCharType="separate"/>
        </w:r>
        <w:r>
          <w:rPr>
            <w:noProof/>
            <w:webHidden/>
          </w:rPr>
          <w:t>46</w:t>
        </w:r>
        <w:r>
          <w:rPr>
            <w:noProof/>
            <w:webHidden/>
          </w:rPr>
          <w:fldChar w:fldCharType="end"/>
        </w:r>
      </w:hyperlink>
    </w:p>
    <w:p w14:paraId="2B252D66" w14:textId="1CAF6229" w:rsidR="00840DF4" w:rsidRDefault="00840DF4">
      <w:pPr>
        <w:pStyle w:val="TOC4"/>
        <w:rPr>
          <w:rFonts w:asciiTheme="minorHAnsi" w:eastAsiaTheme="minorEastAsia" w:hAnsiTheme="minorHAnsi"/>
          <w:noProof/>
          <w:sz w:val="22"/>
          <w:szCs w:val="22"/>
        </w:rPr>
      </w:pPr>
      <w:hyperlink w:anchor="_Toc515791410" w:history="1">
        <w:r w:rsidRPr="00553F37">
          <w:rPr>
            <w:rStyle w:val="Hyperlink"/>
            <w:noProof/>
          </w:rPr>
          <w:t>2.4.3.1.</w:t>
        </w:r>
        <w:r>
          <w:rPr>
            <w:rFonts w:asciiTheme="minorHAnsi" w:eastAsiaTheme="minorEastAsia" w:hAnsiTheme="minorHAnsi"/>
            <w:noProof/>
            <w:sz w:val="22"/>
            <w:szCs w:val="22"/>
          </w:rPr>
          <w:tab/>
        </w:r>
        <w:r w:rsidRPr="00553F37">
          <w:rPr>
            <w:rStyle w:val="Hyperlink"/>
            <w:noProof/>
          </w:rPr>
          <w:t>Mạch thu phát RF loại Zigbee UART CC2530+PA V2</w:t>
        </w:r>
        <w:r>
          <w:rPr>
            <w:noProof/>
            <w:webHidden/>
          </w:rPr>
          <w:tab/>
        </w:r>
        <w:r>
          <w:rPr>
            <w:noProof/>
            <w:webHidden/>
          </w:rPr>
          <w:fldChar w:fldCharType="begin"/>
        </w:r>
        <w:r>
          <w:rPr>
            <w:noProof/>
            <w:webHidden/>
          </w:rPr>
          <w:instrText xml:space="preserve"> PAGEREF _Toc515791410 \h </w:instrText>
        </w:r>
        <w:r>
          <w:rPr>
            <w:noProof/>
            <w:webHidden/>
          </w:rPr>
        </w:r>
        <w:r>
          <w:rPr>
            <w:noProof/>
            <w:webHidden/>
          </w:rPr>
          <w:fldChar w:fldCharType="separate"/>
        </w:r>
        <w:r>
          <w:rPr>
            <w:noProof/>
            <w:webHidden/>
          </w:rPr>
          <w:t>46</w:t>
        </w:r>
        <w:r>
          <w:rPr>
            <w:noProof/>
            <w:webHidden/>
          </w:rPr>
          <w:fldChar w:fldCharType="end"/>
        </w:r>
      </w:hyperlink>
    </w:p>
    <w:p w14:paraId="4C4B5EAC" w14:textId="74D08706" w:rsidR="00840DF4" w:rsidRDefault="00840DF4">
      <w:pPr>
        <w:pStyle w:val="TOC4"/>
        <w:rPr>
          <w:rFonts w:asciiTheme="minorHAnsi" w:eastAsiaTheme="minorEastAsia" w:hAnsiTheme="minorHAnsi"/>
          <w:noProof/>
          <w:sz w:val="22"/>
          <w:szCs w:val="22"/>
        </w:rPr>
      </w:pPr>
      <w:hyperlink w:anchor="_Toc515791411" w:history="1">
        <w:r w:rsidRPr="00553F37">
          <w:rPr>
            <w:rStyle w:val="Hyperlink"/>
            <w:noProof/>
          </w:rPr>
          <w:t>2.4.3.2.</w:t>
        </w:r>
        <w:r>
          <w:rPr>
            <w:rFonts w:asciiTheme="minorHAnsi" w:eastAsiaTheme="minorEastAsia" w:hAnsiTheme="minorHAnsi"/>
            <w:noProof/>
            <w:sz w:val="22"/>
            <w:szCs w:val="22"/>
          </w:rPr>
          <w:tab/>
        </w:r>
        <w:r w:rsidRPr="00553F37">
          <w:rPr>
            <w:rStyle w:val="Hyperlink"/>
            <w:noProof/>
          </w:rPr>
          <w:t>Lập trình đọc gửi thông tin Zigbee</w:t>
        </w:r>
        <w:r>
          <w:rPr>
            <w:noProof/>
            <w:webHidden/>
          </w:rPr>
          <w:tab/>
        </w:r>
        <w:r>
          <w:rPr>
            <w:noProof/>
            <w:webHidden/>
          </w:rPr>
          <w:fldChar w:fldCharType="begin"/>
        </w:r>
        <w:r>
          <w:rPr>
            <w:noProof/>
            <w:webHidden/>
          </w:rPr>
          <w:instrText xml:space="preserve"> PAGEREF _Toc515791411 \h </w:instrText>
        </w:r>
        <w:r>
          <w:rPr>
            <w:noProof/>
            <w:webHidden/>
          </w:rPr>
        </w:r>
        <w:r>
          <w:rPr>
            <w:noProof/>
            <w:webHidden/>
          </w:rPr>
          <w:fldChar w:fldCharType="separate"/>
        </w:r>
        <w:r>
          <w:rPr>
            <w:noProof/>
            <w:webHidden/>
          </w:rPr>
          <w:t>49</w:t>
        </w:r>
        <w:r>
          <w:rPr>
            <w:noProof/>
            <w:webHidden/>
          </w:rPr>
          <w:fldChar w:fldCharType="end"/>
        </w:r>
      </w:hyperlink>
    </w:p>
    <w:p w14:paraId="027BC44E" w14:textId="66B093D6" w:rsidR="00840DF4" w:rsidRDefault="00840DF4">
      <w:pPr>
        <w:pStyle w:val="TOC3"/>
        <w:rPr>
          <w:rFonts w:asciiTheme="minorHAnsi" w:eastAsiaTheme="minorEastAsia" w:hAnsiTheme="minorHAnsi"/>
          <w:noProof/>
          <w:sz w:val="22"/>
          <w:szCs w:val="22"/>
        </w:rPr>
      </w:pPr>
      <w:hyperlink w:anchor="_Toc515791412" w:history="1">
        <w:r w:rsidRPr="00553F37">
          <w:rPr>
            <w:rStyle w:val="Hyperlink"/>
            <w:noProof/>
          </w:rPr>
          <w:t>2.4.4.</w:t>
        </w:r>
        <w:r>
          <w:rPr>
            <w:rFonts w:asciiTheme="minorHAnsi" w:eastAsiaTheme="minorEastAsia" w:hAnsiTheme="minorHAnsi"/>
            <w:noProof/>
            <w:sz w:val="22"/>
            <w:szCs w:val="22"/>
          </w:rPr>
          <w:tab/>
        </w:r>
        <w:r w:rsidRPr="00553F37">
          <w:rPr>
            <w:rStyle w:val="Hyperlink"/>
            <w:noProof/>
          </w:rPr>
          <w:t>Điều khiển đèn Led đơn màu và còi</w:t>
        </w:r>
        <w:r>
          <w:rPr>
            <w:noProof/>
            <w:webHidden/>
          </w:rPr>
          <w:tab/>
        </w:r>
        <w:r>
          <w:rPr>
            <w:noProof/>
            <w:webHidden/>
          </w:rPr>
          <w:fldChar w:fldCharType="begin"/>
        </w:r>
        <w:r>
          <w:rPr>
            <w:noProof/>
            <w:webHidden/>
          </w:rPr>
          <w:instrText xml:space="preserve"> PAGEREF _Toc515791412 \h </w:instrText>
        </w:r>
        <w:r>
          <w:rPr>
            <w:noProof/>
            <w:webHidden/>
          </w:rPr>
        </w:r>
        <w:r>
          <w:rPr>
            <w:noProof/>
            <w:webHidden/>
          </w:rPr>
          <w:fldChar w:fldCharType="separate"/>
        </w:r>
        <w:r>
          <w:rPr>
            <w:noProof/>
            <w:webHidden/>
          </w:rPr>
          <w:t>49</w:t>
        </w:r>
        <w:r>
          <w:rPr>
            <w:noProof/>
            <w:webHidden/>
          </w:rPr>
          <w:fldChar w:fldCharType="end"/>
        </w:r>
      </w:hyperlink>
    </w:p>
    <w:p w14:paraId="61269350" w14:textId="631EA699" w:rsidR="00840DF4" w:rsidRDefault="00840DF4">
      <w:pPr>
        <w:pStyle w:val="TOC4"/>
        <w:rPr>
          <w:rFonts w:asciiTheme="minorHAnsi" w:eastAsiaTheme="minorEastAsia" w:hAnsiTheme="minorHAnsi"/>
          <w:noProof/>
          <w:sz w:val="22"/>
          <w:szCs w:val="22"/>
        </w:rPr>
      </w:pPr>
      <w:hyperlink w:anchor="_Toc515791413" w:history="1">
        <w:r w:rsidRPr="00553F37">
          <w:rPr>
            <w:rStyle w:val="Hyperlink"/>
            <w:noProof/>
          </w:rPr>
          <w:t>2.4.4.1.</w:t>
        </w:r>
        <w:r>
          <w:rPr>
            <w:rFonts w:asciiTheme="minorHAnsi" w:eastAsiaTheme="minorEastAsia" w:hAnsiTheme="minorHAnsi"/>
            <w:noProof/>
            <w:sz w:val="22"/>
            <w:szCs w:val="22"/>
          </w:rPr>
          <w:tab/>
        </w:r>
        <w:r w:rsidRPr="00553F37">
          <w:rPr>
            <w:rStyle w:val="Hyperlink"/>
            <w:noProof/>
          </w:rPr>
          <w:t>Đèn led đơn màu và còi Buzzer</w:t>
        </w:r>
        <w:r>
          <w:rPr>
            <w:noProof/>
            <w:webHidden/>
          </w:rPr>
          <w:tab/>
        </w:r>
        <w:r>
          <w:rPr>
            <w:noProof/>
            <w:webHidden/>
          </w:rPr>
          <w:fldChar w:fldCharType="begin"/>
        </w:r>
        <w:r>
          <w:rPr>
            <w:noProof/>
            <w:webHidden/>
          </w:rPr>
          <w:instrText xml:space="preserve"> PAGEREF _Toc515791413 \h </w:instrText>
        </w:r>
        <w:r>
          <w:rPr>
            <w:noProof/>
            <w:webHidden/>
          </w:rPr>
        </w:r>
        <w:r>
          <w:rPr>
            <w:noProof/>
            <w:webHidden/>
          </w:rPr>
          <w:fldChar w:fldCharType="separate"/>
        </w:r>
        <w:r>
          <w:rPr>
            <w:noProof/>
            <w:webHidden/>
          </w:rPr>
          <w:t>49</w:t>
        </w:r>
        <w:r>
          <w:rPr>
            <w:noProof/>
            <w:webHidden/>
          </w:rPr>
          <w:fldChar w:fldCharType="end"/>
        </w:r>
      </w:hyperlink>
    </w:p>
    <w:p w14:paraId="1FEE6000" w14:textId="0F1F1341" w:rsidR="00840DF4" w:rsidRDefault="00840DF4">
      <w:pPr>
        <w:pStyle w:val="TOC4"/>
        <w:rPr>
          <w:rFonts w:asciiTheme="minorHAnsi" w:eastAsiaTheme="minorEastAsia" w:hAnsiTheme="minorHAnsi"/>
          <w:noProof/>
          <w:sz w:val="22"/>
          <w:szCs w:val="22"/>
        </w:rPr>
      </w:pPr>
      <w:hyperlink w:anchor="_Toc515791414" w:history="1">
        <w:r w:rsidRPr="00553F37">
          <w:rPr>
            <w:rStyle w:val="Hyperlink"/>
            <w:noProof/>
          </w:rPr>
          <w:t>2.4.4.2.</w:t>
        </w:r>
        <w:r>
          <w:rPr>
            <w:rFonts w:asciiTheme="minorHAnsi" w:eastAsiaTheme="minorEastAsia" w:hAnsiTheme="minorHAnsi"/>
            <w:noProof/>
            <w:sz w:val="22"/>
            <w:szCs w:val="22"/>
          </w:rPr>
          <w:tab/>
        </w:r>
        <w:r w:rsidRPr="00553F37">
          <w:rPr>
            <w:rStyle w:val="Hyperlink"/>
            <w:noProof/>
          </w:rPr>
          <w:t>Lập trình điều khiển đèn led/ còi buzzer</w:t>
        </w:r>
        <w:r>
          <w:rPr>
            <w:noProof/>
            <w:webHidden/>
          </w:rPr>
          <w:tab/>
        </w:r>
        <w:r>
          <w:rPr>
            <w:noProof/>
            <w:webHidden/>
          </w:rPr>
          <w:fldChar w:fldCharType="begin"/>
        </w:r>
        <w:r>
          <w:rPr>
            <w:noProof/>
            <w:webHidden/>
          </w:rPr>
          <w:instrText xml:space="preserve"> PAGEREF _Toc515791414 \h </w:instrText>
        </w:r>
        <w:r>
          <w:rPr>
            <w:noProof/>
            <w:webHidden/>
          </w:rPr>
        </w:r>
        <w:r>
          <w:rPr>
            <w:noProof/>
            <w:webHidden/>
          </w:rPr>
          <w:fldChar w:fldCharType="separate"/>
        </w:r>
        <w:r>
          <w:rPr>
            <w:noProof/>
            <w:webHidden/>
          </w:rPr>
          <w:t>50</w:t>
        </w:r>
        <w:r>
          <w:rPr>
            <w:noProof/>
            <w:webHidden/>
          </w:rPr>
          <w:fldChar w:fldCharType="end"/>
        </w:r>
      </w:hyperlink>
    </w:p>
    <w:p w14:paraId="16E594C1" w14:textId="6C77122A" w:rsidR="00840DF4" w:rsidRDefault="00840DF4">
      <w:pPr>
        <w:pStyle w:val="TOC3"/>
        <w:rPr>
          <w:rFonts w:asciiTheme="minorHAnsi" w:eastAsiaTheme="minorEastAsia" w:hAnsiTheme="minorHAnsi"/>
          <w:noProof/>
          <w:sz w:val="22"/>
          <w:szCs w:val="22"/>
        </w:rPr>
      </w:pPr>
      <w:hyperlink w:anchor="_Toc515791415" w:history="1">
        <w:r w:rsidRPr="00553F37">
          <w:rPr>
            <w:rStyle w:val="Hyperlink"/>
            <w:noProof/>
          </w:rPr>
          <w:t>2.4.5.</w:t>
        </w:r>
        <w:r>
          <w:rPr>
            <w:rFonts w:asciiTheme="minorHAnsi" w:eastAsiaTheme="minorEastAsia" w:hAnsiTheme="minorHAnsi"/>
            <w:noProof/>
            <w:sz w:val="22"/>
            <w:szCs w:val="22"/>
          </w:rPr>
          <w:tab/>
        </w:r>
        <w:r w:rsidRPr="00553F37">
          <w:rPr>
            <w:rStyle w:val="Hyperlink"/>
            <w:noProof/>
          </w:rPr>
          <w:t>Gửi và nhận giữa Arduino và Raspberry</w:t>
        </w:r>
        <w:r>
          <w:rPr>
            <w:noProof/>
            <w:webHidden/>
          </w:rPr>
          <w:tab/>
        </w:r>
        <w:r>
          <w:rPr>
            <w:noProof/>
            <w:webHidden/>
          </w:rPr>
          <w:fldChar w:fldCharType="begin"/>
        </w:r>
        <w:r>
          <w:rPr>
            <w:noProof/>
            <w:webHidden/>
          </w:rPr>
          <w:instrText xml:space="preserve"> PAGEREF _Toc515791415 \h </w:instrText>
        </w:r>
        <w:r>
          <w:rPr>
            <w:noProof/>
            <w:webHidden/>
          </w:rPr>
        </w:r>
        <w:r>
          <w:rPr>
            <w:noProof/>
            <w:webHidden/>
          </w:rPr>
          <w:fldChar w:fldCharType="separate"/>
        </w:r>
        <w:r>
          <w:rPr>
            <w:noProof/>
            <w:webHidden/>
          </w:rPr>
          <w:t>51</w:t>
        </w:r>
        <w:r>
          <w:rPr>
            <w:noProof/>
            <w:webHidden/>
          </w:rPr>
          <w:fldChar w:fldCharType="end"/>
        </w:r>
      </w:hyperlink>
    </w:p>
    <w:p w14:paraId="00885ECC" w14:textId="57116637" w:rsidR="00840DF4" w:rsidRDefault="00840DF4">
      <w:pPr>
        <w:pStyle w:val="TOC4"/>
        <w:rPr>
          <w:rFonts w:asciiTheme="minorHAnsi" w:eastAsiaTheme="minorEastAsia" w:hAnsiTheme="minorHAnsi"/>
          <w:noProof/>
          <w:sz w:val="22"/>
          <w:szCs w:val="22"/>
        </w:rPr>
      </w:pPr>
      <w:hyperlink w:anchor="_Toc515791416" w:history="1">
        <w:r w:rsidRPr="00553F37">
          <w:rPr>
            <w:rStyle w:val="Hyperlink"/>
            <w:noProof/>
          </w:rPr>
          <w:t>2.4.5.1.</w:t>
        </w:r>
        <w:r>
          <w:rPr>
            <w:rFonts w:asciiTheme="minorHAnsi" w:eastAsiaTheme="minorEastAsia" w:hAnsiTheme="minorHAnsi"/>
            <w:noProof/>
            <w:sz w:val="22"/>
            <w:szCs w:val="22"/>
          </w:rPr>
          <w:tab/>
        </w:r>
        <w:r w:rsidRPr="00553F37">
          <w:rPr>
            <w:rStyle w:val="Hyperlink"/>
            <w:noProof/>
          </w:rPr>
          <w:t>Gửi và nhận dữ liệu giữa Arduino(ESP8266) và Raspberry (Node-red) thông qua Wifi sử dụng giao thức UDP</w:t>
        </w:r>
        <w:r>
          <w:rPr>
            <w:noProof/>
            <w:webHidden/>
          </w:rPr>
          <w:tab/>
        </w:r>
        <w:r>
          <w:rPr>
            <w:noProof/>
            <w:webHidden/>
          </w:rPr>
          <w:fldChar w:fldCharType="begin"/>
        </w:r>
        <w:r>
          <w:rPr>
            <w:noProof/>
            <w:webHidden/>
          </w:rPr>
          <w:instrText xml:space="preserve"> PAGEREF _Toc515791416 \h </w:instrText>
        </w:r>
        <w:r>
          <w:rPr>
            <w:noProof/>
            <w:webHidden/>
          </w:rPr>
        </w:r>
        <w:r>
          <w:rPr>
            <w:noProof/>
            <w:webHidden/>
          </w:rPr>
          <w:fldChar w:fldCharType="separate"/>
        </w:r>
        <w:r>
          <w:rPr>
            <w:noProof/>
            <w:webHidden/>
          </w:rPr>
          <w:t>51</w:t>
        </w:r>
        <w:r>
          <w:rPr>
            <w:noProof/>
            <w:webHidden/>
          </w:rPr>
          <w:fldChar w:fldCharType="end"/>
        </w:r>
      </w:hyperlink>
    </w:p>
    <w:p w14:paraId="0AA971CF" w14:textId="70932B2C" w:rsidR="00840DF4" w:rsidRDefault="00840DF4">
      <w:pPr>
        <w:pStyle w:val="TOC4"/>
        <w:rPr>
          <w:rFonts w:asciiTheme="minorHAnsi" w:eastAsiaTheme="minorEastAsia" w:hAnsiTheme="minorHAnsi"/>
          <w:noProof/>
          <w:sz w:val="22"/>
          <w:szCs w:val="22"/>
        </w:rPr>
      </w:pPr>
      <w:hyperlink w:anchor="_Toc515791417" w:history="1">
        <w:r w:rsidRPr="00553F37">
          <w:rPr>
            <w:rStyle w:val="Hyperlink"/>
            <w:noProof/>
          </w:rPr>
          <w:t>2.4.5.2.</w:t>
        </w:r>
        <w:r>
          <w:rPr>
            <w:rFonts w:asciiTheme="minorHAnsi" w:eastAsiaTheme="minorEastAsia" w:hAnsiTheme="minorHAnsi"/>
            <w:noProof/>
            <w:sz w:val="22"/>
            <w:szCs w:val="22"/>
          </w:rPr>
          <w:tab/>
        </w:r>
        <w:r w:rsidRPr="00553F37">
          <w:rPr>
            <w:rStyle w:val="Hyperlink"/>
            <w:noProof/>
          </w:rPr>
          <w:t>Gửi và nhận dữ liệu giữa Arduino Uno và Raspberry (Node-red) thông qua RF sử dụng 2 mạch Zigbee</w:t>
        </w:r>
        <w:r>
          <w:rPr>
            <w:noProof/>
            <w:webHidden/>
          </w:rPr>
          <w:tab/>
        </w:r>
        <w:r>
          <w:rPr>
            <w:noProof/>
            <w:webHidden/>
          </w:rPr>
          <w:fldChar w:fldCharType="begin"/>
        </w:r>
        <w:r>
          <w:rPr>
            <w:noProof/>
            <w:webHidden/>
          </w:rPr>
          <w:instrText xml:space="preserve"> PAGEREF _Toc515791417 \h </w:instrText>
        </w:r>
        <w:r>
          <w:rPr>
            <w:noProof/>
            <w:webHidden/>
          </w:rPr>
        </w:r>
        <w:r>
          <w:rPr>
            <w:noProof/>
            <w:webHidden/>
          </w:rPr>
          <w:fldChar w:fldCharType="separate"/>
        </w:r>
        <w:r>
          <w:rPr>
            <w:noProof/>
            <w:webHidden/>
          </w:rPr>
          <w:t>55</w:t>
        </w:r>
        <w:r>
          <w:rPr>
            <w:noProof/>
            <w:webHidden/>
          </w:rPr>
          <w:fldChar w:fldCharType="end"/>
        </w:r>
      </w:hyperlink>
    </w:p>
    <w:p w14:paraId="217FC06F" w14:textId="5F91CFB7" w:rsidR="00840DF4" w:rsidRDefault="00840DF4">
      <w:pPr>
        <w:pStyle w:val="TOC1"/>
        <w:tabs>
          <w:tab w:val="right" w:leader="dot" w:pos="9111"/>
        </w:tabs>
        <w:rPr>
          <w:rFonts w:asciiTheme="minorHAnsi" w:eastAsiaTheme="minorEastAsia" w:hAnsiTheme="minorHAnsi"/>
          <w:noProof/>
          <w:sz w:val="22"/>
          <w:szCs w:val="22"/>
        </w:rPr>
      </w:pPr>
      <w:hyperlink w:anchor="_Toc515791418" w:history="1">
        <w:r w:rsidRPr="00553F37">
          <w:rPr>
            <w:rStyle w:val="Hyperlink"/>
            <w:noProof/>
          </w:rPr>
          <w:t>Chương 3 - Nghiên cứu thực nghiệm</w:t>
        </w:r>
        <w:r>
          <w:rPr>
            <w:noProof/>
            <w:webHidden/>
          </w:rPr>
          <w:tab/>
        </w:r>
        <w:r>
          <w:rPr>
            <w:noProof/>
            <w:webHidden/>
          </w:rPr>
          <w:fldChar w:fldCharType="begin"/>
        </w:r>
        <w:r>
          <w:rPr>
            <w:noProof/>
            <w:webHidden/>
          </w:rPr>
          <w:instrText xml:space="preserve"> PAGEREF _Toc515791418 \h </w:instrText>
        </w:r>
        <w:r>
          <w:rPr>
            <w:noProof/>
            <w:webHidden/>
          </w:rPr>
        </w:r>
        <w:r>
          <w:rPr>
            <w:noProof/>
            <w:webHidden/>
          </w:rPr>
          <w:fldChar w:fldCharType="separate"/>
        </w:r>
        <w:r>
          <w:rPr>
            <w:noProof/>
            <w:webHidden/>
          </w:rPr>
          <w:t>60</w:t>
        </w:r>
        <w:r>
          <w:rPr>
            <w:noProof/>
            <w:webHidden/>
          </w:rPr>
          <w:fldChar w:fldCharType="end"/>
        </w:r>
      </w:hyperlink>
    </w:p>
    <w:p w14:paraId="3D062413" w14:textId="6D53CACD" w:rsidR="00840DF4" w:rsidRDefault="00840DF4">
      <w:pPr>
        <w:pStyle w:val="TOC2"/>
        <w:rPr>
          <w:rFonts w:asciiTheme="minorHAnsi" w:eastAsiaTheme="minorEastAsia" w:hAnsiTheme="minorHAnsi"/>
          <w:noProof/>
          <w:sz w:val="22"/>
          <w:szCs w:val="22"/>
        </w:rPr>
      </w:pPr>
      <w:hyperlink w:anchor="_Toc515791419" w:history="1">
        <w:r w:rsidRPr="00553F37">
          <w:rPr>
            <w:rStyle w:val="Hyperlink"/>
            <w:noProof/>
          </w:rPr>
          <w:t>3.1.</w:t>
        </w:r>
        <w:r>
          <w:rPr>
            <w:rFonts w:asciiTheme="minorHAnsi" w:eastAsiaTheme="minorEastAsia" w:hAnsiTheme="minorHAnsi"/>
            <w:noProof/>
            <w:sz w:val="22"/>
            <w:szCs w:val="22"/>
          </w:rPr>
          <w:tab/>
        </w:r>
        <w:r w:rsidRPr="00553F37">
          <w:rPr>
            <w:rStyle w:val="Hyperlink"/>
            <w:noProof/>
          </w:rPr>
          <w:t>Giới thiệu về Node-red</w:t>
        </w:r>
        <w:r>
          <w:rPr>
            <w:noProof/>
            <w:webHidden/>
          </w:rPr>
          <w:tab/>
        </w:r>
        <w:r>
          <w:rPr>
            <w:noProof/>
            <w:webHidden/>
          </w:rPr>
          <w:fldChar w:fldCharType="begin"/>
        </w:r>
        <w:r>
          <w:rPr>
            <w:noProof/>
            <w:webHidden/>
          </w:rPr>
          <w:instrText xml:space="preserve"> PAGEREF _Toc515791419 \h </w:instrText>
        </w:r>
        <w:r>
          <w:rPr>
            <w:noProof/>
            <w:webHidden/>
          </w:rPr>
        </w:r>
        <w:r>
          <w:rPr>
            <w:noProof/>
            <w:webHidden/>
          </w:rPr>
          <w:fldChar w:fldCharType="separate"/>
        </w:r>
        <w:r>
          <w:rPr>
            <w:noProof/>
            <w:webHidden/>
          </w:rPr>
          <w:t>60</w:t>
        </w:r>
        <w:r>
          <w:rPr>
            <w:noProof/>
            <w:webHidden/>
          </w:rPr>
          <w:fldChar w:fldCharType="end"/>
        </w:r>
      </w:hyperlink>
    </w:p>
    <w:p w14:paraId="2FA2C282" w14:textId="25EBAFE1" w:rsidR="00840DF4" w:rsidRDefault="00840DF4">
      <w:pPr>
        <w:pStyle w:val="TOC2"/>
        <w:rPr>
          <w:rFonts w:asciiTheme="minorHAnsi" w:eastAsiaTheme="minorEastAsia" w:hAnsiTheme="minorHAnsi"/>
          <w:noProof/>
          <w:sz w:val="22"/>
          <w:szCs w:val="22"/>
        </w:rPr>
      </w:pPr>
      <w:hyperlink w:anchor="_Toc515791420" w:history="1">
        <w:r w:rsidRPr="00553F37">
          <w:rPr>
            <w:rStyle w:val="Hyperlink"/>
            <w:noProof/>
          </w:rPr>
          <w:t>3.2.</w:t>
        </w:r>
        <w:r>
          <w:rPr>
            <w:rFonts w:asciiTheme="minorHAnsi" w:eastAsiaTheme="minorEastAsia" w:hAnsiTheme="minorHAnsi"/>
            <w:noProof/>
            <w:sz w:val="22"/>
            <w:szCs w:val="22"/>
          </w:rPr>
          <w:tab/>
        </w:r>
        <w:r w:rsidRPr="00553F37">
          <w:rPr>
            <w:rStyle w:val="Hyperlink"/>
            <w:noProof/>
          </w:rPr>
          <w:t>Xử lý giữa Node-red trên Raspberry và IBM Watson</w:t>
        </w:r>
        <w:r>
          <w:rPr>
            <w:noProof/>
            <w:webHidden/>
          </w:rPr>
          <w:tab/>
        </w:r>
        <w:r>
          <w:rPr>
            <w:noProof/>
            <w:webHidden/>
          </w:rPr>
          <w:fldChar w:fldCharType="begin"/>
        </w:r>
        <w:r>
          <w:rPr>
            <w:noProof/>
            <w:webHidden/>
          </w:rPr>
          <w:instrText xml:space="preserve"> PAGEREF _Toc515791420 \h </w:instrText>
        </w:r>
        <w:r>
          <w:rPr>
            <w:noProof/>
            <w:webHidden/>
          </w:rPr>
        </w:r>
        <w:r>
          <w:rPr>
            <w:noProof/>
            <w:webHidden/>
          </w:rPr>
          <w:fldChar w:fldCharType="separate"/>
        </w:r>
        <w:r>
          <w:rPr>
            <w:noProof/>
            <w:webHidden/>
          </w:rPr>
          <w:t>61</w:t>
        </w:r>
        <w:r>
          <w:rPr>
            <w:noProof/>
            <w:webHidden/>
          </w:rPr>
          <w:fldChar w:fldCharType="end"/>
        </w:r>
      </w:hyperlink>
    </w:p>
    <w:p w14:paraId="120CD00B" w14:textId="0E7D91E7" w:rsidR="00840DF4" w:rsidRDefault="00840DF4">
      <w:pPr>
        <w:pStyle w:val="TOC3"/>
        <w:rPr>
          <w:rFonts w:asciiTheme="minorHAnsi" w:eastAsiaTheme="minorEastAsia" w:hAnsiTheme="minorHAnsi"/>
          <w:noProof/>
          <w:sz w:val="22"/>
          <w:szCs w:val="22"/>
        </w:rPr>
      </w:pPr>
      <w:hyperlink w:anchor="_Toc515791421" w:history="1">
        <w:r w:rsidRPr="00553F37">
          <w:rPr>
            <w:rStyle w:val="Hyperlink"/>
            <w:noProof/>
          </w:rPr>
          <w:t>3.2.1.</w:t>
        </w:r>
        <w:r>
          <w:rPr>
            <w:rFonts w:asciiTheme="minorHAnsi" w:eastAsiaTheme="minorEastAsia" w:hAnsiTheme="minorHAnsi"/>
            <w:noProof/>
            <w:sz w:val="22"/>
            <w:szCs w:val="22"/>
          </w:rPr>
          <w:tab/>
        </w:r>
        <w:r w:rsidRPr="00553F37">
          <w:rPr>
            <w:rStyle w:val="Hyperlink"/>
            <w:noProof/>
          </w:rPr>
          <w:t>Đăng ký IBM Waston</w:t>
        </w:r>
        <w:r>
          <w:rPr>
            <w:noProof/>
            <w:webHidden/>
          </w:rPr>
          <w:tab/>
        </w:r>
        <w:r>
          <w:rPr>
            <w:noProof/>
            <w:webHidden/>
          </w:rPr>
          <w:fldChar w:fldCharType="begin"/>
        </w:r>
        <w:r>
          <w:rPr>
            <w:noProof/>
            <w:webHidden/>
          </w:rPr>
          <w:instrText xml:space="preserve"> PAGEREF _Toc515791421 \h </w:instrText>
        </w:r>
        <w:r>
          <w:rPr>
            <w:noProof/>
            <w:webHidden/>
          </w:rPr>
        </w:r>
        <w:r>
          <w:rPr>
            <w:noProof/>
            <w:webHidden/>
          </w:rPr>
          <w:fldChar w:fldCharType="separate"/>
        </w:r>
        <w:r>
          <w:rPr>
            <w:noProof/>
            <w:webHidden/>
          </w:rPr>
          <w:t>61</w:t>
        </w:r>
        <w:r>
          <w:rPr>
            <w:noProof/>
            <w:webHidden/>
          </w:rPr>
          <w:fldChar w:fldCharType="end"/>
        </w:r>
      </w:hyperlink>
    </w:p>
    <w:p w14:paraId="1095EF2B" w14:textId="5D0FE0E0" w:rsidR="00840DF4" w:rsidRDefault="00840DF4">
      <w:pPr>
        <w:pStyle w:val="TOC3"/>
        <w:rPr>
          <w:rFonts w:asciiTheme="minorHAnsi" w:eastAsiaTheme="minorEastAsia" w:hAnsiTheme="minorHAnsi"/>
          <w:noProof/>
          <w:sz w:val="22"/>
          <w:szCs w:val="22"/>
        </w:rPr>
      </w:pPr>
      <w:hyperlink w:anchor="_Toc515791422" w:history="1">
        <w:r w:rsidRPr="00553F37">
          <w:rPr>
            <w:rStyle w:val="Hyperlink"/>
            <w:noProof/>
          </w:rPr>
          <w:t>3.2.2.</w:t>
        </w:r>
        <w:r>
          <w:rPr>
            <w:rFonts w:asciiTheme="minorHAnsi" w:eastAsiaTheme="minorEastAsia" w:hAnsiTheme="minorHAnsi"/>
            <w:noProof/>
            <w:sz w:val="22"/>
            <w:szCs w:val="22"/>
          </w:rPr>
          <w:tab/>
        </w:r>
        <w:r w:rsidRPr="00553F37">
          <w:rPr>
            <w:rStyle w:val="Hyperlink"/>
            <w:noProof/>
          </w:rPr>
          <w:t>Cài đặt Node-red trên IBM</w:t>
        </w:r>
        <w:r>
          <w:rPr>
            <w:noProof/>
            <w:webHidden/>
          </w:rPr>
          <w:tab/>
        </w:r>
        <w:r>
          <w:rPr>
            <w:noProof/>
            <w:webHidden/>
          </w:rPr>
          <w:fldChar w:fldCharType="begin"/>
        </w:r>
        <w:r>
          <w:rPr>
            <w:noProof/>
            <w:webHidden/>
          </w:rPr>
          <w:instrText xml:space="preserve"> PAGEREF _Toc515791422 \h </w:instrText>
        </w:r>
        <w:r>
          <w:rPr>
            <w:noProof/>
            <w:webHidden/>
          </w:rPr>
        </w:r>
        <w:r>
          <w:rPr>
            <w:noProof/>
            <w:webHidden/>
          </w:rPr>
          <w:fldChar w:fldCharType="separate"/>
        </w:r>
        <w:r>
          <w:rPr>
            <w:noProof/>
            <w:webHidden/>
          </w:rPr>
          <w:t>72</w:t>
        </w:r>
        <w:r>
          <w:rPr>
            <w:noProof/>
            <w:webHidden/>
          </w:rPr>
          <w:fldChar w:fldCharType="end"/>
        </w:r>
      </w:hyperlink>
    </w:p>
    <w:p w14:paraId="63050ECC" w14:textId="65692C36" w:rsidR="00840DF4" w:rsidRDefault="00840DF4">
      <w:pPr>
        <w:pStyle w:val="TOC3"/>
        <w:rPr>
          <w:rFonts w:asciiTheme="minorHAnsi" w:eastAsiaTheme="minorEastAsia" w:hAnsiTheme="minorHAnsi"/>
          <w:noProof/>
          <w:sz w:val="22"/>
          <w:szCs w:val="22"/>
        </w:rPr>
      </w:pPr>
      <w:hyperlink w:anchor="_Toc515791423" w:history="1">
        <w:r w:rsidRPr="00553F37">
          <w:rPr>
            <w:rStyle w:val="Hyperlink"/>
            <w:noProof/>
          </w:rPr>
          <w:t>3.2.3.</w:t>
        </w:r>
        <w:r>
          <w:rPr>
            <w:rFonts w:asciiTheme="minorHAnsi" w:eastAsiaTheme="minorEastAsia" w:hAnsiTheme="minorHAnsi"/>
            <w:noProof/>
            <w:sz w:val="22"/>
            <w:szCs w:val="22"/>
          </w:rPr>
          <w:tab/>
        </w:r>
        <w:r w:rsidRPr="00553F37">
          <w:rPr>
            <w:rStyle w:val="Hyperlink"/>
            <w:noProof/>
          </w:rPr>
          <w:t>Xử lý gửi và nhận dữ liệu giữa Raspberry và IBM Watson</w:t>
        </w:r>
        <w:r>
          <w:rPr>
            <w:noProof/>
            <w:webHidden/>
          </w:rPr>
          <w:tab/>
        </w:r>
        <w:r>
          <w:rPr>
            <w:noProof/>
            <w:webHidden/>
          </w:rPr>
          <w:fldChar w:fldCharType="begin"/>
        </w:r>
        <w:r>
          <w:rPr>
            <w:noProof/>
            <w:webHidden/>
          </w:rPr>
          <w:instrText xml:space="preserve"> PAGEREF _Toc515791423 \h </w:instrText>
        </w:r>
        <w:r>
          <w:rPr>
            <w:noProof/>
            <w:webHidden/>
          </w:rPr>
        </w:r>
        <w:r>
          <w:rPr>
            <w:noProof/>
            <w:webHidden/>
          </w:rPr>
          <w:fldChar w:fldCharType="separate"/>
        </w:r>
        <w:r>
          <w:rPr>
            <w:noProof/>
            <w:webHidden/>
          </w:rPr>
          <w:t>75</w:t>
        </w:r>
        <w:r>
          <w:rPr>
            <w:noProof/>
            <w:webHidden/>
          </w:rPr>
          <w:fldChar w:fldCharType="end"/>
        </w:r>
      </w:hyperlink>
    </w:p>
    <w:p w14:paraId="5415A191" w14:textId="70D1C9CB" w:rsidR="00840DF4" w:rsidRDefault="00840DF4">
      <w:pPr>
        <w:pStyle w:val="TOC4"/>
        <w:rPr>
          <w:rFonts w:asciiTheme="minorHAnsi" w:eastAsiaTheme="minorEastAsia" w:hAnsiTheme="minorHAnsi"/>
          <w:noProof/>
          <w:sz w:val="22"/>
          <w:szCs w:val="22"/>
        </w:rPr>
      </w:pPr>
      <w:hyperlink w:anchor="_Toc515791424" w:history="1">
        <w:r w:rsidRPr="00553F37">
          <w:rPr>
            <w:rStyle w:val="Hyperlink"/>
            <w:noProof/>
          </w:rPr>
          <w:t>3.2.3.1.</w:t>
        </w:r>
        <w:r>
          <w:rPr>
            <w:rFonts w:asciiTheme="minorHAnsi" w:eastAsiaTheme="minorEastAsia" w:hAnsiTheme="minorHAnsi"/>
            <w:noProof/>
            <w:sz w:val="22"/>
            <w:szCs w:val="22"/>
          </w:rPr>
          <w:tab/>
        </w:r>
        <w:r w:rsidRPr="00553F37">
          <w:rPr>
            <w:rStyle w:val="Hyperlink"/>
            <w:noProof/>
          </w:rPr>
          <w:t>Gửi dữ liệu</w:t>
        </w:r>
        <w:r>
          <w:rPr>
            <w:noProof/>
            <w:webHidden/>
          </w:rPr>
          <w:tab/>
        </w:r>
        <w:r>
          <w:rPr>
            <w:noProof/>
            <w:webHidden/>
          </w:rPr>
          <w:fldChar w:fldCharType="begin"/>
        </w:r>
        <w:r>
          <w:rPr>
            <w:noProof/>
            <w:webHidden/>
          </w:rPr>
          <w:instrText xml:space="preserve"> PAGEREF _Toc515791424 \h </w:instrText>
        </w:r>
        <w:r>
          <w:rPr>
            <w:noProof/>
            <w:webHidden/>
          </w:rPr>
        </w:r>
        <w:r>
          <w:rPr>
            <w:noProof/>
            <w:webHidden/>
          </w:rPr>
          <w:fldChar w:fldCharType="separate"/>
        </w:r>
        <w:r>
          <w:rPr>
            <w:noProof/>
            <w:webHidden/>
          </w:rPr>
          <w:t>75</w:t>
        </w:r>
        <w:r>
          <w:rPr>
            <w:noProof/>
            <w:webHidden/>
          </w:rPr>
          <w:fldChar w:fldCharType="end"/>
        </w:r>
      </w:hyperlink>
    </w:p>
    <w:p w14:paraId="5CE4225F" w14:textId="27200A7A" w:rsidR="00840DF4" w:rsidRDefault="00840DF4">
      <w:pPr>
        <w:pStyle w:val="TOC4"/>
        <w:rPr>
          <w:rFonts w:asciiTheme="minorHAnsi" w:eastAsiaTheme="minorEastAsia" w:hAnsiTheme="minorHAnsi"/>
          <w:noProof/>
          <w:sz w:val="22"/>
          <w:szCs w:val="22"/>
        </w:rPr>
      </w:pPr>
      <w:hyperlink w:anchor="_Toc515791425" w:history="1">
        <w:r w:rsidRPr="00553F37">
          <w:rPr>
            <w:rStyle w:val="Hyperlink"/>
            <w:noProof/>
          </w:rPr>
          <w:t>3.2.3.2.</w:t>
        </w:r>
        <w:r>
          <w:rPr>
            <w:rFonts w:asciiTheme="minorHAnsi" w:eastAsiaTheme="minorEastAsia" w:hAnsiTheme="minorHAnsi"/>
            <w:noProof/>
            <w:sz w:val="22"/>
            <w:szCs w:val="22"/>
          </w:rPr>
          <w:tab/>
        </w:r>
        <w:r w:rsidRPr="00553F37">
          <w:rPr>
            <w:rStyle w:val="Hyperlink"/>
            <w:noProof/>
          </w:rPr>
          <w:t>Nhận dữ liệu</w:t>
        </w:r>
        <w:r>
          <w:rPr>
            <w:noProof/>
            <w:webHidden/>
          </w:rPr>
          <w:tab/>
        </w:r>
        <w:r>
          <w:rPr>
            <w:noProof/>
            <w:webHidden/>
          </w:rPr>
          <w:fldChar w:fldCharType="begin"/>
        </w:r>
        <w:r>
          <w:rPr>
            <w:noProof/>
            <w:webHidden/>
          </w:rPr>
          <w:instrText xml:space="preserve"> PAGEREF _Toc515791425 \h </w:instrText>
        </w:r>
        <w:r>
          <w:rPr>
            <w:noProof/>
            <w:webHidden/>
          </w:rPr>
        </w:r>
        <w:r>
          <w:rPr>
            <w:noProof/>
            <w:webHidden/>
          </w:rPr>
          <w:fldChar w:fldCharType="separate"/>
        </w:r>
        <w:r>
          <w:rPr>
            <w:noProof/>
            <w:webHidden/>
          </w:rPr>
          <w:t>82</w:t>
        </w:r>
        <w:r>
          <w:rPr>
            <w:noProof/>
            <w:webHidden/>
          </w:rPr>
          <w:fldChar w:fldCharType="end"/>
        </w:r>
      </w:hyperlink>
    </w:p>
    <w:p w14:paraId="37078987" w14:textId="75FA0ED9" w:rsidR="00840DF4" w:rsidRDefault="00840DF4">
      <w:pPr>
        <w:pStyle w:val="TOC3"/>
        <w:rPr>
          <w:rFonts w:asciiTheme="minorHAnsi" w:eastAsiaTheme="minorEastAsia" w:hAnsiTheme="minorHAnsi"/>
          <w:noProof/>
          <w:sz w:val="22"/>
          <w:szCs w:val="22"/>
        </w:rPr>
      </w:pPr>
      <w:hyperlink w:anchor="_Toc515791426" w:history="1">
        <w:r w:rsidRPr="00553F37">
          <w:rPr>
            <w:rStyle w:val="Hyperlink"/>
            <w:noProof/>
          </w:rPr>
          <w:t>3.2.4.</w:t>
        </w:r>
        <w:r>
          <w:rPr>
            <w:rFonts w:asciiTheme="minorHAnsi" w:eastAsiaTheme="minorEastAsia" w:hAnsiTheme="minorHAnsi"/>
            <w:noProof/>
            <w:sz w:val="22"/>
            <w:szCs w:val="22"/>
          </w:rPr>
          <w:tab/>
        </w:r>
        <w:r w:rsidRPr="00553F37">
          <w:rPr>
            <w:rStyle w:val="Hyperlink"/>
            <w:noProof/>
          </w:rPr>
          <w:t>Lưu trữ dữ liệu trên Cloudant IBM</w:t>
        </w:r>
        <w:r>
          <w:rPr>
            <w:noProof/>
            <w:webHidden/>
          </w:rPr>
          <w:tab/>
        </w:r>
        <w:r>
          <w:rPr>
            <w:noProof/>
            <w:webHidden/>
          </w:rPr>
          <w:fldChar w:fldCharType="begin"/>
        </w:r>
        <w:r>
          <w:rPr>
            <w:noProof/>
            <w:webHidden/>
          </w:rPr>
          <w:instrText xml:space="preserve"> PAGEREF _Toc515791426 \h </w:instrText>
        </w:r>
        <w:r>
          <w:rPr>
            <w:noProof/>
            <w:webHidden/>
          </w:rPr>
        </w:r>
        <w:r>
          <w:rPr>
            <w:noProof/>
            <w:webHidden/>
          </w:rPr>
          <w:fldChar w:fldCharType="separate"/>
        </w:r>
        <w:r>
          <w:rPr>
            <w:noProof/>
            <w:webHidden/>
          </w:rPr>
          <w:t>83</w:t>
        </w:r>
        <w:r>
          <w:rPr>
            <w:noProof/>
            <w:webHidden/>
          </w:rPr>
          <w:fldChar w:fldCharType="end"/>
        </w:r>
      </w:hyperlink>
    </w:p>
    <w:p w14:paraId="3733D2EA" w14:textId="07A57E01" w:rsidR="00840DF4" w:rsidRDefault="00840DF4">
      <w:pPr>
        <w:pStyle w:val="TOC2"/>
        <w:rPr>
          <w:rFonts w:asciiTheme="minorHAnsi" w:eastAsiaTheme="minorEastAsia" w:hAnsiTheme="minorHAnsi"/>
          <w:noProof/>
          <w:sz w:val="22"/>
          <w:szCs w:val="22"/>
        </w:rPr>
      </w:pPr>
      <w:hyperlink w:anchor="_Toc515791427" w:history="1">
        <w:r w:rsidRPr="00553F37">
          <w:rPr>
            <w:rStyle w:val="Hyperlink"/>
            <w:noProof/>
          </w:rPr>
          <w:t>3.3.</w:t>
        </w:r>
        <w:r>
          <w:rPr>
            <w:rFonts w:asciiTheme="minorHAnsi" w:eastAsiaTheme="minorEastAsia" w:hAnsiTheme="minorHAnsi"/>
            <w:noProof/>
            <w:sz w:val="22"/>
            <w:szCs w:val="22"/>
          </w:rPr>
          <w:tab/>
        </w:r>
        <w:r w:rsidRPr="00553F37">
          <w:rPr>
            <w:rStyle w:val="Hyperlink"/>
            <w:noProof/>
          </w:rPr>
          <w:t>Các vấn đề gặp phải khi thực hiện dự án</w:t>
        </w:r>
        <w:r>
          <w:rPr>
            <w:noProof/>
            <w:webHidden/>
          </w:rPr>
          <w:tab/>
        </w:r>
        <w:r>
          <w:rPr>
            <w:noProof/>
            <w:webHidden/>
          </w:rPr>
          <w:fldChar w:fldCharType="begin"/>
        </w:r>
        <w:r>
          <w:rPr>
            <w:noProof/>
            <w:webHidden/>
          </w:rPr>
          <w:instrText xml:space="preserve"> PAGEREF _Toc515791427 \h </w:instrText>
        </w:r>
        <w:r>
          <w:rPr>
            <w:noProof/>
            <w:webHidden/>
          </w:rPr>
        </w:r>
        <w:r>
          <w:rPr>
            <w:noProof/>
            <w:webHidden/>
          </w:rPr>
          <w:fldChar w:fldCharType="separate"/>
        </w:r>
        <w:r>
          <w:rPr>
            <w:noProof/>
            <w:webHidden/>
          </w:rPr>
          <w:t>86</w:t>
        </w:r>
        <w:r>
          <w:rPr>
            <w:noProof/>
            <w:webHidden/>
          </w:rPr>
          <w:fldChar w:fldCharType="end"/>
        </w:r>
      </w:hyperlink>
    </w:p>
    <w:p w14:paraId="5A2F30CD" w14:textId="1C099705" w:rsidR="00840DF4" w:rsidRDefault="00840DF4">
      <w:pPr>
        <w:pStyle w:val="TOC3"/>
        <w:rPr>
          <w:rFonts w:asciiTheme="minorHAnsi" w:eastAsiaTheme="minorEastAsia" w:hAnsiTheme="minorHAnsi"/>
          <w:noProof/>
          <w:sz w:val="22"/>
          <w:szCs w:val="22"/>
        </w:rPr>
      </w:pPr>
      <w:hyperlink w:anchor="_Toc515791428" w:history="1">
        <w:r w:rsidRPr="00553F37">
          <w:rPr>
            <w:rStyle w:val="Hyperlink"/>
            <w:noProof/>
          </w:rPr>
          <w:t>3.3.1.</w:t>
        </w:r>
        <w:r>
          <w:rPr>
            <w:rFonts w:asciiTheme="minorHAnsi" w:eastAsiaTheme="minorEastAsia" w:hAnsiTheme="minorHAnsi"/>
            <w:noProof/>
            <w:sz w:val="22"/>
            <w:szCs w:val="22"/>
          </w:rPr>
          <w:tab/>
        </w:r>
        <w:r w:rsidRPr="00553F37">
          <w:rPr>
            <w:rStyle w:val="Hyperlink"/>
            <w:noProof/>
          </w:rPr>
          <w:t>Truyền nhận thông tin qua Wifi với Arduino ESP 8266 MCU</w:t>
        </w:r>
        <w:r>
          <w:rPr>
            <w:noProof/>
            <w:webHidden/>
          </w:rPr>
          <w:tab/>
        </w:r>
        <w:r>
          <w:rPr>
            <w:noProof/>
            <w:webHidden/>
          </w:rPr>
          <w:fldChar w:fldCharType="begin"/>
        </w:r>
        <w:r>
          <w:rPr>
            <w:noProof/>
            <w:webHidden/>
          </w:rPr>
          <w:instrText xml:space="preserve"> PAGEREF _Toc515791428 \h </w:instrText>
        </w:r>
        <w:r>
          <w:rPr>
            <w:noProof/>
            <w:webHidden/>
          </w:rPr>
        </w:r>
        <w:r>
          <w:rPr>
            <w:noProof/>
            <w:webHidden/>
          </w:rPr>
          <w:fldChar w:fldCharType="separate"/>
        </w:r>
        <w:r>
          <w:rPr>
            <w:noProof/>
            <w:webHidden/>
          </w:rPr>
          <w:t>86</w:t>
        </w:r>
        <w:r>
          <w:rPr>
            <w:noProof/>
            <w:webHidden/>
          </w:rPr>
          <w:fldChar w:fldCharType="end"/>
        </w:r>
      </w:hyperlink>
    </w:p>
    <w:p w14:paraId="5F70017C" w14:textId="160EFD3E" w:rsidR="00840DF4" w:rsidRDefault="00840DF4">
      <w:pPr>
        <w:pStyle w:val="TOC3"/>
        <w:rPr>
          <w:rFonts w:asciiTheme="minorHAnsi" w:eastAsiaTheme="minorEastAsia" w:hAnsiTheme="minorHAnsi"/>
          <w:noProof/>
          <w:sz w:val="22"/>
          <w:szCs w:val="22"/>
        </w:rPr>
      </w:pPr>
      <w:hyperlink w:anchor="_Toc515791429" w:history="1">
        <w:r w:rsidRPr="00553F37">
          <w:rPr>
            <w:rStyle w:val="Hyperlink"/>
            <w:noProof/>
          </w:rPr>
          <w:t>3.3.2.</w:t>
        </w:r>
        <w:r>
          <w:rPr>
            <w:rFonts w:asciiTheme="minorHAnsi" w:eastAsiaTheme="minorEastAsia" w:hAnsiTheme="minorHAnsi"/>
            <w:noProof/>
            <w:sz w:val="22"/>
            <w:szCs w:val="22"/>
          </w:rPr>
          <w:tab/>
        </w:r>
        <w:r w:rsidRPr="00553F37">
          <w:rPr>
            <w:rStyle w:val="Hyperlink"/>
            <w:noProof/>
          </w:rPr>
          <w:t>Truyền nhận thông tin qua RF loại Zigbee UART CC2530+PA V2</w:t>
        </w:r>
        <w:r>
          <w:rPr>
            <w:noProof/>
            <w:webHidden/>
          </w:rPr>
          <w:tab/>
        </w:r>
        <w:r>
          <w:rPr>
            <w:noProof/>
            <w:webHidden/>
          </w:rPr>
          <w:fldChar w:fldCharType="begin"/>
        </w:r>
        <w:r>
          <w:rPr>
            <w:noProof/>
            <w:webHidden/>
          </w:rPr>
          <w:instrText xml:space="preserve"> PAGEREF _Toc515791429 \h </w:instrText>
        </w:r>
        <w:r>
          <w:rPr>
            <w:noProof/>
            <w:webHidden/>
          </w:rPr>
        </w:r>
        <w:r>
          <w:rPr>
            <w:noProof/>
            <w:webHidden/>
          </w:rPr>
          <w:fldChar w:fldCharType="separate"/>
        </w:r>
        <w:r>
          <w:rPr>
            <w:noProof/>
            <w:webHidden/>
          </w:rPr>
          <w:t>86</w:t>
        </w:r>
        <w:r>
          <w:rPr>
            <w:noProof/>
            <w:webHidden/>
          </w:rPr>
          <w:fldChar w:fldCharType="end"/>
        </w:r>
      </w:hyperlink>
    </w:p>
    <w:p w14:paraId="66F5EA28" w14:textId="5B4B1A8B" w:rsidR="00840DF4" w:rsidRDefault="00840DF4">
      <w:pPr>
        <w:pStyle w:val="TOC3"/>
        <w:rPr>
          <w:rFonts w:asciiTheme="minorHAnsi" w:eastAsiaTheme="minorEastAsia" w:hAnsiTheme="minorHAnsi"/>
          <w:noProof/>
          <w:sz w:val="22"/>
          <w:szCs w:val="22"/>
        </w:rPr>
      </w:pPr>
      <w:hyperlink w:anchor="_Toc515791430" w:history="1">
        <w:r w:rsidRPr="00553F37">
          <w:rPr>
            <w:rStyle w:val="Hyperlink"/>
            <w:noProof/>
          </w:rPr>
          <w:t>3.3.3.</w:t>
        </w:r>
        <w:r>
          <w:rPr>
            <w:rFonts w:asciiTheme="minorHAnsi" w:eastAsiaTheme="minorEastAsia" w:hAnsiTheme="minorHAnsi"/>
            <w:noProof/>
            <w:sz w:val="22"/>
            <w:szCs w:val="22"/>
          </w:rPr>
          <w:tab/>
        </w:r>
        <w:r w:rsidRPr="00553F37">
          <w:rPr>
            <w:rStyle w:val="Hyperlink"/>
            <w:noProof/>
          </w:rPr>
          <w:t>Lý do sử dụng Raspberry pi</w:t>
        </w:r>
        <w:r>
          <w:rPr>
            <w:noProof/>
            <w:webHidden/>
          </w:rPr>
          <w:tab/>
        </w:r>
        <w:r>
          <w:rPr>
            <w:noProof/>
            <w:webHidden/>
          </w:rPr>
          <w:fldChar w:fldCharType="begin"/>
        </w:r>
        <w:r>
          <w:rPr>
            <w:noProof/>
            <w:webHidden/>
          </w:rPr>
          <w:instrText xml:space="preserve"> PAGEREF _Toc515791430 \h </w:instrText>
        </w:r>
        <w:r>
          <w:rPr>
            <w:noProof/>
            <w:webHidden/>
          </w:rPr>
        </w:r>
        <w:r>
          <w:rPr>
            <w:noProof/>
            <w:webHidden/>
          </w:rPr>
          <w:fldChar w:fldCharType="separate"/>
        </w:r>
        <w:r>
          <w:rPr>
            <w:noProof/>
            <w:webHidden/>
          </w:rPr>
          <w:t>87</w:t>
        </w:r>
        <w:r>
          <w:rPr>
            <w:noProof/>
            <w:webHidden/>
          </w:rPr>
          <w:fldChar w:fldCharType="end"/>
        </w:r>
      </w:hyperlink>
    </w:p>
    <w:p w14:paraId="0324E0E5" w14:textId="6ED2D1B4" w:rsidR="00840DF4" w:rsidRDefault="00840DF4">
      <w:pPr>
        <w:pStyle w:val="TOC2"/>
        <w:rPr>
          <w:rFonts w:asciiTheme="minorHAnsi" w:eastAsiaTheme="minorEastAsia" w:hAnsiTheme="minorHAnsi"/>
          <w:noProof/>
          <w:sz w:val="22"/>
          <w:szCs w:val="22"/>
        </w:rPr>
      </w:pPr>
      <w:hyperlink w:anchor="_Toc515791431" w:history="1">
        <w:r w:rsidRPr="00553F37">
          <w:rPr>
            <w:rStyle w:val="Hyperlink"/>
            <w:noProof/>
          </w:rPr>
          <w:t>3.4.</w:t>
        </w:r>
        <w:r>
          <w:rPr>
            <w:rFonts w:asciiTheme="minorHAnsi" w:eastAsiaTheme="minorEastAsia" w:hAnsiTheme="minorHAnsi"/>
            <w:noProof/>
            <w:sz w:val="22"/>
            <w:szCs w:val="22"/>
          </w:rPr>
          <w:tab/>
        </w:r>
        <w:r w:rsidRPr="00553F37">
          <w:rPr>
            <w:rStyle w:val="Hyperlink"/>
            <w:noProof/>
          </w:rPr>
          <w:t>Xây dựng hệ thống th</w:t>
        </w:r>
        <w:r w:rsidRPr="00553F37">
          <w:rPr>
            <w:rStyle w:val="Hyperlink"/>
            <w:noProof/>
          </w:rPr>
          <w:t>ự</w:t>
        </w:r>
        <w:r w:rsidRPr="00553F37">
          <w:rPr>
            <w:rStyle w:val="Hyperlink"/>
            <w:noProof/>
          </w:rPr>
          <w:t>c nghiệm</w:t>
        </w:r>
        <w:r>
          <w:rPr>
            <w:noProof/>
            <w:webHidden/>
          </w:rPr>
          <w:tab/>
        </w:r>
        <w:r>
          <w:rPr>
            <w:noProof/>
            <w:webHidden/>
          </w:rPr>
          <w:fldChar w:fldCharType="begin"/>
        </w:r>
        <w:r>
          <w:rPr>
            <w:noProof/>
            <w:webHidden/>
          </w:rPr>
          <w:instrText xml:space="preserve"> PAGEREF _Toc515791431 \h </w:instrText>
        </w:r>
        <w:r>
          <w:rPr>
            <w:noProof/>
            <w:webHidden/>
          </w:rPr>
        </w:r>
        <w:r>
          <w:rPr>
            <w:noProof/>
            <w:webHidden/>
          </w:rPr>
          <w:fldChar w:fldCharType="separate"/>
        </w:r>
        <w:r>
          <w:rPr>
            <w:noProof/>
            <w:webHidden/>
          </w:rPr>
          <w:t>87</w:t>
        </w:r>
        <w:r>
          <w:rPr>
            <w:noProof/>
            <w:webHidden/>
          </w:rPr>
          <w:fldChar w:fldCharType="end"/>
        </w:r>
      </w:hyperlink>
    </w:p>
    <w:p w14:paraId="28A64625" w14:textId="51CC965A" w:rsidR="00C75086" w:rsidRPr="00D42CE3" w:rsidRDefault="00C75086">
      <w:pPr>
        <w:spacing w:after="200" w:line="276" w:lineRule="auto"/>
        <w:rPr>
          <w:sz w:val="26"/>
          <w:szCs w:val="26"/>
        </w:rPr>
      </w:pPr>
      <w:r w:rsidRPr="00D42CE3">
        <w:rPr>
          <w:sz w:val="26"/>
          <w:szCs w:val="26"/>
        </w:rPr>
        <w:fldChar w:fldCharType="end"/>
      </w:r>
    </w:p>
    <w:p w14:paraId="0DDDC785" w14:textId="77777777" w:rsidR="007E6AB9" w:rsidRPr="00D42CE3" w:rsidRDefault="007E6AB9">
      <w:pPr>
        <w:spacing w:after="200" w:line="276" w:lineRule="auto"/>
        <w:rPr>
          <w:sz w:val="26"/>
          <w:szCs w:val="26"/>
        </w:rPr>
      </w:pPr>
      <w:r w:rsidRPr="00D42CE3">
        <w:rPr>
          <w:sz w:val="26"/>
          <w:szCs w:val="26"/>
        </w:rPr>
        <w:br w:type="page"/>
      </w:r>
    </w:p>
    <w:p w14:paraId="103BF723" w14:textId="77777777" w:rsidR="007E6AB9" w:rsidRPr="00D42CE3" w:rsidRDefault="007E6AB9" w:rsidP="007E6AB9">
      <w:pPr>
        <w:tabs>
          <w:tab w:val="center" w:pos="6379"/>
        </w:tabs>
        <w:spacing w:after="200" w:line="276" w:lineRule="auto"/>
        <w:jc w:val="center"/>
        <w:rPr>
          <w:b/>
          <w:sz w:val="32"/>
          <w:szCs w:val="32"/>
        </w:rPr>
      </w:pPr>
      <w:r w:rsidRPr="00D42CE3">
        <w:rPr>
          <w:b/>
          <w:sz w:val="32"/>
          <w:szCs w:val="32"/>
        </w:rPr>
        <w:lastRenderedPageBreak/>
        <w:t>DANH MỤC KÍ HIỆU VÀ CHỮ VIẾT TẮT</w:t>
      </w:r>
    </w:p>
    <w:p w14:paraId="6784A792" w14:textId="77777777" w:rsidR="00291721" w:rsidRPr="00D42CE3" w:rsidRDefault="00291721" w:rsidP="00291721">
      <w:pPr>
        <w:pStyle w:val="Nidungvnbn"/>
      </w:pPr>
    </w:p>
    <w:p w14:paraId="671D6C2C" w14:textId="1998E9C6" w:rsidR="00791EED" w:rsidRDefault="00791EED" w:rsidP="00791EED">
      <w:pPr>
        <w:spacing w:before="60" w:after="60" w:line="276" w:lineRule="auto"/>
        <w:jc w:val="both"/>
        <w:rPr>
          <w:b/>
          <w:sz w:val="28"/>
        </w:rPr>
      </w:pPr>
      <w:r w:rsidRPr="00D42CE3">
        <w:rPr>
          <w:b/>
          <w:sz w:val="28"/>
        </w:rPr>
        <w:t>CÁC KÝ HIỆU</w:t>
      </w:r>
    </w:p>
    <w:p w14:paraId="1A4D041C" w14:textId="77777777" w:rsidR="00B76A1D" w:rsidRPr="00D42CE3" w:rsidRDefault="00B76A1D" w:rsidP="00791EED">
      <w:pPr>
        <w:spacing w:before="60" w:after="60" w:line="276" w:lineRule="auto"/>
        <w:jc w:val="both"/>
        <w:rPr>
          <w:b/>
          <w:sz w:val="28"/>
        </w:rPr>
      </w:pPr>
    </w:p>
    <w:p w14:paraId="14BB8D42" w14:textId="77777777" w:rsidR="00791EED" w:rsidRPr="00D42CE3" w:rsidRDefault="00791EED" w:rsidP="00791EED">
      <w:pPr>
        <w:spacing w:before="60" w:after="60" w:line="276" w:lineRule="auto"/>
        <w:jc w:val="both"/>
        <w:rPr>
          <w:b/>
          <w:sz w:val="28"/>
        </w:rPr>
      </w:pPr>
      <w:r w:rsidRPr="00D42CE3">
        <w:rPr>
          <w:b/>
          <w:sz w:val="28"/>
        </w:rPr>
        <w:t xml:space="preserve">CÁC CHỮ VIẾT TẮT </w:t>
      </w:r>
    </w:p>
    <w:p w14:paraId="7A26E055" w14:textId="0570A3DE" w:rsidR="00791EED" w:rsidRPr="00D42CE3" w:rsidRDefault="00EB006F" w:rsidP="00791EED">
      <w:pPr>
        <w:spacing w:before="60" w:after="60" w:line="276" w:lineRule="auto"/>
        <w:ind w:firstLine="720"/>
        <w:jc w:val="both"/>
      </w:pPr>
      <w:r w:rsidRPr="00D42CE3">
        <w:t>IoT</w:t>
      </w:r>
      <w:r w:rsidR="00791EED" w:rsidRPr="00D42CE3">
        <w:t xml:space="preserve">    </w:t>
      </w:r>
      <w:r w:rsidR="008104DE" w:rsidRPr="00D42CE3">
        <w:tab/>
      </w:r>
      <w:r w:rsidR="008104DE" w:rsidRPr="00D42CE3">
        <w:tab/>
      </w:r>
      <w:r w:rsidRPr="00D42CE3">
        <w:t>Internet of Things</w:t>
      </w:r>
    </w:p>
    <w:p w14:paraId="069E1899" w14:textId="6967E585" w:rsidR="007E6AB9" w:rsidRDefault="00E17C86" w:rsidP="00291721">
      <w:pPr>
        <w:pStyle w:val="Nidungvnbn"/>
      </w:pPr>
      <w:r w:rsidRPr="00D42CE3">
        <w:t>Fw</w:t>
      </w:r>
      <w:r w:rsidRPr="00D42CE3">
        <w:tab/>
      </w:r>
      <w:r w:rsidRPr="00D42CE3">
        <w:tab/>
      </w:r>
      <w:r w:rsidRPr="00D42CE3">
        <w:tab/>
      </w:r>
      <w:r w:rsidRPr="00D42CE3">
        <w:tab/>
      </w:r>
      <w:r w:rsidRPr="00D42CE3">
        <w:tab/>
      </w:r>
      <w:r w:rsidRPr="00D42CE3">
        <w:tab/>
      </w:r>
      <w:r w:rsidRPr="00D42CE3">
        <w:tab/>
      </w:r>
      <w:r w:rsidRPr="00D42CE3">
        <w:tab/>
      </w:r>
      <w:r w:rsidRPr="00D42CE3">
        <w:tab/>
      </w:r>
      <w:r w:rsidRPr="00D42CE3">
        <w:tab/>
        <w:t xml:space="preserve">    Firmware</w:t>
      </w:r>
    </w:p>
    <w:p w14:paraId="51DD1627" w14:textId="7AD8BC27" w:rsidR="00CD2683" w:rsidRPr="00D42CE3" w:rsidRDefault="00CD2683" w:rsidP="00291721">
      <w:pPr>
        <w:pStyle w:val="Nidungvnbn"/>
      </w:pPr>
      <w:r>
        <w:t>DB</w:t>
      </w:r>
      <w:r>
        <w:tab/>
      </w:r>
      <w:r>
        <w:tab/>
        <w:t xml:space="preserve">    Database</w:t>
      </w:r>
    </w:p>
    <w:p w14:paraId="7A225769" w14:textId="77777777" w:rsidR="007E6AB9" w:rsidRPr="00D42CE3" w:rsidRDefault="007E6AB9">
      <w:pPr>
        <w:spacing w:after="200" w:line="276" w:lineRule="auto"/>
        <w:rPr>
          <w:sz w:val="26"/>
          <w:szCs w:val="26"/>
        </w:rPr>
      </w:pPr>
      <w:r w:rsidRPr="00D42CE3">
        <w:rPr>
          <w:sz w:val="26"/>
          <w:szCs w:val="26"/>
        </w:rPr>
        <w:br w:type="page"/>
      </w:r>
    </w:p>
    <w:p w14:paraId="12803FF7" w14:textId="77777777" w:rsidR="007E6AB9" w:rsidRPr="00D42CE3" w:rsidRDefault="007B1A23" w:rsidP="008104DE">
      <w:pPr>
        <w:pStyle w:val="Chng"/>
        <w:numPr>
          <w:ilvl w:val="0"/>
          <w:numId w:val="0"/>
        </w:numPr>
        <w:ind w:left="360" w:hanging="360"/>
        <w:jc w:val="left"/>
      </w:pPr>
      <w:bookmarkStart w:id="4" w:name="_Toc515791378"/>
      <w:r w:rsidRPr="00D42CE3">
        <w:lastRenderedPageBreak/>
        <w:t>DANH MỤC CÁC BẢNG BIỂU, HÌNH VẼ, ĐỒ THỊ</w:t>
      </w:r>
      <w:bookmarkEnd w:id="4"/>
    </w:p>
    <w:p w14:paraId="5D228F6A" w14:textId="77777777" w:rsidR="007E6AB9" w:rsidRPr="00D42CE3" w:rsidRDefault="00791EED" w:rsidP="00DC2276">
      <w:pPr>
        <w:rPr>
          <w:b/>
          <w:sz w:val="28"/>
        </w:rPr>
      </w:pPr>
      <w:r w:rsidRPr="00D42CE3">
        <w:rPr>
          <w:b/>
          <w:sz w:val="28"/>
        </w:rPr>
        <w:t>DANH MỤC HÌNH</w:t>
      </w:r>
    </w:p>
    <w:p w14:paraId="187118C2" w14:textId="6C06A5EE" w:rsidR="005658BD" w:rsidRDefault="008104DE">
      <w:pPr>
        <w:pStyle w:val="TableofFigures"/>
        <w:tabs>
          <w:tab w:val="right" w:leader="dot" w:pos="9111"/>
        </w:tabs>
        <w:rPr>
          <w:rFonts w:asciiTheme="minorHAnsi" w:eastAsiaTheme="minorEastAsia" w:hAnsiTheme="minorHAnsi"/>
          <w:noProof/>
          <w:sz w:val="22"/>
          <w:szCs w:val="22"/>
        </w:rPr>
      </w:pPr>
      <w:r w:rsidRPr="00D42CE3">
        <w:rPr>
          <w:szCs w:val="26"/>
        </w:rPr>
        <w:fldChar w:fldCharType="begin"/>
      </w:r>
      <w:r w:rsidRPr="00D42CE3">
        <w:rPr>
          <w:szCs w:val="26"/>
        </w:rPr>
        <w:instrText xml:space="preserve"> TOC \h \z \c "Hình" </w:instrText>
      </w:r>
      <w:r w:rsidRPr="00D42CE3">
        <w:rPr>
          <w:szCs w:val="26"/>
        </w:rPr>
        <w:fldChar w:fldCharType="separate"/>
      </w:r>
      <w:hyperlink w:anchor="_Toc515790853" w:history="1">
        <w:r w:rsidR="005658BD" w:rsidRPr="00DF7778">
          <w:rPr>
            <w:rStyle w:val="Hyperlink"/>
            <w:noProof/>
          </w:rPr>
          <w:t>Hình 1 IOT</w:t>
        </w:r>
        <w:r w:rsidR="005658BD">
          <w:rPr>
            <w:noProof/>
            <w:webHidden/>
          </w:rPr>
          <w:tab/>
        </w:r>
        <w:r w:rsidR="005658BD">
          <w:rPr>
            <w:noProof/>
            <w:webHidden/>
          </w:rPr>
          <w:fldChar w:fldCharType="begin"/>
        </w:r>
        <w:r w:rsidR="005658BD">
          <w:rPr>
            <w:noProof/>
            <w:webHidden/>
          </w:rPr>
          <w:instrText xml:space="preserve"> PAGEREF _Toc515790853 \h </w:instrText>
        </w:r>
        <w:r w:rsidR="005658BD">
          <w:rPr>
            <w:noProof/>
            <w:webHidden/>
          </w:rPr>
        </w:r>
        <w:r w:rsidR="005658BD">
          <w:rPr>
            <w:noProof/>
            <w:webHidden/>
          </w:rPr>
          <w:fldChar w:fldCharType="separate"/>
        </w:r>
        <w:r w:rsidR="005658BD">
          <w:rPr>
            <w:noProof/>
            <w:webHidden/>
          </w:rPr>
          <w:t>11</w:t>
        </w:r>
        <w:r w:rsidR="005658BD">
          <w:rPr>
            <w:noProof/>
            <w:webHidden/>
          </w:rPr>
          <w:fldChar w:fldCharType="end"/>
        </w:r>
      </w:hyperlink>
    </w:p>
    <w:p w14:paraId="45CF7BB4" w14:textId="7399C23C" w:rsidR="005658BD" w:rsidRDefault="005658BD">
      <w:pPr>
        <w:pStyle w:val="TableofFigures"/>
        <w:tabs>
          <w:tab w:val="right" w:leader="dot" w:pos="9111"/>
        </w:tabs>
        <w:rPr>
          <w:rFonts w:asciiTheme="minorHAnsi" w:eastAsiaTheme="minorEastAsia" w:hAnsiTheme="minorHAnsi"/>
          <w:noProof/>
          <w:sz w:val="22"/>
          <w:szCs w:val="22"/>
        </w:rPr>
      </w:pPr>
      <w:hyperlink w:anchor="_Toc515790854" w:history="1">
        <w:r w:rsidRPr="00DF7778">
          <w:rPr>
            <w:rStyle w:val="Hyperlink"/>
            <w:noProof/>
          </w:rPr>
          <w:t>Hình 2 Mô hình IoT ứng dụng trong nông nghiệp</w:t>
        </w:r>
        <w:r>
          <w:rPr>
            <w:noProof/>
            <w:webHidden/>
          </w:rPr>
          <w:tab/>
        </w:r>
        <w:r>
          <w:rPr>
            <w:noProof/>
            <w:webHidden/>
          </w:rPr>
          <w:fldChar w:fldCharType="begin"/>
        </w:r>
        <w:r>
          <w:rPr>
            <w:noProof/>
            <w:webHidden/>
          </w:rPr>
          <w:instrText xml:space="preserve"> PAGEREF _Toc515790854 \h </w:instrText>
        </w:r>
        <w:r>
          <w:rPr>
            <w:noProof/>
            <w:webHidden/>
          </w:rPr>
        </w:r>
        <w:r>
          <w:rPr>
            <w:noProof/>
            <w:webHidden/>
          </w:rPr>
          <w:fldChar w:fldCharType="separate"/>
        </w:r>
        <w:r>
          <w:rPr>
            <w:noProof/>
            <w:webHidden/>
          </w:rPr>
          <w:t>12</w:t>
        </w:r>
        <w:r>
          <w:rPr>
            <w:noProof/>
            <w:webHidden/>
          </w:rPr>
          <w:fldChar w:fldCharType="end"/>
        </w:r>
      </w:hyperlink>
    </w:p>
    <w:p w14:paraId="43C98F31" w14:textId="0B53C9FD" w:rsidR="005658BD" w:rsidRDefault="005658BD">
      <w:pPr>
        <w:pStyle w:val="TableofFigures"/>
        <w:tabs>
          <w:tab w:val="right" w:leader="dot" w:pos="9111"/>
        </w:tabs>
        <w:rPr>
          <w:rFonts w:asciiTheme="minorHAnsi" w:eastAsiaTheme="minorEastAsia" w:hAnsiTheme="minorHAnsi"/>
          <w:noProof/>
          <w:sz w:val="22"/>
          <w:szCs w:val="22"/>
        </w:rPr>
      </w:pPr>
      <w:hyperlink w:anchor="_Toc515790855" w:history="1">
        <w:r w:rsidRPr="00DF7778">
          <w:rPr>
            <w:rStyle w:val="Hyperlink"/>
            <w:noProof/>
          </w:rPr>
          <w:t>Hình 3 Mô hình IoT ứng dụng trong công nghiệp</w:t>
        </w:r>
        <w:r>
          <w:rPr>
            <w:noProof/>
            <w:webHidden/>
          </w:rPr>
          <w:tab/>
        </w:r>
        <w:r>
          <w:rPr>
            <w:noProof/>
            <w:webHidden/>
          </w:rPr>
          <w:fldChar w:fldCharType="begin"/>
        </w:r>
        <w:r>
          <w:rPr>
            <w:noProof/>
            <w:webHidden/>
          </w:rPr>
          <w:instrText xml:space="preserve"> PAGEREF _Toc515790855 \h </w:instrText>
        </w:r>
        <w:r>
          <w:rPr>
            <w:noProof/>
            <w:webHidden/>
          </w:rPr>
        </w:r>
        <w:r>
          <w:rPr>
            <w:noProof/>
            <w:webHidden/>
          </w:rPr>
          <w:fldChar w:fldCharType="separate"/>
        </w:r>
        <w:r>
          <w:rPr>
            <w:noProof/>
            <w:webHidden/>
          </w:rPr>
          <w:t>13</w:t>
        </w:r>
        <w:r>
          <w:rPr>
            <w:noProof/>
            <w:webHidden/>
          </w:rPr>
          <w:fldChar w:fldCharType="end"/>
        </w:r>
      </w:hyperlink>
    </w:p>
    <w:p w14:paraId="26872CBC" w14:textId="2FCB1342" w:rsidR="005658BD" w:rsidRDefault="005658BD">
      <w:pPr>
        <w:pStyle w:val="TableofFigures"/>
        <w:tabs>
          <w:tab w:val="right" w:leader="dot" w:pos="9111"/>
        </w:tabs>
        <w:rPr>
          <w:rFonts w:asciiTheme="minorHAnsi" w:eastAsiaTheme="minorEastAsia" w:hAnsiTheme="minorHAnsi"/>
          <w:noProof/>
          <w:sz w:val="22"/>
          <w:szCs w:val="22"/>
        </w:rPr>
      </w:pPr>
      <w:hyperlink w:anchor="_Toc515790856" w:history="1">
        <w:r w:rsidRPr="00DF7778">
          <w:rPr>
            <w:rStyle w:val="Hyperlink"/>
            <w:noProof/>
          </w:rPr>
          <w:t>Hình 4 Giao thức MQTT</w:t>
        </w:r>
        <w:r>
          <w:rPr>
            <w:noProof/>
            <w:webHidden/>
          </w:rPr>
          <w:tab/>
        </w:r>
        <w:r>
          <w:rPr>
            <w:noProof/>
            <w:webHidden/>
          </w:rPr>
          <w:fldChar w:fldCharType="begin"/>
        </w:r>
        <w:r>
          <w:rPr>
            <w:noProof/>
            <w:webHidden/>
          </w:rPr>
          <w:instrText xml:space="preserve"> PAGEREF _Toc515790856 \h </w:instrText>
        </w:r>
        <w:r>
          <w:rPr>
            <w:noProof/>
            <w:webHidden/>
          </w:rPr>
        </w:r>
        <w:r>
          <w:rPr>
            <w:noProof/>
            <w:webHidden/>
          </w:rPr>
          <w:fldChar w:fldCharType="separate"/>
        </w:r>
        <w:r>
          <w:rPr>
            <w:noProof/>
            <w:webHidden/>
          </w:rPr>
          <w:t>16</w:t>
        </w:r>
        <w:r>
          <w:rPr>
            <w:noProof/>
            <w:webHidden/>
          </w:rPr>
          <w:fldChar w:fldCharType="end"/>
        </w:r>
      </w:hyperlink>
    </w:p>
    <w:p w14:paraId="2ACBEB49" w14:textId="045F31AD" w:rsidR="005658BD" w:rsidRDefault="005658BD">
      <w:pPr>
        <w:pStyle w:val="TableofFigures"/>
        <w:tabs>
          <w:tab w:val="right" w:leader="dot" w:pos="9111"/>
        </w:tabs>
        <w:rPr>
          <w:rFonts w:asciiTheme="minorHAnsi" w:eastAsiaTheme="minorEastAsia" w:hAnsiTheme="minorHAnsi"/>
          <w:noProof/>
          <w:sz w:val="22"/>
          <w:szCs w:val="22"/>
        </w:rPr>
      </w:pPr>
      <w:hyperlink w:anchor="_Toc515790857" w:history="1">
        <w:r w:rsidRPr="00DF7778">
          <w:rPr>
            <w:rStyle w:val="Hyperlink"/>
            <w:noProof/>
          </w:rPr>
          <w:t>Hình 5 Giao thức CoAP và HTTP</w:t>
        </w:r>
        <w:r>
          <w:rPr>
            <w:noProof/>
            <w:webHidden/>
          </w:rPr>
          <w:tab/>
        </w:r>
        <w:r>
          <w:rPr>
            <w:noProof/>
            <w:webHidden/>
          </w:rPr>
          <w:fldChar w:fldCharType="begin"/>
        </w:r>
        <w:r>
          <w:rPr>
            <w:noProof/>
            <w:webHidden/>
          </w:rPr>
          <w:instrText xml:space="preserve"> PAGEREF _Toc515790857 \h </w:instrText>
        </w:r>
        <w:r>
          <w:rPr>
            <w:noProof/>
            <w:webHidden/>
          </w:rPr>
        </w:r>
        <w:r>
          <w:rPr>
            <w:noProof/>
            <w:webHidden/>
          </w:rPr>
          <w:fldChar w:fldCharType="separate"/>
        </w:r>
        <w:r>
          <w:rPr>
            <w:noProof/>
            <w:webHidden/>
          </w:rPr>
          <w:t>17</w:t>
        </w:r>
        <w:r>
          <w:rPr>
            <w:noProof/>
            <w:webHidden/>
          </w:rPr>
          <w:fldChar w:fldCharType="end"/>
        </w:r>
      </w:hyperlink>
    </w:p>
    <w:p w14:paraId="6C0E11D4" w14:textId="2682B8A8" w:rsidR="005658BD" w:rsidRDefault="005658BD">
      <w:pPr>
        <w:pStyle w:val="TableofFigures"/>
        <w:tabs>
          <w:tab w:val="right" w:leader="dot" w:pos="9111"/>
        </w:tabs>
        <w:rPr>
          <w:rFonts w:asciiTheme="minorHAnsi" w:eastAsiaTheme="minorEastAsia" w:hAnsiTheme="minorHAnsi"/>
          <w:noProof/>
          <w:sz w:val="22"/>
          <w:szCs w:val="22"/>
        </w:rPr>
      </w:pPr>
      <w:hyperlink w:anchor="_Toc515790858" w:history="1">
        <w:r w:rsidRPr="00DF7778">
          <w:rPr>
            <w:rStyle w:val="Hyperlink"/>
            <w:noProof/>
          </w:rPr>
          <w:t>Hình 6 Mô hình IBM IoT</w:t>
        </w:r>
        <w:r>
          <w:rPr>
            <w:noProof/>
            <w:webHidden/>
          </w:rPr>
          <w:tab/>
        </w:r>
        <w:r>
          <w:rPr>
            <w:noProof/>
            <w:webHidden/>
          </w:rPr>
          <w:fldChar w:fldCharType="begin"/>
        </w:r>
        <w:r>
          <w:rPr>
            <w:noProof/>
            <w:webHidden/>
          </w:rPr>
          <w:instrText xml:space="preserve"> PAGEREF _Toc515790858 \h </w:instrText>
        </w:r>
        <w:r>
          <w:rPr>
            <w:noProof/>
            <w:webHidden/>
          </w:rPr>
        </w:r>
        <w:r>
          <w:rPr>
            <w:noProof/>
            <w:webHidden/>
          </w:rPr>
          <w:fldChar w:fldCharType="separate"/>
        </w:r>
        <w:r>
          <w:rPr>
            <w:noProof/>
            <w:webHidden/>
          </w:rPr>
          <w:t>20</w:t>
        </w:r>
        <w:r>
          <w:rPr>
            <w:noProof/>
            <w:webHidden/>
          </w:rPr>
          <w:fldChar w:fldCharType="end"/>
        </w:r>
      </w:hyperlink>
    </w:p>
    <w:p w14:paraId="72CEE8B3" w14:textId="06751F53" w:rsidR="005658BD" w:rsidRDefault="005658BD">
      <w:pPr>
        <w:pStyle w:val="TableofFigures"/>
        <w:tabs>
          <w:tab w:val="right" w:leader="dot" w:pos="9111"/>
        </w:tabs>
        <w:rPr>
          <w:rFonts w:asciiTheme="minorHAnsi" w:eastAsiaTheme="minorEastAsia" w:hAnsiTheme="minorHAnsi"/>
          <w:noProof/>
          <w:sz w:val="22"/>
          <w:szCs w:val="22"/>
        </w:rPr>
      </w:pPr>
      <w:hyperlink w:anchor="_Toc515790859" w:history="1">
        <w:r w:rsidRPr="00DF7778">
          <w:rPr>
            <w:rStyle w:val="Hyperlink"/>
            <w:noProof/>
          </w:rPr>
          <w:t>Hình 7 Cấu hình Pi 3 Model B</w:t>
        </w:r>
        <w:r>
          <w:rPr>
            <w:noProof/>
            <w:webHidden/>
          </w:rPr>
          <w:tab/>
        </w:r>
        <w:r>
          <w:rPr>
            <w:noProof/>
            <w:webHidden/>
          </w:rPr>
          <w:fldChar w:fldCharType="begin"/>
        </w:r>
        <w:r>
          <w:rPr>
            <w:noProof/>
            <w:webHidden/>
          </w:rPr>
          <w:instrText xml:space="preserve"> PAGEREF _Toc515790859 \h </w:instrText>
        </w:r>
        <w:r>
          <w:rPr>
            <w:noProof/>
            <w:webHidden/>
          </w:rPr>
        </w:r>
        <w:r>
          <w:rPr>
            <w:noProof/>
            <w:webHidden/>
          </w:rPr>
          <w:fldChar w:fldCharType="separate"/>
        </w:r>
        <w:r>
          <w:rPr>
            <w:noProof/>
            <w:webHidden/>
          </w:rPr>
          <w:t>21</w:t>
        </w:r>
        <w:r>
          <w:rPr>
            <w:noProof/>
            <w:webHidden/>
          </w:rPr>
          <w:fldChar w:fldCharType="end"/>
        </w:r>
      </w:hyperlink>
    </w:p>
    <w:p w14:paraId="06C21072" w14:textId="19BA64C1" w:rsidR="005658BD" w:rsidRDefault="005658BD">
      <w:pPr>
        <w:pStyle w:val="TableofFigures"/>
        <w:tabs>
          <w:tab w:val="right" w:leader="dot" w:pos="9111"/>
        </w:tabs>
        <w:rPr>
          <w:rFonts w:asciiTheme="minorHAnsi" w:eastAsiaTheme="minorEastAsia" w:hAnsiTheme="minorHAnsi"/>
          <w:noProof/>
          <w:sz w:val="22"/>
          <w:szCs w:val="22"/>
        </w:rPr>
      </w:pPr>
      <w:hyperlink w:anchor="_Toc515790860" w:history="1">
        <w:r w:rsidRPr="00DF7778">
          <w:rPr>
            <w:rStyle w:val="Hyperlink"/>
            <w:noProof/>
          </w:rPr>
          <w:t>Hình 8 Chân pin của Raspberry Pi 3 Model B</w:t>
        </w:r>
        <w:r>
          <w:rPr>
            <w:noProof/>
            <w:webHidden/>
          </w:rPr>
          <w:tab/>
        </w:r>
        <w:r>
          <w:rPr>
            <w:noProof/>
            <w:webHidden/>
          </w:rPr>
          <w:fldChar w:fldCharType="begin"/>
        </w:r>
        <w:r>
          <w:rPr>
            <w:noProof/>
            <w:webHidden/>
          </w:rPr>
          <w:instrText xml:space="preserve"> PAGEREF _Toc515790860 \h </w:instrText>
        </w:r>
        <w:r>
          <w:rPr>
            <w:noProof/>
            <w:webHidden/>
          </w:rPr>
        </w:r>
        <w:r>
          <w:rPr>
            <w:noProof/>
            <w:webHidden/>
          </w:rPr>
          <w:fldChar w:fldCharType="separate"/>
        </w:r>
        <w:r>
          <w:rPr>
            <w:noProof/>
            <w:webHidden/>
          </w:rPr>
          <w:t>22</w:t>
        </w:r>
        <w:r>
          <w:rPr>
            <w:noProof/>
            <w:webHidden/>
          </w:rPr>
          <w:fldChar w:fldCharType="end"/>
        </w:r>
      </w:hyperlink>
    </w:p>
    <w:p w14:paraId="5DFD8ACD" w14:textId="7012CAD0" w:rsidR="005658BD" w:rsidRDefault="005658BD">
      <w:pPr>
        <w:pStyle w:val="TableofFigures"/>
        <w:tabs>
          <w:tab w:val="right" w:leader="dot" w:pos="9111"/>
        </w:tabs>
        <w:rPr>
          <w:rFonts w:asciiTheme="minorHAnsi" w:eastAsiaTheme="minorEastAsia" w:hAnsiTheme="minorHAnsi"/>
          <w:noProof/>
          <w:sz w:val="22"/>
          <w:szCs w:val="22"/>
        </w:rPr>
      </w:pPr>
      <w:hyperlink w:anchor="_Toc515790861" w:history="1">
        <w:r w:rsidRPr="00DF7778">
          <w:rPr>
            <w:rStyle w:val="Hyperlink"/>
            <w:noProof/>
          </w:rPr>
          <w:t>Hình 9 Kết nối Arduino UNO R3 vào máy tính</w:t>
        </w:r>
        <w:r>
          <w:rPr>
            <w:noProof/>
            <w:webHidden/>
          </w:rPr>
          <w:tab/>
        </w:r>
        <w:r>
          <w:rPr>
            <w:noProof/>
            <w:webHidden/>
          </w:rPr>
          <w:fldChar w:fldCharType="begin"/>
        </w:r>
        <w:r>
          <w:rPr>
            <w:noProof/>
            <w:webHidden/>
          </w:rPr>
          <w:instrText xml:space="preserve"> PAGEREF _Toc515790861 \h </w:instrText>
        </w:r>
        <w:r>
          <w:rPr>
            <w:noProof/>
            <w:webHidden/>
          </w:rPr>
        </w:r>
        <w:r>
          <w:rPr>
            <w:noProof/>
            <w:webHidden/>
          </w:rPr>
          <w:fldChar w:fldCharType="separate"/>
        </w:r>
        <w:r>
          <w:rPr>
            <w:noProof/>
            <w:webHidden/>
          </w:rPr>
          <w:t>23</w:t>
        </w:r>
        <w:r>
          <w:rPr>
            <w:noProof/>
            <w:webHidden/>
          </w:rPr>
          <w:fldChar w:fldCharType="end"/>
        </w:r>
      </w:hyperlink>
    </w:p>
    <w:p w14:paraId="62C2CCD0" w14:textId="21FF18F6" w:rsidR="005658BD" w:rsidRDefault="005658BD">
      <w:pPr>
        <w:pStyle w:val="TableofFigures"/>
        <w:tabs>
          <w:tab w:val="right" w:leader="dot" w:pos="9111"/>
        </w:tabs>
        <w:rPr>
          <w:rFonts w:asciiTheme="minorHAnsi" w:eastAsiaTheme="minorEastAsia" w:hAnsiTheme="minorHAnsi"/>
          <w:noProof/>
          <w:sz w:val="22"/>
          <w:szCs w:val="22"/>
        </w:rPr>
      </w:pPr>
      <w:hyperlink w:anchor="_Toc515790862" w:history="1">
        <w:r w:rsidRPr="00DF7778">
          <w:rPr>
            <w:rStyle w:val="Hyperlink"/>
            <w:noProof/>
          </w:rPr>
          <w:t>Hình 10 mở Device Manager</w:t>
        </w:r>
        <w:r>
          <w:rPr>
            <w:noProof/>
            <w:webHidden/>
          </w:rPr>
          <w:tab/>
        </w:r>
        <w:r>
          <w:rPr>
            <w:noProof/>
            <w:webHidden/>
          </w:rPr>
          <w:fldChar w:fldCharType="begin"/>
        </w:r>
        <w:r>
          <w:rPr>
            <w:noProof/>
            <w:webHidden/>
          </w:rPr>
          <w:instrText xml:space="preserve"> PAGEREF _Toc515790862 \h </w:instrText>
        </w:r>
        <w:r>
          <w:rPr>
            <w:noProof/>
            <w:webHidden/>
          </w:rPr>
        </w:r>
        <w:r>
          <w:rPr>
            <w:noProof/>
            <w:webHidden/>
          </w:rPr>
          <w:fldChar w:fldCharType="separate"/>
        </w:r>
        <w:r>
          <w:rPr>
            <w:noProof/>
            <w:webHidden/>
          </w:rPr>
          <w:t>24</w:t>
        </w:r>
        <w:r>
          <w:rPr>
            <w:noProof/>
            <w:webHidden/>
          </w:rPr>
          <w:fldChar w:fldCharType="end"/>
        </w:r>
      </w:hyperlink>
    </w:p>
    <w:p w14:paraId="66382871" w14:textId="4372FD8C" w:rsidR="005658BD" w:rsidRDefault="005658BD">
      <w:pPr>
        <w:pStyle w:val="TableofFigures"/>
        <w:tabs>
          <w:tab w:val="right" w:leader="dot" w:pos="9111"/>
        </w:tabs>
        <w:rPr>
          <w:rFonts w:asciiTheme="minorHAnsi" w:eastAsiaTheme="minorEastAsia" w:hAnsiTheme="minorHAnsi"/>
          <w:noProof/>
          <w:sz w:val="22"/>
          <w:szCs w:val="22"/>
        </w:rPr>
      </w:pPr>
      <w:hyperlink w:anchor="_Toc515790863" w:history="1">
        <w:r w:rsidRPr="00DF7778">
          <w:rPr>
            <w:rStyle w:val="Hyperlink"/>
            <w:noProof/>
          </w:rPr>
          <w:t>Hình 11 cửa sổ Device Manager</w:t>
        </w:r>
        <w:r>
          <w:rPr>
            <w:noProof/>
            <w:webHidden/>
          </w:rPr>
          <w:tab/>
        </w:r>
        <w:r>
          <w:rPr>
            <w:noProof/>
            <w:webHidden/>
          </w:rPr>
          <w:fldChar w:fldCharType="begin"/>
        </w:r>
        <w:r>
          <w:rPr>
            <w:noProof/>
            <w:webHidden/>
          </w:rPr>
          <w:instrText xml:space="preserve"> PAGEREF _Toc515790863 \h </w:instrText>
        </w:r>
        <w:r>
          <w:rPr>
            <w:noProof/>
            <w:webHidden/>
          </w:rPr>
        </w:r>
        <w:r>
          <w:rPr>
            <w:noProof/>
            <w:webHidden/>
          </w:rPr>
          <w:fldChar w:fldCharType="separate"/>
        </w:r>
        <w:r>
          <w:rPr>
            <w:noProof/>
            <w:webHidden/>
          </w:rPr>
          <w:t>24</w:t>
        </w:r>
        <w:r>
          <w:rPr>
            <w:noProof/>
            <w:webHidden/>
          </w:rPr>
          <w:fldChar w:fldCharType="end"/>
        </w:r>
      </w:hyperlink>
    </w:p>
    <w:p w14:paraId="137471F0" w14:textId="2D1053FB" w:rsidR="005658BD" w:rsidRDefault="005658BD">
      <w:pPr>
        <w:pStyle w:val="TableofFigures"/>
        <w:tabs>
          <w:tab w:val="right" w:leader="dot" w:pos="9111"/>
        </w:tabs>
        <w:rPr>
          <w:rFonts w:asciiTheme="minorHAnsi" w:eastAsiaTheme="minorEastAsia" w:hAnsiTheme="minorHAnsi"/>
          <w:noProof/>
          <w:sz w:val="22"/>
          <w:szCs w:val="22"/>
        </w:rPr>
      </w:pPr>
      <w:hyperlink w:anchor="_Toc515790864" w:history="1">
        <w:r w:rsidRPr="00DF7778">
          <w:rPr>
            <w:rStyle w:val="Hyperlink"/>
            <w:noProof/>
          </w:rPr>
          <w:t>Hình 12 Cổng kết nối ở đây là COM3.</w:t>
        </w:r>
        <w:r>
          <w:rPr>
            <w:noProof/>
            <w:webHidden/>
          </w:rPr>
          <w:tab/>
        </w:r>
        <w:r>
          <w:rPr>
            <w:noProof/>
            <w:webHidden/>
          </w:rPr>
          <w:fldChar w:fldCharType="begin"/>
        </w:r>
        <w:r>
          <w:rPr>
            <w:noProof/>
            <w:webHidden/>
          </w:rPr>
          <w:instrText xml:space="preserve"> PAGEREF _Toc515790864 \h </w:instrText>
        </w:r>
        <w:r>
          <w:rPr>
            <w:noProof/>
            <w:webHidden/>
          </w:rPr>
        </w:r>
        <w:r>
          <w:rPr>
            <w:noProof/>
            <w:webHidden/>
          </w:rPr>
          <w:fldChar w:fldCharType="separate"/>
        </w:r>
        <w:r>
          <w:rPr>
            <w:noProof/>
            <w:webHidden/>
          </w:rPr>
          <w:t>25</w:t>
        </w:r>
        <w:r>
          <w:rPr>
            <w:noProof/>
            <w:webHidden/>
          </w:rPr>
          <w:fldChar w:fldCharType="end"/>
        </w:r>
      </w:hyperlink>
    </w:p>
    <w:p w14:paraId="7543B377" w14:textId="66226E91" w:rsidR="005658BD" w:rsidRDefault="005658BD">
      <w:pPr>
        <w:pStyle w:val="TableofFigures"/>
        <w:tabs>
          <w:tab w:val="right" w:leader="dot" w:pos="9111"/>
        </w:tabs>
        <w:rPr>
          <w:rFonts w:asciiTheme="minorHAnsi" w:eastAsiaTheme="minorEastAsia" w:hAnsiTheme="minorHAnsi"/>
          <w:noProof/>
          <w:sz w:val="22"/>
          <w:szCs w:val="22"/>
        </w:rPr>
      </w:pPr>
      <w:hyperlink w:anchor="_Toc515790865" w:history="1">
        <w:r w:rsidRPr="00DF7778">
          <w:rPr>
            <w:rStyle w:val="Hyperlink"/>
            <w:noProof/>
          </w:rPr>
          <w:t>Hình 13 Chọn loại Arduino muốn nạp</w:t>
        </w:r>
        <w:r>
          <w:rPr>
            <w:noProof/>
            <w:webHidden/>
          </w:rPr>
          <w:tab/>
        </w:r>
        <w:r>
          <w:rPr>
            <w:noProof/>
            <w:webHidden/>
          </w:rPr>
          <w:fldChar w:fldCharType="begin"/>
        </w:r>
        <w:r>
          <w:rPr>
            <w:noProof/>
            <w:webHidden/>
          </w:rPr>
          <w:instrText xml:space="preserve"> PAGEREF _Toc515790865 \h </w:instrText>
        </w:r>
        <w:r>
          <w:rPr>
            <w:noProof/>
            <w:webHidden/>
          </w:rPr>
        </w:r>
        <w:r>
          <w:rPr>
            <w:noProof/>
            <w:webHidden/>
          </w:rPr>
          <w:fldChar w:fldCharType="separate"/>
        </w:r>
        <w:r>
          <w:rPr>
            <w:noProof/>
            <w:webHidden/>
          </w:rPr>
          <w:t>25</w:t>
        </w:r>
        <w:r>
          <w:rPr>
            <w:noProof/>
            <w:webHidden/>
          </w:rPr>
          <w:fldChar w:fldCharType="end"/>
        </w:r>
      </w:hyperlink>
    </w:p>
    <w:p w14:paraId="4148CDAC" w14:textId="50C5BA7F" w:rsidR="005658BD" w:rsidRDefault="005658BD">
      <w:pPr>
        <w:pStyle w:val="TableofFigures"/>
        <w:tabs>
          <w:tab w:val="right" w:leader="dot" w:pos="9111"/>
        </w:tabs>
        <w:rPr>
          <w:rFonts w:asciiTheme="minorHAnsi" w:eastAsiaTheme="minorEastAsia" w:hAnsiTheme="minorHAnsi"/>
          <w:noProof/>
          <w:sz w:val="22"/>
          <w:szCs w:val="22"/>
        </w:rPr>
      </w:pPr>
      <w:hyperlink w:anchor="_Toc515790866" w:history="1">
        <w:r w:rsidRPr="00DF7778">
          <w:rPr>
            <w:rStyle w:val="Hyperlink"/>
            <w:noProof/>
          </w:rPr>
          <w:t>Hình 14 Chọn cổng Arduino đang kết nối</w:t>
        </w:r>
        <w:r>
          <w:rPr>
            <w:noProof/>
            <w:webHidden/>
          </w:rPr>
          <w:tab/>
        </w:r>
        <w:r>
          <w:rPr>
            <w:noProof/>
            <w:webHidden/>
          </w:rPr>
          <w:fldChar w:fldCharType="begin"/>
        </w:r>
        <w:r>
          <w:rPr>
            <w:noProof/>
            <w:webHidden/>
          </w:rPr>
          <w:instrText xml:space="preserve"> PAGEREF _Toc515790866 \h </w:instrText>
        </w:r>
        <w:r>
          <w:rPr>
            <w:noProof/>
            <w:webHidden/>
          </w:rPr>
        </w:r>
        <w:r>
          <w:rPr>
            <w:noProof/>
            <w:webHidden/>
          </w:rPr>
          <w:fldChar w:fldCharType="separate"/>
        </w:r>
        <w:r>
          <w:rPr>
            <w:noProof/>
            <w:webHidden/>
          </w:rPr>
          <w:t>26</w:t>
        </w:r>
        <w:r>
          <w:rPr>
            <w:noProof/>
            <w:webHidden/>
          </w:rPr>
          <w:fldChar w:fldCharType="end"/>
        </w:r>
      </w:hyperlink>
    </w:p>
    <w:p w14:paraId="210719A0" w14:textId="6175ACF7" w:rsidR="005658BD" w:rsidRDefault="005658BD">
      <w:pPr>
        <w:pStyle w:val="TableofFigures"/>
        <w:tabs>
          <w:tab w:val="right" w:leader="dot" w:pos="9111"/>
        </w:tabs>
        <w:rPr>
          <w:rFonts w:asciiTheme="minorHAnsi" w:eastAsiaTheme="minorEastAsia" w:hAnsiTheme="minorHAnsi"/>
          <w:noProof/>
          <w:sz w:val="22"/>
          <w:szCs w:val="22"/>
        </w:rPr>
      </w:pPr>
      <w:hyperlink w:anchor="_Toc515790867" w:history="1">
        <w:r w:rsidRPr="00DF7778">
          <w:rPr>
            <w:rStyle w:val="Hyperlink"/>
            <w:noProof/>
          </w:rPr>
          <w:t>Hình 15 Xác nhận cổng COM của Arduino IDE ở góc dưới cùng bên phải cửa sổ làm việc</w:t>
        </w:r>
        <w:r>
          <w:rPr>
            <w:noProof/>
            <w:webHidden/>
          </w:rPr>
          <w:tab/>
        </w:r>
        <w:r>
          <w:rPr>
            <w:noProof/>
            <w:webHidden/>
          </w:rPr>
          <w:fldChar w:fldCharType="begin"/>
        </w:r>
        <w:r>
          <w:rPr>
            <w:noProof/>
            <w:webHidden/>
          </w:rPr>
          <w:instrText xml:space="preserve"> PAGEREF _Toc515790867 \h </w:instrText>
        </w:r>
        <w:r>
          <w:rPr>
            <w:noProof/>
            <w:webHidden/>
          </w:rPr>
        </w:r>
        <w:r>
          <w:rPr>
            <w:noProof/>
            <w:webHidden/>
          </w:rPr>
          <w:fldChar w:fldCharType="separate"/>
        </w:r>
        <w:r>
          <w:rPr>
            <w:noProof/>
            <w:webHidden/>
          </w:rPr>
          <w:t>26</w:t>
        </w:r>
        <w:r>
          <w:rPr>
            <w:noProof/>
            <w:webHidden/>
          </w:rPr>
          <w:fldChar w:fldCharType="end"/>
        </w:r>
      </w:hyperlink>
    </w:p>
    <w:p w14:paraId="286ED64F" w14:textId="7AE1C515" w:rsidR="005658BD" w:rsidRDefault="005658BD">
      <w:pPr>
        <w:pStyle w:val="TableofFigures"/>
        <w:tabs>
          <w:tab w:val="right" w:leader="dot" w:pos="9111"/>
        </w:tabs>
        <w:rPr>
          <w:rFonts w:asciiTheme="minorHAnsi" w:eastAsiaTheme="minorEastAsia" w:hAnsiTheme="minorHAnsi"/>
          <w:noProof/>
          <w:sz w:val="22"/>
          <w:szCs w:val="22"/>
        </w:rPr>
      </w:pPr>
      <w:hyperlink w:anchor="_Toc515790868" w:history="1">
        <w:r w:rsidRPr="00DF7778">
          <w:rPr>
            <w:rStyle w:val="Hyperlink"/>
            <w:noProof/>
          </w:rPr>
          <w:t>Hình 16 chọn AVR ISP</w:t>
        </w:r>
        <w:r>
          <w:rPr>
            <w:noProof/>
            <w:webHidden/>
          </w:rPr>
          <w:tab/>
        </w:r>
        <w:r>
          <w:rPr>
            <w:noProof/>
            <w:webHidden/>
          </w:rPr>
          <w:fldChar w:fldCharType="begin"/>
        </w:r>
        <w:r>
          <w:rPr>
            <w:noProof/>
            <w:webHidden/>
          </w:rPr>
          <w:instrText xml:space="preserve"> PAGEREF _Toc515790868 \h </w:instrText>
        </w:r>
        <w:r>
          <w:rPr>
            <w:noProof/>
            <w:webHidden/>
          </w:rPr>
        </w:r>
        <w:r>
          <w:rPr>
            <w:noProof/>
            <w:webHidden/>
          </w:rPr>
          <w:fldChar w:fldCharType="separate"/>
        </w:r>
        <w:r>
          <w:rPr>
            <w:noProof/>
            <w:webHidden/>
          </w:rPr>
          <w:t>27</w:t>
        </w:r>
        <w:r>
          <w:rPr>
            <w:noProof/>
            <w:webHidden/>
          </w:rPr>
          <w:fldChar w:fldCharType="end"/>
        </w:r>
      </w:hyperlink>
    </w:p>
    <w:p w14:paraId="3F205D9B" w14:textId="6642CFFE" w:rsidR="005658BD" w:rsidRDefault="005658BD">
      <w:pPr>
        <w:pStyle w:val="TableofFigures"/>
        <w:tabs>
          <w:tab w:val="right" w:leader="dot" w:pos="9111"/>
        </w:tabs>
        <w:rPr>
          <w:rFonts w:asciiTheme="minorHAnsi" w:eastAsiaTheme="minorEastAsia" w:hAnsiTheme="minorHAnsi"/>
          <w:noProof/>
          <w:sz w:val="22"/>
          <w:szCs w:val="22"/>
        </w:rPr>
      </w:pPr>
      <w:hyperlink w:anchor="_Toc515790869" w:history="1">
        <w:r w:rsidRPr="00DF7778">
          <w:rPr>
            <w:rStyle w:val="Hyperlink"/>
            <w:noProof/>
          </w:rPr>
          <w:t>Hình 17 Nạp một chương trình mẫu</w:t>
        </w:r>
        <w:r>
          <w:rPr>
            <w:noProof/>
            <w:webHidden/>
          </w:rPr>
          <w:tab/>
        </w:r>
        <w:r>
          <w:rPr>
            <w:noProof/>
            <w:webHidden/>
          </w:rPr>
          <w:fldChar w:fldCharType="begin"/>
        </w:r>
        <w:r>
          <w:rPr>
            <w:noProof/>
            <w:webHidden/>
          </w:rPr>
          <w:instrText xml:space="preserve"> PAGEREF _Toc515790869 \h </w:instrText>
        </w:r>
        <w:r>
          <w:rPr>
            <w:noProof/>
            <w:webHidden/>
          </w:rPr>
        </w:r>
        <w:r>
          <w:rPr>
            <w:noProof/>
            <w:webHidden/>
          </w:rPr>
          <w:fldChar w:fldCharType="separate"/>
        </w:r>
        <w:r>
          <w:rPr>
            <w:noProof/>
            <w:webHidden/>
          </w:rPr>
          <w:t>27</w:t>
        </w:r>
        <w:r>
          <w:rPr>
            <w:noProof/>
            <w:webHidden/>
          </w:rPr>
          <w:fldChar w:fldCharType="end"/>
        </w:r>
      </w:hyperlink>
    </w:p>
    <w:p w14:paraId="57B3D308" w14:textId="31A6F0DC" w:rsidR="005658BD" w:rsidRDefault="005658BD">
      <w:pPr>
        <w:pStyle w:val="TableofFigures"/>
        <w:tabs>
          <w:tab w:val="right" w:leader="dot" w:pos="9111"/>
        </w:tabs>
        <w:rPr>
          <w:rFonts w:asciiTheme="minorHAnsi" w:eastAsiaTheme="minorEastAsia" w:hAnsiTheme="minorHAnsi"/>
          <w:noProof/>
          <w:sz w:val="22"/>
          <w:szCs w:val="22"/>
        </w:rPr>
      </w:pPr>
      <w:hyperlink w:anchor="_Toc515790870" w:history="1">
        <w:r w:rsidRPr="00DF7778">
          <w:rPr>
            <w:rStyle w:val="Hyperlink"/>
            <w:noProof/>
          </w:rPr>
          <w:t>Hình 18 Cửa sổ mới chứa mã nguồn Blink</w:t>
        </w:r>
        <w:r>
          <w:rPr>
            <w:noProof/>
            <w:webHidden/>
          </w:rPr>
          <w:tab/>
        </w:r>
        <w:r>
          <w:rPr>
            <w:noProof/>
            <w:webHidden/>
          </w:rPr>
          <w:fldChar w:fldCharType="begin"/>
        </w:r>
        <w:r>
          <w:rPr>
            <w:noProof/>
            <w:webHidden/>
          </w:rPr>
          <w:instrText xml:space="preserve"> PAGEREF _Toc515790870 \h </w:instrText>
        </w:r>
        <w:r>
          <w:rPr>
            <w:noProof/>
            <w:webHidden/>
          </w:rPr>
        </w:r>
        <w:r>
          <w:rPr>
            <w:noProof/>
            <w:webHidden/>
          </w:rPr>
          <w:fldChar w:fldCharType="separate"/>
        </w:r>
        <w:r>
          <w:rPr>
            <w:noProof/>
            <w:webHidden/>
          </w:rPr>
          <w:t>28</w:t>
        </w:r>
        <w:r>
          <w:rPr>
            <w:noProof/>
            <w:webHidden/>
          </w:rPr>
          <w:fldChar w:fldCharType="end"/>
        </w:r>
      </w:hyperlink>
    </w:p>
    <w:p w14:paraId="28B3BDF0" w14:textId="5D18CAA7" w:rsidR="005658BD" w:rsidRDefault="005658BD">
      <w:pPr>
        <w:pStyle w:val="TableofFigures"/>
        <w:tabs>
          <w:tab w:val="right" w:leader="dot" w:pos="9111"/>
        </w:tabs>
        <w:rPr>
          <w:rFonts w:asciiTheme="minorHAnsi" w:eastAsiaTheme="minorEastAsia" w:hAnsiTheme="minorHAnsi"/>
          <w:noProof/>
          <w:sz w:val="22"/>
          <w:szCs w:val="22"/>
        </w:rPr>
      </w:pPr>
      <w:hyperlink w:anchor="_Toc515790871" w:history="1">
        <w:r w:rsidRPr="00DF7778">
          <w:rPr>
            <w:rStyle w:val="Hyperlink"/>
            <w:noProof/>
          </w:rPr>
          <w:t>Hình 19 IDE xác nhận đã lập trình thành công</w:t>
        </w:r>
        <w:r>
          <w:rPr>
            <w:noProof/>
            <w:webHidden/>
          </w:rPr>
          <w:tab/>
        </w:r>
        <w:r>
          <w:rPr>
            <w:noProof/>
            <w:webHidden/>
          </w:rPr>
          <w:fldChar w:fldCharType="begin"/>
        </w:r>
        <w:r>
          <w:rPr>
            <w:noProof/>
            <w:webHidden/>
          </w:rPr>
          <w:instrText xml:space="preserve"> PAGEREF _Toc515790871 \h </w:instrText>
        </w:r>
        <w:r>
          <w:rPr>
            <w:noProof/>
            <w:webHidden/>
          </w:rPr>
        </w:r>
        <w:r>
          <w:rPr>
            <w:noProof/>
            <w:webHidden/>
          </w:rPr>
          <w:fldChar w:fldCharType="separate"/>
        </w:r>
        <w:r>
          <w:rPr>
            <w:noProof/>
            <w:webHidden/>
          </w:rPr>
          <w:t>28</w:t>
        </w:r>
        <w:r>
          <w:rPr>
            <w:noProof/>
            <w:webHidden/>
          </w:rPr>
          <w:fldChar w:fldCharType="end"/>
        </w:r>
      </w:hyperlink>
    </w:p>
    <w:p w14:paraId="128A6679" w14:textId="138ED5A1" w:rsidR="005658BD" w:rsidRDefault="005658BD">
      <w:pPr>
        <w:pStyle w:val="TableofFigures"/>
        <w:tabs>
          <w:tab w:val="right" w:leader="dot" w:pos="9111"/>
        </w:tabs>
        <w:rPr>
          <w:rFonts w:asciiTheme="minorHAnsi" w:eastAsiaTheme="minorEastAsia" w:hAnsiTheme="minorHAnsi"/>
          <w:noProof/>
          <w:sz w:val="22"/>
          <w:szCs w:val="22"/>
        </w:rPr>
      </w:pPr>
      <w:hyperlink w:anchor="_Toc515790872" w:history="1">
        <w:r w:rsidRPr="00DF7778">
          <w:rPr>
            <w:rStyle w:val="Hyperlink"/>
            <w:noProof/>
          </w:rPr>
          <w:t>Hình 20 Sơ đồ chân của Arduino Uno R3</w:t>
        </w:r>
        <w:r>
          <w:rPr>
            <w:noProof/>
            <w:webHidden/>
          </w:rPr>
          <w:tab/>
        </w:r>
        <w:r>
          <w:rPr>
            <w:noProof/>
            <w:webHidden/>
          </w:rPr>
          <w:fldChar w:fldCharType="begin"/>
        </w:r>
        <w:r>
          <w:rPr>
            <w:noProof/>
            <w:webHidden/>
          </w:rPr>
          <w:instrText xml:space="preserve"> PAGEREF _Toc515790872 \h </w:instrText>
        </w:r>
        <w:r>
          <w:rPr>
            <w:noProof/>
            <w:webHidden/>
          </w:rPr>
        </w:r>
        <w:r>
          <w:rPr>
            <w:noProof/>
            <w:webHidden/>
          </w:rPr>
          <w:fldChar w:fldCharType="separate"/>
        </w:r>
        <w:r>
          <w:rPr>
            <w:noProof/>
            <w:webHidden/>
          </w:rPr>
          <w:t>29</w:t>
        </w:r>
        <w:r>
          <w:rPr>
            <w:noProof/>
            <w:webHidden/>
          </w:rPr>
          <w:fldChar w:fldCharType="end"/>
        </w:r>
      </w:hyperlink>
    </w:p>
    <w:p w14:paraId="6289F1F8" w14:textId="5B60AC89" w:rsidR="005658BD" w:rsidRDefault="005658BD">
      <w:pPr>
        <w:pStyle w:val="TableofFigures"/>
        <w:tabs>
          <w:tab w:val="right" w:leader="dot" w:pos="9111"/>
        </w:tabs>
        <w:rPr>
          <w:rFonts w:asciiTheme="minorHAnsi" w:eastAsiaTheme="minorEastAsia" w:hAnsiTheme="minorHAnsi"/>
          <w:noProof/>
          <w:sz w:val="22"/>
          <w:szCs w:val="22"/>
        </w:rPr>
      </w:pPr>
      <w:hyperlink w:anchor="_Toc515790873" w:history="1">
        <w:r w:rsidRPr="00DF7778">
          <w:rPr>
            <w:rStyle w:val="Hyperlink"/>
            <w:noProof/>
          </w:rPr>
          <w:t>Hình 21 Arduino ESP 8266 MCU</w:t>
        </w:r>
        <w:r>
          <w:rPr>
            <w:noProof/>
            <w:webHidden/>
          </w:rPr>
          <w:tab/>
        </w:r>
        <w:r>
          <w:rPr>
            <w:noProof/>
            <w:webHidden/>
          </w:rPr>
          <w:fldChar w:fldCharType="begin"/>
        </w:r>
        <w:r>
          <w:rPr>
            <w:noProof/>
            <w:webHidden/>
          </w:rPr>
          <w:instrText xml:space="preserve"> PAGEREF _Toc515790873 \h </w:instrText>
        </w:r>
        <w:r>
          <w:rPr>
            <w:noProof/>
            <w:webHidden/>
          </w:rPr>
        </w:r>
        <w:r>
          <w:rPr>
            <w:noProof/>
            <w:webHidden/>
          </w:rPr>
          <w:fldChar w:fldCharType="separate"/>
        </w:r>
        <w:r>
          <w:rPr>
            <w:noProof/>
            <w:webHidden/>
          </w:rPr>
          <w:t>29</w:t>
        </w:r>
        <w:r>
          <w:rPr>
            <w:noProof/>
            <w:webHidden/>
          </w:rPr>
          <w:fldChar w:fldCharType="end"/>
        </w:r>
      </w:hyperlink>
    </w:p>
    <w:p w14:paraId="611491E8" w14:textId="3B3B6201" w:rsidR="005658BD" w:rsidRDefault="005658BD">
      <w:pPr>
        <w:pStyle w:val="TableofFigures"/>
        <w:tabs>
          <w:tab w:val="right" w:leader="dot" w:pos="9111"/>
        </w:tabs>
        <w:rPr>
          <w:rFonts w:asciiTheme="minorHAnsi" w:eastAsiaTheme="minorEastAsia" w:hAnsiTheme="minorHAnsi"/>
          <w:noProof/>
          <w:sz w:val="22"/>
          <w:szCs w:val="22"/>
        </w:rPr>
      </w:pPr>
      <w:hyperlink w:anchor="_Toc515790874" w:history="1">
        <w:r w:rsidRPr="00DF7778">
          <w:rPr>
            <w:rStyle w:val="Hyperlink"/>
            <w:noProof/>
          </w:rPr>
          <w:t>Hình 22 Sơ đồ chân của Arduino ESP 8266 MCU</w:t>
        </w:r>
        <w:r>
          <w:rPr>
            <w:noProof/>
            <w:webHidden/>
          </w:rPr>
          <w:tab/>
        </w:r>
        <w:r>
          <w:rPr>
            <w:noProof/>
            <w:webHidden/>
          </w:rPr>
          <w:fldChar w:fldCharType="begin"/>
        </w:r>
        <w:r>
          <w:rPr>
            <w:noProof/>
            <w:webHidden/>
          </w:rPr>
          <w:instrText xml:space="preserve"> PAGEREF _Toc515790874 \h </w:instrText>
        </w:r>
        <w:r>
          <w:rPr>
            <w:noProof/>
            <w:webHidden/>
          </w:rPr>
        </w:r>
        <w:r>
          <w:rPr>
            <w:noProof/>
            <w:webHidden/>
          </w:rPr>
          <w:fldChar w:fldCharType="separate"/>
        </w:r>
        <w:r>
          <w:rPr>
            <w:noProof/>
            <w:webHidden/>
          </w:rPr>
          <w:t>30</w:t>
        </w:r>
        <w:r>
          <w:rPr>
            <w:noProof/>
            <w:webHidden/>
          </w:rPr>
          <w:fldChar w:fldCharType="end"/>
        </w:r>
      </w:hyperlink>
    </w:p>
    <w:p w14:paraId="6D2E50D0" w14:textId="18A91A93" w:rsidR="005658BD" w:rsidRDefault="005658BD">
      <w:pPr>
        <w:pStyle w:val="TableofFigures"/>
        <w:tabs>
          <w:tab w:val="right" w:leader="dot" w:pos="9111"/>
        </w:tabs>
        <w:rPr>
          <w:rFonts w:asciiTheme="minorHAnsi" w:eastAsiaTheme="minorEastAsia" w:hAnsiTheme="minorHAnsi"/>
          <w:noProof/>
          <w:sz w:val="22"/>
          <w:szCs w:val="22"/>
        </w:rPr>
      </w:pPr>
      <w:hyperlink w:anchor="_Toc515790875" w:history="1">
        <w:r w:rsidRPr="00DF7778">
          <w:rPr>
            <w:rStyle w:val="Hyperlink"/>
            <w:noProof/>
          </w:rPr>
          <w:t>Hình 23 Tạo custom fw cho NodeMCU ESP8266 - Điền địa chỉ email nhận file fw</w:t>
        </w:r>
        <w:r>
          <w:rPr>
            <w:noProof/>
            <w:webHidden/>
          </w:rPr>
          <w:tab/>
        </w:r>
        <w:r>
          <w:rPr>
            <w:noProof/>
            <w:webHidden/>
          </w:rPr>
          <w:fldChar w:fldCharType="begin"/>
        </w:r>
        <w:r>
          <w:rPr>
            <w:noProof/>
            <w:webHidden/>
          </w:rPr>
          <w:instrText xml:space="preserve"> PAGEREF _Toc515790875 \h </w:instrText>
        </w:r>
        <w:r>
          <w:rPr>
            <w:noProof/>
            <w:webHidden/>
          </w:rPr>
        </w:r>
        <w:r>
          <w:rPr>
            <w:noProof/>
            <w:webHidden/>
          </w:rPr>
          <w:fldChar w:fldCharType="separate"/>
        </w:r>
        <w:r>
          <w:rPr>
            <w:noProof/>
            <w:webHidden/>
          </w:rPr>
          <w:t>31</w:t>
        </w:r>
        <w:r>
          <w:rPr>
            <w:noProof/>
            <w:webHidden/>
          </w:rPr>
          <w:fldChar w:fldCharType="end"/>
        </w:r>
      </w:hyperlink>
    </w:p>
    <w:p w14:paraId="24DF2C1B" w14:textId="79AB146D" w:rsidR="005658BD" w:rsidRDefault="005658BD">
      <w:pPr>
        <w:pStyle w:val="TableofFigures"/>
        <w:tabs>
          <w:tab w:val="right" w:leader="dot" w:pos="9111"/>
        </w:tabs>
        <w:rPr>
          <w:rFonts w:asciiTheme="minorHAnsi" w:eastAsiaTheme="minorEastAsia" w:hAnsiTheme="minorHAnsi"/>
          <w:noProof/>
          <w:sz w:val="22"/>
          <w:szCs w:val="22"/>
        </w:rPr>
      </w:pPr>
      <w:hyperlink w:anchor="_Toc515790876" w:history="1">
        <w:r w:rsidRPr="00DF7778">
          <w:rPr>
            <w:rStyle w:val="Hyperlink"/>
            <w:noProof/>
          </w:rPr>
          <w:t>Hình 24 Tạo custom fw cho NodeMCU ESP8266 - Chọn các module cần thiết</w:t>
        </w:r>
        <w:r>
          <w:rPr>
            <w:noProof/>
            <w:webHidden/>
          </w:rPr>
          <w:tab/>
        </w:r>
        <w:r>
          <w:rPr>
            <w:noProof/>
            <w:webHidden/>
          </w:rPr>
          <w:fldChar w:fldCharType="begin"/>
        </w:r>
        <w:r>
          <w:rPr>
            <w:noProof/>
            <w:webHidden/>
          </w:rPr>
          <w:instrText xml:space="preserve"> PAGEREF _Toc515790876 \h </w:instrText>
        </w:r>
        <w:r>
          <w:rPr>
            <w:noProof/>
            <w:webHidden/>
          </w:rPr>
        </w:r>
        <w:r>
          <w:rPr>
            <w:noProof/>
            <w:webHidden/>
          </w:rPr>
          <w:fldChar w:fldCharType="separate"/>
        </w:r>
        <w:r>
          <w:rPr>
            <w:noProof/>
            <w:webHidden/>
          </w:rPr>
          <w:t>31</w:t>
        </w:r>
        <w:r>
          <w:rPr>
            <w:noProof/>
            <w:webHidden/>
          </w:rPr>
          <w:fldChar w:fldCharType="end"/>
        </w:r>
      </w:hyperlink>
    </w:p>
    <w:p w14:paraId="20ABDB0E" w14:textId="57764302" w:rsidR="005658BD" w:rsidRDefault="005658BD">
      <w:pPr>
        <w:pStyle w:val="TableofFigures"/>
        <w:tabs>
          <w:tab w:val="right" w:leader="dot" w:pos="9111"/>
        </w:tabs>
        <w:rPr>
          <w:rFonts w:asciiTheme="minorHAnsi" w:eastAsiaTheme="minorEastAsia" w:hAnsiTheme="minorHAnsi"/>
          <w:noProof/>
          <w:sz w:val="22"/>
          <w:szCs w:val="22"/>
        </w:rPr>
      </w:pPr>
      <w:hyperlink w:anchor="_Toc515790877" w:history="1">
        <w:r w:rsidRPr="00DF7778">
          <w:rPr>
            <w:rStyle w:val="Hyperlink"/>
            <w:noProof/>
          </w:rPr>
          <w:t>Hình 25 Tạo custom fw cho NodeMCU ESP8266 - Tạo thành công fw</w:t>
        </w:r>
        <w:r>
          <w:rPr>
            <w:noProof/>
            <w:webHidden/>
          </w:rPr>
          <w:tab/>
        </w:r>
        <w:r>
          <w:rPr>
            <w:noProof/>
            <w:webHidden/>
          </w:rPr>
          <w:fldChar w:fldCharType="begin"/>
        </w:r>
        <w:r>
          <w:rPr>
            <w:noProof/>
            <w:webHidden/>
          </w:rPr>
          <w:instrText xml:space="preserve"> PAGEREF _Toc515790877 \h </w:instrText>
        </w:r>
        <w:r>
          <w:rPr>
            <w:noProof/>
            <w:webHidden/>
          </w:rPr>
        </w:r>
        <w:r>
          <w:rPr>
            <w:noProof/>
            <w:webHidden/>
          </w:rPr>
          <w:fldChar w:fldCharType="separate"/>
        </w:r>
        <w:r>
          <w:rPr>
            <w:noProof/>
            <w:webHidden/>
          </w:rPr>
          <w:t>32</w:t>
        </w:r>
        <w:r>
          <w:rPr>
            <w:noProof/>
            <w:webHidden/>
          </w:rPr>
          <w:fldChar w:fldCharType="end"/>
        </w:r>
      </w:hyperlink>
    </w:p>
    <w:p w14:paraId="7BFF7A5B" w14:textId="4F029069" w:rsidR="005658BD" w:rsidRDefault="005658BD">
      <w:pPr>
        <w:pStyle w:val="TableofFigures"/>
        <w:tabs>
          <w:tab w:val="right" w:leader="dot" w:pos="9111"/>
        </w:tabs>
        <w:rPr>
          <w:rFonts w:asciiTheme="minorHAnsi" w:eastAsiaTheme="minorEastAsia" w:hAnsiTheme="minorHAnsi"/>
          <w:noProof/>
          <w:sz w:val="22"/>
          <w:szCs w:val="22"/>
        </w:rPr>
      </w:pPr>
      <w:hyperlink w:anchor="_Toc515790878" w:history="1">
        <w:r w:rsidRPr="00DF7778">
          <w:rPr>
            <w:rStyle w:val="Hyperlink"/>
            <w:noProof/>
          </w:rPr>
          <w:t>Hình 26 Tạo custom fw cho NodeMCU ESP8266 - Email nhận file custom fw</w:t>
        </w:r>
        <w:r>
          <w:rPr>
            <w:noProof/>
            <w:webHidden/>
          </w:rPr>
          <w:tab/>
        </w:r>
        <w:r>
          <w:rPr>
            <w:noProof/>
            <w:webHidden/>
          </w:rPr>
          <w:fldChar w:fldCharType="begin"/>
        </w:r>
        <w:r>
          <w:rPr>
            <w:noProof/>
            <w:webHidden/>
          </w:rPr>
          <w:instrText xml:space="preserve"> PAGEREF _Toc515790878 \h </w:instrText>
        </w:r>
        <w:r>
          <w:rPr>
            <w:noProof/>
            <w:webHidden/>
          </w:rPr>
        </w:r>
        <w:r>
          <w:rPr>
            <w:noProof/>
            <w:webHidden/>
          </w:rPr>
          <w:fldChar w:fldCharType="separate"/>
        </w:r>
        <w:r>
          <w:rPr>
            <w:noProof/>
            <w:webHidden/>
          </w:rPr>
          <w:t>32</w:t>
        </w:r>
        <w:r>
          <w:rPr>
            <w:noProof/>
            <w:webHidden/>
          </w:rPr>
          <w:fldChar w:fldCharType="end"/>
        </w:r>
      </w:hyperlink>
    </w:p>
    <w:p w14:paraId="1305DFD6" w14:textId="71D3E05A" w:rsidR="005658BD" w:rsidRDefault="005658BD">
      <w:pPr>
        <w:pStyle w:val="TableofFigures"/>
        <w:tabs>
          <w:tab w:val="right" w:leader="dot" w:pos="9111"/>
        </w:tabs>
        <w:rPr>
          <w:rFonts w:asciiTheme="minorHAnsi" w:eastAsiaTheme="minorEastAsia" w:hAnsiTheme="minorHAnsi"/>
          <w:noProof/>
          <w:sz w:val="22"/>
          <w:szCs w:val="22"/>
        </w:rPr>
      </w:pPr>
      <w:hyperlink w:anchor="_Toc515790879" w:history="1">
        <w:r w:rsidRPr="00DF7778">
          <w:rPr>
            <w:rStyle w:val="Hyperlink"/>
            <w:noProof/>
          </w:rPr>
          <w:t>Hình 27 Cài đặt python</w:t>
        </w:r>
        <w:r>
          <w:rPr>
            <w:noProof/>
            <w:webHidden/>
          </w:rPr>
          <w:tab/>
        </w:r>
        <w:r>
          <w:rPr>
            <w:noProof/>
            <w:webHidden/>
          </w:rPr>
          <w:fldChar w:fldCharType="begin"/>
        </w:r>
        <w:r>
          <w:rPr>
            <w:noProof/>
            <w:webHidden/>
          </w:rPr>
          <w:instrText xml:space="preserve"> PAGEREF _Toc515790879 \h </w:instrText>
        </w:r>
        <w:r>
          <w:rPr>
            <w:noProof/>
            <w:webHidden/>
          </w:rPr>
        </w:r>
        <w:r>
          <w:rPr>
            <w:noProof/>
            <w:webHidden/>
          </w:rPr>
          <w:fldChar w:fldCharType="separate"/>
        </w:r>
        <w:r>
          <w:rPr>
            <w:noProof/>
            <w:webHidden/>
          </w:rPr>
          <w:t>33</w:t>
        </w:r>
        <w:r>
          <w:rPr>
            <w:noProof/>
            <w:webHidden/>
          </w:rPr>
          <w:fldChar w:fldCharType="end"/>
        </w:r>
      </w:hyperlink>
    </w:p>
    <w:p w14:paraId="6368C212" w14:textId="4F092782" w:rsidR="005658BD" w:rsidRDefault="005658BD">
      <w:pPr>
        <w:pStyle w:val="TableofFigures"/>
        <w:tabs>
          <w:tab w:val="right" w:leader="dot" w:pos="9111"/>
        </w:tabs>
        <w:rPr>
          <w:rFonts w:asciiTheme="minorHAnsi" w:eastAsiaTheme="minorEastAsia" w:hAnsiTheme="minorHAnsi"/>
          <w:noProof/>
          <w:sz w:val="22"/>
          <w:szCs w:val="22"/>
        </w:rPr>
      </w:pPr>
      <w:hyperlink w:anchor="_Toc515790880" w:history="1">
        <w:r w:rsidRPr="00DF7778">
          <w:rPr>
            <w:rStyle w:val="Hyperlink"/>
            <w:noProof/>
          </w:rPr>
          <w:t>Hình 28 Bắt đầu nạp fw cho ESP8266</w:t>
        </w:r>
        <w:r>
          <w:rPr>
            <w:noProof/>
            <w:webHidden/>
          </w:rPr>
          <w:tab/>
        </w:r>
        <w:r>
          <w:rPr>
            <w:noProof/>
            <w:webHidden/>
          </w:rPr>
          <w:fldChar w:fldCharType="begin"/>
        </w:r>
        <w:r>
          <w:rPr>
            <w:noProof/>
            <w:webHidden/>
          </w:rPr>
          <w:instrText xml:space="preserve"> PAGEREF _Toc515790880 \h </w:instrText>
        </w:r>
        <w:r>
          <w:rPr>
            <w:noProof/>
            <w:webHidden/>
          </w:rPr>
        </w:r>
        <w:r>
          <w:rPr>
            <w:noProof/>
            <w:webHidden/>
          </w:rPr>
          <w:fldChar w:fldCharType="separate"/>
        </w:r>
        <w:r>
          <w:rPr>
            <w:noProof/>
            <w:webHidden/>
          </w:rPr>
          <w:t>34</w:t>
        </w:r>
        <w:r>
          <w:rPr>
            <w:noProof/>
            <w:webHidden/>
          </w:rPr>
          <w:fldChar w:fldCharType="end"/>
        </w:r>
      </w:hyperlink>
    </w:p>
    <w:p w14:paraId="44EA289F" w14:textId="2D39DCC7" w:rsidR="005658BD" w:rsidRDefault="005658BD">
      <w:pPr>
        <w:pStyle w:val="TableofFigures"/>
        <w:tabs>
          <w:tab w:val="right" w:leader="dot" w:pos="9111"/>
        </w:tabs>
        <w:rPr>
          <w:rFonts w:asciiTheme="minorHAnsi" w:eastAsiaTheme="minorEastAsia" w:hAnsiTheme="minorHAnsi"/>
          <w:noProof/>
          <w:sz w:val="22"/>
          <w:szCs w:val="22"/>
        </w:rPr>
      </w:pPr>
      <w:hyperlink w:anchor="_Toc515790881" w:history="1">
        <w:r w:rsidRPr="00DF7778">
          <w:rPr>
            <w:rStyle w:val="Hyperlink"/>
            <w:noProof/>
          </w:rPr>
          <w:t>Hình 29 Nạp fw cho ESP8266 thành công</w:t>
        </w:r>
        <w:r>
          <w:rPr>
            <w:noProof/>
            <w:webHidden/>
          </w:rPr>
          <w:tab/>
        </w:r>
        <w:r>
          <w:rPr>
            <w:noProof/>
            <w:webHidden/>
          </w:rPr>
          <w:fldChar w:fldCharType="begin"/>
        </w:r>
        <w:r>
          <w:rPr>
            <w:noProof/>
            <w:webHidden/>
          </w:rPr>
          <w:instrText xml:space="preserve"> PAGEREF _Toc515790881 \h </w:instrText>
        </w:r>
        <w:r>
          <w:rPr>
            <w:noProof/>
            <w:webHidden/>
          </w:rPr>
        </w:r>
        <w:r>
          <w:rPr>
            <w:noProof/>
            <w:webHidden/>
          </w:rPr>
          <w:fldChar w:fldCharType="separate"/>
        </w:r>
        <w:r>
          <w:rPr>
            <w:noProof/>
            <w:webHidden/>
          </w:rPr>
          <w:t>34</w:t>
        </w:r>
        <w:r>
          <w:rPr>
            <w:noProof/>
            <w:webHidden/>
          </w:rPr>
          <w:fldChar w:fldCharType="end"/>
        </w:r>
      </w:hyperlink>
    </w:p>
    <w:p w14:paraId="66252DCE" w14:textId="6A640F62" w:rsidR="005658BD" w:rsidRDefault="005658BD">
      <w:pPr>
        <w:pStyle w:val="TableofFigures"/>
        <w:tabs>
          <w:tab w:val="right" w:leader="dot" w:pos="9111"/>
        </w:tabs>
        <w:rPr>
          <w:rFonts w:asciiTheme="minorHAnsi" w:eastAsiaTheme="minorEastAsia" w:hAnsiTheme="minorHAnsi"/>
          <w:noProof/>
          <w:sz w:val="22"/>
          <w:szCs w:val="22"/>
        </w:rPr>
      </w:pPr>
      <w:hyperlink w:anchor="_Toc515790882" w:history="1">
        <w:r w:rsidRPr="00DF7778">
          <w:rPr>
            <w:rStyle w:val="Hyperlink"/>
            <w:noProof/>
          </w:rPr>
          <w:t>Hình 30 Cài đặt Board Manager cho Arduino IDE</w:t>
        </w:r>
        <w:r>
          <w:rPr>
            <w:noProof/>
            <w:webHidden/>
          </w:rPr>
          <w:tab/>
        </w:r>
        <w:r>
          <w:rPr>
            <w:noProof/>
            <w:webHidden/>
          </w:rPr>
          <w:fldChar w:fldCharType="begin"/>
        </w:r>
        <w:r>
          <w:rPr>
            <w:noProof/>
            <w:webHidden/>
          </w:rPr>
          <w:instrText xml:space="preserve"> PAGEREF _Toc515790882 \h </w:instrText>
        </w:r>
        <w:r>
          <w:rPr>
            <w:noProof/>
            <w:webHidden/>
          </w:rPr>
        </w:r>
        <w:r>
          <w:rPr>
            <w:noProof/>
            <w:webHidden/>
          </w:rPr>
          <w:fldChar w:fldCharType="separate"/>
        </w:r>
        <w:r>
          <w:rPr>
            <w:noProof/>
            <w:webHidden/>
          </w:rPr>
          <w:t>35</w:t>
        </w:r>
        <w:r>
          <w:rPr>
            <w:noProof/>
            <w:webHidden/>
          </w:rPr>
          <w:fldChar w:fldCharType="end"/>
        </w:r>
      </w:hyperlink>
    </w:p>
    <w:p w14:paraId="3B5B3411" w14:textId="6520DEB1" w:rsidR="005658BD" w:rsidRDefault="005658BD">
      <w:pPr>
        <w:pStyle w:val="TableofFigures"/>
        <w:tabs>
          <w:tab w:val="right" w:leader="dot" w:pos="9111"/>
        </w:tabs>
        <w:rPr>
          <w:rFonts w:asciiTheme="minorHAnsi" w:eastAsiaTheme="minorEastAsia" w:hAnsiTheme="minorHAnsi"/>
          <w:noProof/>
          <w:sz w:val="22"/>
          <w:szCs w:val="22"/>
        </w:rPr>
      </w:pPr>
      <w:hyperlink w:anchor="_Toc515790883" w:history="1">
        <w:r w:rsidRPr="00DF7778">
          <w:rPr>
            <w:rStyle w:val="Hyperlink"/>
            <w:noProof/>
          </w:rPr>
          <w:t>Hình 31 Tiến hành cài đặt Board Manager cho Esp8266</w:t>
        </w:r>
        <w:r>
          <w:rPr>
            <w:noProof/>
            <w:webHidden/>
          </w:rPr>
          <w:tab/>
        </w:r>
        <w:r>
          <w:rPr>
            <w:noProof/>
            <w:webHidden/>
          </w:rPr>
          <w:fldChar w:fldCharType="begin"/>
        </w:r>
        <w:r>
          <w:rPr>
            <w:noProof/>
            <w:webHidden/>
          </w:rPr>
          <w:instrText xml:space="preserve"> PAGEREF _Toc515790883 \h </w:instrText>
        </w:r>
        <w:r>
          <w:rPr>
            <w:noProof/>
            <w:webHidden/>
          </w:rPr>
        </w:r>
        <w:r>
          <w:rPr>
            <w:noProof/>
            <w:webHidden/>
          </w:rPr>
          <w:fldChar w:fldCharType="separate"/>
        </w:r>
        <w:r>
          <w:rPr>
            <w:noProof/>
            <w:webHidden/>
          </w:rPr>
          <w:t>36</w:t>
        </w:r>
        <w:r>
          <w:rPr>
            <w:noProof/>
            <w:webHidden/>
          </w:rPr>
          <w:fldChar w:fldCharType="end"/>
        </w:r>
      </w:hyperlink>
    </w:p>
    <w:p w14:paraId="34E95029" w14:textId="6853A5B4" w:rsidR="005658BD" w:rsidRDefault="005658BD">
      <w:pPr>
        <w:pStyle w:val="TableofFigures"/>
        <w:tabs>
          <w:tab w:val="right" w:leader="dot" w:pos="9111"/>
        </w:tabs>
        <w:rPr>
          <w:rFonts w:asciiTheme="minorHAnsi" w:eastAsiaTheme="minorEastAsia" w:hAnsiTheme="minorHAnsi"/>
          <w:noProof/>
          <w:sz w:val="22"/>
          <w:szCs w:val="22"/>
        </w:rPr>
      </w:pPr>
      <w:hyperlink w:anchor="_Toc515790884" w:history="1">
        <w:r w:rsidRPr="00DF7778">
          <w:rPr>
            <w:rStyle w:val="Hyperlink"/>
            <w:noProof/>
          </w:rPr>
          <w:t>Hình 32 Chọn phiên bản Board Manager cho Esp8266</w:t>
        </w:r>
        <w:r>
          <w:rPr>
            <w:noProof/>
            <w:webHidden/>
          </w:rPr>
          <w:tab/>
        </w:r>
        <w:r>
          <w:rPr>
            <w:noProof/>
            <w:webHidden/>
          </w:rPr>
          <w:fldChar w:fldCharType="begin"/>
        </w:r>
        <w:r>
          <w:rPr>
            <w:noProof/>
            <w:webHidden/>
          </w:rPr>
          <w:instrText xml:space="preserve"> PAGEREF _Toc515790884 \h </w:instrText>
        </w:r>
        <w:r>
          <w:rPr>
            <w:noProof/>
            <w:webHidden/>
          </w:rPr>
        </w:r>
        <w:r>
          <w:rPr>
            <w:noProof/>
            <w:webHidden/>
          </w:rPr>
          <w:fldChar w:fldCharType="separate"/>
        </w:r>
        <w:r>
          <w:rPr>
            <w:noProof/>
            <w:webHidden/>
          </w:rPr>
          <w:t>36</w:t>
        </w:r>
        <w:r>
          <w:rPr>
            <w:noProof/>
            <w:webHidden/>
          </w:rPr>
          <w:fldChar w:fldCharType="end"/>
        </w:r>
      </w:hyperlink>
    </w:p>
    <w:p w14:paraId="75B50284" w14:textId="694F7DD4" w:rsidR="005658BD" w:rsidRDefault="005658BD">
      <w:pPr>
        <w:pStyle w:val="TableofFigures"/>
        <w:tabs>
          <w:tab w:val="right" w:leader="dot" w:pos="9111"/>
        </w:tabs>
        <w:rPr>
          <w:rFonts w:asciiTheme="minorHAnsi" w:eastAsiaTheme="minorEastAsia" w:hAnsiTheme="minorHAnsi"/>
          <w:noProof/>
          <w:sz w:val="22"/>
          <w:szCs w:val="22"/>
        </w:rPr>
      </w:pPr>
      <w:hyperlink w:anchor="_Toc515790885" w:history="1">
        <w:r w:rsidRPr="00DF7778">
          <w:rPr>
            <w:rStyle w:val="Hyperlink"/>
            <w:noProof/>
          </w:rPr>
          <w:t>Hình 33 chọn Board NodeMCU 1.0</w:t>
        </w:r>
        <w:r>
          <w:rPr>
            <w:noProof/>
            <w:webHidden/>
          </w:rPr>
          <w:tab/>
        </w:r>
        <w:r>
          <w:rPr>
            <w:noProof/>
            <w:webHidden/>
          </w:rPr>
          <w:fldChar w:fldCharType="begin"/>
        </w:r>
        <w:r>
          <w:rPr>
            <w:noProof/>
            <w:webHidden/>
          </w:rPr>
          <w:instrText xml:space="preserve"> PAGEREF _Toc515790885 \h </w:instrText>
        </w:r>
        <w:r>
          <w:rPr>
            <w:noProof/>
            <w:webHidden/>
          </w:rPr>
        </w:r>
        <w:r>
          <w:rPr>
            <w:noProof/>
            <w:webHidden/>
          </w:rPr>
          <w:fldChar w:fldCharType="separate"/>
        </w:r>
        <w:r>
          <w:rPr>
            <w:noProof/>
            <w:webHidden/>
          </w:rPr>
          <w:t>37</w:t>
        </w:r>
        <w:r>
          <w:rPr>
            <w:noProof/>
            <w:webHidden/>
          </w:rPr>
          <w:fldChar w:fldCharType="end"/>
        </w:r>
      </w:hyperlink>
    </w:p>
    <w:p w14:paraId="3C2E890D" w14:textId="03962811" w:rsidR="005658BD" w:rsidRDefault="005658BD">
      <w:pPr>
        <w:pStyle w:val="TableofFigures"/>
        <w:tabs>
          <w:tab w:val="right" w:leader="dot" w:pos="9111"/>
        </w:tabs>
        <w:rPr>
          <w:rFonts w:asciiTheme="minorHAnsi" w:eastAsiaTheme="minorEastAsia" w:hAnsiTheme="minorHAnsi"/>
          <w:noProof/>
          <w:sz w:val="22"/>
          <w:szCs w:val="22"/>
        </w:rPr>
      </w:pPr>
      <w:hyperlink w:anchor="_Toc515790886" w:history="1">
        <w:r w:rsidRPr="00DF7778">
          <w:rPr>
            <w:rStyle w:val="Hyperlink"/>
            <w:noProof/>
          </w:rPr>
          <w:t>Hình 34 chọn COM để tiến hành nạp code</w:t>
        </w:r>
        <w:r>
          <w:rPr>
            <w:noProof/>
            <w:webHidden/>
          </w:rPr>
          <w:tab/>
        </w:r>
        <w:r>
          <w:rPr>
            <w:noProof/>
            <w:webHidden/>
          </w:rPr>
          <w:fldChar w:fldCharType="begin"/>
        </w:r>
        <w:r>
          <w:rPr>
            <w:noProof/>
            <w:webHidden/>
          </w:rPr>
          <w:instrText xml:space="preserve"> PAGEREF _Toc515790886 \h </w:instrText>
        </w:r>
        <w:r>
          <w:rPr>
            <w:noProof/>
            <w:webHidden/>
          </w:rPr>
        </w:r>
        <w:r>
          <w:rPr>
            <w:noProof/>
            <w:webHidden/>
          </w:rPr>
          <w:fldChar w:fldCharType="separate"/>
        </w:r>
        <w:r>
          <w:rPr>
            <w:noProof/>
            <w:webHidden/>
          </w:rPr>
          <w:t>38</w:t>
        </w:r>
        <w:r>
          <w:rPr>
            <w:noProof/>
            <w:webHidden/>
          </w:rPr>
          <w:fldChar w:fldCharType="end"/>
        </w:r>
      </w:hyperlink>
    </w:p>
    <w:p w14:paraId="604C7E61" w14:textId="29477652" w:rsidR="005658BD" w:rsidRDefault="005658BD">
      <w:pPr>
        <w:pStyle w:val="TableofFigures"/>
        <w:tabs>
          <w:tab w:val="right" w:leader="dot" w:pos="9111"/>
        </w:tabs>
        <w:rPr>
          <w:rFonts w:asciiTheme="minorHAnsi" w:eastAsiaTheme="minorEastAsia" w:hAnsiTheme="minorHAnsi"/>
          <w:noProof/>
          <w:sz w:val="22"/>
          <w:szCs w:val="22"/>
        </w:rPr>
      </w:pPr>
      <w:hyperlink w:anchor="_Toc515790887" w:history="1">
        <w:r w:rsidRPr="00DF7778">
          <w:rPr>
            <w:rStyle w:val="Hyperlink"/>
            <w:noProof/>
          </w:rPr>
          <w:t>Hình 35 0D0HT11 (trái) và DHT22 (phải)</w:t>
        </w:r>
        <w:r>
          <w:rPr>
            <w:noProof/>
            <w:webHidden/>
          </w:rPr>
          <w:tab/>
        </w:r>
        <w:r>
          <w:rPr>
            <w:noProof/>
            <w:webHidden/>
          </w:rPr>
          <w:fldChar w:fldCharType="begin"/>
        </w:r>
        <w:r>
          <w:rPr>
            <w:noProof/>
            <w:webHidden/>
          </w:rPr>
          <w:instrText xml:space="preserve"> PAGEREF _Toc515790887 \h </w:instrText>
        </w:r>
        <w:r>
          <w:rPr>
            <w:noProof/>
            <w:webHidden/>
          </w:rPr>
        </w:r>
        <w:r>
          <w:rPr>
            <w:noProof/>
            <w:webHidden/>
          </w:rPr>
          <w:fldChar w:fldCharType="separate"/>
        </w:r>
        <w:r>
          <w:rPr>
            <w:noProof/>
            <w:webHidden/>
          </w:rPr>
          <w:t>39</w:t>
        </w:r>
        <w:r>
          <w:rPr>
            <w:noProof/>
            <w:webHidden/>
          </w:rPr>
          <w:fldChar w:fldCharType="end"/>
        </w:r>
      </w:hyperlink>
    </w:p>
    <w:p w14:paraId="71993417" w14:textId="34B15D6F" w:rsidR="005658BD" w:rsidRDefault="005658BD">
      <w:pPr>
        <w:pStyle w:val="TableofFigures"/>
        <w:tabs>
          <w:tab w:val="right" w:leader="dot" w:pos="9111"/>
        </w:tabs>
        <w:rPr>
          <w:rFonts w:asciiTheme="minorHAnsi" w:eastAsiaTheme="minorEastAsia" w:hAnsiTheme="minorHAnsi"/>
          <w:noProof/>
          <w:sz w:val="22"/>
          <w:szCs w:val="22"/>
        </w:rPr>
      </w:pPr>
      <w:hyperlink w:anchor="_Toc515790888" w:history="1">
        <w:r w:rsidRPr="00DF7778">
          <w:rPr>
            <w:rStyle w:val="Hyperlink"/>
            <w:noProof/>
          </w:rPr>
          <w:t>Hình 36 Cảm biến chưa hàn mạch và cảm biến đã hàn mạch ra chân</w:t>
        </w:r>
        <w:r>
          <w:rPr>
            <w:noProof/>
            <w:webHidden/>
          </w:rPr>
          <w:tab/>
        </w:r>
        <w:r>
          <w:rPr>
            <w:noProof/>
            <w:webHidden/>
          </w:rPr>
          <w:fldChar w:fldCharType="begin"/>
        </w:r>
        <w:r>
          <w:rPr>
            <w:noProof/>
            <w:webHidden/>
          </w:rPr>
          <w:instrText xml:space="preserve"> PAGEREF _Toc515790888 \h </w:instrText>
        </w:r>
        <w:r>
          <w:rPr>
            <w:noProof/>
            <w:webHidden/>
          </w:rPr>
        </w:r>
        <w:r>
          <w:rPr>
            <w:noProof/>
            <w:webHidden/>
          </w:rPr>
          <w:fldChar w:fldCharType="separate"/>
        </w:r>
        <w:r>
          <w:rPr>
            <w:noProof/>
            <w:webHidden/>
          </w:rPr>
          <w:t>39</w:t>
        </w:r>
        <w:r>
          <w:rPr>
            <w:noProof/>
            <w:webHidden/>
          </w:rPr>
          <w:fldChar w:fldCharType="end"/>
        </w:r>
      </w:hyperlink>
    </w:p>
    <w:p w14:paraId="1D7042EE" w14:textId="4CD420E7" w:rsidR="005658BD" w:rsidRDefault="005658BD">
      <w:pPr>
        <w:pStyle w:val="TableofFigures"/>
        <w:tabs>
          <w:tab w:val="right" w:leader="dot" w:pos="9111"/>
        </w:tabs>
        <w:rPr>
          <w:rFonts w:asciiTheme="minorHAnsi" w:eastAsiaTheme="minorEastAsia" w:hAnsiTheme="minorHAnsi"/>
          <w:noProof/>
          <w:sz w:val="22"/>
          <w:szCs w:val="22"/>
        </w:rPr>
      </w:pPr>
      <w:hyperlink w:anchor="_Toc515790889" w:history="1">
        <w:r w:rsidRPr="00DF7778">
          <w:rPr>
            <w:rStyle w:val="Hyperlink"/>
            <w:noProof/>
          </w:rPr>
          <w:t>Hình 37 Mắc dây với cảm biến DHT11/22, nguồn VCC của Arduino/Pi sẻ kết nối với một điện trở 10k</w:t>
        </w:r>
        <w:r>
          <w:rPr>
            <w:noProof/>
            <w:webHidden/>
          </w:rPr>
          <w:tab/>
        </w:r>
        <w:r>
          <w:rPr>
            <w:noProof/>
            <w:webHidden/>
          </w:rPr>
          <w:fldChar w:fldCharType="begin"/>
        </w:r>
        <w:r>
          <w:rPr>
            <w:noProof/>
            <w:webHidden/>
          </w:rPr>
          <w:instrText xml:space="preserve"> PAGEREF _Toc515790889 \h </w:instrText>
        </w:r>
        <w:r>
          <w:rPr>
            <w:noProof/>
            <w:webHidden/>
          </w:rPr>
        </w:r>
        <w:r>
          <w:rPr>
            <w:noProof/>
            <w:webHidden/>
          </w:rPr>
          <w:fldChar w:fldCharType="separate"/>
        </w:r>
        <w:r>
          <w:rPr>
            <w:noProof/>
            <w:webHidden/>
          </w:rPr>
          <w:t>40</w:t>
        </w:r>
        <w:r>
          <w:rPr>
            <w:noProof/>
            <w:webHidden/>
          </w:rPr>
          <w:fldChar w:fldCharType="end"/>
        </w:r>
      </w:hyperlink>
    </w:p>
    <w:p w14:paraId="76C45F94" w14:textId="5FA85633" w:rsidR="005658BD" w:rsidRDefault="005658BD">
      <w:pPr>
        <w:pStyle w:val="TableofFigures"/>
        <w:tabs>
          <w:tab w:val="right" w:leader="dot" w:pos="9111"/>
        </w:tabs>
        <w:rPr>
          <w:rFonts w:asciiTheme="minorHAnsi" w:eastAsiaTheme="minorEastAsia" w:hAnsiTheme="minorHAnsi"/>
          <w:noProof/>
          <w:sz w:val="22"/>
          <w:szCs w:val="22"/>
        </w:rPr>
      </w:pPr>
      <w:hyperlink w:anchor="_Toc515790890" w:history="1">
        <w:r w:rsidRPr="00DF7778">
          <w:rPr>
            <w:rStyle w:val="Hyperlink"/>
            <w:noProof/>
          </w:rPr>
          <w:t>Hình 38 Mắc dây với cảm biến DHT11/22 đã được hàn mạch ra chân</w:t>
        </w:r>
        <w:r>
          <w:rPr>
            <w:noProof/>
            <w:webHidden/>
          </w:rPr>
          <w:tab/>
        </w:r>
        <w:r>
          <w:rPr>
            <w:noProof/>
            <w:webHidden/>
          </w:rPr>
          <w:fldChar w:fldCharType="begin"/>
        </w:r>
        <w:r>
          <w:rPr>
            <w:noProof/>
            <w:webHidden/>
          </w:rPr>
          <w:instrText xml:space="preserve"> PAGEREF _Toc515790890 \h </w:instrText>
        </w:r>
        <w:r>
          <w:rPr>
            <w:noProof/>
            <w:webHidden/>
          </w:rPr>
        </w:r>
        <w:r>
          <w:rPr>
            <w:noProof/>
            <w:webHidden/>
          </w:rPr>
          <w:fldChar w:fldCharType="separate"/>
        </w:r>
        <w:r>
          <w:rPr>
            <w:noProof/>
            <w:webHidden/>
          </w:rPr>
          <w:t>41</w:t>
        </w:r>
        <w:r>
          <w:rPr>
            <w:noProof/>
            <w:webHidden/>
          </w:rPr>
          <w:fldChar w:fldCharType="end"/>
        </w:r>
      </w:hyperlink>
    </w:p>
    <w:p w14:paraId="669396AB" w14:textId="2EF0F1EA" w:rsidR="005658BD" w:rsidRDefault="005658BD">
      <w:pPr>
        <w:pStyle w:val="TableofFigures"/>
        <w:tabs>
          <w:tab w:val="right" w:leader="dot" w:pos="9111"/>
        </w:tabs>
        <w:rPr>
          <w:rFonts w:asciiTheme="minorHAnsi" w:eastAsiaTheme="minorEastAsia" w:hAnsiTheme="minorHAnsi"/>
          <w:noProof/>
          <w:sz w:val="22"/>
          <w:szCs w:val="22"/>
        </w:rPr>
      </w:pPr>
      <w:hyperlink w:anchor="_Toc515790891" w:history="1">
        <w:r w:rsidRPr="00DF7778">
          <w:rPr>
            <w:rStyle w:val="Hyperlink"/>
            <w:noProof/>
          </w:rPr>
          <w:t>Hình 39 Nội dung file python</w:t>
        </w:r>
        <w:r>
          <w:rPr>
            <w:noProof/>
            <w:webHidden/>
          </w:rPr>
          <w:tab/>
        </w:r>
        <w:r>
          <w:rPr>
            <w:noProof/>
            <w:webHidden/>
          </w:rPr>
          <w:fldChar w:fldCharType="begin"/>
        </w:r>
        <w:r>
          <w:rPr>
            <w:noProof/>
            <w:webHidden/>
          </w:rPr>
          <w:instrText xml:space="preserve"> PAGEREF _Toc515790891 \h </w:instrText>
        </w:r>
        <w:r>
          <w:rPr>
            <w:noProof/>
            <w:webHidden/>
          </w:rPr>
        </w:r>
        <w:r>
          <w:rPr>
            <w:noProof/>
            <w:webHidden/>
          </w:rPr>
          <w:fldChar w:fldCharType="separate"/>
        </w:r>
        <w:r>
          <w:rPr>
            <w:noProof/>
            <w:webHidden/>
          </w:rPr>
          <w:t>41</w:t>
        </w:r>
        <w:r>
          <w:rPr>
            <w:noProof/>
            <w:webHidden/>
          </w:rPr>
          <w:fldChar w:fldCharType="end"/>
        </w:r>
      </w:hyperlink>
    </w:p>
    <w:p w14:paraId="4707F929" w14:textId="0C33D24E" w:rsidR="005658BD" w:rsidRDefault="005658BD">
      <w:pPr>
        <w:pStyle w:val="TableofFigures"/>
        <w:tabs>
          <w:tab w:val="right" w:leader="dot" w:pos="9111"/>
        </w:tabs>
        <w:rPr>
          <w:rFonts w:asciiTheme="minorHAnsi" w:eastAsiaTheme="minorEastAsia" w:hAnsiTheme="minorHAnsi"/>
          <w:noProof/>
          <w:sz w:val="22"/>
          <w:szCs w:val="22"/>
        </w:rPr>
      </w:pPr>
      <w:hyperlink w:anchor="_Toc515790892" w:history="1">
        <w:r w:rsidRPr="00DF7778">
          <w:rPr>
            <w:rStyle w:val="Hyperlink"/>
            <w:noProof/>
          </w:rPr>
          <w:t>Hình 40 Kết quả đọc cảm biến DHT trên raspberry Py</w:t>
        </w:r>
        <w:r>
          <w:rPr>
            <w:noProof/>
            <w:webHidden/>
          </w:rPr>
          <w:tab/>
        </w:r>
        <w:r>
          <w:rPr>
            <w:noProof/>
            <w:webHidden/>
          </w:rPr>
          <w:fldChar w:fldCharType="begin"/>
        </w:r>
        <w:r>
          <w:rPr>
            <w:noProof/>
            <w:webHidden/>
          </w:rPr>
          <w:instrText xml:space="preserve"> PAGEREF _Toc515790892 \h </w:instrText>
        </w:r>
        <w:r>
          <w:rPr>
            <w:noProof/>
            <w:webHidden/>
          </w:rPr>
        </w:r>
        <w:r>
          <w:rPr>
            <w:noProof/>
            <w:webHidden/>
          </w:rPr>
          <w:fldChar w:fldCharType="separate"/>
        </w:r>
        <w:r>
          <w:rPr>
            <w:noProof/>
            <w:webHidden/>
          </w:rPr>
          <w:t>42</w:t>
        </w:r>
        <w:r>
          <w:rPr>
            <w:noProof/>
            <w:webHidden/>
          </w:rPr>
          <w:fldChar w:fldCharType="end"/>
        </w:r>
      </w:hyperlink>
    </w:p>
    <w:p w14:paraId="17EE67F9" w14:textId="5511F9F3" w:rsidR="005658BD" w:rsidRDefault="005658BD">
      <w:pPr>
        <w:pStyle w:val="TableofFigures"/>
        <w:tabs>
          <w:tab w:val="right" w:leader="dot" w:pos="9111"/>
        </w:tabs>
        <w:rPr>
          <w:rFonts w:asciiTheme="minorHAnsi" w:eastAsiaTheme="minorEastAsia" w:hAnsiTheme="minorHAnsi"/>
          <w:noProof/>
          <w:sz w:val="22"/>
          <w:szCs w:val="22"/>
        </w:rPr>
      </w:pPr>
      <w:hyperlink w:anchor="_Toc515790893" w:history="1">
        <w:r w:rsidRPr="00DF7778">
          <w:rPr>
            <w:rStyle w:val="Hyperlink"/>
            <w:noProof/>
          </w:rPr>
          <w:t>Hình 41 Thêm thư viện DHT cho Arduino IDE</w:t>
        </w:r>
        <w:r>
          <w:rPr>
            <w:noProof/>
            <w:webHidden/>
          </w:rPr>
          <w:tab/>
        </w:r>
        <w:r>
          <w:rPr>
            <w:noProof/>
            <w:webHidden/>
          </w:rPr>
          <w:fldChar w:fldCharType="begin"/>
        </w:r>
        <w:r>
          <w:rPr>
            <w:noProof/>
            <w:webHidden/>
          </w:rPr>
          <w:instrText xml:space="preserve"> PAGEREF _Toc515790893 \h </w:instrText>
        </w:r>
        <w:r>
          <w:rPr>
            <w:noProof/>
            <w:webHidden/>
          </w:rPr>
        </w:r>
        <w:r>
          <w:rPr>
            <w:noProof/>
            <w:webHidden/>
          </w:rPr>
          <w:fldChar w:fldCharType="separate"/>
        </w:r>
        <w:r>
          <w:rPr>
            <w:noProof/>
            <w:webHidden/>
          </w:rPr>
          <w:t>42</w:t>
        </w:r>
        <w:r>
          <w:rPr>
            <w:noProof/>
            <w:webHidden/>
          </w:rPr>
          <w:fldChar w:fldCharType="end"/>
        </w:r>
      </w:hyperlink>
    </w:p>
    <w:p w14:paraId="30177946" w14:textId="136F75FB" w:rsidR="005658BD" w:rsidRDefault="005658BD">
      <w:pPr>
        <w:pStyle w:val="TableofFigures"/>
        <w:tabs>
          <w:tab w:val="right" w:leader="dot" w:pos="9111"/>
        </w:tabs>
        <w:rPr>
          <w:rFonts w:asciiTheme="minorHAnsi" w:eastAsiaTheme="minorEastAsia" w:hAnsiTheme="minorHAnsi"/>
          <w:noProof/>
          <w:sz w:val="22"/>
          <w:szCs w:val="22"/>
        </w:rPr>
      </w:pPr>
      <w:hyperlink w:anchor="_Toc515790894" w:history="1">
        <w:r w:rsidRPr="00DF7778">
          <w:rPr>
            <w:rStyle w:val="Hyperlink"/>
            <w:noProof/>
          </w:rPr>
          <w:t>Hình 42 Chọn đường dẫn file thư viện DHT</w:t>
        </w:r>
        <w:r>
          <w:rPr>
            <w:noProof/>
            <w:webHidden/>
          </w:rPr>
          <w:tab/>
        </w:r>
        <w:r>
          <w:rPr>
            <w:noProof/>
            <w:webHidden/>
          </w:rPr>
          <w:fldChar w:fldCharType="begin"/>
        </w:r>
        <w:r>
          <w:rPr>
            <w:noProof/>
            <w:webHidden/>
          </w:rPr>
          <w:instrText xml:space="preserve"> PAGEREF _Toc515790894 \h </w:instrText>
        </w:r>
        <w:r>
          <w:rPr>
            <w:noProof/>
            <w:webHidden/>
          </w:rPr>
        </w:r>
        <w:r>
          <w:rPr>
            <w:noProof/>
            <w:webHidden/>
          </w:rPr>
          <w:fldChar w:fldCharType="separate"/>
        </w:r>
        <w:r>
          <w:rPr>
            <w:noProof/>
            <w:webHidden/>
          </w:rPr>
          <w:t>43</w:t>
        </w:r>
        <w:r>
          <w:rPr>
            <w:noProof/>
            <w:webHidden/>
          </w:rPr>
          <w:fldChar w:fldCharType="end"/>
        </w:r>
      </w:hyperlink>
    </w:p>
    <w:p w14:paraId="0F9446A7" w14:textId="5BFBBD78" w:rsidR="005658BD" w:rsidRDefault="005658BD">
      <w:pPr>
        <w:pStyle w:val="TableofFigures"/>
        <w:tabs>
          <w:tab w:val="right" w:leader="dot" w:pos="9111"/>
        </w:tabs>
        <w:rPr>
          <w:rFonts w:asciiTheme="minorHAnsi" w:eastAsiaTheme="minorEastAsia" w:hAnsiTheme="minorHAnsi"/>
          <w:noProof/>
          <w:sz w:val="22"/>
          <w:szCs w:val="22"/>
        </w:rPr>
      </w:pPr>
      <w:hyperlink w:anchor="_Toc515790895" w:history="1">
        <w:r w:rsidRPr="00DF7778">
          <w:rPr>
            <w:rStyle w:val="Hyperlink"/>
            <w:noProof/>
          </w:rPr>
          <w:t>Hình 43 Thông số kỹ thuật cảm biến LM35</w:t>
        </w:r>
        <w:r>
          <w:rPr>
            <w:noProof/>
            <w:webHidden/>
          </w:rPr>
          <w:tab/>
        </w:r>
        <w:r>
          <w:rPr>
            <w:noProof/>
            <w:webHidden/>
          </w:rPr>
          <w:fldChar w:fldCharType="begin"/>
        </w:r>
        <w:r>
          <w:rPr>
            <w:noProof/>
            <w:webHidden/>
          </w:rPr>
          <w:instrText xml:space="preserve"> PAGEREF _Toc515790895 \h </w:instrText>
        </w:r>
        <w:r>
          <w:rPr>
            <w:noProof/>
            <w:webHidden/>
          </w:rPr>
        </w:r>
        <w:r>
          <w:rPr>
            <w:noProof/>
            <w:webHidden/>
          </w:rPr>
          <w:fldChar w:fldCharType="separate"/>
        </w:r>
        <w:r>
          <w:rPr>
            <w:noProof/>
            <w:webHidden/>
          </w:rPr>
          <w:t>44</w:t>
        </w:r>
        <w:r>
          <w:rPr>
            <w:noProof/>
            <w:webHidden/>
          </w:rPr>
          <w:fldChar w:fldCharType="end"/>
        </w:r>
      </w:hyperlink>
    </w:p>
    <w:p w14:paraId="46672E70" w14:textId="30A37D60" w:rsidR="005658BD" w:rsidRDefault="005658BD">
      <w:pPr>
        <w:pStyle w:val="TableofFigures"/>
        <w:tabs>
          <w:tab w:val="right" w:leader="dot" w:pos="9111"/>
        </w:tabs>
        <w:rPr>
          <w:rFonts w:asciiTheme="minorHAnsi" w:eastAsiaTheme="minorEastAsia" w:hAnsiTheme="minorHAnsi"/>
          <w:noProof/>
          <w:sz w:val="22"/>
          <w:szCs w:val="22"/>
        </w:rPr>
      </w:pPr>
      <w:hyperlink w:anchor="_Toc515790896" w:history="1">
        <w:r w:rsidRPr="00DF7778">
          <w:rPr>
            <w:rStyle w:val="Hyperlink"/>
            <w:noProof/>
          </w:rPr>
          <w:t>Hình 44 Mắc dây với cảm biến LM35</w:t>
        </w:r>
        <w:r>
          <w:rPr>
            <w:noProof/>
            <w:webHidden/>
          </w:rPr>
          <w:tab/>
        </w:r>
        <w:r>
          <w:rPr>
            <w:noProof/>
            <w:webHidden/>
          </w:rPr>
          <w:fldChar w:fldCharType="begin"/>
        </w:r>
        <w:r>
          <w:rPr>
            <w:noProof/>
            <w:webHidden/>
          </w:rPr>
          <w:instrText xml:space="preserve"> PAGEREF _Toc515790896 \h </w:instrText>
        </w:r>
        <w:r>
          <w:rPr>
            <w:noProof/>
            <w:webHidden/>
          </w:rPr>
        </w:r>
        <w:r>
          <w:rPr>
            <w:noProof/>
            <w:webHidden/>
          </w:rPr>
          <w:fldChar w:fldCharType="separate"/>
        </w:r>
        <w:r>
          <w:rPr>
            <w:noProof/>
            <w:webHidden/>
          </w:rPr>
          <w:t>44</w:t>
        </w:r>
        <w:r>
          <w:rPr>
            <w:noProof/>
            <w:webHidden/>
          </w:rPr>
          <w:fldChar w:fldCharType="end"/>
        </w:r>
      </w:hyperlink>
    </w:p>
    <w:p w14:paraId="7F6D5A3F" w14:textId="553F9E65" w:rsidR="005658BD" w:rsidRDefault="005658BD">
      <w:pPr>
        <w:pStyle w:val="TableofFigures"/>
        <w:tabs>
          <w:tab w:val="right" w:leader="dot" w:pos="9111"/>
        </w:tabs>
        <w:rPr>
          <w:rFonts w:asciiTheme="minorHAnsi" w:eastAsiaTheme="minorEastAsia" w:hAnsiTheme="minorHAnsi"/>
          <w:noProof/>
          <w:sz w:val="22"/>
          <w:szCs w:val="22"/>
        </w:rPr>
      </w:pPr>
      <w:hyperlink w:anchor="_Toc515790897" w:history="1">
        <w:r w:rsidRPr="00DF7778">
          <w:rPr>
            <w:rStyle w:val="Hyperlink"/>
            <w:noProof/>
          </w:rPr>
          <w:t>Hình 45 Kết quả đọc cảm biến LM35</w:t>
        </w:r>
        <w:r>
          <w:rPr>
            <w:noProof/>
            <w:webHidden/>
          </w:rPr>
          <w:tab/>
        </w:r>
        <w:r>
          <w:rPr>
            <w:noProof/>
            <w:webHidden/>
          </w:rPr>
          <w:fldChar w:fldCharType="begin"/>
        </w:r>
        <w:r>
          <w:rPr>
            <w:noProof/>
            <w:webHidden/>
          </w:rPr>
          <w:instrText xml:space="preserve"> PAGEREF _Toc515790897 \h </w:instrText>
        </w:r>
        <w:r>
          <w:rPr>
            <w:noProof/>
            <w:webHidden/>
          </w:rPr>
        </w:r>
        <w:r>
          <w:rPr>
            <w:noProof/>
            <w:webHidden/>
          </w:rPr>
          <w:fldChar w:fldCharType="separate"/>
        </w:r>
        <w:r>
          <w:rPr>
            <w:noProof/>
            <w:webHidden/>
          </w:rPr>
          <w:t>45</w:t>
        </w:r>
        <w:r>
          <w:rPr>
            <w:noProof/>
            <w:webHidden/>
          </w:rPr>
          <w:fldChar w:fldCharType="end"/>
        </w:r>
      </w:hyperlink>
    </w:p>
    <w:p w14:paraId="212C21BE" w14:textId="3B0A6805" w:rsidR="005658BD" w:rsidRDefault="005658BD">
      <w:pPr>
        <w:pStyle w:val="TableofFigures"/>
        <w:tabs>
          <w:tab w:val="right" w:leader="dot" w:pos="9111"/>
        </w:tabs>
        <w:rPr>
          <w:rFonts w:asciiTheme="minorHAnsi" w:eastAsiaTheme="minorEastAsia" w:hAnsiTheme="minorHAnsi"/>
          <w:noProof/>
          <w:sz w:val="22"/>
          <w:szCs w:val="22"/>
        </w:rPr>
      </w:pPr>
      <w:hyperlink w:anchor="_Toc515790898" w:history="1">
        <w:r w:rsidRPr="00DF7778">
          <w:rPr>
            <w:rStyle w:val="Hyperlink"/>
            <w:noProof/>
          </w:rPr>
          <w:t>Hình 46 Chọn baudrate cho Zigbee UART CC2530+PA V2</w:t>
        </w:r>
        <w:r>
          <w:rPr>
            <w:noProof/>
            <w:webHidden/>
          </w:rPr>
          <w:tab/>
        </w:r>
        <w:r>
          <w:rPr>
            <w:noProof/>
            <w:webHidden/>
          </w:rPr>
          <w:fldChar w:fldCharType="begin"/>
        </w:r>
        <w:r>
          <w:rPr>
            <w:noProof/>
            <w:webHidden/>
          </w:rPr>
          <w:instrText xml:space="preserve"> PAGEREF _Toc515790898 \h </w:instrText>
        </w:r>
        <w:r>
          <w:rPr>
            <w:noProof/>
            <w:webHidden/>
          </w:rPr>
        </w:r>
        <w:r>
          <w:rPr>
            <w:noProof/>
            <w:webHidden/>
          </w:rPr>
          <w:fldChar w:fldCharType="separate"/>
        </w:r>
        <w:r>
          <w:rPr>
            <w:noProof/>
            <w:webHidden/>
          </w:rPr>
          <w:t>47</w:t>
        </w:r>
        <w:r>
          <w:rPr>
            <w:noProof/>
            <w:webHidden/>
          </w:rPr>
          <w:fldChar w:fldCharType="end"/>
        </w:r>
      </w:hyperlink>
    </w:p>
    <w:p w14:paraId="35173D6E" w14:textId="403CE5E7" w:rsidR="005658BD" w:rsidRDefault="005658BD">
      <w:pPr>
        <w:pStyle w:val="TableofFigures"/>
        <w:tabs>
          <w:tab w:val="right" w:leader="dot" w:pos="9111"/>
        </w:tabs>
        <w:rPr>
          <w:rFonts w:asciiTheme="minorHAnsi" w:eastAsiaTheme="minorEastAsia" w:hAnsiTheme="minorHAnsi"/>
          <w:noProof/>
          <w:sz w:val="22"/>
          <w:szCs w:val="22"/>
        </w:rPr>
      </w:pPr>
      <w:hyperlink w:anchor="_Toc515790899" w:history="1">
        <w:r w:rsidRPr="00DF7778">
          <w:rPr>
            <w:rStyle w:val="Hyperlink"/>
            <w:noProof/>
          </w:rPr>
          <w:t>Hình 47 Chọn channel cho Zigbee UART CC2530+PA V2</w:t>
        </w:r>
        <w:r>
          <w:rPr>
            <w:noProof/>
            <w:webHidden/>
          </w:rPr>
          <w:tab/>
        </w:r>
        <w:r>
          <w:rPr>
            <w:noProof/>
            <w:webHidden/>
          </w:rPr>
          <w:fldChar w:fldCharType="begin"/>
        </w:r>
        <w:r>
          <w:rPr>
            <w:noProof/>
            <w:webHidden/>
          </w:rPr>
          <w:instrText xml:space="preserve"> PAGEREF _Toc515790899 \h </w:instrText>
        </w:r>
        <w:r>
          <w:rPr>
            <w:noProof/>
            <w:webHidden/>
          </w:rPr>
        </w:r>
        <w:r>
          <w:rPr>
            <w:noProof/>
            <w:webHidden/>
          </w:rPr>
          <w:fldChar w:fldCharType="separate"/>
        </w:r>
        <w:r>
          <w:rPr>
            <w:noProof/>
            <w:webHidden/>
          </w:rPr>
          <w:t>48</w:t>
        </w:r>
        <w:r>
          <w:rPr>
            <w:noProof/>
            <w:webHidden/>
          </w:rPr>
          <w:fldChar w:fldCharType="end"/>
        </w:r>
      </w:hyperlink>
    </w:p>
    <w:p w14:paraId="579C82C5" w14:textId="5E9AC9CB" w:rsidR="005658BD" w:rsidRDefault="005658BD">
      <w:pPr>
        <w:pStyle w:val="TableofFigures"/>
        <w:tabs>
          <w:tab w:val="right" w:leader="dot" w:pos="9111"/>
        </w:tabs>
        <w:rPr>
          <w:rFonts w:asciiTheme="minorHAnsi" w:eastAsiaTheme="minorEastAsia" w:hAnsiTheme="minorHAnsi"/>
          <w:noProof/>
          <w:sz w:val="22"/>
          <w:szCs w:val="22"/>
        </w:rPr>
      </w:pPr>
      <w:hyperlink w:anchor="_Toc515790900" w:history="1">
        <w:r w:rsidRPr="00DF7778">
          <w:rPr>
            <w:rStyle w:val="Hyperlink"/>
            <w:noProof/>
          </w:rPr>
          <w:t>Hình 48 Chân của Zigbee UART CC2530+PA V2</w:t>
        </w:r>
        <w:r>
          <w:rPr>
            <w:noProof/>
            <w:webHidden/>
          </w:rPr>
          <w:tab/>
        </w:r>
        <w:r>
          <w:rPr>
            <w:noProof/>
            <w:webHidden/>
          </w:rPr>
          <w:fldChar w:fldCharType="begin"/>
        </w:r>
        <w:r>
          <w:rPr>
            <w:noProof/>
            <w:webHidden/>
          </w:rPr>
          <w:instrText xml:space="preserve"> PAGEREF _Toc515790900 \h </w:instrText>
        </w:r>
        <w:r>
          <w:rPr>
            <w:noProof/>
            <w:webHidden/>
          </w:rPr>
        </w:r>
        <w:r>
          <w:rPr>
            <w:noProof/>
            <w:webHidden/>
          </w:rPr>
          <w:fldChar w:fldCharType="separate"/>
        </w:r>
        <w:r>
          <w:rPr>
            <w:noProof/>
            <w:webHidden/>
          </w:rPr>
          <w:t>49</w:t>
        </w:r>
        <w:r>
          <w:rPr>
            <w:noProof/>
            <w:webHidden/>
          </w:rPr>
          <w:fldChar w:fldCharType="end"/>
        </w:r>
      </w:hyperlink>
    </w:p>
    <w:p w14:paraId="2A51A94B" w14:textId="04998667" w:rsidR="005658BD" w:rsidRDefault="005658BD">
      <w:pPr>
        <w:pStyle w:val="TableofFigures"/>
        <w:tabs>
          <w:tab w:val="right" w:leader="dot" w:pos="9111"/>
        </w:tabs>
        <w:rPr>
          <w:rFonts w:asciiTheme="minorHAnsi" w:eastAsiaTheme="minorEastAsia" w:hAnsiTheme="minorHAnsi"/>
          <w:noProof/>
          <w:sz w:val="22"/>
          <w:szCs w:val="22"/>
        </w:rPr>
      </w:pPr>
      <w:hyperlink w:anchor="_Toc515790901" w:history="1">
        <w:r w:rsidRPr="00DF7778">
          <w:rPr>
            <w:rStyle w:val="Hyperlink"/>
            <w:noProof/>
          </w:rPr>
          <w:t>Hình 49 Chân cắm của đèn Led và còi</w:t>
        </w:r>
        <w:r>
          <w:rPr>
            <w:noProof/>
            <w:webHidden/>
          </w:rPr>
          <w:tab/>
        </w:r>
        <w:r>
          <w:rPr>
            <w:noProof/>
            <w:webHidden/>
          </w:rPr>
          <w:fldChar w:fldCharType="begin"/>
        </w:r>
        <w:r>
          <w:rPr>
            <w:noProof/>
            <w:webHidden/>
          </w:rPr>
          <w:instrText xml:space="preserve"> PAGEREF _Toc515790901 \h </w:instrText>
        </w:r>
        <w:r>
          <w:rPr>
            <w:noProof/>
            <w:webHidden/>
          </w:rPr>
        </w:r>
        <w:r>
          <w:rPr>
            <w:noProof/>
            <w:webHidden/>
          </w:rPr>
          <w:fldChar w:fldCharType="separate"/>
        </w:r>
        <w:r>
          <w:rPr>
            <w:noProof/>
            <w:webHidden/>
          </w:rPr>
          <w:t>50</w:t>
        </w:r>
        <w:r>
          <w:rPr>
            <w:noProof/>
            <w:webHidden/>
          </w:rPr>
          <w:fldChar w:fldCharType="end"/>
        </w:r>
      </w:hyperlink>
    </w:p>
    <w:p w14:paraId="19D8610A" w14:textId="50EBCBCC" w:rsidR="005658BD" w:rsidRDefault="005658BD">
      <w:pPr>
        <w:pStyle w:val="TableofFigures"/>
        <w:tabs>
          <w:tab w:val="right" w:leader="dot" w:pos="9111"/>
        </w:tabs>
        <w:rPr>
          <w:rFonts w:asciiTheme="minorHAnsi" w:eastAsiaTheme="minorEastAsia" w:hAnsiTheme="minorHAnsi"/>
          <w:noProof/>
          <w:sz w:val="22"/>
          <w:szCs w:val="22"/>
        </w:rPr>
      </w:pPr>
      <w:hyperlink w:anchor="_Toc515790902" w:history="1">
        <w:r w:rsidRPr="00DF7778">
          <w:rPr>
            <w:rStyle w:val="Hyperlink"/>
            <w:noProof/>
          </w:rPr>
          <w:t>Hình 50 Lấy code mẫu nhấp nháy đèn led/còi kêu</w:t>
        </w:r>
        <w:r>
          <w:rPr>
            <w:noProof/>
            <w:webHidden/>
          </w:rPr>
          <w:tab/>
        </w:r>
        <w:r>
          <w:rPr>
            <w:noProof/>
            <w:webHidden/>
          </w:rPr>
          <w:fldChar w:fldCharType="begin"/>
        </w:r>
        <w:r>
          <w:rPr>
            <w:noProof/>
            <w:webHidden/>
          </w:rPr>
          <w:instrText xml:space="preserve"> PAGEREF _Toc515790902 \h </w:instrText>
        </w:r>
        <w:r>
          <w:rPr>
            <w:noProof/>
            <w:webHidden/>
          </w:rPr>
        </w:r>
        <w:r>
          <w:rPr>
            <w:noProof/>
            <w:webHidden/>
          </w:rPr>
          <w:fldChar w:fldCharType="separate"/>
        </w:r>
        <w:r>
          <w:rPr>
            <w:noProof/>
            <w:webHidden/>
          </w:rPr>
          <w:t>51</w:t>
        </w:r>
        <w:r>
          <w:rPr>
            <w:noProof/>
            <w:webHidden/>
          </w:rPr>
          <w:fldChar w:fldCharType="end"/>
        </w:r>
      </w:hyperlink>
    </w:p>
    <w:p w14:paraId="1D0F785A" w14:textId="1A724645" w:rsidR="005658BD" w:rsidRDefault="005658BD">
      <w:pPr>
        <w:pStyle w:val="TableofFigures"/>
        <w:tabs>
          <w:tab w:val="right" w:leader="dot" w:pos="9111"/>
        </w:tabs>
        <w:rPr>
          <w:rFonts w:asciiTheme="minorHAnsi" w:eastAsiaTheme="minorEastAsia" w:hAnsiTheme="minorHAnsi"/>
          <w:noProof/>
          <w:sz w:val="22"/>
          <w:szCs w:val="22"/>
        </w:rPr>
      </w:pPr>
      <w:hyperlink w:anchor="_Toc515790903" w:history="1">
        <w:r w:rsidRPr="00DF7778">
          <w:rPr>
            <w:rStyle w:val="Hyperlink"/>
            <w:noProof/>
          </w:rPr>
          <w:t>Hình 51 Flow thử bật tắt và còi</w:t>
        </w:r>
        <w:r>
          <w:rPr>
            <w:noProof/>
            <w:webHidden/>
          </w:rPr>
          <w:tab/>
        </w:r>
        <w:r>
          <w:rPr>
            <w:noProof/>
            <w:webHidden/>
          </w:rPr>
          <w:fldChar w:fldCharType="begin"/>
        </w:r>
        <w:r>
          <w:rPr>
            <w:noProof/>
            <w:webHidden/>
          </w:rPr>
          <w:instrText xml:space="preserve"> PAGEREF _Toc515790903 \h </w:instrText>
        </w:r>
        <w:r>
          <w:rPr>
            <w:noProof/>
            <w:webHidden/>
          </w:rPr>
        </w:r>
        <w:r>
          <w:rPr>
            <w:noProof/>
            <w:webHidden/>
          </w:rPr>
          <w:fldChar w:fldCharType="separate"/>
        </w:r>
        <w:r>
          <w:rPr>
            <w:noProof/>
            <w:webHidden/>
          </w:rPr>
          <w:t>51</w:t>
        </w:r>
        <w:r>
          <w:rPr>
            <w:noProof/>
            <w:webHidden/>
          </w:rPr>
          <w:fldChar w:fldCharType="end"/>
        </w:r>
      </w:hyperlink>
    </w:p>
    <w:p w14:paraId="7588E59D" w14:textId="1452FE6C" w:rsidR="005658BD" w:rsidRDefault="005658BD">
      <w:pPr>
        <w:pStyle w:val="TableofFigures"/>
        <w:tabs>
          <w:tab w:val="right" w:leader="dot" w:pos="9111"/>
        </w:tabs>
        <w:rPr>
          <w:rFonts w:asciiTheme="minorHAnsi" w:eastAsiaTheme="minorEastAsia" w:hAnsiTheme="minorHAnsi"/>
          <w:noProof/>
          <w:sz w:val="22"/>
          <w:szCs w:val="22"/>
        </w:rPr>
      </w:pPr>
      <w:hyperlink w:anchor="_Toc515790904" w:history="1">
        <w:r w:rsidRPr="00DF7778">
          <w:rPr>
            <w:rStyle w:val="Hyperlink"/>
            <w:noProof/>
          </w:rPr>
          <w:t>Hình 52 Cấu hình node UDP in</w:t>
        </w:r>
        <w:r>
          <w:rPr>
            <w:noProof/>
            <w:webHidden/>
          </w:rPr>
          <w:tab/>
        </w:r>
        <w:r>
          <w:rPr>
            <w:noProof/>
            <w:webHidden/>
          </w:rPr>
          <w:fldChar w:fldCharType="begin"/>
        </w:r>
        <w:r>
          <w:rPr>
            <w:noProof/>
            <w:webHidden/>
          </w:rPr>
          <w:instrText xml:space="preserve"> PAGEREF _Toc515790904 \h </w:instrText>
        </w:r>
        <w:r>
          <w:rPr>
            <w:noProof/>
            <w:webHidden/>
          </w:rPr>
        </w:r>
        <w:r>
          <w:rPr>
            <w:noProof/>
            <w:webHidden/>
          </w:rPr>
          <w:fldChar w:fldCharType="separate"/>
        </w:r>
        <w:r>
          <w:rPr>
            <w:noProof/>
            <w:webHidden/>
          </w:rPr>
          <w:t>52</w:t>
        </w:r>
        <w:r>
          <w:rPr>
            <w:noProof/>
            <w:webHidden/>
          </w:rPr>
          <w:fldChar w:fldCharType="end"/>
        </w:r>
      </w:hyperlink>
    </w:p>
    <w:p w14:paraId="1FDDBED5" w14:textId="2CD2C588" w:rsidR="005658BD" w:rsidRDefault="005658BD">
      <w:pPr>
        <w:pStyle w:val="TableofFigures"/>
        <w:tabs>
          <w:tab w:val="right" w:leader="dot" w:pos="9111"/>
        </w:tabs>
        <w:rPr>
          <w:rFonts w:asciiTheme="minorHAnsi" w:eastAsiaTheme="minorEastAsia" w:hAnsiTheme="minorHAnsi"/>
          <w:noProof/>
          <w:sz w:val="22"/>
          <w:szCs w:val="22"/>
        </w:rPr>
      </w:pPr>
      <w:hyperlink w:anchor="_Toc515790905" w:history="1">
        <w:r w:rsidRPr="00DF7778">
          <w:rPr>
            <w:rStyle w:val="Hyperlink"/>
            <w:noProof/>
          </w:rPr>
          <w:t>Hình 53 Node Function toString để ép kiểu dữ liệu buffer sang String</w:t>
        </w:r>
        <w:r>
          <w:rPr>
            <w:noProof/>
            <w:webHidden/>
          </w:rPr>
          <w:tab/>
        </w:r>
        <w:r>
          <w:rPr>
            <w:noProof/>
            <w:webHidden/>
          </w:rPr>
          <w:fldChar w:fldCharType="begin"/>
        </w:r>
        <w:r>
          <w:rPr>
            <w:noProof/>
            <w:webHidden/>
          </w:rPr>
          <w:instrText xml:space="preserve"> PAGEREF _Toc515790905 \h </w:instrText>
        </w:r>
        <w:r>
          <w:rPr>
            <w:noProof/>
            <w:webHidden/>
          </w:rPr>
        </w:r>
        <w:r>
          <w:rPr>
            <w:noProof/>
            <w:webHidden/>
          </w:rPr>
          <w:fldChar w:fldCharType="separate"/>
        </w:r>
        <w:r>
          <w:rPr>
            <w:noProof/>
            <w:webHidden/>
          </w:rPr>
          <w:t>53</w:t>
        </w:r>
        <w:r>
          <w:rPr>
            <w:noProof/>
            <w:webHidden/>
          </w:rPr>
          <w:fldChar w:fldCharType="end"/>
        </w:r>
      </w:hyperlink>
    </w:p>
    <w:p w14:paraId="18EEC287" w14:textId="1E62977F" w:rsidR="005658BD" w:rsidRDefault="005658BD">
      <w:pPr>
        <w:pStyle w:val="TableofFigures"/>
        <w:tabs>
          <w:tab w:val="right" w:leader="dot" w:pos="9111"/>
        </w:tabs>
        <w:rPr>
          <w:rFonts w:asciiTheme="minorHAnsi" w:eastAsiaTheme="minorEastAsia" w:hAnsiTheme="minorHAnsi"/>
          <w:noProof/>
          <w:sz w:val="22"/>
          <w:szCs w:val="22"/>
        </w:rPr>
      </w:pPr>
      <w:hyperlink w:anchor="_Toc515790906" w:history="1">
        <w:r w:rsidRPr="00DF7778">
          <w:rPr>
            <w:rStyle w:val="Hyperlink"/>
            <w:noProof/>
          </w:rPr>
          <w:t>Hình 54 Node Function toFloatToCompare để chuyển kiểu dữ liệu cho so sánh</w:t>
        </w:r>
        <w:r>
          <w:rPr>
            <w:noProof/>
            <w:webHidden/>
          </w:rPr>
          <w:tab/>
        </w:r>
        <w:r>
          <w:rPr>
            <w:noProof/>
            <w:webHidden/>
          </w:rPr>
          <w:fldChar w:fldCharType="begin"/>
        </w:r>
        <w:r>
          <w:rPr>
            <w:noProof/>
            <w:webHidden/>
          </w:rPr>
          <w:instrText xml:space="preserve"> PAGEREF _Toc515790906 \h </w:instrText>
        </w:r>
        <w:r>
          <w:rPr>
            <w:noProof/>
            <w:webHidden/>
          </w:rPr>
        </w:r>
        <w:r>
          <w:rPr>
            <w:noProof/>
            <w:webHidden/>
          </w:rPr>
          <w:fldChar w:fldCharType="separate"/>
        </w:r>
        <w:r>
          <w:rPr>
            <w:noProof/>
            <w:webHidden/>
          </w:rPr>
          <w:t>53</w:t>
        </w:r>
        <w:r>
          <w:rPr>
            <w:noProof/>
            <w:webHidden/>
          </w:rPr>
          <w:fldChar w:fldCharType="end"/>
        </w:r>
      </w:hyperlink>
    </w:p>
    <w:p w14:paraId="1AA98405" w14:textId="4C5EBEB0" w:rsidR="005658BD" w:rsidRDefault="005658BD">
      <w:pPr>
        <w:pStyle w:val="TableofFigures"/>
        <w:tabs>
          <w:tab w:val="right" w:leader="dot" w:pos="9111"/>
        </w:tabs>
        <w:rPr>
          <w:rFonts w:asciiTheme="minorHAnsi" w:eastAsiaTheme="minorEastAsia" w:hAnsiTheme="minorHAnsi"/>
          <w:noProof/>
          <w:sz w:val="22"/>
          <w:szCs w:val="22"/>
        </w:rPr>
      </w:pPr>
      <w:hyperlink w:anchor="_Toc515790907" w:history="1">
        <w:r w:rsidRPr="00DF7778">
          <w:rPr>
            <w:rStyle w:val="Hyperlink"/>
            <w:noProof/>
          </w:rPr>
          <w:t>Hình 55 Cấu hình node Switch</w:t>
        </w:r>
        <w:r>
          <w:rPr>
            <w:noProof/>
            <w:webHidden/>
          </w:rPr>
          <w:tab/>
        </w:r>
        <w:r>
          <w:rPr>
            <w:noProof/>
            <w:webHidden/>
          </w:rPr>
          <w:fldChar w:fldCharType="begin"/>
        </w:r>
        <w:r>
          <w:rPr>
            <w:noProof/>
            <w:webHidden/>
          </w:rPr>
          <w:instrText xml:space="preserve"> PAGEREF _Toc515790907 \h </w:instrText>
        </w:r>
        <w:r>
          <w:rPr>
            <w:noProof/>
            <w:webHidden/>
          </w:rPr>
        </w:r>
        <w:r>
          <w:rPr>
            <w:noProof/>
            <w:webHidden/>
          </w:rPr>
          <w:fldChar w:fldCharType="separate"/>
        </w:r>
        <w:r>
          <w:rPr>
            <w:noProof/>
            <w:webHidden/>
          </w:rPr>
          <w:t>53</w:t>
        </w:r>
        <w:r>
          <w:rPr>
            <w:noProof/>
            <w:webHidden/>
          </w:rPr>
          <w:fldChar w:fldCharType="end"/>
        </w:r>
      </w:hyperlink>
    </w:p>
    <w:p w14:paraId="743A7886" w14:textId="0DC2CAAF" w:rsidR="005658BD" w:rsidRDefault="005658BD">
      <w:pPr>
        <w:pStyle w:val="TableofFigures"/>
        <w:tabs>
          <w:tab w:val="right" w:leader="dot" w:pos="9111"/>
        </w:tabs>
        <w:rPr>
          <w:rFonts w:asciiTheme="minorHAnsi" w:eastAsiaTheme="minorEastAsia" w:hAnsiTheme="minorHAnsi"/>
          <w:noProof/>
          <w:sz w:val="22"/>
          <w:szCs w:val="22"/>
        </w:rPr>
      </w:pPr>
      <w:hyperlink w:anchor="_Toc515790908" w:history="1">
        <w:r w:rsidRPr="00DF7778">
          <w:rPr>
            <w:rStyle w:val="Hyperlink"/>
            <w:noProof/>
          </w:rPr>
          <w:t>Hình 56 Cấu hình node tạo lệnh</w:t>
        </w:r>
        <w:r>
          <w:rPr>
            <w:noProof/>
            <w:webHidden/>
          </w:rPr>
          <w:tab/>
        </w:r>
        <w:r>
          <w:rPr>
            <w:noProof/>
            <w:webHidden/>
          </w:rPr>
          <w:fldChar w:fldCharType="begin"/>
        </w:r>
        <w:r>
          <w:rPr>
            <w:noProof/>
            <w:webHidden/>
          </w:rPr>
          <w:instrText xml:space="preserve"> PAGEREF _Toc515790908 \h </w:instrText>
        </w:r>
        <w:r>
          <w:rPr>
            <w:noProof/>
            <w:webHidden/>
          </w:rPr>
        </w:r>
        <w:r>
          <w:rPr>
            <w:noProof/>
            <w:webHidden/>
          </w:rPr>
          <w:fldChar w:fldCharType="separate"/>
        </w:r>
        <w:r>
          <w:rPr>
            <w:noProof/>
            <w:webHidden/>
          </w:rPr>
          <w:t>54</w:t>
        </w:r>
        <w:r>
          <w:rPr>
            <w:noProof/>
            <w:webHidden/>
          </w:rPr>
          <w:fldChar w:fldCharType="end"/>
        </w:r>
      </w:hyperlink>
    </w:p>
    <w:p w14:paraId="022E9C2D" w14:textId="2800A99F" w:rsidR="005658BD" w:rsidRDefault="005658BD">
      <w:pPr>
        <w:pStyle w:val="TableofFigures"/>
        <w:tabs>
          <w:tab w:val="right" w:leader="dot" w:pos="9111"/>
        </w:tabs>
        <w:rPr>
          <w:rFonts w:asciiTheme="minorHAnsi" w:eastAsiaTheme="minorEastAsia" w:hAnsiTheme="minorHAnsi"/>
          <w:noProof/>
          <w:sz w:val="22"/>
          <w:szCs w:val="22"/>
        </w:rPr>
      </w:pPr>
      <w:hyperlink w:anchor="_Toc515790909" w:history="1">
        <w:r w:rsidRPr="00DF7778">
          <w:rPr>
            <w:rStyle w:val="Hyperlink"/>
            <w:noProof/>
          </w:rPr>
          <w:t>Hình 57 Cấu hình node UDP out</w:t>
        </w:r>
        <w:r>
          <w:rPr>
            <w:noProof/>
            <w:webHidden/>
          </w:rPr>
          <w:tab/>
        </w:r>
        <w:r>
          <w:rPr>
            <w:noProof/>
            <w:webHidden/>
          </w:rPr>
          <w:fldChar w:fldCharType="begin"/>
        </w:r>
        <w:r>
          <w:rPr>
            <w:noProof/>
            <w:webHidden/>
          </w:rPr>
          <w:instrText xml:space="preserve"> PAGEREF _Toc515790909 \h </w:instrText>
        </w:r>
        <w:r>
          <w:rPr>
            <w:noProof/>
            <w:webHidden/>
          </w:rPr>
        </w:r>
        <w:r>
          <w:rPr>
            <w:noProof/>
            <w:webHidden/>
          </w:rPr>
          <w:fldChar w:fldCharType="separate"/>
        </w:r>
        <w:r>
          <w:rPr>
            <w:noProof/>
            <w:webHidden/>
          </w:rPr>
          <w:t>54</w:t>
        </w:r>
        <w:r>
          <w:rPr>
            <w:noProof/>
            <w:webHidden/>
          </w:rPr>
          <w:fldChar w:fldCharType="end"/>
        </w:r>
      </w:hyperlink>
    </w:p>
    <w:p w14:paraId="512A289D" w14:textId="05DC80CB" w:rsidR="005658BD" w:rsidRDefault="005658BD">
      <w:pPr>
        <w:pStyle w:val="TableofFigures"/>
        <w:tabs>
          <w:tab w:val="right" w:leader="dot" w:pos="9111"/>
        </w:tabs>
        <w:rPr>
          <w:rFonts w:asciiTheme="minorHAnsi" w:eastAsiaTheme="minorEastAsia" w:hAnsiTheme="minorHAnsi"/>
          <w:noProof/>
          <w:sz w:val="22"/>
          <w:szCs w:val="22"/>
        </w:rPr>
      </w:pPr>
      <w:hyperlink w:anchor="_Toc515790910" w:history="1">
        <w:r w:rsidRPr="00DF7778">
          <w:rPr>
            <w:rStyle w:val="Hyperlink"/>
            <w:noProof/>
          </w:rPr>
          <w:t>Hình 58 Flow gửi và nhận dữ liệu bằng UDP trên node-red</w:t>
        </w:r>
        <w:r>
          <w:rPr>
            <w:noProof/>
            <w:webHidden/>
          </w:rPr>
          <w:tab/>
        </w:r>
        <w:r>
          <w:rPr>
            <w:noProof/>
            <w:webHidden/>
          </w:rPr>
          <w:fldChar w:fldCharType="begin"/>
        </w:r>
        <w:r>
          <w:rPr>
            <w:noProof/>
            <w:webHidden/>
          </w:rPr>
          <w:instrText xml:space="preserve"> PAGEREF _Toc515790910 \h </w:instrText>
        </w:r>
        <w:r>
          <w:rPr>
            <w:noProof/>
            <w:webHidden/>
          </w:rPr>
        </w:r>
        <w:r>
          <w:rPr>
            <w:noProof/>
            <w:webHidden/>
          </w:rPr>
          <w:fldChar w:fldCharType="separate"/>
        </w:r>
        <w:r>
          <w:rPr>
            <w:noProof/>
            <w:webHidden/>
          </w:rPr>
          <w:t>55</w:t>
        </w:r>
        <w:r>
          <w:rPr>
            <w:noProof/>
            <w:webHidden/>
          </w:rPr>
          <w:fldChar w:fldCharType="end"/>
        </w:r>
      </w:hyperlink>
    </w:p>
    <w:p w14:paraId="5964E6B4" w14:textId="5509D5B0" w:rsidR="005658BD" w:rsidRDefault="005658BD">
      <w:pPr>
        <w:pStyle w:val="TableofFigures"/>
        <w:tabs>
          <w:tab w:val="right" w:leader="dot" w:pos="9111"/>
        </w:tabs>
        <w:rPr>
          <w:rFonts w:asciiTheme="minorHAnsi" w:eastAsiaTheme="minorEastAsia" w:hAnsiTheme="minorHAnsi"/>
          <w:noProof/>
          <w:sz w:val="22"/>
          <w:szCs w:val="22"/>
        </w:rPr>
      </w:pPr>
      <w:hyperlink w:anchor="_Toc515790911" w:history="1">
        <w:r w:rsidRPr="00DF7778">
          <w:rPr>
            <w:rStyle w:val="Hyperlink"/>
            <w:noProof/>
          </w:rPr>
          <w:t>Hình 59 Cấu hình node Serial in</w:t>
        </w:r>
        <w:r>
          <w:rPr>
            <w:noProof/>
            <w:webHidden/>
          </w:rPr>
          <w:tab/>
        </w:r>
        <w:r>
          <w:rPr>
            <w:noProof/>
            <w:webHidden/>
          </w:rPr>
          <w:fldChar w:fldCharType="begin"/>
        </w:r>
        <w:r>
          <w:rPr>
            <w:noProof/>
            <w:webHidden/>
          </w:rPr>
          <w:instrText xml:space="preserve"> PAGEREF _Toc515790911 \h </w:instrText>
        </w:r>
        <w:r>
          <w:rPr>
            <w:noProof/>
            <w:webHidden/>
          </w:rPr>
        </w:r>
        <w:r>
          <w:rPr>
            <w:noProof/>
            <w:webHidden/>
          </w:rPr>
          <w:fldChar w:fldCharType="separate"/>
        </w:r>
        <w:r>
          <w:rPr>
            <w:noProof/>
            <w:webHidden/>
          </w:rPr>
          <w:t>56</w:t>
        </w:r>
        <w:r>
          <w:rPr>
            <w:noProof/>
            <w:webHidden/>
          </w:rPr>
          <w:fldChar w:fldCharType="end"/>
        </w:r>
      </w:hyperlink>
    </w:p>
    <w:p w14:paraId="0EF365CE" w14:textId="09163A01" w:rsidR="005658BD" w:rsidRDefault="005658BD">
      <w:pPr>
        <w:pStyle w:val="TableofFigures"/>
        <w:tabs>
          <w:tab w:val="right" w:leader="dot" w:pos="9111"/>
        </w:tabs>
        <w:rPr>
          <w:rFonts w:asciiTheme="minorHAnsi" w:eastAsiaTheme="minorEastAsia" w:hAnsiTheme="minorHAnsi"/>
          <w:noProof/>
          <w:sz w:val="22"/>
          <w:szCs w:val="22"/>
        </w:rPr>
      </w:pPr>
      <w:hyperlink w:anchor="_Toc515790912" w:history="1">
        <w:r w:rsidRPr="00DF7778">
          <w:rPr>
            <w:rStyle w:val="Hyperlink"/>
            <w:noProof/>
          </w:rPr>
          <w:t>Hình 60 Kiểm tra cổng port cắm Zigbee trên Raspberry</w:t>
        </w:r>
        <w:r>
          <w:rPr>
            <w:noProof/>
            <w:webHidden/>
          </w:rPr>
          <w:tab/>
        </w:r>
        <w:r>
          <w:rPr>
            <w:noProof/>
            <w:webHidden/>
          </w:rPr>
          <w:fldChar w:fldCharType="begin"/>
        </w:r>
        <w:r>
          <w:rPr>
            <w:noProof/>
            <w:webHidden/>
          </w:rPr>
          <w:instrText xml:space="preserve"> PAGEREF _Toc515790912 \h </w:instrText>
        </w:r>
        <w:r>
          <w:rPr>
            <w:noProof/>
            <w:webHidden/>
          </w:rPr>
        </w:r>
        <w:r>
          <w:rPr>
            <w:noProof/>
            <w:webHidden/>
          </w:rPr>
          <w:fldChar w:fldCharType="separate"/>
        </w:r>
        <w:r>
          <w:rPr>
            <w:noProof/>
            <w:webHidden/>
          </w:rPr>
          <w:t>56</w:t>
        </w:r>
        <w:r>
          <w:rPr>
            <w:noProof/>
            <w:webHidden/>
          </w:rPr>
          <w:fldChar w:fldCharType="end"/>
        </w:r>
      </w:hyperlink>
    </w:p>
    <w:p w14:paraId="2A953E38" w14:textId="0516DB9B" w:rsidR="005658BD" w:rsidRDefault="005658BD">
      <w:pPr>
        <w:pStyle w:val="TableofFigures"/>
        <w:tabs>
          <w:tab w:val="right" w:leader="dot" w:pos="9111"/>
        </w:tabs>
        <w:rPr>
          <w:rFonts w:asciiTheme="minorHAnsi" w:eastAsiaTheme="minorEastAsia" w:hAnsiTheme="minorHAnsi"/>
          <w:noProof/>
          <w:sz w:val="22"/>
          <w:szCs w:val="22"/>
        </w:rPr>
      </w:pPr>
      <w:hyperlink w:anchor="_Toc515790913" w:history="1">
        <w:r w:rsidRPr="00DF7778">
          <w:rPr>
            <w:rStyle w:val="Hyperlink"/>
            <w:noProof/>
          </w:rPr>
          <w:t>Hình 61 Cấu hình node getTempToCompare</w:t>
        </w:r>
        <w:r>
          <w:rPr>
            <w:noProof/>
            <w:webHidden/>
          </w:rPr>
          <w:tab/>
        </w:r>
        <w:r>
          <w:rPr>
            <w:noProof/>
            <w:webHidden/>
          </w:rPr>
          <w:fldChar w:fldCharType="begin"/>
        </w:r>
        <w:r>
          <w:rPr>
            <w:noProof/>
            <w:webHidden/>
          </w:rPr>
          <w:instrText xml:space="preserve"> PAGEREF _Toc515790913 \h </w:instrText>
        </w:r>
        <w:r>
          <w:rPr>
            <w:noProof/>
            <w:webHidden/>
          </w:rPr>
        </w:r>
        <w:r>
          <w:rPr>
            <w:noProof/>
            <w:webHidden/>
          </w:rPr>
          <w:fldChar w:fldCharType="separate"/>
        </w:r>
        <w:r>
          <w:rPr>
            <w:noProof/>
            <w:webHidden/>
          </w:rPr>
          <w:t>57</w:t>
        </w:r>
        <w:r>
          <w:rPr>
            <w:noProof/>
            <w:webHidden/>
          </w:rPr>
          <w:fldChar w:fldCharType="end"/>
        </w:r>
      </w:hyperlink>
    </w:p>
    <w:p w14:paraId="3A80AE87" w14:textId="0002C144" w:rsidR="005658BD" w:rsidRDefault="005658BD">
      <w:pPr>
        <w:pStyle w:val="TableofFigures"/>
        <w:tabs>
          <w:tab w:val="right" w:leader="dot" w:pos="9111"/>
        </w:tabs>
        <w:rPr>
          <w:rFonts w:asciiTheme="minorHAnsi" w:eastAsiaTheme="minorEastAsia" w:hAnsiTheme="minorHAnsi"/>
          <w:noProof/>
          <w:sz w:val="22"/>
          <w:szCs w:val="22"/>
        </w:rPr>
      </w:pPr>
      <w:hyperlink w:anchor="_Toc515790914" w:history="1">
        <w:r w:rsidRPr="00DF7778">
          <w:rPr>
            <w:rStyle w:val="Hyperlink"/>
            <w:noProof/>
          </w:rPr>
          <w:t>Hình 62 Cấu hình node Switch</w:t>
        </w:r>
        <w:r>
          <w:rPr>
            <w:noProof/>
            <w:webHidden/>
          </w:rPr>
          <w:tab/>
        </w:r>
        <w:r>
          <w:rPr>
            <w:noProof/>
            <w:webHidden/>
          </w:rPr>
          <w:fldChar w:fldCharType="begin"/>
        </w:r>
        <w:r>
          <w:rPr>
            <w:noProof/>
            <w:webHidden/>
          </w:rPr>
          <w:instrText xml:space="preserve"> PAGEREF _Toc515790914 \h </w:instrText>
        </w:r>
        <w:r>
          <w:rPr>
            <w:noProof/>
            <w:webHidden/>
          </w:rPr>
        </w:r>
        <w:r>
          <w:rPr>
            <w:noProof/>
            <w:webHidden/>
          </w:rPr>
          <w:fldChar w:fldCharType="separate"/>
        </w:r>
        <w:r>
          <w:rPr>
            <w:noProof/>
            <w:webHidden/>
          </w:rPr>
          <w:t>57</w:t>
        </w:r>
        <w:r>
          <w:rPr>
            <w:noProof/>
            <w:webHidden/>
          </w:rPr>
          <w:fldChar w:fldCharType="end"/>
        </w:r>
      </w:hyperlink>
    </w:p>
    <w:p w14:paraId="75B4561E" w14:textId="02B1BEAD" w:rsidR="005658BD" w:rsidRDefault="005658BD">
      <w:pPr>
        <w:pStyle w:val="TableofFigures"/>
        <w:tabs>
          <w:tab w:val="right" w:leader="dot" w:pos="9111"/>
        </w:tabs>
        <w:rPr>
          <w:rFonts w:asciiTheme="minorHAnsi" w:eastAsiaTheme="minorEastAsia" w:hAnsiTheme="minorHAnsi"/>
          <w:noProof/>
          <w:sz w:val="22"/>
          <w:szCs w:val="22"/>
        </w:rPr>
      </w:pPr>
      <w:hyperlink w:anchor="_Toc515790915" w:history="1">
        <w:r w:rsidRPr="00DF7778">
          <w:rPr>
            <w:rStyle w:val="Hyperlink"/>
            <w:noProof/>
          </w:rPr>
          <w:t>Hình 63 Cấu hình node tạo lệnh - Serial</w:t>
        </w:r>
        <w:r>
          <w:rPr>
            <w:noProof/>
            <w:webHidden/>
          </w:rPr>
          <w:tab/>
        </w:r>
        <w:r>
          <w:rPr>
            <w:noProof/>
            <w:webHidden/>
          </w:rPr>
          <w:fldChar w:fldCharType="begin"/>
        </w:r>
        <w:r>
          <w:rPr>
            <w:noProof/>
            <w:webHidden/>
          </w:rPr>
          <w:instrText xml:space="preserve"> PAGEREF _Toc515790915 \h </w:instrText>
        </w:r>
        <w:r>
          <w:rPr>
            <w:noProof/>
            <w:webHidden/>
          </w:rPr>
        </w:r>
        <w:r>
          <w:rPr>
            <w:noProof/>
            <w:webHidden/>
          </w:rPr>
          <w:fldChar w:fldCharType="separate"/>
        </w:r>
        <w:r>
          <w:rPr>
            <w:noProof/>
            <w:webHidden/>
          </w:rPr>
          <w:t>58</w:t>
        </w:r>
        <w:r>
          <w:rPr>
            <w:noProof/>
            <w:webHidden/>
          </w:rPr>
          <w:fldChar w:fldCharType="end"/>
        </w:r>
      </w:hyperlink>
    </w:p>
    <w:p w14:paraId="2258BE60" w14:textId="6D91BEA5" w:rsidR="005658BD" w:rsidRDefault="005658BD">
      <w:pPr>
        <w:pStyle w:val="TableofFigures"/>
        <w:tabs>
          <w:tab w:val="right" w:leader="dot" w:pos="9111"/>
        </w:tabs>
        <w:rPr>
          <w:rFonts w:asciiTheme="minorHAnsi" w:eastAsiaTheme="minorEastAsia" w:hAnsiTheme="minorHAnsi"/>
          <w:noProof/>
          <w:sz w:val="22"/>
          <w:szCs w:val="22"/>
        </w:rPr>
      </w:pPr>
      <w:hyperlink w:anchor="_Toc515790916" w:history="1">
        <w:r w:rsidRPr="00DF7778">
          <w:rPr>
            <w:rStyle w:val="Hyperlink"/>
            <w:noProof/>
          </w:rPr>
          <w:t>Hình 64 Cấu hình node Serial out</w:t>
        </w:r>
        <w:r>
          <w:rPr>
            <w:noProof/>
            <w:webHidden/>
          </w:rPr>
          <w:tab/>
        </w:r>
        <w:r>
          <w:rPr>
            <w:noProof/>
            <w:webHidden/>
          </w:rPr>
          <w:fldChar w:fldCharType="begin"/>
        </w:r>
        <w:r>
          <w:rPr>
            <w:noProof/>
            <w:webHidden/>
          </w:rPr>
          <w:instrText xml:space="preserve"> PAGEREF _Toc515790916 \h </w:instrText>
        </w:r>
        <w:r>
          <w:rPr>
            <w:noProof/>
            <w:webHidden/>
          </w:rPr>
        </w:r>
        <w:r>
          <w:rPr>
            <w:noProof/>
            <w:webHidden/>
          </w:rPr>
          <w:fldChar w:fldCharType="separate"/>
        </w:r>
        <w:r>
          <w:rPr>
            <w:noProof/>
            <w:webHidden/>
          </w:rPr>
          <w:t>58</w:t>
        </w:r>
        <w:r>
          <w:rPr>
            <w:noProof/>
            <w:webHidden/>
          </w:rPr>
          <w:fldChar w:fldCharType="end"/>
        </w:r>
      </w:hyperlink>
    </w:p>
    <w:p w14:paraId="418C3DEB" w14:textId="48153B35" w:rsidR="005658BD" w:rsidRDefault="005658BD">
      <w:pPr>
        <w:pStyle w:val="TableofFigures"/>
        <w:tabs>
          <w:tab w:val="right" w:leader="dot" w:pos="9111"/>
        </w:tabs>
        <w:rPr>
          <w:rFonts w:asciiTheme="minorHAnsi" w:eastAsiaTheme="minorEastAsia" w:hAnsiTheme="minorHAnsi"/>
          <w:noProof/>
          <w:sz w:val="22"/>
          <w:szCs w:val="22"/>
        </w:rPr>
      </w:pPr>
      <w:hyperlink w:anchor="_Toc515790917" w:history="1">
        <w:r w:rsidRPr="00DF7778">
          <w:rPr>
            <w:rStyle w:val="Hyperlink"/>
            <w:noProof/>
          </w:rPr>
          <w:t>Hình 65 Flow gửi và nhận dữ liệu bằng Serial qua RF trên node-red</w:t>
        </w:r>
        <w:r>
          <w:rPr>
            <w:noProof/>
            <w:webHidden/>
          </w:rPr>
          <w:tab/>
        </w:r>
        <w:r>
          <w:rPr>
            <w:noProof/>
            <w:webHidden/>
          </w:rPr>
          <w:fldChar w:fldCharType="begin"/>
        </w:r>
        <w:r>
          <w:rPr>
            <w:noProof/>
            <w:webHidden/>
          </w:rPr>
          <w:instrText xml:space="preserve"> PAGEREF _Toc515790917 \h </w:instrText>
        </w:r>
        <w:r>
          <w:rPr>
            <w:noProof/>
            <w:webHidden/>
          </w:rPr>
        </w:r>
        <w:r>
          <w:rPr>
            <w:noProof/>
            <w:webHidden/>
          </w:rPr>
          <w:fldChar w:fldCharType="separate"/>
        </w:r>
        <w:r>
          <w:rPr>
            <w:noProof/>
            <w:webHidden/>
          </w:rPr>
          <w:t>59</w:t>
        </w:r>
        <w:r>
          <w:rPr>
            <w:noProof/>
            <w:webHidden/>
          </w:rPr>
          <w:fldChar w:fldCharType="end"/>
        </w:r>
      </w:hyperlink>
    </w:p>
    <w:p w14:paraId="3C30406E" w14:textId="3A206C45" w:rsidR="005658BD" w:rsidRDefault="005658BD">
      <w:pPr>
        <w:pStyle w:val="TableofFigures"/>
        <w:tabs>
          <w:tab w:val="right" w:leader="dot" w:pos="9111"/>
        </w:tabs>
        <w:rPr>
          <w:rFonts w:asciiTheme="minorHAnsi" w:eastAsiaTheme="minorEastAsia" w:hAnsiTheme="minorHAnsi"/>
          <w:noProof/>
          <w:sz w:val="22"/>
          <w:szCs w:val="22"/>
        </w:rPr>
      </w:pPr>
      <w:hyperlink w:anchor="_Toc515790918" w:history="1">
        <w:r w:rsidRPr="00DF7778">
          <w:rPr>
            <w:rStyle w:val="Hyperlink"/>
            <w:noProof/>
          </w:rPr>
          <w:t>Hình 66 Tương tác giữa các node khác nhau</w:t>
        </w:r>
        <w:r>
          <w:rPr>
            <w:noProof/>
            <w:webHidden/>
          </w:rPr>
          <w:tab/>
        </w:r>
        <w:r>
          <w:rPr>
            <w:noProof/>
            <w:webHidden/>
          </w:rPr>
          <w:fldChar w:fldCharType="begin"/>
        </w:r>
        <w:r>
          <w:rPr>
            <w:noProof/>
            <w:webHidden/>
          </w:rPr>
          <w:instrText xml:space="preserve"> PAGEREF _Toc515790918 \h </w:instrText>
        </w:r>
        <w:r>
          <w:rPr>
            <w:noProof/>
            <w:webHidden/>
          </w:rPr>
        </w:r>
        <w:r>
          <w:rPr>
            <w:noProof/>
            <w:webHidden/>
          </w:rPr>
          <w:fldChar w:fldCharType="separate"/>
        </w:r>
        <w:r>
          <w:rPr>
            <w:noProof/>
            <w:webHidden/>
          </w:rPr>
          <w:t>60</w:t>
        </w:r>
        <w:r>
          <w:rPr>
            <w:noProof/>
            <w:webHidden/>
          </w:rPr>
          <w:fldChar w:fldCharType="end"/>
        </w:r>
      </w:hyperlink>
    </w:p>
    <w:p w14:paraId="2224908F" w14:textId="10F99868" w:rsidR="005658BD" w:rsidRDefault="005658BD">
      <w:pPr>
        <w:pStyle w:val="TableofFigures"/>
        <w:tabs>
          <w:tab w:val="right" w:leader="dot" w:pos="9111"/>
        </w:tabs>
        <w:rPr>
          <w:rFonts w:asciiTheme="minorHAnsi" w:eastAsiaTheme="minorEastAsia" w:hAnsiTheme="minorHAnsi"/>
          <w:noProof/>
          <w:sz w:val="22"/>
          <w:szCs w:val="22"/>
        </w:rPr>
      </w:pPr>
      <w:hyperlink w:anchor="_Toc515790919" w:history="1">
        <w:r w:rsidRPr="00DF7778">
          <w:rPr>
            <w:rStyle w:val="Hyperlink"/>
            <w:noProof/>
          </w:rPr>
          <w:t>Hình 67 Raspberry tương tác với các cảm biến và thiết bị</w:t>
        </w:r>
        <w:r>
          <w:rPr>
            <w:noProof/>
            <w:webHidden/>
          </w:rPr>
          <w:tab/>
        </w:r>
        <w:r>
          <w:rPr>
            <w:noProof/>
            <w:webHidden/>
          </w:rPr>
          <w:fldChar w:fldCharType="begin"/>
        </w:r>
        <w:r>
          <w:rPr>
            <w:noProof/>
            <w:webHidden/>
          </w:rPr>
          <w:instrText xml:space="preserve"> PAGEREF _Toc515790919 \h </w:instrText>
        </w:r>
        <w:r>
          <w:rPr>
            <w:noProof/>
            <w:webHidden/>
          </w:rPr>
        </w:r>
        <w:r>
          <w:rPr>
            <w:noProof/>
            <w:webHidden/>
          </w:rPr>
          <w:fldChar w:fldCharType="separate"/>
        </w:r>
        <w:r>
          <w:rPr>
            <w:noProof/>
            <w:webHidden/>
          </w:rPr>
          <w:t>60</w:t>
        </w:r>
        <w:r>
          <w:rPr>
            <w:noProof/>
            <w:webHidden/>
          </w:rPr>
          <w:fldChar w:fldCharType="end"/>
        </w:r>
      </w:hyperlink>
    </w:p>
    <w:p w14:paraId="6FCA7432" w14:textId="2AC1541F" w:rsidR="005658BD" w:rsidRDefault="005658BD">
      <w:pPr>
        <w:pStyle w:val="TableofFigures"/>
        <w:tabs>
          <w:tab w:val="right" w:leader="dot" w:pos="9111"/>
        </w:tabs>
        <w:rPr>
          <w:rFonts w:asciiTheme="minorHAnsi" w:eastAsiaTheme="minorEastAsia" w:hAnsiTheme="minorHAnsi"/>
          <w:noProof/>
          <w:sz w:val="22"/>
          <w:szCs w:val="22"/>
        </w:rPr>
      </w:pPr>
      <w:hyperlink w:anchor="_Toc515790920" w:history="1">
        <w:r w:rsidRPr="00DF7778">
          <w:rPr>
            <w:rStyle w:val="Hyperlink"/>
            <w:noProof/>
          </w:rPr>
          <w:t>Hình 68 Node-red chạy trên Raspberry hay OrangePi</w:t>
        </w:r>
        <w:r>
          <w:rPr>
            <w:noProof/>
            <w:webHidden/>
          </w:rPr>
          <w:tab/>
        </w:r>
        <w:r>
          <w:rPr>
            <w:noProof/>
            <w:webHidden/>
          </w:rPr>
          <w:fldChar w:fldCharType="begin"/>
        </w:r>
        <w:r>
          <w:rPr>
            <w:noProof/>
            <w:webHidden/>
          </w:rPr>
          <w:instrText xml:space="preserve"> PAGEREF _Toc515790920 \h </w:instrText>
        </w:r>
        <w:r>
          <w:rPr>
            <w:noProof/>
            <w:webHidden/>
          </w:rPr>
        </w:r>
        <w:r>
          <w:rPr>
            <w:noProof/>
            <w:webHidden/>
          </w:rPr>
          <w:fldChar w:fldCharType="separate"/>
        </w:r>
        <w:r>
          <w:rPr>
            <w:noProof/>
            <w:webHidden/>
          </w:rPr>
          <w:t>61</w:t>
        </w:r>
        <w:r>
          <w:rPr>
            <w:noProof/>
            <w:webHidden/>
          </w:rPr>
          <w:fldChar w:fldCharType="end"/>
        </w:r>
      </w:hyperlink>
    </w:p>
    <w:p w14:paraId="44D88F7C" w14:textId="6CDFB9AD" w:rsidR="005658BD" w:rsidRDefault="005658BD">
      <w:pPr>
        <w:pStyle w:val="TableofFigures"/>
        <w:tabs>
          <w:tab w:val="right" w:leader="dot" w:pos="9111"/>
        </w:tabs>
        <w:rPr>
          <w:rFonts w:asciiTheme="minorHAnsi" w:eastAsiaTheme="minorEastAsia" w:hAnsiTheme="minorHAnsi"/>
          <w:noProof/>
          <w:sz w:val="22"/>
          <w:szCs w:val="22"/>
        </w:rPr>
      </w:pPr>
      <w:hyperlink w:anchor="_Toc515790921" w:history="1">
        <w:r w:rsidRPr="00DF7778">
          <w:rPr>
            <w:rStyle w:val="Hyperlink"/>
            <w:noProof/>
          </w:rPr>
          <w:t>Hình 69 IBM Watson nằm trung gian giữa Client và các cảm biến, thiết bị</w:t>
        </w:r>
        <w:r>
          <w:rPr>
            <w:noProof/>
            <w:webHidden/>
          </w:rPr>
          <w:tab/>
        </w:r>
        <w:r>
          <w:rPr>
            <w:noProof/>
            <w:webHidden/>
          </w:rPr>
          <w:fldChar w:fldCharType="begin"/>
        </w:r>
        <w:r>
          <w:rPr>
            <w:noProof/>
            <w:webHidden/>
          </w:rPr>
          <w:instrText xml:space="preserve"> PAGEREF _Toc515790921 \h </w:instrText>
        </w:r>
        <w:r>
          <w:rPr>
            <w:noProof/>
            <w:webHidden/>
          </w:rPr>
        </w:r>
        <w:r>
          <w:rPr>
            <w:noProof/>
            <w:webHidden/>
          </w:rPr>
          <w:fldChar w:fldCharType="separate"/>
        </w:r>
        <w:r>
          <w:rPr>
            <w:noProof/>
            <w:webHidden/>
          </w:rPr>
          <w:t>61</w:t>
        </w:r>
        <w:r>
          <w:rPr>
            <w:noProof/>
            <w:webHidden/>
          </w:rPr>
          <w:fldChar w:fldCharType="end"/>
        </w:r>
      </w:hyperlink>
    </w:p>
    <w:p w14:paraId="4305627C" w14:textId="4450742D" w:rsidR="005658BD" w:rsidRDefault="005658BD">
      <w:pPr>
        <w:pStyle w:val="TableofFigures"/>
        <w:tabs>
          <w:tab w:val="right" w:leader="dot" w:pos="9111"/>
        </w:tabs>
        <w:rPr>
          <w:rFonts w:asciiTheme="minorHAnsi" w:eastAsiaTheme="minorEastAsia" w:hAnsiTheme="minorHAnsi"/>
          <w:noProof/>
          <w:sz w:val="22"/>
          <w:szCs w:val="22"/>
        </w:rPr>
      </w:pPr>
      <w:hyperlink w:anchor="_Toc515790922" w:history="1">
        <w:r w:rsidRPr="00DF7778">
          <w:rPr>
            <w:rStyle w:val="Hyperlink"/>
            <w:noProof/>
          </w:rPr>
          <w:t>Hình 70 Nhấn vào Sign Up</w:t>
        </w:r>
        <w:r>
          <w:rPr>
            <w:noProof/>
            <w:webHidden/>
          </w:rPr>
          <w:tab/>
        </w:r>
        <w:r>
          <w:rPr>
            <w:noProof/>
            <w:webHidden/>
          </w:rPr>
          <w:fldChar w:fldCharType="begin"/>
        </w:r>
        <w:r>
          <w:rPr>
            <w:noProof/>
            <w:webHidden/>
          </w:rPr>
          <w:instrText xml:space="preserve"> PAGEREF _Toc515790922 \h </w:instrText>
        </w:r>
        <w:r>
          <w:rPr>
            <w:noProof/>
            <w:webHidden/>
          </w:rPr>
        </w:r>
        <w:r>
          <w:rPr>
            <w:noProof/>
            <w:webHidden/>
          </w:rPr>
          <w:fldChar w:fldCharType="separate"/>
        </w:r>
        <w:r>
          <w:rPr>
            <w:noProof/>
            <w:webHidden/>
          </w:rPr>
          <w:t>62</w:t>
        </w:r>
        <w:r>
          <w:rPr>
            <w:noProof/>
            <w:webHidden/>
          </w:rPr>
          <w:fldChar w:fldCharType="end"/>
        </w:r>
      </w:hyperlink>
    </w:p>
    <w:p w14:paraId="40A0121A" w14:textId="10C55B95" w:rsidR="005658BD" w:rsidRDefault="005658BD">
      <w:pPr>
        <w:pStyle w:val="TableofFigures"/>
        <w:tabs>
          <w:tab w:val="right" w:leader="dot" w:pos="9111"/>
        </w:tabs>
        <w:rPr>
          <w:rFonts w:asciiTheme="minorHAnsi" w:eastAsiaTheme="minorEastAsia" w:hAnsiTheme="minorHAnsi"/>
          <w:noProof/>
          <w:sz w:val="22"/>
          <w:szCs w:val="22"/>
        </w:rPr>
      </w:pPr>
      <w:hyperlink w:anchor="_Toc515790923" w:history="1">
        <w:r w:rsidRPr="00DF7778">
          <w:rPr>
            <w:rStyle w:val="Hyperlink"/>
            <w:noProof/>
          </w:rPr>
          <w:t>Hình 71 Form đăng ký tài khoản IBM</w:t>
        </w:r>
        <w:r>
          <w:rPr>
            <w:noProof/>
            <w:webHidden/>
          </w:rPr>
          <w:tab/>
        </w:r>
        <w:r>
          <w:rPr>
            <w:noProof/>
            <w:webHidden/>
          </w:rPr>
          <w:fldChar w:fldCharType="begin"/>
        </w:r>
        <w:r>
          <w:rPr>
            <w:noProof/>
            <w:webHidden/>
          </w:rPr>
          <w:instrText xml:space="preserve"> PAGEREF _Toc515790923 \h </w:instrText>
        </w:r>
        <w:r>
          <w:rPr>
            <w:noProof/>
            <w:webHidden/>
          </w:rPr>
        </w:r>
        <w:r>
          <w:rPr>
            <w:noProof/>
            <w:webHidden/>
          </w:rPr>
          <w:fldChar w:fldCharType="separate"/>
        </w:r>
        <w:r>
          <w:rPr>
            <w:noProof/>
            <w:webHidden/>
          </w:rPr>
          <w:t>62</w:t>
        </w:r>
        <w:r>
          <w:rPr>
            <w:noProof/>
            <w:webHidden/>
          </w:rPr>
          <w:fldChar w:fldCharType="end"/>
        </w:r>
      </w:hyperlink>
    </w:p>
    <w:p w14:paraId="57E34E3A" w14:textId="7BA77148" w:rsidR="005658BD" w:rsidRDefault="005658BD">
      <w:pPr>
        <w:pStyle w:val="TableofFigures"/>
        <w:tabs>
          <w:tab w:val="right" w:leader="dot" w:pos="9111"/>
        </w:tabs>
        <w:rPr>
          <w:rFonts w:asciiTheme="minorHAnsi" w:eastAsiaTheme="minorEastAsia" w:hAnsiTheme="minorHAnsi"/>
          <w:noProof/>
          <w:sz w:val="22"/>
          <w:szCs w:val="22"/>
        </w:rPr>
      </w:pPr>
      <w:hyperlink w:anchor="_Toc515790924" w:history="1">
        <w:r w:rsidRPr="00DF7778">
          <w:rPr>
            <w:rStyle w:val="Hyperlink"/>
            <w:noProof/>
          </w:rPr>
          <w:t>Hình 72 Yêu cầu xác thực email</w:t>
        </w:r>
        <w:r>
          <w:rPr>
            <w:noProof/>
            <w:webHidden/>
          </w:rPr>
          <w:tab/>
        </w:r>
        <w:r>
          <w:rPr>
            <w:noProof/>
            <w:webHidden/>
          </w:rPr>
          <w:fldChar w:fldCharType="begin"/>
        </w:r>
        <w:r>
          <w:rPr>
            <w:noProof/>
            <w:webHidden/>
          </w:rPr>
          <w:instrText xml:space="preserve"> PAGEREF _Toc515790924 \h </w:instrText>
        </w:r>
        <w:r>
          <w:rPr>
            <w:noProof/>
            <w:webHidden/>
          </w:rPr>
        </w:r>
        <w:r>
          <w:rPr>
            <w:noProof/>
            <w:webHidden/>
          </w:rPr>
          <w:fldChar w:fldCharType="separate"/>
        </w:r>
        <w:r>
          <w:rPr>
            <w:noProof/>
            <w:webHidden/>
          </w:rPr>
          <w:t>63</w:t>
        </w:r>
        <w:r>
          <w:rPr>
            <w:noProof/>
            <w:webHidden/>
          </w:rPr>
          <w:fldChar w:fldCharType="end"/>
        </w:r>
      </w:hyperlink>
    </w:p>
    <w:p w14:paraId="463CFEA8" w14:textId="70218328" w:rsidR="005658BD" w:rsidRDefault="005658BD">
      <w:pPr>
        <w:pStyle w:val="TableofFigures"/>
        <w:tabs>
          <w:tab w:val="right" w:leader="dot" w:pos="9111"/>
        </w:tabs>
        <w:rPr>
          <w:rFonts w:asciiTheme="minorHAnsi" w:eastAsiaTheme="minorEastAsia" w:hAnsiTheme="minorHAnsi"/>
          <w:noProof/>
          <w:sz w:val="22"/>
          <w:szCs w:val="22"/>
        </w:rPr>
      </w:pPr>
      <w:hyperlink w:anchor="_Toc515790925" w:history="1">
        <w:r w:rsidRPr="00DF7778">
          <w:rPr>
            <w:rStyle w:val="Hyperlink"/>
            <w:noProof/>
          </w:rPr>
          <w:t>Hình 73 Truy cập vào địa chỉ email xác thực</w:t>
        </w:r>
        <w:r>
          <w:rPr>
            <w:noProof/>
            <w:webHidden/>
          </w:rPr>
          <w:tab/>
        </w:r>
        <w:r>
          <w:rPr>
            <w:noProof/>
            <w:webHidden/>
          </w:rPr>
          <w:fldChar w:fldCharType="begin"/>
        </w:r>
        <w:r>
          <w:rPr>
            <w:noProof/>
            <w:webHidden/>
          </w:rPr>
          <w:instrText xml:space="preserve"> PAGEREF _Toc515790925 \h </w:instrText>
        </w:r>
        <w:r>
          <w:rPr>
            <w:noProof/>
            <w:webHidden/>
          </w:rPr>
        </w:r>
        <w:r>
          <w:rPr>
            <w:noProof/>
            <w:webHidden/>
          </w:rPr>
          <w:fldChar w:fldCharType="separate"/>
        </w:r>
        <w:r>
          <w:rPr>
            <w:noProof/>
            <w:webHidden/>
          </w:rPr>
          <w:t>63</w:t>
        </w:r>
        <w:r>
          <w:rPr>
            <w:noProof/>
            <w:webHidden/>
          </w:rPr>
          <w:fldChar w:fldCharType="end"/>
        </w:r>
      </w:hyperlink>
    </w:p>
    <w:p w14:paraId="2D0248FA" w14:textId="27990426" w:rsidR="005658BD" w:rsidRDefault="005658BD">
      <w:pPr>
        <w:pStyle w:val="TableofFigures"/>
        <w:tabs>
          <w:tab w:val="right" w:leader="dot" w:pos="9111"/>
        </w:tabs>
        <w:rPr>
          <w:rFonts w:asciiTheme="minorHAnsi" w:eastAsiaTheme="minorEastAsia" w:hAnsiTheme="minorHAnsi"/>
          <w:noProof/>
          <w:sz w:val="22"/>
          <w:szCs w:val="22"/>
        </w:rPr>
      </w:pPr>
      <w:hyperlink w:anchor="_Toc515790926" w:history="1">
        <w:r w:rsidRPr="00DF7778">
          <w:rPr>
            <w:rStyle w:val="Hyperlink"/>
            <w:noProof/>
          </w:rPr>
          <w:t>Hình 74 Mở email được IBM gửi</w:t>
        </w:r>
        <w:r>
          <w:rPr>
            <w:noProof/>
            <w:webHidden/>
          </w:rPr>
          <w:tab/>
        </w:r>
        <w:r>
          <w:rPr>
            <w:noProof/>
            <w:webHidden/>
          </w:rPr>
          <w:fldChar w:fldCharType="begin"/>
        </w:r>
        <w:r>
          <w:rPr>
            <w:noProof/>
            <w:webHidden/>
          </w:rPr>
          <w:instrText xml:space="preserve"> PAGEREF _Toc515790926 \h </w:instrText>
        </w:r>
        <w:r>
          <w:rPr>
            <w:noProof/>
            <w:webHidden/>
          </w:rPr>
        </w:r>
        <w:r>
          <w:rPr>
            <w:noProof/>
            <w:webHidden/>
          </w:rPr>
          <w:fldChar w:fldCharType="separate"/>
        </w:r>
        <w:r>
          <w:rPr>
            <w:noProof/>
            <w:webHidden/>
          </w:rPr>
          <w:t>63</w:t>
        </w:r>
        <w:r>
          <w:rPr>
            <w:noProof/>
            <w:webHidden/>
          </w:rPr>
          <w:fldChar w:fldCharType="end"/>
        </w:r>
      </w:hyperlink>
    </w:p>
    <w:p w14:paraId="4BB65F68" w14:textId="0D814029" w:rsidR="005658BD" w:rsidRDefault="005658BD">
      <w:pPr>
        <w:pStyle w:val="TableofFigures"/>
        <w:tabs>
          <w:tab w:val="right" w:leader="dot" w:pos="9111"/>
        </w:tabs>
        <w:rPr>
          <w:rFonts w:asciiTheme="minorHAnsi" w:eastAsiaTheme="minorEastAsia" w:hAnsiTheme="minorHAnsi"/>
          <w:noProof/>
          <w:sz w:val="22"/>
          <w:szCs w:val="22"/>
        </w:rPr>
      </w:pPr>
      <w:hyperlink w:anchor="_Toc515790927" w:history="1">
        <w:r w:rsidRPr="00DF7778">
          <w:rPr>
            <w:rStyle w:val="Hyperlink"/>
            <w:noProof/>
          </w:rPr>
          <w:t>Hình 75 Đăng ký thành công</w:t>
        </w:r>
        <w:r>
          <w:rPr>
            <w:noProof/>
            <w:webHidden/>
          </w:rPr>
          <w:tab/>
        </w:r>
        <w:r>
          <w:rPr>
            <w:noProof/>
            <w:webHidden/>
          </w:rPr>
          <w:fldChar w:fldCharType="begin"/>
        </w:r>
        <w:r>
          <w:rPr>
            <w:noProof/>
            <w:webHidden/>
          </w:rPr>
          <w:instrText xml:space="preserve"> PAGEREF _Toc515790927 \h </w:instrText>
        </w:r>
        <w:r>
          <w:rPr>
            <w:noProof/>
            <w:webHidden/>
          </w:rPr>
        </w:r>
        <w:r>
          <w:rPr>
            <w:noProof/>
            <w:webHidden/>
          </w:rPr>
          <w:fldChar w:fldCharType="separate"/>
        </w:r>
        <w:r>
          <w:rPr>
            <w:noProof/>
            <w:webHidden/>
          </w:rPr>
          <w:t>64</w:t>
        </w:r>
        <w:r>
          <w:rPr>
            <w:noProof/>
            <w:webHidden/>
          </w:rPr>
          <w:fldChar w:fldCharType="end"/>
        </w:r>
      </w:hyperlink>
    </w:p>
    <w:p w14:paraId="2E7708A7" w14:textId="13D42836" w:rsidR="005658BD" w:rsidRDefault="005658BD">
      <w:pPr>
        <w:pStyle w:val="TableofFigures"/>
        <w:tabs>
          <w:tab w:val="right" w:leader="dot" w:pos="9111"/>
        </w:tabs>
        <w:rPr>
          <w:rFonts w:asciiTheme="minorHAnsi" w:eastAsiaTheme="minorEastAsia" w:hAnsiTheme="minorHAnsi"/>
          <w:noProof/>
          <w:sz w:val="22"/>
          <w:szCs w:val="22"/>
        </w:rPr>
      </w:pPr>
      <w:hyperlink w:anchor="_Toc515790928" w:history="1">
        <w:r w:rsidRPr="00DF7778">
          <w:rPr>
            <w:rStyle w:val="Hyperlink"/>
            <w:noProof/>
          </w:rPr>
          <w:t>Hình 76 Form Login tài khoản IBM-Nhập địa chỉ email</w:t>
        </w:r>
        <w:r>
          <w:rPr>
            <w:noProof/>
            <w:webHidden/>
          </w:rPr>
          <w:tab/>
        </w:r>
        <w:r>
          <w:rPr>
            <w:noProof/>
            <w:webHidden/>
          </w:rPr>
          <w:fldChar w:fldCharType="begin"/>
        </w:r>
        <w:r>
          <w:rPr>
            <w:noProof/>
            <w:webHidden/>
          </w:rPr>
          <w:instrText xml:space="preserve"> PAGEREF _Toc515790928 \h </w:instrText>
        </w:r>
        <w:r>
          <w:rPr>
            <w:noProof/>
            <w:webHidden/>
          </w:rPr>
        </w:r>
        <w:r>
          <w:rPr>
            <w:noProof/>
            <w:webHidden/>
          </w:rPr>
          <w:fldChar w:fldCharType="separate"/>
        </w:r>
        <w:r>
          <w:rPr>
            <w:noProof/>
            <w:webHidden/>
          </w:rPr>
          <w:t>64</w:t>
        </w:r>
        <w:r>
          <w:rPr>
            <w:noProof/>
            <w:webHidden/>
          </w:rPr>
          <w:fldChar w:fldCharType="end"/>
        </w:r>
      </w:hyperlink>
    </w:p>
    <w:p w14:paraId="2793A96A" w14:textId="1E453544" w:rsidR="005658BD" w:rsidRDefault="005658BD">
      <w:pPr>
        <w:pStyle w:val="TableofFigures"/>
        <w:tabs>
          <w:tab w:val="right" w:leader="dot" w:pos="9111"/>
        </w:tabs>
        <w:rPr>
          <w:rFonts w:asciiTheme="minorHAnsi" w:eastAsiaTheme="minorEastAsia" w:hAnsiTheme="minorHAnsi"/>
          <w:noProof/>
          <w:sz w:val="22"/>
          <w:szCs w:val="22"/>
        </w:rPr>
      </w:pPr>
      <w:hyperlink w:anchor="_Toc515790929" w:history="1">
        <w:r w:rsidRPr="00DF7778">
          <w:rPr>
            <w:rStyle w:val="Hyperlink"/>
            <w:noProof/>
          </w:rPr>
          <w:t>Hình 77 Form Login tài khoản IBM-Nhập mật khẩu</w:t>
        </w:r>
        <w:r>
          <w:rPr>
            <w:noProof/>
            <w:webHidden/>
          </w:rPr>
          <w:tab/>
        </w:r>
        <w:r>
          <w:rPr>
            <w:noProof/>
            <w:webHidden/>
          </w:rPr>
          <w:fldChar w:fldCharType="begin"/>
        </w:r>
        <w:r>
          <w:rPr>
            <w:noProof/>
            <w:webHidden/>
          </w:rPr>
          <w:instrText xml:space="preserve"> PAGEREF _Toc515790929 \h </w:instrText>
        </w:r>
        <w:r>
          <w:rPr>
            <w:noProof/>
            <w:webHidden/>
          </w:rPr>
        </w:r>
        <w:r>
          <w:rPr>
            <w:noProof/>
            <w:webHidden/>
          </w:rPr>
          <w:fldChar w:fldCharType="separate"/>
        </w:r>
        <w:r>
          <w:rPr>
            <w:noProof/>
            <w:webHidden/>
          </w:rPr>
          <w:t>65</w:t>
        </w:r>
        <w:r>
          <w:rPr>
            <w:noProof/>
            <w:webHidden/>
          </w:rPr>
          <w:fldChar w:fldCharType="end"/>
        </w:r>
      </w:hyperlink>
    </w:p>
    <w:p w14:paraId="66D70A91" w14:textId="33550857" w:rsidR="005658BD" w:rsidRDefault="005658BD">
      <w:pPr>
        <w:pStyle w:val="TableofFigures"/>
        <w:tabs>
          <w:tab w:val="right" w:leader="dot" w:pos="9111"/>
        </w:tabs>
        <w:rPr>
          <w:rFonts w:asciiTheme="minorHAnsi" w:eastAsiaTheme="minorEastAsia" w:hAnsiTheme="minorHAnsi"/>
          <w:noProof/>
          <w:sz w:val="22"/>
          <w:szCs w:val="22"/>
        </w:rPr>
      </w:pPr>
      <w:hyperlink w:anchor="_Toc515790930" w:history="1">
        <w:r w:rsidRPr="00DF7778">
          <w:rPr>
            <w:rStyle w:val="Hyperlink"/>
            <w:noProof/>
          </w:rPr>
          <w:t>Hình 78 Giới thiệu các điều khoản IBM</w:t>
        </w:r>
        <w:r>
          <w:rPr>
            <w:noProof/>
            <w:webHidden/>
          </w:rPr>
          <w:tab/>
        </w:r>
        <w:r>
          <w:rPr>
            <w:noProof/>
            <w:webHidden/>
          </w:rPr>
          <w:fldChar w:fldCharType="begin"/>
        </w:r>
        <w:r>
          <w:rPr>
            <w:noProof/>
            <w:webHidden/>
          </w:rPr>
          <w:instrText xml:space="preserve"> PAGEREF _Toc515790930 \h </w:instrText>
        </w:r>
        <w:r>
          <w:rPr>
            <w:noProof/>
            <w:webHidden/>
          </w:rPr>
        </w:r>
        <w:r>
          <w:rPr>
            <w:noProof/>
            <w:webHidden/>
          </w:rPr>
          <w:fldChar w:fldCharType="separate"/>
        </w:r>
        <w:r>
          <w:rPr>
            <w:noProof/>
            <w:webHidden/>
          </w:rPr>
          <w:t>65</w:t>
        </w:r>
        <w:r>
          <w:rPr>
            <w:noProof/>
            <w:webHidden/>
          </w:rPr>
          <w:fldChar w:fldCharType="end"/>
        </w:r>
      </w:hyperlink>
    </w:p>
    <w:p w14:paraId="62BD4C51" w14:textId="0221A964" w:rsidR="005658BD" w:rsidRDefault="005658BD">
      <w:pPr>
        <w:pStyle w:val="TableofFigures"/>
        <w:tabs>
          <w:tab w:val="right" w:leader="dot" w:pos="9111"/>
        </w:tabs>
        <w:rPr>
          <w:rFonts w:asciiTheme="minorHAnsi" w:eastAsiaTheme="minorEastAsia" w:hAnsiTheme="minorHAnsi"/>
          <w:noProof/>
          <w:sz w:val="22"/>
          <w:szCs w:val="22"/>
        </w:rPr>
      </w:pPr>
      <w:hyperlink w:anchor="_Toc515790931" w:history="1">
        <w:r w:rsidRPr="00DF7778">
          <w:rPr>
            <w:rStyle w:val="Hyperlink"/>
            <w:noProof/>
          </w:rPr>
          <w:t>Hình 79 Giao diện Dashboard khi mới tạo tài khoản IBM</w:t>
        </w:r>
        <w:r>
          <w:rPr>
            <w:noProof/>
            <w:webHidden/>
          </w:rPr>
          <w:tab/>
        </w:r>
        <w:r>
          <w:rPr>
            <w:noProof/>
            <w:webHidden/>
          </w:rPr>
          <w:fldChar w:fldCharType="begin"/>
        </w:r>
        <w:r>
          <w:rPr>
            <w:noProof/>
            <w:webHidden/>
          </w:rPr>
          <w:instrText xml:space="preserve"> PAGEREF _Toc515790931 \h </w:instrText>
        </w:r>
        <w:r>
          <w:rPr>
            <w:noProof/>
            <w:webHidden/>
          </w:rPr>
        </w:r>
        <w:r>
          <w:rPr>
            <w:noProof/>
            <w:webHidden/>
          </w:rPr>
          <w:fldChar w:fldCharType="separate"/>
        </w:r>
        <w:r>
          <w:rPr>
            <w:noProof/>
            <w:webHidden/>
          </w:rPr>
          <w:t>66</w:t>
        </w:r>
        <w:r>
          <w:rPr>
            <w:noProof/>
            <w:webHidden/>
          </w:rPr>
          <w:fldChar w:fldCharType="end"/>
        </w:r>
      </w:hyperlink>
    </w:p>
    <w:p w14:paraId="1325B1FF" w14:textId="4A5B6D9E" w:rsidR="005658BD" w:rsidRDefault="005658BD">
      <w:pPr>
        <w:pStyle w:val="TableofFigures"/>
        <w:tabs>
          <w:tab w:val="right" w:leader="dot" w:pos="9111"/>
        </w:tabs>
        <w:rPr>
          <w:rFonts w:asciiTheme="minorHAnsi" w:eastAsiaTheme="minorEastAsia" w:hAnsiTheme="minorHAnsi"/>
          <w:noProof/>
          <w:sz w:val="22"/>
          <w:szCs w:val="22"/>
        </w:rPr>
      </w:pPr>
      <w:hyperlink w:anchor="_Toc515790932" w:history="1">
        <w:r w:rsidRPr="00DF7778">
          <w:rPr>
            <w:rStyle w:val="Hyperlink"/>
            <w:noProof/>
          </w:rPr>
          <w:t>Hình 80 Đăng ký dịch vụ Internet of Things Platform</w:t>
        </w:r>
        <w:r>
          <w:rPr>
            <w:noProof/>
            <w:webHidden/>
          </w:rPr>
          <w:tab/>
        </w:r>
        <w:r>
          <w:rPr>
            <w:noProof/>
            <w:webHidden/>
          </w:rPr>
          <w:fldChar w:fldCharType="begin"/>
        </w:r>
        <w:r>
          <w:rPr>
            <w:noProof/>
            <w:webHidden/>
          </w:rPr>
          <w:instrText xml:space="preserve"> PAGEREF _Toc515790932 \h </w:instrText>
        </w:r>
        <w:r>
          <w:rPr>
            <w:noProof/>
            <w:webHidden/>
          </w:rPr>
        </w:r>
        <w:r>
          <w:rPr>
            <w:noProof/>
            <w:webHidden/>
          </w:rPr>
          <w:fldChar w:fldCharType="separate"/>
        </w:r>
        <w:r>
          <w:rPr>
            <w:noProof/>
            <w:webHidden/>
          </w:rPr>
          <w:t>66</w:t>
        </w:r>
        <w:r>
          <w:rPr>
            <w:noProof/>
            <w:webHidden/>
          </w:rPr>
          <w:fldChar w:fldCharType="end"/>
        </w:r>
      </w:hyperlink>
    </w:p>
    <w:p w14:paraId="282A2CB3" w14:textId="3EE1AA5F" w:rsidR="005658BD" w:rsidRDefault="005658BD">
      <w:pPr>
        <w:pStyle w:val="TableofFigures"/>
        <w:tabs>
          <w:tab w:val="right" w:leader="dot" w:pos="9111"/>
        </w:tabs>
        <w:rPr>
          <w:rFonts w:asciiTheme="minorHAnsi" w:eastAsiaTheme="minorEastAsia" w:hAnsiTheme="minorHAnsi"/>
          <w:noProof/>
          <w:sz w:val="22"/>
          <w:szCs w:val="22"/>
        </w:rPr>
      </w:pPr>
      <w:hyperlink w:anchor="_Toc515790933" w:history="1">
        <w:r w:rsidRPr="00DF7778">
          <w:rPr>
            <w:rStyle w:val="Hyperlink"/>
            <w:noProof/>
          </w:rPr>
          <w:t>Hình 81 Điền tên App trên IBM</w:t>
        </w:r>
        <w:r>
          <w:rPr>
            <w:noProof/>
            <w:webHidden/>
          </w:rPr>
          <w:tab/>
        </w:r>
        <w:r>
          <w:rPr>
            <w:noProof/>
            <w:webHidden/>
          </w:rPr>
          <w:fldChar w:fldCharType="begin"/>
        </w:r>
        <w:r>
          <w:rPr>
            <w:noProof/>
            <w:webHidden/>
          </w:rPr>
          <w:instrText xml:space="preserve"> PAGEREF _Toc515790933 \h </w:instrText>
        </w:r>
        <w:r>
          <w:rPr>
            <w:noProof/>
            <w:webHidden/>
          </w:rPr>
        </w:r>
        <w:r>
          <w:rPr>
            <w:noProof/>
            <w:webHidden/>
          </w:rPr>
          <w:fldChar w:fldCharType="separate"/>
        </w:r>
        <w:r>
          <w:rPr>
            <w:noProof/>
            <w:webHidden/>
          </w:rPr>
          <w:t>67</w:t>
        </w:r>
        <w:r>
          <w:rPr>
            <w:noProof/>
            <w:webHidden/>
          </w:rPr>
          <w:fldChar w:fldCharType="end"/>
        </w:r>
      </w:hyperlink>
    </w:p>
    <w:p w14:paraId="7501972E" w14:textId="4DAF86DA" w:rsidR="005658BD" w:rsidRDefault="005658BD">
      <w:pPr>
        <w:pStyle w:val="TableofFigures"/>
        <w:tabs>
          <w:tab w:val="right" w:leader="dot" w:pos="9111"/>
        </w:tabs>
        <w:rPr>
          <w:rFonts w:asciiTheme="minorHAnsi" w:eastAsiaTheme="minorEastAsia" w:hAnsiTheme="minorHAnsi"/>
          <w:noProof/>
          <w:sz w:val="22"/>
          <w:szCs w:val="22"/>
        </w:rPr>
      </w:pPr>
      <w:hyperlink w:anchor="_Toc515790934" w:history="1">
        <w:r w:rsidRPr="00DF7778">
          <w:rPr>
            <w:rStyle w:val="Hyperlink"/>
            <w:noProof/>
          </w:rPr>
          <w:t>Hình 82 IBM kích hoạt dịch vụ</w:t>
        </w:r>
        <w:r>
          <w:rPr>
            <w:noProof/>
            <w:webHidden/>
          </w:rPr>
          <w:tab/>
        </w:r>
        <w:r>
          <w:rPr>
            <w:noProof/>
            <w:webHidden/>
          </w:rPr>
          <w:fldChar w:fldCharType="begin"/>
        </w:r>
        <w:r>
          <w:rPr>
            <w:noProof/>
            <w:webHidden/>
          </w:rPr>
          <w:instrText xml:space="preserve"> PAGEREF _Toc515790934 \h </w:instrText>
        </w:r>
        <w:r>
          <w:rPr>
            <w:noProof/>
            <w:webHidden/>
          </w:rPr>
        </w:r>
        <w:r>
          <w:rPr>
            <w:noProof/>
            <w:webHidden/>
          </w:rPr>
          <w:fldChar w:fldCharType="separate"/>
        </w:r>
        <w:r>
          <w:rPr>
            <w:noProof/>
            <w:webHidden/>
          </w:rPr>
          <w:t>67</w:t>
        </w:r>
        <w:r>
          <w:rPr>
            <w:noProof/>
            <w:webHidden/>
          </w:rPr>
          <w:fldChar w:fldCharType="end"/>
        </w:r>
      </w:hyperlink>
    </w:p>
    <w:p w14:paraId="5911BCD7" w14:textId="36C4AD3A" w:rsidR="005658BD" w:rsidRDefault="005658BD">
      <w:pPr>
        <w:pStyle w:val="TableofFigures"/>
        <w:tabs>
          <w:tab w:val="right" w:leader="dot" w:pos="9111"/>
        </w:tabs>
        <w:rPr>
          <w:rFonts w:asciiTheme="minorHAnsi" w:eastAsiaTheme="minorEastAsia" w:hAnsiTheme="minorHAnsi"/>
          <w:noProof/>
          <w:sz w:val="22"/>
          <w:szCs w:val="22"/>
        </w:rPr>
      </w:pPr>
      <w:hyperlink w:anchor="_Toc515790935" w:history="1">
        <w:r w:rsidRPr="00DF7778">
          <w:rPr>
            <w:rStyle w:val="Hyperlink"/>
            <w:noProof/>
          </w:rPr>
          <w:t>Hình 83 Chọn Cloud Foundry Applications</w:t>
        </w:r>
        <w:r>
          <w:rPr>
            <w:noProof/>
            <w:webHidden/>
          </w:rPr>
          <w:tab/>
        </w:r>
        <w:r>
          <w:rPr>
            <w:noProof/>
            <w:webHidden/>
          </w:rPr>
          <w:fldChar w:fldCharType="begin"/>
        </w:r>
        <w:r>
          <w:rPr>
            <w:noProof/>
            <w:webHidden/>
          </w:rPr>
          <w:instrText xml:space="preserve"> PAGEREF _Toc515790935 \h </w:instrText>
        </w:r>
        <w:r>
          <w:rPr>
            <w:noProof/>
            <w:webHidden/>
          </w:rPr>
        </w:r>
        <w:r>
          <w:rPr>
            <w:noProof/>
            <w:webHidden/>
          </w:rPr>
          <w:fldChar w:fldCharType="separate"/>
        </w:r>
        <w:r>
          <w:rPr>
            <w:noProof/>
            <w:webHidden/>
          </w:rPr>
          <w:t>67</w:t>
        </w:r>
        <w:r>
          <w:rPr>
            <w:noProof/>
            <w:webHidden/>
          </w:rPr>
          <w:fldChar w:fldCharType="end"/>
        </w:r>
      </w:hyperlink>
    </w:p>
    <w:p w14:paraId="18866B22" w14:textId="538C50A9" w:rsidR="005658BD" w:rsidRDefault="005658BD">
      <w:pPr>
        <w:pStyle w:val="TableofFigures"/>
        <w:tabs>
          <w:tab w:val="right" w:leader="dot" w:pos="9111"/>
        </w:tabs>
        <w:rPr>
          <w:rFonts w:asciiTheme="minorHAnsi" w:eastAsiaTheme="minorEastAsia" w:hAnsiTheme="minorHAnsi"/>
          <w:noProof/>
          <w:sz w:val="22"/>
          <w:szCs w:val="22"/>
        </w:rPr>
      </w:pPr>
      <w:hyperlink w:anchor="_Toc515790936" w:history="1">
        <w:r w:rsidRPr="00DF7778">
          <w:rPr>
            <w:rStyle w:val="Hyperlink"/>
            <w:noProof/>
          </w:rPr>
          <w:t>Hình 84 Chọn IoT Platform</w:t>
        </w:r>
        <w:r>
          <w:rPr>
            <w:noProof/>
            <w:webHidden/>
          </w:rPr>
          <w:tab/>
        </w:r>
        <w:r>
          <w:rPr>
            <w:noProof/>
            <w:webHidden/>
          </w:rPr>
          <w:fldChar w:fldCharType="begin"/>
        </w:r>
        <w:r>
          <w:rPr>
            <w:noProof/>
            <w:webHidden/>
          </w:rPr>
          <w:instrText xml:space="preserve"> PAGEREF _Toc515790936 \h </w:instrText>
        </w:r>
        <w:r>
          <w:rPr>
            <w:noProof/>
            <w:webHidden/>
          </w:rPr>
        </w:r>
        <w:r>
          <w:rPr>
            <w:noProof/>
            <w:webHidden/>
          </w:rPr>
          <w:fldChar w:fldCharType="separate"/>
        </w:r>
        <w:r>
          <w:rPr>
            <w:noProof/>
            <w:webHidden/>
          </w:rPr>
          <w:t>68</w:t>
        </w:r>
        <w:r>
          <w:rPr>
            <w:noProof/>
            <w:webHidden/>
          </w:rPr>
          <w:fldChar w:fldCharType="end"/>
        </w:r>
      </w:hyperlink>
    </w:p>
    <w:p w14:paraId="77C8C7D2" w14:textId="6ACC998F" w:rsidR="005658BD" w:rsidRDefault="005658BD">
      <w:pPr>
        <w:pStyle w:val="TableofFigures"/>
        <w:tabs>
          <w:tab w:val="right" w:leader="dot" w:pos="9111"/>
        </w:tabs>
        <w:rPr>
          <w:rFonts w:asciiTheme="minorHAnsi" w:eastAsiaTheme="minorEastAsia" w:hAnsiTheme="minorHAnsi"/>
          <w:noProof/>
          <w:sz w:val="22"/>
          <w:szCs w:val="22"/>
        </w:rPr>
      </w:pPr>
      <w:hyperlink w:anchor="_Toc515790937" w:history="1">
        <w:r w:rsidRPr="00DF7778">
          <w:rPr>
            <w:rStyle w:val="Hyperlink"/>
            <w:noProof/>
          </w:rPr>
          <w:t>Hình 85 Giao diện Watson IoT Dashboard</w:t>
        </w:r>
        <w:r>
          <w:rPr>
            <w:noProof/>
            <w:webHidden/>
          </w:rPr>
          <w:tab/>
        </w:r>
        <w:r>
          <w:rPr>
            <w:noProof/>
            <w:webHidden/>
          </w:rPr>
          <w:fldChar w:fldCharType="begin"/>
        </w:r>
        <w:r>
          <w:rPr>
            <w:noProof/>
            <w:webHidden/>
          </w:rPr>
          <w:instrText xml:space="preserve"> PAGEREF _Toc515790937 \h </w:instrText>
        </w:r>
        <w:r>
          <w:rPr>
            <w:noProof/>
            <w:webHidden/>
          </w:rPr>
        </w:r>
        <w:r>
          <w:rPr>
            <w:noProof/>
            <w:webHidden/>
          </w:rPr>
          <w:fldChar w:fldCharType="separate"/>
        </w:r>
        <w:r>
          <w:rPr>
            <w:noProof/>
            <w:webHidden/>
          </w:rPr>
          <w:t>68</w:t>
        </w:r>
        <w:r>
          <w:rPr>
            <w:noProof/>
            <w:webHidden/>
          </w:rPr>
          <w:fldChar w:fldCharType="end"/>
        </w:r>
      </w:hyperlink>
    </w:p>
    <w:p w14:paraId="6CA6C6A3" w14:textId="78EA6073" w:rsidR="005658BD" w:rsidRDefault="005658BD">
      <w:pPr>
        <w:pStyle w:val="TableofFigures"/>
        <w:tabs>
          <w:tab w:val="right" w:leader="dot" w:pos="9111"/>
        </w:tabs>
        <w:rPr>
          <w:rFonts w:asciiTheme="minorHAnsi" w:eastAsiaTheme="minorEastAsia" w:hAnsiTheme="minorHAnsi"/>
          <w:noProof/>
          <w:sz w:val="22"/>
          <w:szCs w:val="22"/>
        </w:rPr>
      </w:pPr>
      <w:hyperlink w:anchor="_Toc515790938" w:history="1">
        <w:r w:rsidRPr="00DF7778">
          <w:rPr>
            <w:rStyle w:val="Hyperlink"/>
            <w:noProof/>
          </w:rPr>
          <w:t>Hình 86 Sơ đồ kết nối tổng quan giữ các thiết bị và IBM Watson</w:t>
        </w:r>
        <w:r>
          <w:rPr>
            <w:noProof/>
            <w:webHidden/>
          </w:rPr>
          <w:tab/>
        </w:r>
        <w:r>
          <w:rPr>
            <w:noProof/>
            <w:webHidden/>
          </w:rPr>
          <w:fldChar w:fldCharType="begin"/>
        </w:r>
        <w:r>
          <w:rPr>
            <w:noProof/>
            <w:webHidden/>
          </w:rPr>
          <w:instrText xml:space="preserve"> PAGEREF _Toc515790938 \h </w:instrText>
        </w:r>
        <w:r>
          <w:rPr>
            <w:noProof/>
            <w:webHidden/>
          </w:rPr>
        </w:r>
        <w:r>
          <w:rPr>
            <w:noProof/>
            <w:webHidden/>
          </w:rPr>
          <w:fldChar w:fldCharType="separate"/>
        </w:r>
        <w:r>
          <w:rPr>
            <w:noProof/>
            <w:webHidden/>
          </w:rPr>
          <w:t>69</w:t>
        </w:r>
        <w:r>
          <w:rPr>
            <w:noProof/>
            <w:webHidden/>
          </w:rPr>
          <w:fldChar w:fldCharType="end"/>
        </w:r>
      </w:hyperlink>
    </w:p>
    <w:p w14:paraId="551F4516" w14:textId="3FD3283E" w:rsidR="005658BD" w:rsidRDefault="005658BD">
      <w:pPr>
        <w:pStyle w:val="TableofFigures"/>
        <w:tabs>
          <w:tab w:val="right" w:leader="dot" w:pos="9111"/>
        </w:tabs>
        <w:rPr>
          <w:rFonts w:asciiTheme="minorHAnsi" w:eastAsiaTheme="minorEastAsia" w:hAnsiTheme="minorHAnsi"/>
          <w:noProof/>
          <w:sz w:val="22"/>
          <w:szCs w:val="22"/>
        </w:rPr>
      </w:pPr>
      <w:hyperlink w:anchor="_Toc515790939" w:history="1">
        <w:r w:rsidRPr="00DF7778">
          <w:rPr>
            <w:rStyle w:val="Hyperlink"/>
            <w:noProof/>
          </w:rPr>
          <w:t>Hình 87 Chọn tab Devices</w:t>
        </w:r>
        <w:r>
          <w:rPr>
            <w:noProof/>
            <w:webHidden/>
          </w:rPr>
          <w:tab/>
        </w:r>
        <w:r>
          <w:rPr>
            <w:noProof/>
            <w:webHidden/>
          </w:rPr>
          <w:fldChar w:fldCharType="begin"/>
        </w:r>
        <w:r>
          <w:rPr>
            <w:noProof/>
            <w:webHidden/>
          </w:rPr>
          <w:instrText xml:space="preserve"> PAGEREF _Toc515790939 \h </w:instrText>
        </w:r>
        <w:r>
          <w:rPr>
            <w:noProof/>
            <w:webHidden/>
          </w:rPr>
        </w:r>
        <w:r>
          <w:rPr>
            <w:noProof/>
            <w:webHidden/>
          </w:rPr>
          <w:fldChar w:fldCharType="separate"/>
        </w:r>
        <w:r>
          <w:rPr>
            <w:noProof/>
            <w:webHidden/>
          </w:rPr>
          <w:t>69</w:t>
        </w:r>
        <w:r>
          <w:rPr>
            <w:noProof/>
            <w:webHidden/>
          </w:rPr>
          <w:fldChar w:fldCharType="end"/>
        </w:r>
      </w:hyperlink>
    </w:p>
    <w:p w14:paraId="2BAA5029" w14:textId="31DD0FEA" w:rsidR="005658BD" w:rsidRDefault="005658BD">
      <w:pPr>
        <w:pStyle w:val="TableofFigures"/>
        <w:tabs>
          <w:tab w:val="right" w:leader="dot" w:pos="9111"/>
        </w:tabs>
        <w:rPr>
          <w:rFonts w:asciiTheme="minorHAnsi" w:eastAsiaTheme="minorEastAsia" w:hAnsiTheme="minorHAnsi"/>
          <w:noProof/>
          <w:sz w:val="22"/>
          <w:szCs w:val="22"/>
        </w:rPr>
      </w:pPr>
      <w:hyperlink w:anchor="_Toc515790940" w:history="1">
        <w:r w:rsidRPr="00DF7778">
          <w:rPr>
            <w:rStyle w:val="Hyperlink"/>
            <w:noProof/>
          </w:rPr>
          <w:t>Hình 88 Thêm thiết bị trên IBM Watson</w:t>
        </w:r>
        <w:r>
          <w:rPr>
            <w:noProof/>
            <w:webHidden/>
          </w:rPr>
          <w:tab/>
        </w:r>
        <w:r>
          <w:rPr>
            <w:noProof/>
            <w:webHidden/>
          </w:rPr>
          <w:fldChar w:fldCharType="begin"/>
        </w:r>
        <w:r>
          <w:rPr>
            <w:noProof/>
            <w:webHidden/>
          </w:rPr>
          <w:instrText xml:space="preserve"> PAGEREF _Toc515790940 \h </w:instrText>
        </w:r>
        <w:r>
          <w:rPr>
            <w:noProof/>
            <w:webHidden/>
          </w:rPr>
        </w:r>
        <w:r>
          <w:rPr>
            <w:noProof/>
            <w:webHidden/>
          </w:rPr>
          <w:fldChar w:fldCharType="separate"/>
        </w:r>
        <w:r>
          <w:rPr>
            <w:noProof/>
            <w:webHidden/>
          </w:rPr>
          <w:t>69</w:t>
        </w:r>
        <w:r>
          <w:rPr>
            <w:noProof/>
            <w:webHidden/>
          </w:rPr>
          <w:fldChar w:fldCharType="end"/>
        </w:r>
      </w:hyperlink>
    </w:p>
    <w:p w14:paraId="3FD1EF57" w14:textId="424236A3" w:rsidR="005658BD" w:rsidRDefault="005658BD">
      <w:pPr>
        <w:pStyle w:val="TableofFigures"/>
        <w:tabs>
          <w:tab w:val="right" w:leader="dot" w:pos="9111"/>
        </w:tabs>
        <w:rPr>
          <w:rFonts w:asciiTheme="minorHAnsi" w:eastAsiaTheme="minorEastAsia" w:hAnsiTheme="minorHAnsi"/>
          <w:noProof/>
          <w:sz w:val="22"/>
          <w:szCs w:val="22"/>
        </w:rPr>
      </w:pPr>
      <w:hyperlink w:anchor="_Toc515790941" w:history="1">
        <w:r w:rsidRPr="00DF7778">
          <w:rPr>
            <w:rStyle w:val="Hyperlink"/>
            <w:noProof/>
          </w:rPr>
          <w:t>Hình 89 Thêm loại thiết bị</w:t>
        </w:r>
        <w:r>
          <w:rPr>
            <w:noProof/>
            <w:webHidden/>
          </w:rPr>
          <w:tab/>
        </w:r>
        <w:r>
          <w:rPr>
            <w:noProof/>
            <w:webHidden/>
          </w:rPr>
          <w:fldChar w:fldCharType="begin"/>
        </w:r>
        <w:r>
          <w:rPr>
            <w:noProof/>
            <w:webHidden/>
          </w:rPr>
          <w:instrText xml:space="preserve"> PAGEREF _Toc515790941 \h </w:instrText>
        </w:r>
        <w:r>
          <w:rPr>
            <w:noProof/>
            <w:webHidden/>
          </w:rPr>
        </w:r>
        <w:r>
          <w:rPr>
            <w:noProof/>
            <w:webHidden/>
          </w:rPr>
          <w:fldChar w:fldCharType="separate"/>
        </w:r>
        <w:r>
          <w:rPr>
            <w:noProof/>
            <w:webHidden/>
          </w:rPr>
          <w:t>70</w:t>
        </w:r>
        <w:r>
          <w:rPr>
            <w:noProof/>
            <w:webHidden/>
          </w:rPr>
          <w:fldChar w:fldCharType="end"/>
        </w:r>
      </w:hyperlink>
    </w:p>
    <w:p w14:paraId="73D7AA27" w14:textId="2F84CF19" w:rsidR="005658BD" w:rsidRDefault="005658BD">
      <w:pPr>
        <w:pStyle w:val="TableofFigures"/>
        <w:tabs>
          <w:tab w:val="right" w:leader="dot" w:pos="9111"/>
        </w:tabs>
        <w:rPr>
          <w:rFonts w:asciiTheme="minorHAnsi" w:eastAsiaTheme="minorEastAsia" w:hAnsiTheme="minorHAnsi"/>
          <w:noProof/>
          <w:sz w:val="22"/>
          <w:szCs w:val="22"/>
        </w:rPr>
      </w:pPr>
      <w:hyperlink w:anchor="_Toc515790942" w:history="1">
        <w:r w:rsidRPr="00DF7778">
          <w:rPr>
            <w:rStyle w:val="Hyperlink"/>
            <w:noProof/>
          </w:rPr>
          <w:t>Hình 90 Tạo thiết bị trên Watson IoT</w:t>
        </w:r>
        <w:r>
          <w:rPr>
            <w:noProof/>
            <w:webHidden/>
          </w:rPr>
          <w:tab/>
        </w:r>
        <w:r>
          <w:rPr>
            <w:noProof/>
            <w:webHidden/>
          </w:rPr>
          <w:fldChar w:fldCharType="begin"/>
        </w:r>
        <w:r>
          <w:rPr>
            <w:noProof/>
            <w:webHidden/>
          </w:rPr>
          <w:instrText xml:space="preserve"> PAGEREF _Toc515790942 \h </w:instrText>
        </w:r>
        <w:r>
          <w:rPr>
            <w:noProof/>
            <w:webHidden/>
          </w:rPr>
        </w:r>
        <w:r>
          <w:rPr>
            <w:noProof/>
            <w:webHidden/>
          </w:rPr>
          <w:fldChar w:fldCharType="separate"/>
        </w:r>
        <w:r>
          <w:rPr>
            <w:noProof/>
            <w:webHidden/>
          </w:rPr>
          <w:t>70</w:t>
        </w:r>
        <w:r>
          <w:rPr>
            <w:noProof/>
            <w:webHidden/>
          </w:rPr>
          <w:fldChar w:fldCharType="end"/>
        </w:r>
      </w:hyperlink>
    </w:p>
    <w:p w14:paraId="33A79A4C" w14:textId="0675ADEC" w:rsidR="005658BD" w:rsidRDefault="005658BD">
      <w:pPr>
        <w:pStyle w:val="TableofFigures"/>
        <w:tabs>
          <w:tab w:val="right" w:leader="dot" w:pos="9111"/>
        </w:tabs>
        <w:rPr>
          <w:rFonts w:asciiTheme="minorHAnsi" w:eastAsiaTheme="minorEastAsia" w:hAnsiTheme="minorHAnsi"/>
          <w:noProof/>
          <w:sz w:val="22"/>
          <w:szCs w:val="22"/>
        </w:rPr>
      </w:pPr>
      <w:hyperlink w:anchor="_Toc515790943" w:history="1">
        <w:r w:rsidRPr="00DF7778">
          <w:rPr>
            <w:rStyle w:val="Hyperlink"/>
            <w:noProof/>
          </w:rPr>
          <w:t>Hình 91 Tạo mật khẩu liên kết thiết bị</w:t>
        </w:r>
        <w:r>
          <w:rPr>
            <w:noProof/>
            <w:webHidden/>
          </w:rPr>
          <w:tab/>
        </w:r>
        <w:r>
          <w:rPr>
            <w:noProof/>
            <w:webHidden/>
          </w:rPr>
          <w:fldChar w:fldCharType="begin"/>
        </w:r>
        <w:r>
          <w:rPr>
            <w:noProof/>
            <w:webHidden/>
          </w:rPr>
          <w:instrText xml:space="preserve"> PAGEREF _Toc515790943 \h </w:instrText>
        </w:r>
        <w:r>
          <w:rPr>
            <w:noProof/>
            <w:webHidden/>
          </w:rPr>
        </w:r>
        <w:r>
          <w:rPr>
            <w:noProof/>
            <w:webHidden/>
          </w:rPr>
          <w:fldChar w:fldCharType="separate"/>
        </w:r>
        <w:r>
          <w:rPr>
            <w:noProof/>
            <w:webHidden/>
          </w:rPr>
          <w:t>71</w:t>
        </w:r>
        <w:r>
          <w:rPr>
            <w:noProof/>
            <w:webHidden/>
          </w:rPr>
          <w:fldChar w:fldCharType="end"/>
        </w:r>
      </w:hyperlink>
    </w:p>
    <w:p w14:paraId="3FD72077" w14:textId="72778107" w:rsidR="005658BD" w:rsidRDefault="005658BD">
      <w:pPr>
        <w:pStyle w:val="TableofFigures"/>
        <w:tabs>
          <w:tab w:val="right" w:leader="dot" w:pos="9111"/>
        </w:tabs>
        <w:rPr>
          <w:rFonts w:asciiTheme="minorHAnsi" w:eastAsiaTheme="minorEastAsia" w:hAnsiTheme="minorHAnsi"/>
          <w:noProof/>
          <w:sz w:val="22"/>
          <w:szCs w:val="22"/>
        </w:rPr>
      </w:pPr>
      <w:hyperlink w:anchor="_Toc515790944" w:history="1">
        <w:r w:rsidRPr="00DF7778">
          <w:rPr>
            <w:rStyle w:val="Hyperlink"/>
            <w:noProof/>
          </w:rPr>
          <w:t>Hình 92 Hoàn tất khởi tạo thiết bị trên Watson IoT</w:t>
        </w:r>
        <w:r>
          <w:rPr>
            <w:noProof/>
            <w:webHidden/>
          </w:rPr>
          <w:tab/>
        </w:r>
        <w:r>
          <w:rPr>
            <w:noProof/>
            <w:webHidden/>
          </w:rPr>
          <w:fldChar w:fldCharType="begin"/>
        </w:r>
        <w:r>
          <w:rPr>
            <w:noProof/>
            <w:webHidden/>
          </w:rPr>
          <w:instrText xml:space="preserve"> PAGEREF _Toc515790944 \h </w:instrText>
        </w:r>
        <w:r>
          <w:rPr>
            <w:noProof/>
            <w:webHidden/>
          </w:rPr>
        </w:r>
        <w:r>
          <w:rPr>
            <w:noProof/>
            <w:webHidden/>
          </w:rPr>
          <w:fldChar w:fldCharType="separate"/>
        </w:r>
        <w:r>
          <w:rPr>
            <w:noProof/>
            <w:webHidden/>
          </w:rPr>
          <w:t>71</w:t>
        </w:r>
        <w:r>
          <w:rPr>
            <w:noProof/>
            <w:webHidden/>
          </w:rPr>
          <w:fldChar w:fldCharType="end"/>
        </w:r>
      </w:hyperlink>
    </w:p>
    <w:p w14:paraId="3B053A51" w14:textId="65AAEC22" w:rsidR="005658BD" w:rsidRDefault="005658BD">
      <w:pPr>
        <w:pStyle w:val="TableofFigures"/>
        <w:tabs>
          <w:tab w:val="right" w:leader="dot" w:pos="9111"/>
        </w:tabs>
        <w:rPr>
          <w:rFonts w:asciiTheme="minorHAnsi" w:eastAsiaTheme="minorEastAsia" w:hAnsiTheme="minorHAnsi"/>
          <w:noProof/>
          <w:sz w:val="22"/>
          <w:szCs w:val="22"/>
        </w:rPr>
      </w:pPr>
      <w:hyperlink w:anchor="_Toc515790945" w:history="1">
        <w:r w:rsidRPr="00DF7778">
          <w:rPr>
            <w:rStyle w:val="Hyperlink"/>
            <w:noProof/>
          </w:rPr>
          <w:t>Hình 93 Thông tin thiết bị đã đăng ký với Watson</w:t>
        </w:r>
        <w:r>
          <w:rPr>
            <w:noProof/>
            <w:webHidden/>
          </w:rPr>
          <w:tab/>
        </w:r>
        <w:r>
          <w:rPr>
            <w:noProof/>
            <w:webHidden/>
          </w:rPr>
          <w:fldChar w:fldCharType="begin"/>
        </w:r>
        <w:r>
          <w:rPr>
            <w:noProof/>
            <w:webHidden/>
          </w:rPr>
          <w:instrText xml:space="preserve"> PAGEREF _Toc515790945 \h </w:instrText>
        </w:r>
        <w:r>
          <w:rPr>
            <w:noProof/>
            <w:webHidden/>
          </w:rPr>
        </w:r>
        <w:r>
          <w:rPr>
            <w:noProof/>
            <w:webHidden/>
          </w:rPr>
          <w:fldChar w:fldCharType="separate"/>
        </w:r>
        <w:r>
          <w:rPr>
            <w:noProof/>
            <w:webHidden/>
          </w:rPr>
          <w:t>71</w:t>
        </w:r>
        <w:r>
          <w:rPr>
            <w:noProof/>
            <w:webHidden/>
          </w:rPr>
          <w:fldChar w:fldCharType="end"/>
        </w:r>
      </w:hyperlink>
    </w:p>
    <w:p w14:paraId="529AFB09" w14:textId="68EC4D62" w:rsidR="005658BD" w:rsidRDefault="005658BD">
      <w:pPr>
        <w:pStyle w:val="TableofFigures"/>
        <w:tabs>
          <w:tab w:val="right" w:leader="dot" w:pos="9111"/>
        </w:tabs>
        <w:rPr>
          <w:rFonts w:asciiTheme="minorHAnsi" w:eastAsiaTheme="minorEastAsia" w:hAnsiTheme="minorHAnsi"/>
          <w:noProof/>
          <w:sz w:val="22"/>
          <w:szCs w:val="22"/>
        </w:rPr>
      </w:pPr>
      <w:hyperlink w:anchor="_Toc515790946" w:history="1">
        <w:r w:rsidRPr="00DF7778">
          <w:rPr>
            <w:rStyle w:val="Hyperlink"/>
            <w:noProof/>
          </w:rPr>
          <w:t>Hình 94 Giao diện Dashboard trên IBM Cloud</w:t>
        </w:r>
        <w:r>
          <w:rPr>
            <w:noProof/>
            <w:webHidden/>
          </w:rPr>
          <w:tab/>
        </w:r>
        <w:r>
          <w:rPr>
            <w:noProof/>
            <w:webHidden/>
          </w:rPr>
          <w:fldChar w:fldCharType="begin"/>
        </w:r>
        <w:r>
          <w:rPr>
            <w:noProof/>
            <w:webHidden/>
          </w:rPr>
          <w:instrText xml:space="preserve"> PAGEREF _Toc515790946 \h </w:instrText>
        </w:r>
        <w:r>
          <w:rPr>
            <w:noProof/>
            <w:webHidden/>
          </w:rPr>
        </w:r>
        <w:r>
          <w:rPr>
            <w:noProof/>
            <w:webHidden/>
          </w:rPr>
          <w:fldChar w:fldCharType="separate"/>
        </w:r>
        <w:r>
          <w:rPr>
            <w:noProof/>
            <w:webHidden/>
          </w:rPr>
          <w:t>72</w:t>
        </w:r>
        <w:r>
          <w:rPr>
            <w:noProof/>
            <w:webHidden/>
          </w:rPr>
          <w:fldChar w:fldCharType="end"/>
        </w:r>
      </w:hyperlink>
    </w:p>
    <w:p w14:paraId="1E9D584C" w14:textId="350B0421" w:rsidR="005658BD" w:rsidRDefault="005658BD">
      <w:pPr>
        <w:pStyle w:val="TableofFigures"/>
        <w:tabs>
          <w:tab w:val="right" w:leader="dot" w:pos="9111"/>
        </w:tabs>
        <w:rPr>
          <w:rFonts w:asciiTheme="minorHAnsi" w:eastAsiaTheme="minorEastAsia" w:hAnsiTheme="minorHAnsi"/>
          <w:noProof/>
          <w:sz w:val="22"/>
          <w:szCs w:val="22"/>
        </w:rPr>
      </w:pPr>
      <w:hyperlink w:anchor="_Toc515790947" w:history="1">
        <w:r w:rsidRPr="00DF7778">
          <w:rPr>
            <w:rStyle w:val="Hyperlink"/>
            <w:noProof/>
          </w:rPr>
          <w:t>Hình 95 Trang quản lý dịch vụ Node-red trên IBM</w:t>
        </w:r>
        <w:r>
          <w:rPr>
            <w:noProof/>
            <w:webHidden/>
          </w:rPr>
          <w:tab/>
        </w:r>
        <w:r>
          <w:rPr>
            <w:noProof/>
            <w:webHidden/>
          </w:rPr>
          <w:fldChar w:fldCharType="begin"/>
        </w:r>
        <w:r>
          <w:rPr>
            <w:noProof/>
            <w:webHidden/>
          </w:rPr>
          <w:instrText xml:space="preserve"> PAGEREF _Toc515790947 \h </w:instrText>
        </w:r>
        <w:r>
          <w:rPr>
            <w:noProof/>
            <w:webHidden/>
          </w:rPr>
        </w:r>
        <w:r>
          <w:rPr>
            <w:noProof/>
            <w:webHidden/>
          </w:rPr>
          <w:fldChar w:fldCharType="separate"/>
        </w:r>
        <w:r>
          <w:rPr>
            <w:noProof/>
            <w:webHidden/>
          </w:rPr>
          <w:t>72</w:t>
        </w:r>
        <w:r>
          <w:rPr>
            <w:noProof/>
            <w:webHidden/>
          </w:rPr>
          <w:fldChar w:fldCharType="end"/>
        </w:r>
      </w:hyperlink>
    </w:p>
    <w:p w14:paraId="15510ECA" w14:textId="103E66AD" w:rsidR="005658BD" w:rsidRDefault="005658BD">
      <w:pPr>
        <w:pStyle w:val="TableofFigures"/>
        <w:tabs>
          <w:tab w:val="right" w:leader="dot" w:pos="9111"/>
        </w:tabs>
        <w:rPr>
          <w:rFonts w:asciiTheme="minorHAnsi" w:eastAsiaTheme="minorEastAsia" w:hAnsiTheme="minorHAnsi"/>
          <w:noProof/>
          <w:sz w:val="22"/>
          <w:szCs w:val="22"/>
        </w:rPr>
      </w:pPr>
      <w:hyperlink w:anchor="_Toc515790948" w:history="1">
        <w:r w:rsidRPr="00DF7778">
          <w:rPr>
            <w:rStyle w:val="Hyperlink"/>
            <w:noProof/>
          </w:rPr>
          <w:t>Hình 96 Truy cập Node-red</w:t>
        </w:r>
        <w:r>
          <w:rPr>
            <w:noProof/>
            <w:webHidden/>
          </w:rPr>
          <w:tab/>
        </w:r>
        <w:r>
          <w:rPr>
            <w:noProof/>
            <w:webHidden/>
          </w:rPr>
          <w:fldChar w:fldCharType="begin"/>
        </w:r>
        <w:r>
          <w:rPr>
            <w:noProof/>
            <w:webHidden/>
          </w:rPr>
          <w:instrText xml:space="preserve"> PAGEREF _Toc515790948 \h </w:instrText>
        </w:r>
        <w:r>
          <w:rPr>
            <w:noProof/>
            <w:webHidden/>
          </w:rPr>
        </w:r>
        <w:r>
          <w:rPr>
            <w:noProof/>
            <w:webHidden/>
          </w:rPr>
          <w:fldChar w:fldCharType="separate"/>
        </w:r>
        <w:r>
          <w:rPr>
            <w:noProof/>
            <w:webHidden/>
          </w:rPr>
          <w:t>73</w:t>
        </w:r>
        <w:r>
          <w:rPr>
            <w:noProof/>
            <w:webHidden/>
          </w:rPr>
          <w:fldChar w:fldCharType="end"/>
        </w:r>
      </w:hyperlink>
    </w:p>
    <w:p w14:paraId="61B1112E" w14:textId="66AA0646" w:rsidR="005658BD" w:rsidRDefault="005658BD">
      <w:pPr>
        <w:pStyle w:val="TableofFigures"/>
        <w:tabs>
          <w:tab w:val="right" w:leader="dot" w:pos="9111"/>
        </w:tabs>
        <w:rPr>
          <w:rFonts w:asciiTheme="minorHAnsi" w:eastAsiaTheme="minorEastAsia" w:hAnsiTheme="minorHAnsi"/>
          <w:noProof/>
          <w:sz w:val="22"/>
          <w:szCs w:val="22"/>
        </w:rPr>
      </w:pPr>
      <w:hyperlink w:anchor="_Toc515790949" w:history="1">
        <w:r w:rsidRPr="00DF7778">
          <w:rPr>
            <w:rStyle w:val="Hyperlink"/>
            <w:noProof/>
          </w:rPr>
          <w:t>Hình 97 Tạo tài khoản quản lý Node-red trên IBM</w:t>
        </w:r>
        <w:r>
          <w:rPr>
            <w:noProof/>
            <w:webHidden/>
          </w:rPr>
          <w:tab/>
        </w:r>
        <w:r>
          <w:rPr>
            <w:noProof/>
            <w:webHidden/>
          </w:rPr>
          <w:fldChar w:fldCharType="begin"/>
        </w:r>
        <w:r>
          <w:rPr>
            <w:noProof/>
            <w:webHidden/>
          </w:rPr>
          <w:instrText xml:space="preserve"> PAGEREF _Toc515790949 \h </w:instrText>
        </w:r>
        <w:r>
          <w:rPr>
            <w:noProof/>
            <w:webHidden/>
          </w:rPr>
        </w:r>
        <w:r>
          <w:rPr>
            <w:noProof/>
            <w:webHidden/>
          </w:rPr>
          <w:fldChar w:fldCharType="separate"/>
        </w:r>
        <w:r>
          <w:rPr>
            <w:noProof/>
            <w:webHidden/>
          </w:rPr>
          <w:t>73</w:t>
        </w:r>
        <w:r>
          <w:rPr>
            <w:noProof/>
            <w:webHidden/>
          </w:rPr>
          <w:fldChar w:fldCharType="end"/>
        </w:r>
      </w:hyperlink>
    </w:p>
    <w:p w14:paraId="60ECFB95" w14:textId="3212F3F7" w:rsidR="005658BD" w:rsidRDefault="005658BD">
      <w:pPr>
        <w:pStyle w:val="TableofFigures"/>
        <w:tabs>
          <w:tab w:val="right" w:leader="dot" w:pos="9111"/>
        </w:tabs>
        <w:rPr>
          <w:rFonts w:asciiTheme="minorHAnsi" w:eastAsiaTheme="minorEastAsia" w:hAnsiTheme="minorHAnsi"/>
          <w:noProof/>
          <w:sz w:val="22"/>
          <w:szCs w:val="22"/>
        </w:rPr>
      </w:pPr>
      <w:hyperlink w:anchor="_Toc515790950" w:history="1">
        <w:r w:rsidRPr="00DF7778">
          <w:rPr>
            <w:rStyle w:val="Hyperlink"/>
            <w:noProof/>
          </w:rPr>
          <w:t>Hình 98 Hoàn tất cài đặt Node-red trên IBM</w:t>
        </w:r>
        <w:r>
          <w:rPr>
            <w:noProof/>
            <w:webHidden/>
          </w:rPr>
          <w:tab/>
        </w:r>
        <w:r>
          <w:rPr>
            <w:noProof/>
            <w:webHidden/>
          </w:rPr>
          <w:fldChar w:fldCharType="begin"/>
        </w:r>
        <w:r>
          <w:rPr>
            <w:noProof/>
            <w:webHidden/>
          </w:rPr>
          <w:instrText xml:space="preserve"> PAGEREF _Toc515790950 \h </w:instrText>
        </w:r>
        <w:r>
          <w:rPr>
            <w:noProof/>
            <w:webHidden/>
          </w:rPr>
        </w:r>
        <w:r>
          <w:rPr>
            <w:noProof/>
            <w:webHidden/>
          </w:rPr>
          <w:fldChar w:fldCharType="separate"/>
        </w:r>
        <w:r>
          <w:rPr>
            <w:noProof/>
            <w:webHidden/>
          </w:rPr>
          <w:t>74</w:t>
        </w:r>
        <w:r>
          <w:rPr>
            <w:noProof/>
            <w:webHidden/>
          </w:rPr>
          <w:fldChar w:fldCharType="end"/>
        </w:r>
      </w:hyperlink>
    </w:p>
    <w:p w14:paraId="7E7C7637" w14:textId="6249A5E0" w:rsidR="005658BD" w:rsidRDefault="005658BD">
      <w:pPr>
        <w:pStyle w:val="TableofFigures"/>
        <w:tabs>
          <w:tab w:val="right" w:leader="dot" w:pos="9111"/>
        </w:tabs>
        <w:rPr>
          <w:rFonts w:asciiTheme="minorHAnsi" w:eastAsiaTheme="minorEastAsia" w:hAnsiTheme="minorHAnsi"/>
          <w:noProof/>
          <w:sz w:val="22"/>
          <w:szCs w:val="22"/>
        </w:rPr>
      </w:pPr>
      <w:hyperlink w:anchor="_Toc515790951" w:history="1">
        <w:r w:rsidRPr="00DF7778">
          <w:rPr>
            <w:rStyle w:val="Hyperlink"/>
            <w:noProof/>
          </w:rPr>
          <w:t>Hình 99 Giao diện trang Node-red trên IBM</w:t>
        </w:r>
        <w:r>
          <w:rPr>
            <w:noProof/>
            <w:webHidden/>
          </w:rPr>
          <w:tab/>
        </w:r>
        <w:r>
          <w:rPr>
            <w:noProof/>
            <w:webHidden/>
          </w:rPr>
          <w:fldChar w:fldCharType="begin"/>
        </w:r>
        <w:r>
          <w:rPr>
            <w:noProof/>
            <w:webHidden/>
          </w:rPr>
          <w:instrText xml:space="preserve"> PAGEREF _Toc515790951 \h </w:instrText>
        </w:r>
        <w:r>
          <w:rPr>
            <w:noProof/>
            <w:webHidden/>
          </w:rPr>
        </w:r>
        <w:r>
          <w:rPr>
            <w:noProof/>
            <w:webHidden/>
          </w:rPr>
          <w:fldChar w:fldCharType="separate"/>
        </w:r>
        <w:r>
          <w:rPr>
            <w:noProof/>
            <w:webHidden/>
          </w:rPr>
          <w:t>74</w:t>
        </w:r>
        <w:r>
          <w:rPr>
            <w:noProof/>
            <w:webHidden/>
          </w:rPr>
          <w:fldChar w:fldCharType="end"/>
        </w:r>
      </w:hyperlink>
    </w:p>
    <w:p w14:paraId="07D01C30" w14:textId="411678C6" w:rsidR="005658BD" w:rsidRDefault="005658BD">
      <w:pPr>
        <w:pStyle w:val="TableofFigures"/>
        <w:tabs>
          <w:tab w:val="right" w:leader="dot" w:pos="9111"/>
        </w:tabs>
        <w:rPr>
          <w:rFonts w:asciiTheme="minorHAnsi" w:eastAsiaTheme="minorEastAsia" w:hAnsiTheme="minorHAnsi"/>
          <w:noProof/>
          <w:sz w:val="22"/>
          <w:szCs w:val="22"/>
        </w:rPr>
      </w:pPr>
      <w:hyperlink w:anchor="_Toc515790952" w:history="1">
        <w:r w:rsidRPr="00DF7778">
          <w:rPr>
            <w:rStyle w:val="Hyperlink"/>
            <w:noProof/>
          </w:rPr>
          <w:t>Hình 100 Giao diện Flow trên Node-red IBM</w:t>
        </w:r>
        <w:r>
          <w:rPr>
            <w:noProof/>
            <w:webHidden/>
          </w:rPr>
          <w:tab/>
        </w:r>
        <w:r>
          <w:rPr>
            <w:noProof/>
            <w:webHidden/>
          </w:rPr>
          <w:fldChar w:fldCharType="begin"/>
        </w:r>
        <w:r>
          <w:rPr>
            <w:noProof/>
            <w:webHidden/>
          </w:rPr>
          <w:instrText xml:space="preserve"> PAGEREF _Toc515790952 \h </w:instrText>
        </w:r>
        <w:r>
          <w:rPr>
            <w:noProof/>
            <w:webHidden/>
          </w:rPr>
        </w:r>
        <w:r>
          <w:rPr>
            <w:noProof/>
            <w:webHidden/>
          </w:rPr>
          <w:fldChar w:fldCharType="separate"/>
        </w:r>
        <w:r>
          <w:rPr>
            <w:noProof/>
            <w:webHidden/>
          </w:rPr>
          <w:t>74</w:t>
        </w:r>
        <w:r>
          <w:rPr>
            <w:noProof/>
            <w:webHidden/>
          </w:rPr>
          <w:fldChar w:fldCharType="end"/>
        </w:r>
      </w:hyperlink>
    </w:p>
    <w:p w14:paraId="55D608D2" w14:textId="1285AB6E" w:rsidR="005658BD" w:rsidRDefault="005658BD">
      <w:pPr>
        <w:pStyle w:val="TableofFigures"/>
        <w:tabs>
          <w:tab w:val="right" w:leader="dot" w:pos="9111"/>
        </w:tabs>
        <w:rPr>
          <w:rFonts w:asciiTheme="minorHAnsi" w:eastAsiaTheme="minorEastAsia" w:hAnsiTheme="minorHAnsi"/>
          <w:noProof/>
          <w:sz w:val="22"/>
          <w:szCs w:val="22"/>
        </w:rPr>
      </w:pPr>
      <w:hyperlink w:anchor="_Toc515790953" w:history="1">
        <w:r w:rsidRPr="00DF7778">
          <w:rPr>
            <w:rStyle w:val="Hyperlink"/>
            <w:noProof/>
          </w:rPr>
          <w:t>Hình 101 Đăng nhập quản lý trên Node-red IBM</w:t>
        </w:r>
        <w:r>
          <w:rPr>
            <w:noProof/>
            <w:webHidden/>
          </w:rPr>
          <w:tab/>
        </w:r>
        <w:r>
          <w:rPr>
            <w:noProof/>
            <w:webHidden/>
          </w:rPr>
          <w:fldChar w:fldCharType="begin"/>
        </w:r>
        <w:r>
          <w:rPr>
            <w:noProof/>
            <w:webHidden/>
          </w:rPr>
          <w:instrText xml:space="preserve"> PAGEREF _Toc515790953 \h </w:instrText>
        </w:r>
        <w:r>
          <w:rPr>
            <w:noProof/>
            <w:webHidden/>
          </w:rPr>
        </w:r>
        <w:r>
          <w:rPr>
            <w:noProof/>
            <w:webHidden/>
          </w:rPr>
          <w:fldChar w:fldCharType="separate"/>
        </w:r>
        <w:r>
          <w:rPr>
            <w:noProof/>
            <w:webHidden/>
          </w:rPr>
          <w:t>75</w:t>
        </w:r>
        <w:r>
          <w:rPr>
            <w:noProof/>
            <w:webHidden/>
          </w:rPr>
          <w:fldChar w:fldCharType="end"/>
        </w:r>
      </w:hyperlink>
    </w:p>
    <w:p w14:paraId="0F1D40A6" w14:textId="2D9FCD58" w:rsidR="005658BD" w:rsidRDefault="005658BD">
      <w:pPr>
        <w:pStyle w:val="TableofFigures"/>
        <w:tabs>
          <w:tab w:val="right" w:leader="dot" w:pos="9111"/>
        </w:tabs>
        <w:rPr>
          <w:rFonts w:asciiTheme="minorHAnsi" w:eastAsiaTheme="minorEastAsia" w:hAnsiTheme="minorHAnsi"/>
          <w:noProof/>
          <w:sz w:val="22"/>
          <w:szCs w:val="22"/>
        </w:rPr>
      </w:pPr>
      <w:hyperlink w:anchor="_Toc515790954" w:history="1">
        <w:r w:rsidRPr="00DF7778">
          <w:rPr>
            <w:rStyle w:val="Hyperlink"/>
            <w:noProof/>
          </w:rPr>
          <w:t>Hình 102 Cập nhật node-red trên Raspberry</w:t>
        </w:r>
        <w:r>
          <w:rPr>
            <w:noProof/>
            <w:webHidden/>
          </w:rPr>
          <w:tab/>
        </w:r>
        <w:r>
          <w:rPr>
            <w:noProof/>
            <w:webHidden/>
          </w:rPr>
          <w:fldChar w:fldCharType="begin"/>
        </w:r>
        <w:r>
          <w:rPr>
            <w:noProof/>
            <w:webHidden/>
          </w:rPr>
          <w:instrText xml:space="preserve"> PAGEREF _Toc515790954 \h </w:instrText>
        </w:r>
        <w:r>
          <w:rPr>
            <w:noProof/>
            <w:webHidden/>
          </w:rPr>
        </w:r>
        <w:r>
          <w:rPr>
            <w:noProof/>
            <w:webHidden/>
          </w:rPr>
          <w:fldChar w:fldCharType="separate"/>
        </w:r>
        <w:r>
          <w:rPr>
            <w:noProof/>
            <w:webHidden/>
          </w:rPr>
          <w:t>76</w:t>
        </w:r>
        <w:r>
          <w:rPr>
            <w:noProof/>
            <w:webHidden/>
          </w:rPr>
          <w:fldChar w:fldCharType="end"/>
        </w:r>
      </w:hyperlink>
    </w:p>
    <w:p w14:paraId="7045EA68" w14:textId="3934A740" w:rsidR="005658BD" w:rsidRDefault="005658BD">
      <w:pPr>
        <w:pStyle w:val="TableofFigures"/>
        <w:tabs>
          <w:tab w:val="right" w:leader="dot" w:pos="9111"/>
        </w:tabs>
        <w:rPr>
          <w:rFonts w:asciiTheme="minorHAnsi" w:eastAsiaTheme="minorEastAsia" w:hAnsiTheme="minorHAnsi"/>
          <w:noProof/>
          <w:sz w:val="22"/>
          <w:szCs w:val="22"/>
        </w:rPr>
      </w:pPr>
      <w:hyperlink w:anchor="_Toc515790955" w:history="1">
        <w:r w:rsidRPr="00DF7778">
          <w:rPr>
            <w:rStyle w:val="Hyperlink"/>
            <w:noProof/>
          </w:rPr>
          <w:t>Hình 103 Truy cập vào Manage palette - Quản lý node</w:t>
        </w:r>
        <w:r>
          <w:rPr>
            <w:noProof/>
            <w:webHidden/>
          </w:rPr>
          <w:tab/>
        </w:r>
        <w:r>
          <w:rPr>
            <w:noProof/>
            <w:webHidden/>
          </w:rPr>
          <w:fldChar w:fldCharType="begin"/>
        </w:r>
        <w:r>
          <w:rPr>
            <w:noProof/>
            <w:webHidden/>
          </w:rPr>
          <w:instrText xml:space="preserve"> PAGEREF _Toc515790955 \h </w:instrText>
        </w:r>
        <w:r>
          <w:rPr>
            <w:noProof/>
            <w:webHidden/>
          </w:rPr>
        </w:r>
        <w:r>
          <w:rPr>
            <w:noProof/>
            <w:webHidden/>
          </w:rPr>
          <w:fldChar w:fldCharType="separate"/>
        </w:r>
        <w:r>
          <w:rPr>
            <w:noProof/>
            <w:webHidden/>
          </w:rPr>
          <w:t>77</w:t>
        </w:r>
        <w:r>
          <w:rPr>
            <w:noProof/>
            <w:webHidden/>
          </w:rPr>
          <w:fldChar w:fldCharType="end"/>
        </w:r>
      </w:hyperlink>
    </w:p>
    <w:p w14:paraId="453E8A46" w14:textId="1D82EB6B" w:rsidR="005658BD" w:rsidRDefault="005658BD">
      <w:pPr>
        <w:pStyle w:val="TableofFigures"/>
        <w:tabs>
          <w:tab w:val="right" w:leader="dot" w:pos="9111"/>
        </w:tabs>
        <w:rPr>
          <w:rFonts w:asciiTheme="minorHAnsi" w:eastAsiaTheme="minorEastAsia" w:hAnsiTheme="minorHAnsi"/>
          <w:noProof/>
          <w:sz w:val="22"/>
          <w:szCs w:val="22"/>
        </w:rPr>
      </w:pPr>
      <w:hyperlink w:anchor="_Toc515790956" w:history="1">
        <w:r w:rsidRPr="00DF7778">
          <w:rPr>
            <w:rStyle w:val="Hyperlink"/>
            <w:noProof/>
          </w:rPr>
          <w:t>Hình 104 Cài đặt node kết nối IBM cho node-red</w:t>
        </w:r>
        <w:r>
          <w:rPr>
            <w:noProof/>
            <w:webHidden/>
          </w:rPr>
          <w:tab/>
        </w:r>
        <w:r>
          <w:rPr>
            <w:noProof/>
            <w:webHidden/>
          </w:rPr>
          <w:fldChar w:fldCharType="begin"/>
        </w:r>
        <w:r>
          <w:rPr>
            <w:noProof/>
            <w:webHidden/>
          </w:rPr>
          <w:instrText xml:space="preserve"> PAGEREF _Toc515790956 \h </w:instrText>
        </w:r>
        <w:r>
          <w:rPr>
            <w:noProof/>
            <w:webHidden/>
          </w:rPr>
        </w:r>
        <w:r>
          <w:rPr>
            <w:noProof/>
            <w:webHidden/>
          </w:rPr>
          <w:fldChar w:fldCharType="separate"/>
        </w:r>
        <w:r>
          <w:rPr>
            <w:noProof/>
            <w:webHidden/>
          </w:rPr>
          <w:t>77</w:t>
        </w:r>
        <w:r>
          <w:rPr>
            <w:noProof/>
            <w:webHidden/>
          </w:rPr>
          <w:fldChar w:fldCharType="end"/>
        </w:r>
      </w:hyperlink>
    </w:p>
    <w:p w14:paraId="0B4B67E4" w14:textId="64938DC6" w:rsidR="005658BD" w:rsidRDefault="005658BD">
      <w:pPr>
        <w:pStyle w:val="TableofFigures"/>
        <w:tabs>
          <w:tab w:val="right" w:leader="dot" w:pos="9111"/>
        </w:tabs>
        <w:rPr>
          <w:rFonts w:asciiTheme="minorHAnsi" w:eastAsiaTheme="minorEastAsia" w:hAnsiTheme="minorHAnsi"/>
          <w:noProof/>
          <w:sz w:val="22"/>
          <w:szCs w:val="22"/>
        </w:rPr>
      </w:pPr>
      <w:hyperlink w:anchor="_Toc515790957" w:history="1">
        <w:r w:rsidRPr="00DF7778">
          <w:rPr>
            <w:rStyle w:val="Hyperlink"/>
            <w:noProof/>
          </w:rPr>
          <w:t>Hình 105 Chọn APPS để tạo khóa API</w:t>
        </w:r>
        <w:r>
          <w:rPr>
            <w:noProof/>
            <w:webHidden/>
          </w:rPr>
          <w:tab/>
        </w:r>
        <w:r>
          <w:rPr>
            <w:noProof/>
            <w:webHidden/>
          </w:rPr>
          <w:fldChar w:fldCharType="begin"/>
        </w:r>
        <w:r>
          <w:rPr>
            <w:noProof/>
            <w:webHidden/>
          </w:rPr>
          <w:instrText xml:space="preserve"> PAGEREF _Toc515790957 \h </w:instrText>
        </w:r>
        <w:r>
          <w:rPr>
            <w:noProof/>
            <w:webHidden/>
          </w:rPr>
        </w:r>
        <w:r>
          <w:rPr>
            <w:noProof/>
            <w:webHidden/>
          </w:rPr>
          <w:fldChar w:fldCharType="separate"/>
        </w:r>
        <w:r>
          <w:rPr>
            <w:noProof/>
            <w:webHidden/>
          </w:rPr>
          <w:t>78</w:t>
        </w:r>
        <w:r>
          <w:rPr>
            <w:noProof/>
            <w:webHidden/>
          </w:rPr>
          <w:fldChar w:fldCharType="end"/>
        </w:r>
      </w:hyperlink>
    </w:p>
    <w:p w14:paraId="66DD3BBD" w14:textId="134EEFCF" w:rsidR="005658BD" w:rsidRDefault="005658BD">
      <w:pPr>
        <w:pStyle w:val="TableofFigures"/>
        <w:tabs>
          <w:tab w:val="right" w:leader="dot" w:pos="9111"/>
        </w:tabs>
        <w:rPr>
          <w:rFonts w:asciiTheme="minorHAnsi" w:eastAsiaTheme="minorEastAsia" w:hAnsiTheme="minorHAnsi"/>
          <w:noProof/>
          <w:sz w:val="22"/>
          <w:szCs w:val="22"/>
        </w:rPr>
      </w:pPr>
      <w:hyperlink w:anchor="_Toc515790958" w:history="1">
        <w:r w:rsidRPr="00DF7778">
          <w:rPr>
            <w:rStyle w:val="Hyperlink"/>
            <w:noProof/>
          </w:rPr>
          <w:t>Hình 106 Chọn Generate API Key</w:t>
        </w:r>
        <w:r>
          <w:rPr>
            <w:noProof/>
            <w:webHidden/>
          </w:rPr>
          <w:tab/>
        </w:r>
        <w:r>
          <w:rPr>
            <w:noProof/>
            <w:webHidden/>
          </w:rPr>
          <w:fldChar w:fldCharType="begin"/>
        </w:r>
        <w:r>
          <w:rPr>
            <w:noProof/>
            <w:webHidden/>
          </w:rPr>
          <w:instrText xml:space="preserve"> PAGEREF _Toc515790958 \h </w:instrText>
        </w:r>
        <w:r>
          <w:rPr>
            <w:noProof/>
            <w:webHidden/>
          </w:rPr>
        </w:r>
        <w:r>
          <w:rPr>
            <w:noProof/>
            <w:webHidden/>
          </w:rPr>
          <w:fldChar w:fldCharType="separate"/>
        </w:r>
        <w:r>
          <w:rPr>
            <w:noProof/>
            <w:webHidden/>
          </w:rPr>
          <w:t>78</w:t>
        </w:r>
        <w:r>
          <w:rPr>
            <w:noProof/>
            <w:webHidden/>
          </w:rPr>
          <w:fldChar w:fldCharType="end"/>
        </w:r>
      </w:hyperlink>
    </w:p>
    <w:p w14:paraId="5049BE6A" w14:textId="3C0863DA" w:rsidR="005658BD" w:rsidRDefault="005658BD">
      <w:pPr>
        <w:pStyle w:val="TableofFigures"/>
        <w:tabs>
          <w:tab w:val="right" w:leader="dot" w:pos="9111"/>
        </w:tabs>
        <w:rPr>
          <w:rFonts w:asciiTheme="minorHAnsi" w:eastAsiaTheme="minorEastAsia" w:hAnsiTheme="minorHAnsi"/>
          <w:noProof/>
          <w:sz w:val="22"/>
          <w:szCs w:val="22"/>
        </w:rPr>
      </w:pPr>
      <w:hyperlink w:anchor="_Toc515790959" w:history="1">
        <w:r w:rsidRPr="00DF7778">
          <w:rPr>
            <w:rStyle w:val="Hyperlink"/>
            <w:noProof/>
          </w:rPr>
          <w:t>Hình 107 Mô tả API Key</w:t>
        </w:r>
        <w:r>
          <w:rPr>
            <w:noProof/>
            <w:webHidden/>
          </w:rPr>
          <w:tab/>
        </w:r>
        <w:r>
          <w:rPr>
            <w:noProof/>
            <w:webHidden/>
          </w:rPr>
          <w:fldChar w:fldCharType="begin"/>
        </w:r>
        <w:r>
          <w:rPr>
            <w:noProof/>
            <w:webHidden/>
          </w:rPr>
          <w:instrText xml:space="preserve"> PAGEREF _Toc515790959 \h </w:instrText>
        </w:r>
        <w:r>
          <w:rPr>
            <w:noProof/>
            <w:webHidden/>
          </w:rPr>
        </w:r>
        <w:r>
          <w:rPr>
            <w:noProof/>
            <w:webHidden/>
          </w:rPr>
          <w:fldChar w:fldCharType="separate"/>
        </w:r>
        <w:r>
          <w:rPr>
            <w:noProof/>
            <w:webHidden/>
          </w:rPr>
          <w:t>78</w:t>
        </w:r>
        <w:r>
          <w:rPr>
            <w:noProof/>
            <w:webHidden/>
          </w:rPr>
          <w:fldChar w:fldCharType="end"/>
        </w:r>
      </w:hyperlink>
    </w:p>
    <w:p w14:paraId="381AD2E8" w14:textId="059A14AA" w:rsidR="005658BD" w:rsidRDefault="005658BD">
      <w:pPr>
        <w:pStyle w:val="TableofFigures"/>
        <w:tabs>
          <w:tab w:val="right" w:leader="dot" w:pos="9111"/>
        </w:tabs>
        <w:rPr>
          <w:rFonts w:asciiTheme="minorHAnsi" w:eastAsiaTheme="minorEastAsia" w:hAnsiTheme="minorHAnsi"/>
          <w:noProof/>
          <w:sz w:val="22"/>
          <w:szCs w:val="22"/>
        </w:rPr>
      </w:pPr>
      <w:hyperlink w:anchor="_Toc515790960" w:history="1">
        <w:r w:rsidRPr="00DF7778">
          <w:rPr>
            <w:rStyle w:val="Hyperlink"/>
            <w:noProof/>
          </w:rPr>
          <w:t>Hình 108 Chọn Role cho API key</w:t>
        </w:r>
        <w:r>
          <w:rPr>
            <w:noProof/>
            <w:webHidden/>
          </w:rPr>
          <w:tab/>
        </w:r>
        <w:r>
          <w:rPr>
            <w:noProof/>
            <w:webHidden/>
          </w:rPr>
          <w:fldChar w:fldCharType="begin"/>
        </w:r>
        <w:r>
          <w:rPr>
            <w:noProof/>
            <w:webHidden/>
          </w:rPr>
          <w:instrText xml:space="preserve"> PAGEREF _Toc515790960 \h </w:instrText>
        </w:r>
        <w:r>
          <w:rPr>
            <w:noProof/>
            <w:webHidden/>
          </w:rPr>
        </w:r>
        <w:r>
          <w:rPr>
            <w:noProof/>
            <w:webHidden/>
          </w:rPr>
          <w:fldChar w:fldCharType="separate"/>
        </w:r>
        <w:r>
          <w:rPr>
            <w:noProof/>
            <w:webHidden/>
          </w:rPr>
          <w:t>79</w:t>
        </w:r>
        <w:r>
          <w:rPr>
            <w:noProof/>
            <w:webHidden/>
          </w:rPr>
          <w:fldChar w:fldCharType="end"/>
        </w:r>
      </w:hyperlink>
    </w:p>
    <w:p w14:paraId="7819E56B" w14:textId="5901F689" w:rsidR="005658BD" w:rsidRDefault="005658BD">
      <w:pPr>
        <w:pStyle w:val="TableofFigures"/>
        <w:tabs>
          <w:tab w:val="right" w:leader="dot" w:pos="9111"/>
        </w:tabs>
        <w:rPr>
          <w:rFonts w:asciiTheme="minorHAnsi" w:eastAsiaTheme="minorEastAsia" w:hAnsiTheme="minorHAnsi"/>
          <w:noProof/>
          <w:sz w:val="22"/>
          <w:szCs w:val="22"/>
        </w:rPr>
      </w:pPr>
      <w:hyperlink w:anchor="_Toc515790961" w:history="1">
        <w:r w:rsidRPr="00DF7778">
          <w:rPr>
            <w:rStyle w:val="Hyperlink"/>
            <w:noProof/>
          </w:rPr>
          <w:t>Hình 109 Thông tin API key</w:t>
        </w:r>
        <w:r>
          <w:rPr>
            <w:noProof/>
            <w:webHidden/>
          </w:rPr>
          <w:tab/>
        </w:r>
        <w:r>
          <w:rPr>
            <w:noProof/>
            <w:webHidden/>
          </w:rPr>
          <w:fldChar w:fldCharType="begin"/>
        </w:r>
        <w:r>
          <w:rPr>
            <w:noProof/>
            <w:webHidden/>
          </w:rPr>
          <w:instrText xml:space="preserve"> PAGEREF _Toc515790961 \h </w:instrText>
        </w:r>
        <w:r>
          <w:rPr>
            <w:noProof/>
            <w:webHidden/>
          </w:rPr>
        </w:r>
        <w:r>
          <w:rPr>
            <w:noProof/>
            <w:webHidden/>
          </w:rPr>
          <w:fldChar w:fldCharType="separate"/>
        </w:r>
        <w:r>
          <w:rPr>
            <w:noProof/>
            <w:webHidden/>
          </w:rPr>
          <w:t>79</w:t>
        </w:r>
        <w:r>
          <w:rPr>
            <w:noProof/>
            <w:webHidden/>
          </w:rPr>
          <w:fldChar w:fldCharType="end"/>
        </w:r>
      </w:hyperlink>
    </w:p>
    <w:p w14:paraId="14834398" w14:textId="53168EC0" w:rsidR="005658BD" w:rsidRDefault="005658BD">
      <w:pPr>
        <w:pStyle w:val="TableofFigures"/>
        <w:tabs>
          <w:tab w:val="right" w:leader="dot" w:pos="9111"/>
        </w:tabs>
        <w:rPr>
          <w:rFonts w:asciiTheme="minorHAnsi" w:eastAsiaTheme="minorEastAsia" w:hAnsiTheme="minorHAnsi"/>
          <w:noProof/>
          <w:sz w:val="22"/>
          <w:szCs w:val="22"/>
        </w:rPr>
      </w:pPr>
      <w:hyperlink w:anchor="_Toc515790962" w:history="1">
        <w:r w:rsidRPr="00DF7778">
          <w:rPr>
            <w:rStyle w:val="Hyperlink"/>
            <w:noProof/>
          </w:rPr>
          <w:t>Hình 110 API key ta vừa tạo</w:t>
        </w:r>
        <w:r>
          <w:rPr>
            <w:noProof/>
            <w:webHidden/>
          </w:rPr>
          <w:tab/>
        </w:r>
        <w:r>
          <w:rPr>
            <w:noProof/>
            <w:webHidden/>
          </w:rPr>
          <w:fldChar w:fldCharType="begin"/>
        </w:r>
        <w:r>
          <w:rPr>
            <w:noProof/>
            <w:webHidden/>
          </w:rPr>
          <w:instrText xml:space="preserve"> PAGEREF _Toc515790962 \h </w:instrText>
        </w:r>
        <w:r>
          <w:rPr>
            <w:noProof/>
            <w:webHidden/>
          </w:rPr>
        </w:r>
        <w:r>
          <w:rPr>
            <w:noProof/>
            <w:webHidden/>
          </w:rPr>
          <w:fldChar w:fldCharType="separate"/>
        </w:r>
        <w:r>
          <w:rPr>
            <w:noProof/>
            <w:webHidden/>
          </w:rPr>
          <w:t>79</w:t>
        </w:r>
        <w:r>
          <w:rPr>
            <w:noProof/>
            <w:webHidden/>
          </w:rPr>
          <w:fldChar w:fldCharType="end"/>
        </w:r>
      </w:hyperlink>
    </w:p>
    <w:p w14:paraId="0AC4CC4E" w14:textId="1A163A68" w:rsidR="005658BD" w:rsidRDefault="005658BD">
      <w:pPr>
        <w:pStyle w:val="TableofFigures"/>
        <w:tabs>
          <w:tab w:val="right" w:leader="dot" w:pos="9111"/>
        </w:tabs>
        <w:rPr>
          <w:rFonts w:asciiTheme="minorHAnsi" w:eastAsiaTheme="minorEastAsia" w:hAnsiTheme="minorHAnsi"/>
          <w:noProof/>
          <w:sz w:val="22"/>
          <w:szCs w:val="22"/>
        </w:rPr>
      </w:pPr>
      <w:hyperlink w:anchor="_Toc515790963" w:history="1">
        <w:r w:rsidRPr="00DF7778">
          <w:rPr>
            <w:rStyle w:val="Hyperlink"/>
            <w:noProof/>
          </w:rPr>
          <w:t>Hình 111 Cấu hình node ibmiot out</w:t>
        </w:r>
        <w:r>
          <w:rPr>
            <w:noProof/>
            <w:webHidden/>
          </w:rPr>
          <w:tab/>
        </w:r>
        <w:r>
          <w:rPr>
            <w:noProof/>
            <w:webHidden/>
          </w:rPr>
          <w:fldChar w:fldCharType="begin"/>
        </w:r>
        <w:r>
          <w:rPr>
            <w:noProof/>
            <w:webHidden/>
          </w:rPr>
          <w:instrText xml:space="preserve"> PAGEREF _Toc515790963 \h </w:instrText>
        </w:r>
        <w:r>
          <w:rPr>
            <w:noProof/>
            <w:webHidden/>
          </w:rPr>
        </w:r>
        <w:r>
          <w:rPr>
            <w:noProof/>
            <w:webHidden/>
          </w:rPr>
          <w:fldChar w:fldCharType="separate"/>
        </w:r>
        <w:r>
          <w:rPr>
            <w:noProof/>
            <w:webHidden/>
          </w:rPr>
          <w:t>80</w:t>
        </w:r>
        <w:r>
          <w:rPr>
            <w:noProof/>
            <w:webHidden/>
          </w:rPr>
          <w:fldChar w:fldCharType="end"/>
        </w:r>
      </w:hyperlink>
    </w:p>
    <w:p w14:paraId="3ADE74A6" w14:textId="00D61A04" w:rsidR="005658BD" w:rsidRDefault="005658BD">
      <w:pPr>
        <w:pStyle w:val="TableofFigures"/>
        <w:tabs>
          <w:tab w:val="right" w:leader="dot" w:pos="9111"/>
        </w:tabs>
        <w:rPr>
          <w:rFonts w:asciiTheme="minorHAnsi" w:eastAsiaTheme="minorEastAsia" w:hAnsiTheme="minorHAnsi"/>
          <w:noProof/>
          <w:sz w:val="22"/>
          <w:szCs w:val="22"/>
        </w:rPr>
      </w:pPr>
      <w:hyperlink w:anchor="_Toc515790964" w:history="1">
        <w:r w:rsidRPr="00DF7778">
          <w:rPr>
            <w:rStyle w:val="Hyperlink"/>
            <w:noProof/>
          </w:rPr>
          <w:t>Hình 112 Thiết lập thông số API key trên node-red</w:t>
        </w:r>
        <w:r>
          <w:rPr>
            <w:noProof/>
            <w:webHidden/>
          </w:rPr>
          <w:tab/>
        </w:r>
        <w:r>
          <w:rPr>
            <w:noProof/>
            <w:webHidden/>
          </w:rPr>
          <w:fldChar w:fldCharType="begin"/>
        </w:r>
        <w:r>
          <w:rPr>
            <w:noProof/>
            <w:webHidden/>
          </w:rPr>
          <w:instrText xml:space="preserve"> PAGEREF _Toc515790964 \h </w:instrText>
        </w:r>
        <w:r>
          <w:rPr>
            <w:noProof/>
            <w:webHidden/>
          </w:rPr>
        </w:r>
        <w:r>
          <w:rPr>
            <w:noProof/>
            <w:webHidden/>
          </w:rPr>
          <w:fldChar w:fldCharType="separate"/>
        </w:r>
        <w:r>
          <w:rPr>
            <w:noProof/>
            <w:webHidden/>
          </w:rPr>
          <w:t>81</w:t>
        </w:r>
        <w:r>
          <w:rPr>
            <w:noProof/>
            <w:webHidden/>
          </w:rPr>
          <w:fldChar w:fldCharType="end"/>
        </w:r>
      </w:hyperlink>
    </w:p>
    <w:p w14:paraId="032DD382" w14:textId="6C91E1A0" w:rsidR="005658BD" w:rsidRDefault="005658BD">
      <w:pPr>
        <w:pStyle w:val="TableofFigures"/>
        <w:tabs>
          <w:tab w:val="right" w:leader="dot" w:pos="9111"/>
        </w:tabs>
        <w:rPr>
          <w:rFonts w:asciiTheme="minorHAnsi" w:eastAsiaTheme="minorEastAsia" w:hAnsiTheme="minorHAnsi"/>
          <w:noProof/>
          <w:sz w:val="22"/>
          <w:szCs w:val="22"/>
        </w:rPr>
      </w:pPr>
      <w:hyperlink w:anchor="_Toc515790965" w:history="1">
        <w:r w:rsidRPr="00DF7778">
          <w:rPr>
            <w:rStyle w:val="Hyperlink"/>
            <w:noProof/>
          </w:rPr>
          <w:t>Hình 113 node toJSON</w:t>
        </w:r>
        <w:r>
          <w:rPr>
            <w:noProof/>
            <w:webHidden/>
          </w:rPr>
          <w:tab/>
        </w:r>
        <w:r>
          <w:rPr>
            <w:noProof/>
            <w:webHidden/>
          </w:rPr>
          <w:fldChar w:fldCharType="begin"/>
        </w:r>
        <w:r>
          <w:rPr>
            <w:noProof/>
            <w:webHidden/>
          </w:rPr>
          <w:instrText xml:space="preserve"> PAGEREF _Toc515790965 \h </w:instrText>
        </w:r>
        <w:r>
          <w:rPr>
            <w:noProof/>
            <w:webHidden/>
          </w:rPr>
        </w:r>
        <w:r>
          <w:rPr>
            <w:noProof/>
            <w:webHidden/>
          </w:rPr>
          <w:fldChar w:fldCharType="separate"/>
        </w:r>
        <w:r>
          <w:rPr>
            <w:noProof/>
            <w:webHidden/>
          </w:rPr>
          <w:t>81</w:t>
        </w:r>
        <w:r>
          <w:rPr>
            <w:noProof/>
            <w:webHidden/>
          </w:rPr>
          <w:fldChar w:fldCharType="end"/>
        </w:r>
      </w:hyperlink>
    </w:p>
    <w:p w14:paraId="1017D57B" w14:textId="1D02F1D7" w:rsidR="005658BD" w:rsidRDefault="005658BD">
      <w:pPr>
        <w:pStyle w:val="TableofFigures"/>
        <w:tabs>
          <w:tab w:val="right" w:leader="dot" w:pos="9111"/>
        </w:tabs>
        <w:rPr>
          <w:rFonts w:asciiTheme="minorHAnsi" w:eastAsiaTheme="minorEastAsia" w:hAnsiTheme="minorHAnsi"/>
          <w:noProof/>
          <w:sz w:val="22"/>
          <w:szCs w:val="22"/>
        </w:rPr>
      </w:pPr>
      <w:hyperlink w:anchor="_Toc515790966" w:history="1">
        <w:r w:rsidRPr="00DF7778">
          <w:rPr>
            <w:rStyle w:val="Hyperlink"/>
            <w:noProof/>
          </w:rPr>
          <w:t>Hình 114 node-red Pi gửi dữ liệu lên IBM Watson</w:t>
        </w:r>
        <w:r>
          <w:rPr>
            <w:noProof/>
            <w:webHidden/>
          </w:rPr>
          <w:tab/>
        </w:r>
        <w:r>
          <w:rPr>
            <w:noProof/>
            <w:webHidden/>
          </w:rPr>
          <w:fldChar w:fldCharType="begin"/>
        </w:r>
        <w:r>
          <w:rPr>
            <w:noProof/>
            <w:webHidden/>
          </w:rPr>
          <w:instrText xml:space="preserve"> PAGEREF _Toc515790966 \h </w:instrText>
        </w:r>
        <w:r>
          <w:rPr>
            <w:noProof/>
            <w:webHidden/>
          </w:rPr>
        </w:r>
        <w:r>
          <w:rPr>
            <w:noProof/>
            <w:webHidden/>
          </w:rPr>
          <w:fldChar w:fldCharType="separate"/>
        </w:r>
        <w:r>
          <w:rPr>
            <w:noProof/>
            <w:webHidden/>
          </w:rPr>
          <w:t>82</w:t>
        </w:r>
        <w:r>
          <w:rPr>
            <w:noProof/>
            <w:webHidden/>
          </w:rPr>
          <w:fldChar w:fldCharType="end"/>
        </w:r>
      </w:hyperlink>
    </w:p>
    <w:p w14:paraId="7D658C73" w14:textId="43BB3DEF" w:rsidR="005658BD" w:rsidRDefault="005658BD">
      <w:pPr>
        <w:pStyle w:val="TableofFigures"/>
        <w:tabs>
          <w:tab w:val="right" w:leader="dot" w:pos="9111"/>
        </w:tabs>
        <w:rPr>
          <w:rFonts w:asciiTheme="minorHAnsi" w:eastAsiaTheme="minorEastAsia" w:hAnsiTheme="minorHAnsi"/>
          <w:noProof/>
          <w:sz w:val="22"/>
          <w:szCs w:val="22"/>
        </w:rPr>
      </w:pPr>
      <w:hyperlink w:anchor="_Toc515790967" w:history="1">
        <w:r w:rsidRPr="00DF7778">
          <w:rPr>
            <w:rStyle w:val="Hyperlink"/>
            <w:noProof/>
          </w:rPr>
          <w:t>Hình 115 Kiểm tra dữ liệu gửi lên IBM Watson</w:t>
        </w:r>
        <w:r>
          <w:rPr>
            <w:noProof/>
            <w:webHidden/>
          </w:rPr>
          <w:tab/>
        </w:r>
        <w:r>
          <w:rPr>
            <w:noProof/>
            <w:webHidden/>
          </w:rPr>
          <w:fldChar w:fldCharType="begin"/>
        </w:r>
        <w:r>
          <w:rPr>
            <w:noProof/>
            <w:webHidden/>
          </w:rPr>
          <w:instrText xml:space="preserve"> PAGEREF _Toc515790967 \h </w:instrText>
        </w:r>
        <w:r>
          <w:rPr>
            <w:noProof/>
            <w:webHidden/>
          </w:rPr>
        </w:r>
        <w:r>
          <w:rPr>
            <w:noProof/>
            <w:webHidden/>
          </w:rPr>
          <w:fldChar w:fldCharType="separate"/>
        </w:r>
        <w:r>
          <w:rPr>
            <w:noProof/>
            <w:webHidden/>
          </w:rPr>
          <w:t>82</w:t>
        </w:r>
        <w:r>
          <w:rPr>
            <w:noProof/>
            <w:webHidden/>
          </w:rPr>
          <w:fldChar w:fldCharType="end"/>
        </w:r>
      </w:hyperlink>
    </w:p>
    <w:p w14:paraId="3BCA1489" w14:textId="4E37C5E9" w:rsidR="005658BD" w:rsidRDefault="005658BD">
      <w:pPr>
        <w:pStyle w:val="TableofFigures"/>
        <w:tabs>
          <w:tab w:val="right" w:leader="dot" w:pos="9111"/>
        </w:tabs>
        <w:rPr>
          <w:rFonts w:asciiTheme="minorHAnsi" w:eastAsiaTheme="minorEastAsia" w:hAnsiTheme="minorHAnsi"/>
          <w:noProof/>
          <w:sz w:val="22"/>
          <w:szCs w:val="22"/>
        </w:rPr>
      </w:pPr>
      <w:hyperlink w:anchor="_Toc515790968" w:history="1">
        <w:r w:rsidRPr="00DF7778">
          <w:rPr>
            <w:rStyle w:val="Hyperlink"/>
            <w:noProof/>
          </w:rPr>
          <w:t>Hình 116 Cấu hình node ibmiot in trên Node-red on IBM</w:t>
        </w:r>
        <w:r>
          <w:rPr>
            <w:noProof/>
            <w:webHidden/>
          </w:rPr>
          <w:tab/>
        </w:r>
        <w:r>
          <w:rPr>
            <w:noProof/>
            <w:webHidden/>
          </w:rPr>
          <w:fldChar w:fldCharType="begin"/>
        </w:r>
        <w:r>
          <w:rPr>
            <w:noProof/>
            <w:webHidden/>
          </w:rPr>
          <w:instrText xml:space="preserve"> PAGEREF _Toc515790968 \h </w:instrText>
        </w:r>
        <w:r>
          <w:rPr>
            <w:noProof/>
            <w:webHidden/>
          </w:rPr>
        </w:r>
        <w:r>
          <w:rPr>
            <w:noProof/>
            <w:webHidden/>
          </w:rPr>
          <w:fldChar w:fldCharType="separate"/>
        </w:r>
        <w:r>
          <w:rPr>
            <w:noProof/>
            <w:webHidden/>
          </w:rPr>
          <w:t>83</w:t>
        </w:r>
        <w:r>
          <w:rPr>
            <w:noProof/>
            <w:webHidden/>
          </w:rPr>
          <w:fldChar w:fldCharType="end"/>
        </w:r>
      </w:hyperlink>
    </w:p>
    <w:p w14:paraId="52828FE1" w14:textId="68F5A7ED" w:rsidR="005658BD" w:rsidRDefault="005658BD">
      <w:pPr>
        <w:pStyle w:val="TableofFigures"/>
        <w:tabs>
          <w:tab w:val="right" w:leader="dot" w:pos="9111"/>
        </w:tabs>
        <w:rPr>
          <w:rFonts w:asciiTheme="minorHAnsi" w:eastAsiaTheme="minorEastAsia" w:hAnsiTheme="minorHAnsi"/>
          <w:noProof/>
          <w:sz w:val="22"/>
          <w:szCs w:val="22"/>
        </w:rPr>
      </w:pPr>
      <w:hyperlink w:anchor="_Toc515790969" w:history="1">
        <w:r w:rsidRPr="00DF7778">
          <w:rPr>
            <w:rStyle w:val="Hyperlink"/>
            <w:noProof/>
          </w:rPr>
          <w:t>Hình 117 Đăng nhập dịch vụ Cloudant trên IBM</w:t>
        </w:r>
        <w:r>
          <w:rPr>
            <w:noProof/>
            <w:webHidden/>
          </w:rPr>
          <w:tab/>
        </w:r>
        <w:r>
          <w:rPr>
            <w:noProof/>
            <w:webHidden/>
          </w:rPr>
          <w:fldChar w:fldCharType="begin"/>
        </w:r>
        <w:r>
          <w:rPr>
            <w:noProof/>
            <w:webHidden/>
          </w:rPr>
          <w:instrText xml:space="preserve"> PAGEREF _Toc515790969 \h </w:instrText>
        </w:r>
        <w:r>
          <w:rPr>
            <w:noProof/>
            <w:webHidden/>
          </w:rPr>
        </w:r>
        <w:r>
          <w:rPr>
            <w:noProof/>
            <w:webHidden/>
          </w:rPr>
          <w:fldChar w:fldCharType="separate"/>
        </w:r>
        <w:r>
          <w:rPr>
            <w:noProof/>
            <w:webHidden/>
          </w:rPr>
          <w:t>83</w:t>
        </w:r>
        <w:r>
          <w:rPr>
            <w:noProof/>
            <w:webHidden/>
          </w:rPr>
          <w:fldChar w:fldCharType="end"/>
        </w:r>
      </w:hyperlink>
    </w:p>
    <w:p w14:paraId="75D688D8" w14:textId="030DA188" w:rsidR="005658BD" w:rsidRDefault="005658BD">
      <w:pPr>
        <w:pStyle w:val="TableofFigures"/>
        <w:tabs>
          <w:tab w:val="right" w:leader="dot" w:pos="9111"/>
        </w:tabs>
        <w:rPr>
          <w:rFonts w:asciiTheme="minorHAnsi" w:eastAsiaTheme="minorEastAsia" w:hAnsiTheme="minorHAnsi"/>
          <w:noProof/>
          <w:sz w:val="22"/>
          <w:szCs w:val="22"/>
        </w:rPr>
      </w:pPr>
      <w:hyperlink w:anchor="_Toc515790970" w:history="1">
        <w:r w:rsidRPr="00DF7778">
          <w:rPr>
            <w:rStyle w:val="Hyperlink"/>
            <w:noProof/>
          </w:rPr>
          <w:t>Hình 118 Giao diện Cloudant</w:t>
        </w:r>
        <w:r>
          <w:rPr>
            <w:noProof/>
            <w:webHidden/>
          </w:rPr>
          <w:tab/>
        </w:r>
        <w:r>
          <w:rPr>
            <w:noProof/>
            <w:webHidden/>
          </w:rPr>
          <w:fldChar w:fldCharType="begin"/>
        </w:r>
        <w:r>
          <w:rPr>
            <w:noProof/>
            <w:webHidden/>
          </w:rPr>
          <w:instrText xml:space="preserve"> PAGEREF _Toc515790970 \h </w:instrText>
        </w:r>
        <w:r>
          <w:rPr>
            <w:noProof/>
            <w:webHidden/>
          </w:rPr>
        </w:r>
        <w:r>
          <w:rPr>
            <w:noProof/>
            <w:webHidden/>
          </w:rPr>
          <w:fldChar w:fldCharType="separate"/>
        </w:r>
        <w:r>
          <w:rPr>
            <w:noProof/>
            <w:webHidden/>
          </w:rPr>
          <w:t>84</w:t>
        </w:r>
        <w:r>
          <w:rPr>
            <w:noProof/>
            <w:webHidden/>
          </w:rPr>
          <w:fldChar w:fldCharType="end"/>
        </w:r>
      </w:hyperlink>
    </w:p>
    <w:p w14:paraId="424CCC11" w14:textId="44A71D94" w:rsidR="005658BD" w:rsidRDefault="005658BD">
      <w:pPr>
        <w:pStyle w:val="TableofFigures"/>
        <w:tabs>
          <w:tab w:val="right" w:leader="dot" w:pos="9111"/>
        </w:tabs>
        <w:rPr>
          <w:rFonts w:asciiTheme="minorHAnsi" w:eastAsiaTheme="minorEastAsia" w:hAnsiTheme="minorHAnsi"/>
          <w:noProof/>
          <w:sz w:val="22"/>
          <w:szCs w:val="22"/>
        </w:rPr>
      </w:pPr>
      <w:hyperlink w:anchor="_Toc515790971" w:history="1">
        <w:r w:rsidRPr="00DF7778">
          <w:rPr>
            <w:rStyle w:val="Hyperlink"/>
            <w:noProof/>
          </w:rPr>
          <w:t>Hình 119 Tạo DB trên Cloudant</w:t>
        </w:r>
        <w:r>
          <w:rPr>
            <w:noProof/>
            <w:webHidden/>
          </w:rPr>
          <w:tab/>
        </w:r>
        <w:r>
          <w:rPr>
            <w:noProof/>
            <w:webHidden/>
          </w:rPr>
          <w:fldChar w:fldCharType="begin"/>
        </w:r>
        <w:r>
          <w:rPr>
            <w:noProof/>
            <w:webHidden/>
          </w:rPr>
          <w:instrText xml:space="preserve"> PAGEREF _Toc515790971 \h </w:instrText>
        </w:r>
        <w:r>
          <w:rPr>
            <w:noProof/>
            <w:webHidden/>
          </w:rPr>
        </w:r>
        <w:r>
          <w:rPr>
            <w:noProof/>
            <w:webHidden/>
          </w:rPr>
          <w:fldChar w:fldCharType="separate"/>
        </w:r>
        <w:r>
          <w:rPr>
            <w:noProof/>
            <w:webHidden/>
          </w:rPr>
          <w:t>84</w:t>
        </w:r>
        <w:r>
          <w:rPr>
            <w:noProof/>
            <w:webHidden/>
          </w:rPr>
          <w:fldChar w:fldCharType="end"/>
        </w:r>
      </w:hyperlink>
    </w:p>
    <w:p w14:paraId="173D7CEC" w14:textId="3C6078F0" w:rsidR="005658BD" w:rsidRDefault="005658BD">
      <w:pPr>
        <w:pStyle w:val="TableofFigures"/>
        <w:tabs>
          <w:tab w:val="right" w:leader="dot" w:pos="9111"/>
        </w:tabs>
        <w:rPr>
          <w:rFonts w:asciiTheme="minorHAnsi" w:eastAsiaTheme="minorEastAsia" w:hAnsiTheme="minorHAnsi"/>
          <w:noProof/>
          <w:sz w:val="22"/>
          <w:szCs w:val="22"/>
        </w:rPr>
      </w:pPr>
      <w:hyperlink w:anchor="_Toc515790972" w:history="1">
        <w:r w:rsidRPr="00DF7778">
          <w:rPr>
            <w:rStyle w:val="Hyperlink"/>
            <w:noProof/>
          </w:rPr>
          <w:t>Hình 120 Cấu hình node Cloudant out</w:t>
        </w:r>
        <w:r>
          <w:rPr>
            <w:noProof/>
            <w:webHidden/>
          </w:rPr>
          <w:tab/>
        </w:r>
        <w:r>
          <w:rPr>
            <w:noProof/>
            <w:webHidden/>
          </w:rPr>
          <w:fldChar w:fldCharType="begin"/>
        </w:r>
        <w:r>
          <w:rPr>
            <w:noProof/>
            <w:webHidden/>
          </w:rPr>
          <w:instrText xml:space="preserve"> PAGEREF _Toc515790972 \h </w:instrText>
        </w:r>
        <w:r>
          <w:rPr>
            <w:noProof/>
            <w:webHidden/>
          </w:rPr>
        </w:r>
        <w:r>
          <w:rPr>
            <w:noProof/>
            <w:webHidden/>
          </w:rPr>
          <w:fldChar w:fldCharType="separate"/>
        </w:r>
        <w:r>
          <w:rPr>
            <w:noProof/>
            <w:webHidden/>
          </w:rPr>
          <w:t>85</w:t>
        </w:r>
        <w:r>
          <w:rPr>
            <w:noProof/>
            <w:webHidden/>
          </w:rPr>
          <w:fldChar w:fldCharType="end"/>
        </w:r>
      </w:hyperlink>
    </w:p>
    <w:p w14:paraId="2CEE2DEC" w14:textId="692EDD2D" w:rsidR="005658BD" w:rsidRDefault="005658BD">
      <w:pPr>
        <w:pStyle w:val="TableofFigures"/>
        <w:tabs>
          <w:tab w:val="right" w:leader="dot" w:pos="9111"/>
        </w:tabs>
        <w:rPr>
          <w:rFonts w:asciiTheme="minorHAnsi" w:eastAsiaTheme="minorEastAsia" w:hAnsiTheme="minorHAnsi"/>
          <w:noProof/>
          <w:sz w:val="22"/>
          <w:szCs w:val="22"/>
        </w:rPr>
      </w:pPr>
      <w:hyperlink w:anchor="_Toc515790973" w:history="1">
        <w:r w:rsidRPr="00DF7778">
          <w:rPr>
            <w:rStyle w:val="Hyperlink"/>
            <w:noProof/>
          </w:rPr>
          <w:t>Hình 121 Nối dây để hoàn tất lưu vào Cloudant</w:t>
        </w:r>
        <w:r>
          <w:rPr>
            <w:noProof/>
            <w:webHidden/>
          </w:rPr>
          <w:tab/>
        </w:r>
        <w:r>
          <w:rPr>
            <w:noProof/>
            <w:webHidden/>
          </w:rPr>
          <w:fldChar w:fldCharType="begin"/>
        </w:r>
        <w:r>
          <w:rPr>
            <w:noProof/>
            <w:webHidden/>
          </w:rPr>
          <w:instrText xml:space="preserve"> PAGEREF _Toc515790973 \h </w:instrText>
        </w:r>
        <w:r>
          <w:rPr>
            <w:noProof/>
            <w:webHidden/>
          </w:rPr>
        </w:r>
        <w:r>
          <w:rPr>
            <w:noProof/>
            <w:webHidden/>
          </w:rPr>
          <w:fldChar w:fldCharType="separate"/>
        </w:r>
        <w:r>
          <w:rPr>
            <w:noProof/>
            <w:webHidden/>
          </w:rPr>
          <w:t>85</w:t>
        </w:r>
        <w:r>
          <w:rPr>
            <w:noProof/>
            <w:webHidden/>
          </w:rPr>
          <w:fldChar w:fldCharType="end"/>
        </w:r>
      </w:hyperlink>
    </w:p>
    <w:p w14:paraId="48647573" w14:textId="36A50B36" w:rsidR="005658BD" w:rsidRDefault="005658BD">
      <w:pPr>
        <w:pStyle w:val="TableofFigures"/>
        <w:tabs>
          <w:tab w:val="right" w:leader="dot" w:pos="9111"/>
        </w:tabs>
        <w:rPr>
          <w:rFonts w:asciiTheme="minorHAnsi" w:eastAsiaTheme="minorEastAsia" w:hAnsiTheme="minorHAnsi"/>
          <w:noProof/>
          <w:sz w:val="22"/>
          <w:szCs w:val="22"/>
        </w:rPr>
      </w:pPr>
      <w:hyperlink w:anchor="_Toc515790974" w:history="1">
        <w:r w:rsidRPr="00DF7778">
          <w:rPr>
            <w:rStyle w:val="Hyperlink"/>
            <w:noProof/>
          </w:rPr>
          <w:t>Hình 122 Kết quả lưu trữ trên Cloudant</w:t>
        </w:r>
        <w:r>
          <w:rPr>
            <w:noProof/>
            <w:webHidden/>
          </w:rPr>
          <w:tab/>
        </w:r>
        <w:r>
          <w:rPr>
            <w:noProof/>
            <w:webHidden/>
          </w:rPr>
          <w:fldChar w:fldCharType="begin"/>
        </w:r>
        <w:r>
          <w:rPr>
            <w:noProof/>
            <w:webHidden/>
          </w:rPr>
          <w:instrText xml:space="preserve"> PAGEREF _Toc515790974 \h </w:instrText>
        </w:r>
        <w:r>
          <w:rPr>
            <w:noProof/>
            <w:webHidden/>
          </w:rPr>
        </w:r>
        <w:r>
          <w:rPr>
            <w:noProof/>
            <w:webHidden/>
          </w:rPr>
          <w:fldChar w:fldCharType="separate"/>
        </w:r>
        <w:r>
          <w:rPr>
            <w:noProof/>
            <w:webHidden/>
          </w:rPr>
          <w:t>86</w:t>
        </w:r>
        <w:r>
          <w:rPr>
            <w:noProof/>
            <w:webHidden/>
          </w:rPr>
          <w:fldChar w:fldCharType="end"/>
        </w:r>
      </w:hyperlink>
    </w:p>
    <w:p w14:paraId="50FA97E4" w14:textId="35DF51DE" w:rsidR="005658BD" w:rsidRDefault="005658BD">
      <w:pPr>
        <w:pStyle w:val="TableofFigures"/>
        <w:tabs>
          <w:tab w:val="right" w:leader="dot" w:pos="9111"/>
        </w:tabs>
        <w:rPr>
          <w:rFonts w:asciiTheme="minorHAnsi" w:eastAsiaTheme="minorEastAsia" w:hAnsiTheme="minorHAnsi"/>
          <w:noProof/>
          <w:sz w:val="22"/>
          <w:szCs w:val="22"/>
        </w:rPr>
      </w:pPr>
      <w:hyperlink w:anchor="_Toc515790975" w:history="1">
        <w:r w:rsidRPr="00DF7778">
          <w:rPr>
            <w:rStyle w:val="Hyperlink"/>
            <w:noProof/>
          </w:rPr>
          <w:t>Hình 123 Giao diện hiển thị dữ liệu nhận đươc của IBM cung cấp</w:t>
        </w:r>
        <w:r>
          <w:rPr>
            <w:noProof/>
            <w:webHidden/>
          </w:rPr>
          <w:tab/>
        </w:r>
        <w:r>
          <w:rPr>
            <w:noProof/>
            <w:webHidden/>
          </w:rPr>
          <w:fldChar w:fldCharType="begin"/>
        </w:r>
        <w:r>
          <w:rPr>
            <w:noProof/>
            <w:webHidden/>
          </w:rPr>
          <w:instrText xml:space="preserve"> PAGEREF _Toc515790975 \h </w:instrText>
        </w:r>
        <w:r>
          <w:rPr>
            <w:noProof/>
            <w:webHidden/>
          </w:rPr>
        </w:r>
        <w:r>
          <w:rPr>
            <w:noProof/>
            <w:webHidden/>
          </w:rPr>
          <w:fldChar w:fldCharType="separate"/>
        </w:r>
        <w:r>
          <w:rPr>
            <w:noProof/>
            <w:webHidden/>
          </w:rPr>
          <w:t>89</w:t>
        </w:r>
        <w:r>
          <w:rPr>
            <w:noProof/>
            <w:webHidden/>
          </w:rPr>
          <w:fldChar w:fldCharType="end"/>
        </w:r>
      </w:hyperlink>
    </w:p>
    <w:p w14:paraId="38A1DADF" w14:textId="47ED0C15" w:rsidR="005658BD" w:rsidRDefault="005658BD">
      <w:pPr>
        <w:pStyle w:val="TableofFigures"/>
        <w:tabs>
          <w:tab w:val="right" w:leader="dot" w:pos="9111"/>
        </w:tabs>
        <w:rPr>
          <w:rFonts w:asciiTheme="minorHAnsi" w:eastAsiaTheme="minorEastAsia" w:hAnsiTheme="minorHAnsi"/>
          <w:noProof/>
          <w:sz w:val="22"/>
          <w:szCs w:val="22"/>
        </w:rPr>
      </w:pPr>
      <w:hyperlink w:anchor="_Toc515790976" w:history="1">
        <w:r w:rsidRPr="00DF7778">
          <w:rPr>
            <w:rStyle w:val="Hyperlink"/>
            <w:noProof/>
          </w:rPr>
          <w:t>Hình 124 Màn hình điều khiển cũng như theo dõi của Node-red trên Raspberry Pi</w:t>
        </w:r>
        <w:r>
          <w:rPr>
            <w:noProof/>
            <w:webHidden/>
          </w:rPr>
          <w:tab/>
        </w:r>
        <w:r>
          <w:rPr>
            <w:noProof/>
            <w:webHidden/>
          </w:rPr>
          <w:fldChar w:fldCharType="begin"/>
        </w:r>
        <w:r>
          <w:rPr>
            <w:noProof/>
            <w:webHidden/>
          </w:rPr>
          <w:instrText xml:space="preserve"> PAGEREF _Toc515790976 \h </w:instrText>
        </w:r>
        <w:r>
          <w:rPr>
            <w:noProof/>
            <w:webHidden/>
          </w:rPr>
        </w:r>
        <w:r>
          <w:rPr>
            <w:noProof/>
            <w:webHidden/>
          </w:rPr>
          <w:fldChar w:fldCharType="separate"/>
        </w:r>
        <w:r>
          <w:rPr>
            <w:noProof/>
            <w:webHidden/>
          </w:rPr>
          <w:t>89</w:t>
        </w:r>
        <w:r>
          <w:rPr>
            <w:noProof/>
            <w:webHidden/>
          </w:rPr>
          <w:fldChar w:fldCharType="end"/>
        </w:r>
      </w:hyperlink>
    </w:p>
    <w:p w14:paraId="34567D12" w14:textId="554164F7" w:rsidR="005658BD" w:rsidRDefault="005658BD">
      <w:pPr>
        <w:pStyle w:val="TableofFigures"/>
        <w:tabs>
          <w:tab w:val="right" w:leader="dot" w:pos="9111"/>
        </w:tabs>
        <w:rPr>
          <w:rFonts w:asciiTheme="minorHAnsi" w:eastAsiaTheme="minorEastAsia" w:hAnsiTheme="minorHAnsi"/>
          <w:noProof/>
          <w:sz w:val="22"/>
          <w:szCs w:val="22"/>
        </w:rPr>
      </w:pPr>
      <w:hyperlink w:anchor="_Toc515790977" w:history="1">
        <w:r w:rsidRPr="00DF7778">
          <w:rPr>
            <w:rStyle w:val="Hyperlink"/>
            <w:noProof/>
          </w:rPr>
          <w:t>Hình 125 Màn hình điều khiển cũng như theo dõi của Node-red trên IBM</w:t>
        </w:r>
        <w:r>
          <w:rPr>
            <w:noProof/>
            <w:webHidden/>
          </w:rPr>
          <w:tab/>
        </w:r>
        <w:r>
          <w:rPr>
            <w:noProof/>
            <w:webHidden/>
          </w:rPr>
          <w:fldChar w:fldCharType="begin"/>
        </w:r>
        <w:r>
          <w:rPr>
            <w:noProof/>
            <w:webHidden/>
          </w:rPr>
          <w:instrText xml:space="preserve"> PAGEREF _Toc515790977 \h </w:instrText>
        </w:r>
        <w:r>
          <w:rPr>
            <w:noProof/>
            <w:webHidden/>
          </w:rPr>
        </w:r>
        <w:r>
          <w:rPr>
            <w:noProof/>
            <w:webHidden/>
          </w:rPr>
          <w:fldChar w:fldCharType="separate"/>
        </w:r>
        <w:r>
          <w:rPr>
            <w:noProof/>
            <w:webHidden/>
          </w:rPr>
          <w:t>90</w:t>
        </w:r>
        <w:r>
          <w:rPr>
            <w:noProof/>
            <w:webHidden/>
          </w:rPr>
          <w:fldChar w:fldCharType="end"/>
        </w:r>
      </w:hyperlink>
    </w:p>
    <w:p w14:paraId="10C8313C" w14:textId="0EDB91B2" w:rsidR="00867C2D" w:rsidRPr="00D42CE3" w:rsidRDefault="008104DE" w:rsidP="007E6AB9">
      <w:pPr>
        <w:tabs>
          <w:tab w:val="center" w:pos="6379"/>
        </w:tabs>
        <w:spacing w:after="200" w:line="360" w:lineRule="auto"/>
        <w:rPr>
          <w:sz w:val="26"/>
          <w:szCs w:val="26"/>
        </w:rPr>
      </w:pPr>
      <w:r w:rsidRPr="00D42CE3">
        <w:rPr>
          <w:sz w:val="26"/>
          <w:szCs w:val="26"/>
        </w:rPr>
        <w:fldChar w:fldCharType="end"/>
      </w:r>
    </w:p>
    <w:p w14:paraId="794A5355" w14:textId="77777777" w:rsidR="00207988" w:rsidRDefault="00207988">
      <w:pPr>
        <w:spacing w:after="200" w:line="276" w:lineRule="auto"/>
        <w:rPr>
          <w:b/>
          <w:sz w:val="28"/>
        </w:rPr>
      </w:pPr>
      <w:r>
        <w:rPr>
          <w:b/>
          <w:sz w:val="28"/>
        </w:rPr>
        <w:br w:type="page"/>
      </w:r>
    </w:p>
    <w:p w14:paraId="6B15896F" w14:textId="1AF66340" w:rsidR="007B7FF5" w:rsidRPr="00D42CE3" w:rsidRDefault="00791EED" w:rsidP="00DC2276">
      <w:pPr>
        <w:rPr>
          <w:b/>
          <w:sz w:val="28"/>
        </w:rPr>
      </w:pPr>
      <w:r w:rsidRPr="00D42CE3">
        <w:rPr>
          <w:b/>
          <w:sz w:val="28"/>
        </w:rPr>
        <w:lastRenderedPageBreak/>
        <w:t>DANH MỤC BẢNG</w:t>
      </w:r>
    </w:p>
    <w:p w14:paraId="15A4A980" w14:textId="48EACA66" w:rsidR="005658BD" w:rsidRDefault="007B7FF5">
      <w:pPr>
        <w:pStyle w:val="TableofFigures"/>
        <w:tabs>
          <w:tab w:val="right" w:leader="dot" w:pos="9111"/>
        </w:tabs>
        <w:rPr>
          <w:rFonts w:asciiTheme="minorHAnsi" w:eastAsiaTheme="minorEastAsia" w:hAnsiTheme="minorHAnsi"/>
          <w:noProof/>
          <w:sz w:val="22"/>
          <w:szCs w:val="22"/>
        </w:rPr>
      </w:pPr>
      <w:r w:rsidRPr="00D42CE3">
        <w:rPr>
          <w:szCs w:val="26"/>
        </w:rPr>
        <w:fldChar w:fldCharType="begin"/>
      </w:r>
      <w:r w:rsidRPr="00D42CE3">
        <w:rPr>
          <w:szCs w:val="26"/>
        </w:rPr>
        <w:instrText xml:space="preserve"> TOC \h \z \c "Bảng" </w:instrText>
      </w:r>
      <w:r w:rsidRPr="00D42CE3">
        <w:rPr>
          <w:szCs w:val="26"/>
        </w:rPr>
        <w:fldChar w:fldCharType="separate"/>
      </w:r>
      <w:hyperlink w:anchor="_Toc515790978" w:history="1">
        <w:r w:rsidR="005658BD" w:rsidRPr="00FC406F">
          <w:rPr>
            <w:rStyle w:val="Hyperlink"/>
            <w:noProof/>
          </w:rPr>
          <w:t>Bảng 1 Các giao thức kết nối</w:t>
        </w:r>
        <w:r w:rsidR="005658BD">
          <w:rPr>
            <w:noProof/>
            <w:webHidden/>
          </w:rPr>
          <w:tab/>
        </w:r>
        <w:r w:rsidR="005658BD">
          <w:rPr>
            <w:noProof/>
            <w:webHidden/>
          </w:rPr>
          <w:fldChar w:fldCharType="begin"/>
        </w:r>
        <w:r w:rsidR="005658BD">
          <w:rPr>
            <w:noProof/>
            <w:webHidden/>
          </w:rPr>
          <w:instrText xml:space="preserve"> PAGEREF _Toc515790978 \h </w:instrText>
        </w:r>
        <w:r w:rsidR="005658BD">
          <w:rPr>
            <w:noProof/>
            <w:webHidden/>
          </w:rPr>
        </w:r>
        <w:r w:rsidR="005658BD">
          <w:rPr>
            <w:noProof/>
            <w:webHidden/>
          </w:rPr>
          <w:fldChar w:fldCharType="separate"/>
        </w:r>
        <w:r w:rsidR="005658BD">
          <w:rPr>
            <w:noProof/>
            <w:webHidden/>
          </w:rPr>
          <w:t>15</w:t>
        </w:r>
        <w:r w:rsidR="005658BD">
          <w:rPr>
            <w:noProof/>
            <w:webHidden/>
          </w:rPr>
          <w:fldChar w:fldCharType="end"/>
        </w:r>
      </w:hyperlink>
    </w:p>
    <w:p w14:paraId="69073F55" w14:textId="299B0E1F" w:rsidR="005658BD" w:rsidRDefault="005658BD">
      <w:pPr>
        <w:pStyle w:val="TableofFigures"/>
        <w:tabs>
          <w:tab w:val="right" w:leader="dot" w:pos="9111"/>
        </w:tabs>
        <w:rPr>
          <w:rFonts w:asciiTheme="minorHAnsi" w:eastAsiaTheme="minorEastAsia" w:hAnsiTheme="minorHAnsi"/>
          <w:noProof/>
          <w:sz w:val="22"/>
          <w:szCs w:val="22"/>
        </w:rPr>
      </w:pPr>
      <w:hyperlink w:anchor="_Toc515790979" w:history="1">
        <w:r w:rsidRPr="00FC406F">
          <w:rPr>
            <w:rStyle w:val="Hyperlink"/>
            <w:noProof/>
          </w:rPr>
          <w:t>Bảng 2 Thông số DHT11 và DHT22</w:t>
        </w:r>
        <w:r>
          <w:rPr>
            <w:noProof/>
            <w:webHidden/>
          </w:rPr>
          <w:tab/>
        </w:r>
        <w:r>
          <w:rPr>
            <w:noProof/>
            <w:webHidden/>
          </w:rPr>
          <w:fldChar w:fldCharType="begin"/>
        </w:r>
        <w:r>
          <w:rPr>
            <w:noProof/>
            <w:webHidden/>
          </w:rPr>
          <w:instrText xml:space="preserve"> PAGEREF _Toc515790979 \h </w:instrText>
        </w:r>
        <w:r>
          <w:rPr>
            <w:noProof/>
            <w:webHidden/>
          </w:rPr>
        </w:r>
        <w:r>
          <w:rPr>
            <w:noProof/>
            <w:webHidden/>
          </w:rPr>
          <w:fldChar w:fldCharType="separate"/>
        </w:r>
        <w:r>
          <w:rPr>
            <w:noProof/>
            <w:webHidden/>
          </w:rPr>
          <w:t>40</w:t>
        </w:r>
        <w:r>
          <w:rPr>
            <w:noProof/>
            <w:webHidden/>
          </w:rPr>
          <w:fldChar w:fldCharType="end"/>
        </w:r>
      </w:hyperlink>
    </w:p>
    <w:p w14:paraId="561583AF" w14:textId="2D032BF0" w:rsidR="005658BD" w:rsidRDefault="005658BD">
      <w:pPr>
        <w:pStyle w:val="TableofFigures"/>
        <w:tabs>
          <w:tab w:val="right" w:leader="dot" w:pos="9111"/>
        </w:tabs>
        <w:rPr>
          <w:rFonts w:asciiTheme="minorHAnsi" w:eastAsiaTheme="minorEastAsia" w:hAnsiTheme="minorHAnsi"/>
          <w:noProof/>
          <w:sz w:val="22"/>
          <w:szCs w:val="22"/>
        </w:rPr>
      </w:pPr>
      <w:hyperlink w:anchor="_Toc515790980" w:history="1">
        <w:r w:rsidRPr="00FC406F">
          <w:rPr>
            <w:rStyle w:val="Hyperlink"/>
            <w:noProof/>
          </w:rPr>
          <w:t>Bảng 3 Mắc dây với cảm biến DHT11/DHT22 chưa được hàn mạch</w:t>
        </w:r>
        <w:r>
          <w:rPr>
            <w:noProof/>
            <w:webHidden/>
          </w:rPr>
          <w:tab/>
        </w:r>
        <w:r>
          <w:rPr>
            <w:noProof/>
            <w:webHidden/>
          </w:rPr>
          <w:fldChar w:fldCharType="begin"/>
        </w:r>
        <w:r>
          <w:rPr>
            <w:noProof/>
            <w:webHidden/>
          </w:rPr>
          <w:instrText xml:space="preserve"> PAGEREF _Toc515790980 \h </w:instrText>
        </w:r>
        <w:r>
          <w:rPr>
            <w:noProof/>
            <w:webHidden/>
          </w:rPr>
        </w:r>
        <w:r>
          <w:rPr>
            <w:noProof/>
            <w:webHidden/>
          </w:rPr>
          <w:fldChar w:fldCharType="separate"/>
        </w:r>
        <w:r>
          <w:rPr>
            <w:noProof/>
            <w:webHidden/>
          </w:rPr>
          <w:t>40</w:t>
        </w:r>
        <w:r>
          <w:rPr>
            <w:noProof/>
            <w:webHidden/>
          </w:rPr>
          <w:fldChar w:fldCharType="end"/>
        </w:r>
      </w:hyperlink>
    </w:p>
    <w:p w14:paraId="1269A851" w14:textId="4A45A151" w:rsidR="005658BD" w:rsidRDefault="005658BD">
      <w:pPr>
        <w:pStyle w:val="TableofFigures"/>
        <w:tabs>
          <w:tab w:val="right" w:leader="dot" w:pos="9111"/>
        </w:tabs>
        <w:rPr>
          <w:rFonts w:asciiTheme="minorHAnsi" w:eastAsiaTheme="minorEastAsia" w:hAnsiTheme="minorHAnsi"/>
          <w:noProof/>
          <w:sz w:val="22"/>
          <w:szCs w:val="22"/>
        </w:rPr>
      </w:pPr>
      <w:hyperlink w:anchor="_Toc515790981" w:history="1">
        <w:r w:rsidRPr="00FC406F">
          <w:rPr>
            <w:rStyle w:val="Hyperlink"/>
            <w:noProof/>
          </w:rPr>
          <w:t>Bảng 4 Mắc dây với cảm biến DHT11/DHT22 đã được hàn mạch ra chân</w:t>
        </w:r>
        <w:r>
          <w:rPr>
            <w:noProof/>
            <w:webHidden/>
          </w:rPr>
          <w:tab/>
        </w:r>
        <w:r>
          <w:rPr>
            <w:noProof/>
            <w:webHidden/>
          </w:rPr>
          <w:fldChar w:fldCharType="begin"/>
        </w:r>
        <w:r>
          <w:rPr>
            <w:noProof/>
            <w:webHidden/>
          </w:rPr>
          <w:instrText xml:space="preserve"> PAGEREF _Toc515790981 \h </w:instrText>
        </w:r>
        <w:r>
          <w:rPr>
            <w:noProof/>
            <w:webHidden/>
          </w:rPr>
        </w:r>
        <w:r>
          <w:rPr>
            <w:noProof/>
            <w:webHidden/>
          </w:rPr>
          <w:fldChar w:fldCharType="separate"/>
        </w:r>
        <w:r>
          <w:rPr>
            <w:noProof/>
            <w:webHidden/>
          </w:rPr>
          <w:t>41</w:t>
        </w:r>
        <w:r>
          <w:rPr>
            <w:noProof/>
            <w:webHidden/>
          </w:rPr>
          <w:fldChar w:fldCharType="end"/>
        </w:r>
      </w:hyperlink>
    </w:p>
    <w:p w14:paraId="7A6AF9CC" w14:textId="6B3A2646" w:rsidR="005658BD" w:rsidRDefault="005658BD">
      <w:pPr>
        <w:pStyle w:val="TableofFigures"/>
        <w:tabs>
          <w:tab w:val="right" w:leader="dot" w:pos="9111"/>
        </w:tabs>
        <w:rPr>
          <w:rFonts w:asciiTheme="minorHAnsi" w:eastAsiaTheme="minorEastAsia" w:hAnsiTheme="minorHAnsi"/>
          <w:noProof/>
          <w:sz w:val="22"/>
          <w:szCs w:val="22"/>
        </w:rPr>
      </w:pPr>
      <w:hyperlink w:anchor="_Toc515790982" w:history="1">
        <w:r w:rsidRPr="00FC406F">
          <w:rPr>
            <w:rStyle w:val="Hyperlink"/>
            <w:noProof/>
          </w:rPr>
          <w:t>Bảng 5 Mắc dây với cảm biến LM35</w:t>
        </w:r>
        <w:r>
          <w:rPr>
            <w:noProof/>
            <w:webHidden/>
          </w:rPr>
          <w:tab/>
        </w:r>
        <w:r>
          <w:rPr>
            <w:noProof/>
            <w:webHidden/>
          </w:rPr>
          <w:fldChar w:fldCharType="begin"/>
        </w:r>
        <w:r>
          <w:rPr>
            <w:noProof/>
            <w:webHidden/>
          </w:rPr>
          <w:instrText xml:space="preserve"> PAGEREF _Toc515790982 \h </w:instrText>
        </w:r>
        <w:r>
          <w:rPr>
            <w:noProof/>
            <w:webHidden/>
          </w:rPr>
        </w:r>
        <w:r>
          <w:rPr>
            <w:noProof/>
            <w:webHidden/>
          </w:rPr>
          <w:fldChar w:fldCharType="separate"/>
        </w:r>
        <w:r>
          <w:rPr>
            <w:noProof/>
            <w:webHidden/>
          </w:rPr>
          <w:t>45</w:t>
        </w:r>
        <w:r>
          <w:rPr>
            <w:noProof/>
            <w:webHidden/>
          </w:rPr>
          <w:fldChar w:fldCharType="end"/>
        </w:r>
      </w:hyperlink>
    </w:p>
    <w:p w14:paraId="74FE0729" w14:textId="70EF1A7D" w:rsidR="005658BD" w:rsidRDefault="005658BD">
      <w:pPr>
        <w:pStyle w:val="TableofFigures"/>
        <w:tabs>
          <w:tab w:val="right" w:leader="dot" w:pos="9111"/>
        </w:tabs>
        <w:rPr>
          <w:rFonts w:asciiTheme="minorHAnsi" w:eastAsiaTheme="minorEastAsia" w:hAnsiTheme="minorHAnsi"/>
          <w:noProof/>
          <w:sz w:val="22"/>
          <w:szCs w:val="22"/>
        </w:rPr>
      </w:pPr>
      <w:hyperlink w:anchor="_Toc515790983" w:history="1">
        <w:r w:rsidRPr="00FC406F">
          <w:rPr>
            <w:rStyle w:val="Hyperlink"/>
            <w:noProof/>
          </w:rPr>
          <w:t>Bảng 6 Cắm chân của Zigbee UART CC2530+PA V2</w:t>
        </w:r>
        <w:r>
          <w:rPr>
            <w:noProof/>
            <w:webHidden/>
          </w:rPr>
          <w:tab/>
        </w:r>
        <w:r>
          <w:rPr>
            <w:noProof/>
            <w:webHidden/>
          </w:rPr>
          <w:fldChar w:fldCharType="begin"/>
        </w:r>
        <w:r>
          <w:rPr>
            <w:noProof/>
            <w:webHidden/>
          </w:rPr>
          <w:instrText xml:space="preserve"> PAGEREF _Toc515790983 \h </w:instrText>
        </w:r>
        <w:r>
          <w:rPr>
            <w:noProof/>
            <w:webHidden/>
          </w:rPr>
        </w:r>
        <w:r>
          <w:rPr>
            <w:noProof/>
            <w:webHidden/>
          </w:rPr>
          <w:fldChar w:fldCharType="separate"/>
        </w:r>
        <w:r>
          <w:rPr>
            <w:noProof/>
            <w:webHidden/>
          </w:rPr>
          <w:t>49</w:t>
        </w:r>
        <w:r>
          <w:rPr>
            <w:noProof/>
            <w:webHidden/>
          </w:rPr>
          <w:fldChar w:fldCharType="end"/>
        </w:r>
      </w:hyperlink>
    </w:p>
    <w:p w14:paraId="50659A11" w14:textId="5144062A" w:rsidR="005658BD" w:rsidRDefault="005658BD">
      <w:pPr>
        <w:pStyle w:val="TableofFigures"/>
        <w:tabs>
          <w:tab w:val="right" w:leader="dot" w:pos="9111"/>
        </w:tabs>
        <w:rPr>
          <w:rFonts w:asciiTheme="minorHAnsi" w:eastAsiaTheme="minorEastAsia" w:hAnsiTheme="minorHAnsi"/>
          <w:noProof/>
          <w:sz w:val="22"/>
          <w:szCs w:val="22"/>
        </w:rPr>
      </w:pPr>
      <w:hyperlink w:anchor="_Toc515790984" w:history="1">
        <w:r w:rsidRPr="00FC406F">
          <w:rPr>
            <w:rStyle w:val="Hyperlink"/>
            <w:noProof/>
          </w:rPr>
          <w:t>Bảng 7 Cắm của đèn Led và còi</w:t>
        </w:r>
        <w:r>
          <w:rPr>
            <w:noProof/>
            <w:webHidden/>
          </w:rPr>
          <w:tab/>
        </w:r>
        <w:r>
          <w:rPr>
            <w:noProof/>
            <w:webHidden/>
          </w:rPr>
          <w:fldChar w:fldCharType="begin"/>
        </w:r>
        <w:r>
          <w:rPr>
            <w:noProof/>
            <w:webHidden/>
          </w:rPr>
          <w:instrText xml:space="preserve"> PAGEREF _Toc515790984 \h </w:instrText>
        </w:r>
        <w:r>
          <w:rPr>
            <w:noProof/>
            <w:webHidden/>
          </w:rPr>
        </w:r>
        <w:r>
          <w:rPr>
            <w:noProof/>
            <w:webHidden/>
          </w:rPr>
          <w:fldChar w:fldCharType="separate"/>
        </w:r>
        <w:r>
          <w:rPr>
            <w:noProof/>
            <w:webHidden/>
          </w:rPr>
          <w:t>50</w:t>
        </w:r>
        <w:r>
          <w:rPr>
            <w:noProof/>
            <w:webHidden/>
          </w:rPr>
          <w:fldChar w:fldCharType="end"/>
        </w:r>
      </w:hyperlink>
    </w:p>
    <w:p w14:paraId="64D466D9" w14:textId="51478A9B" w:rsidR="005658BD" w:rsidRDefault="005658BD">
      <w:pPr>
        <w:pStyle w:val="TableofFigures"/>
        <w:tabs>
          <w:tab w:val="right" w:leader="dot" w:pos="9111"/>
        </w:tabs>
        <w:rPr>
          <w:rFonts w:asciiTheme="minorHAnsi" w:eastAsiaTheme="minorEastAsia" w:hAnsiTheme="minorHAnsi"/>
          <w:noProof/>
          <w:sz w:val="22"/>
          <w:szCs w:val="22"/>
        </w:rPr>
      </w:pPr>
      <w:hyperlink w:anchor="_Toc515790985" w:history="1">
        <w:r w:rsidRPr="00FC406F">
          <w:rPr>
            <w:rStyle w:val="Hyperlink"/>
            <w:noProof/>
          </w:rPr>
          <w:t>Bảng 8 Danh sách các node để gửi và nhận dữ liệu bằng UDP</w:t>
        </w:r>
        <w:r>
          <w:rPr>
            <w:noProof/>
            <w:webHidden/>
          </w:rPr>
          <w:tab/>
        </w:r>
        <w:r>
          <w:rPr>
            <w:noProof/>
            <w:webHidden/>
          </w:rPr>
          <w:fldChar w:fldCharType="begin"/>
        </w:r>
        <w:r>
          <w:rPr>
            <w:noProof/>
            <w:webHidden/>
          </w:rPr>
          <w:instrText xml:space="preserve"> PAGEREF _Toc515790985 \h </w:instrText>
        </w:r>
        <w:r>
          <w:rPr>
            <w:noProof/>
            <w:webHidden/>
          </w:rPr>
        </w:r>
        <w:r>
          <w:rPr>
            <w:noProof/>
            <w:webHidden/>
          </w:rPr>
          <w:fldChar w:fldCharType="separate"/>
        </w:r>
        <w:r>
          <w:rPr>
            <w:noProof/>
            <w:webHidden/>
          </w:rPr>
          <w:t>52</w:t>
        </w:r>
        <w:r>
          <w:rPr>
            <w:noProof/>
            <w:webHidden/>
          </w:rPr>
          <w:fldChar w:fldCharType="end"/>
        </w:r>
      </w:hyperlink>
    </w:p>
    <w:p w14:paraId="437A8985" w14:textId="18F94BED" w:rsidR="005658BD" w:rsidRDefault="005658BD">
      <w:pPr>
        <w:pStyle w:val="TableofFigures"/>
        <w:tabs>
          <w:tab w:val="right" w:leader="dot" w:pos="9111"/>
        </w:tabs>
        <w:rPr>
          <w:rFonts w:asciiTheme="minorHAnsi" w:eastAsiaTheme="minorEastAsia" w:hAnsiTheme="minorHAnsi"/>
          <w:noProof/>
          <w:sz w:val="22"/>
          <w:szCs w:val="22"/>
        </w:rPr>
      </w:pPr>
      <w:hyperlink w:anchor="_Toc515790986" w:history="1">
        <w:r w:rsidRPr="00FC406F">
          <w:rPr>
            <w:rStyle w:val="Hyperlink"/>
            <w:noProof/>
          </w:rPr>
          <w:t>Bảng 9 Danh sách các node để gửi và nhận dữ liệu bằng Serial sử dụng RF</w:t>
        </w:r>
        <w:r>
          <w:rPr>
            <w:noProof/>
            <w:webHidden/>
          </w:rPr>
          <w:tab/>
        </w:r>
        <w:r>
          <w:rPr>
            <w:noProof/>
            <w:webHidden/>
          </w:rPr>
          <w:fldChar w:fldCharType="begin"/>
        </w:r>
        <w:r>
          <w:rPr>
            <w:noProof/>
            <w:webHidden/>
          </w:rPr>
          <w:instrText xml:space="preserve"> PAGEREF _Toc515790986 \h </w:instrText>
        </w:r>
        <w:r>
          <w:rPr>
            <w:noProof/>
            <w:webHidden/>
          </w:rPr>
        </w:r>
        <w:r>
          <w:rPr>
            <w:noProof/>
            <w:webHidden/>
          </w:rPr>
          <w:fldChar w:fldCharType="separate"/>
        </w:r>
        <w:r>
          <w:rPr>
            <w:noProof/>
            <w:webHidden/>
          </w:rPr>
          <w:t>55</w:t>
        </w:r>
        <w:r>
          <w:rPr>
            <w:noProof/>
            <w:webHidden/>
          </w:rPr>
          <w:fldChar w:fldCharType="end"/>
        </w:r>
      </w:hyperlink>
    </w:p>
    <w:p w14:paraId="4EFA825D" w14:textId="7FC457A0" w:rsidR="005658BD" w:rsidRDefault="005658BD">
      <w:pPr>
        <w:pStyle w:val="TableofFigures"/>
        <w:tabs>
          <w:tab w:val="right" w:leader="dot" w:pos="9111"/>
        </w:tabs>
        <w:rPr>
          <w:rFonts w:asciiTheme="minorHAnsi" w:eastAsiaTheme="minorEastAsia" w:hAnsiTheme="minorHAnsi"/>
          <w:noProof/>
          <w:sz w:val="22"/>
          <w:szCs w:val="22"/>
        </w:rPr>
      </w:pPr>
      <w:hyperlink w:anchor="_Toc515790987" w:history="1">
        <w:r w:rsidRPr="00FC406F">
          <w:rPr>
            <w:rStyle w:val="Hyperlink"/>
            <w:noProof/>
          </w:rPr>
          <w:t xml:space="preserve">Bảng 10 </w:t>
        </w:r>
        <w:r w:rsidRPr="00FC406F">
          <w:rPr>
            <w:rStyle w:val="Hyperlink"/>
            <w:noProof/>
            <w:shd w:val="clear" w:color="auto" w:fill="FFFFFF"/>
          </w:rPr>
          <w:t>Danh sách các node sử dụng kết nối với IBM Watson trên node-red</w:t>
        </w:r>
        <w:r>
          <w:rPr>
            <w:noProof/>
            <w:webHidden/>
          </w:rPr>
          <w:tab/>
        </w:r>
        <w:r>
          <w:rPr>
            <w:noProof/>
            <w:webHidden/>
          </w:rPr>
          <w:fldChar w:fldCharType="begin"/>
        </w:r>
        <w:r>
          <w:rPr>
            <w:noProof/>
            <w:webHidden/>
          </w:rPr>
          <w:instrText xml:space="preserve"> PAGEREF _Toc515790987 \h </w:instrText>
        </w:r>
        <w:r>
          <w:rPr>
            <w:noProof/>
            <w:webHidden/>
          </w:rPr>
        </w:r>
        <w:r>
          <w:rPr>
            <w:noProof/>
            <w:webHidden/>
          </w:rPr>
          <w:fldChar w:fldCharType="separate"/>
        </w:r>
        <w:r>
          <w:rPr>
            <w:noProof/>
            <w:webHidden/>
          </w:rPr>
          <w:t>80</w:t>
        </w:r>
        <w:r>
          <w:rPr>
            <w:noProof/>
            <w:webHidden/>
          </w:rPr>
          <w:fldChar w:fldCharType="end"/>
        </w:r>
      </w:hyperlink>
    </w:p>
    <w:p w14:paraId="0B24019F" w14:textId="525B5A51" w:rsidR="007B1A23" w:rsidRPr="00D42CE3" w:rsidRDefault="007B7FF5">
      <w:pPr>
        <w:spacing w:after="200" w:line="276" w:lineRule="auto"/>
        <w:rPr>
          <w:sz w:val="26"/>
          <w:szCs w:val="26"/>
        </w:rPr>
      </w:pPr>
      <w:r w:rsidRPr="00D42CE3">
        <w:rPr>
          <w:sz w:val="26"/>
          <w:szCs w:val="26"/>
        </w:rPr>
        <w:fldChar w:fldCharType="end"/>
      </w:r>
    </w:p>
    <w:p w14:paraId="7F0E6885" w14:textId="77777777" w:rsidR="00E17C86" w:rsidRPr="00D42CE3" w:rsidRDefault="00E17C86">
      <w:pPr>
        <w:spacing w:after="200" w:line="276" w:lineRule="auto"/>
        <w:rPr>
          <w:b/>
          <w:sz w:val="32"/>
          <w:szCs w:val="32"/>
          <w:lang w:val="vi-VN"/>
        </w:rPr>
      </w:pPr>
      <w:r w:rsidRPr="00D42CE3">
        <w:br w:type="page"/>
      </w:r>
    </w:p>
    <w:p w14:paraId="7F5EF10C" w14:textId="204E8343" w:rsidR="007B1A23" w:rsidRPr="00D42CE3" w:rsidRDefault="007B1A23" w:rsidP="008104DE">
      <w:pPr>
        <w:pStyle w:val="Chng"/>
        <w:numPr>
          <w:ilvl w:val="0"/>
          <w:numId w:val="0"/>
        </w:numPr>
        <w:ind w:left="360" w:hanging="360"/>
        <w:jc w:val="left"/>
        <w:rPr>
          <w:lang w:val="en-US"/>
        </w:rPr>
      </w:pPr>
      <w:bookmarkStart w:id="5" w:name="_Toc515791379"/>
      <w:r w:rsidRPr="00D42CE3">
        <w:lastRenderedPageBreak/>
        <w:t>C</w:t>
      </w:r>
      <w:r w:rsidR="00CD13EC" w:rsidRPr="00D42CE3">
        <w:t>HƯƠNG 1</w:t>
      </w:r>
      <w:r w:rsidR="0064189C" w:rsidRPr="00D42CE3">
        <w:t xml:space="preserve"> – </w:t>
      </w:r>
      <w:r w:rsidR="00B7175B" w:rsidRPr="00D42CE3">
        <w:rPr>
          <w:lang w:val="en-US"/>
        </w:rPr>
        <w:t>MỞ ĐẦU</w:t>
      </w:r>
      <w:bookmarkEnd w:id="5"/>
    </w:p>
    <w:p w14:paraId="785253B7" w14:textId="483FB8FD" w:rsidR="00CD13EC" w:rsidRPr="00D42CE3" w:rsidRDefault="00B25092" w:rsidP="00201139">
      <w:pPr>
        <w:pStyle w:val="Tiumccp1"/>
        <w:numPr>
          <w:ilvl w:val="1"/>
          <w:numId w:val="2"/>
        </w:numPr>
        <w:ind w:left="450"/>
      </w:pPr>
      <w:bookmarkStart w:id="6" w:name="_Toc515791380"/>
      <w:r w:rsidRPr="00D42CE3">
        <w:t xml:space="preserve">“Internet of </w:t>
      </w:r>
      <w:r w:rsidR="00281182" w:rsidRPr="00D42CE3">
        <w:t>T</w:t>
      </w:r>
      <w:r w:rsidRPr="00D42CE3">
        <w:t>hings” – Vạn vật kết nối</w:t>
      </w:r>
      <w:bookmarkEnd w:id="6"/>
    </w:p>
    <w:p w14:paraId="5F0C19FD" w14:textId="6BB230F6" w:rsidR="00C14A02" w:rsidRPr="00D42CE3" w:rsidRDefault="00281182" w:rsidP="00C14A02">
      <w:pPr>
        <w:pStyle w:val="Nidungvnbn"/>
      </w:pPr>
      <w:r w:rsidRPr="00D42CE3">
        <w:t>Internet of Things (IoT) hiện nay đang là một xu hướng được thế giới quan tâm và phát triển, IoT được ứng dụng trong rất nhiều lĩnh vực từ đời sống sinh hoạt cho đến sản xuất. Chính vì vậy mà các hãng công nghệ lớn cũng</w:t>
      </w:r>
      <w:r w:rsidR="00772E19" w:rsidRPr="00D42CE3">
        <w:t xml:space="preserve"> đã và</w:t>
      </w:r>
      <w:r w:rsidRPr="00D42CE3">
        <w:t xml:space="preserve"> đang nghiên cứu và phát triển các hệ thống hỗ trợ cho IoT đến người dùng cuối và các lập trình viên một cách dễ dàng nhất, đơn cử là IBM IoT, </w:t>
      </w:r>
      <w:r w:rsidR="00583480" w:rsidRPr="00D42CE3">
        <w:t xml:space="preserve">Microsoft Azure, </w:t>
      </w:r>
      <w:r w:rsidRPr="00D42CE3">
        <w:t>AWS (Amazon Web Service), Google Cloud…</w:t>
      </w:r>
    </w:p>
    <w:p w14:paraId="23B8247C" w14:textId="77777777" w:rsidR="007D34AB" w:rsidRPr="00D42CE3" w:rsidRDefault="007D34AB" w:rsidP="00A825D6">
      <w:pPr>
        <w:pStyle w:val="Nidungvnbn"/>
        <w:keepNext/>
        <w:jc w:val="center"/>
      </w:pPr>
      <w:r w:rsidRPr="00D42CE3">
        <w:rPr>
          <w:noProof/>
        </w:rPr>
        <w:drawing>
          <wp:inline distT="0" distB="0" distL="0" distR="0" wp14:anchorId="74A9E040" wp14:editId="39048430">
            <wp:extent cx="4395385" cy="3880236"/>
            <wp:effectExtent l="0" t="0" r="571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oT-2.png"/>
                    <pic:cNvPicPr/>
                  </pic:nvPicPr>
                  <pic:blipFill>
                    <a:blip r:embed="rId11">
                      <a:extLst>
                        <a:ext uri="{28A0092B-C50C-407E-A947-70E740481C1C}">
                          <a14:useLocalDpi xmlns:a14="http://schemas.microsoft.com/office/drawing/2010/main" val="0"/>
                        </a:ext>
                      </a:extLst>
                    </a:blip>
                    <a:stretch>
                      <a:fillRect/>
                    </a:stretch>
                  </pic:blipFill>
                  <pic:spPr>
                    <a:xfrm>
                      <a:off x="0" y="0"/>
                      <a:ext cx="4480924" cy="3955749"/>
                    </a:xfrm>
                    <a:prstGeom prst="rect">
                      <a:avLst/>
                    </a:prstGeom>
                  </pic:spPr>
                </pic:pic>
              </a:graphicData>
            </a:graphic>
          </wp:inline>
        </w:drawing>
      </w:r>
    </w:p>
    <w:p w14:paraId="239EE681" w14:textId="3A688CE6" w:rsidR="007D34AB" w:rsidRPr="00D42CE3" w:rsidRDefault="007D34AB" w:rsidP="009E1659">
      <w:pPr>
        <w:pStyle w:val="Caption"/>
      </w:pPr>
      <w:bookmarkStart w:id="7" w:name="_Toc515790853"/>
      <w:r w:rsidRPr="00D42CE3">
        <w:t xml:space="preserve">Hình </w:t>
      </w:r>
      <w:fldSimple w:instr=" SEQ Hình \* ARABIC ">
        <w:r w:rsidR="0083427B">
          <w:rPr>
            <w:noProof/>
          </w:rPr>
          <w:t>1</w:t>
        </w:r>
      </w:fldSimple>
      <w:r w:rsidR="00EE17CF" w:rsidRPr="00D42CE3">
        <w:rPr>
          <w:noProof/>
        </w:rPr>
        <w:t xml:space="preserve"> </w:t>
      </w:r>
      <w:r w:rsidRPr="00D42CE3">
        <w:rPr>
          <w:noProof/>
        </w:rPr>
        <w:t>IOT</w:t>
      </w:r>
      <w:bookmarkEnd w:id="7"/>
    </w:p>
    <w:p w14:paraId="20D508C7" w14:textId="702A2FA9" w:rsidR="00281182" w:rsidRPr="00D42CE3" w:rsidRDefault="00281182" w:rsidP="00C14A02">
      <w:pPr>
        <w:pStyle w:val="Nidungvnbn"/>
      </w:pPr>
      <w:r w:rsidRPr="00D42CE3">
        <w:t>Vậy IoT là gì mà ghê ghớm đến v</w:t>
      </w:r>
      <w:r w:rsidR="007D34AB" w:rsidRPr="00D42CE3">
        <w:t>ậy? Vạn vật kết nối đúng như tên gọi của nó chính là một thuật ngữ để chỉ một tập hợp hoặc một kiến trúc mà các thiết bị đều kết nối với nhau. Đây là môi trường mà các thiết bị giao tiếp với con người và các thiết bị khác một cách tự động, truyền tải và xử lý dữ liệu một cách nhanh chóng và thuận tiện.</w:t>
      </w:r>
    </w:p>
    <w:p w14:paraId="1D735E82" w14:textId="5A811843" w:rsidR="004B4D62" w:rsidRPr="00D42CE3" w:rsidRDefault="004B4D62" w:rsidP="004B4D62">
      <w:pPr>
        <w:pStyle w:val="Tiumccp2"/>
      </w:pPr>
      <w:bookmarkStart w:id="8" w:name="_Toc515791381"/>
      <w:r w:rsidRPr="00D42CE3">
        <w:lastRenderedPageBreak/>
        <w:t>IoT – Xu hướng cho công nghệ tự động hóa</w:t>
      </w:r>
      <w:bookmarkEnd w:id="8"/>
    </w:p>
    <w:p w14:paraId="7D643EE5" w14:textId="398F67C8" w:rsidR="004B4D62" w:rsidRPr="00D42CE3" w:rsidRDefault="00CA10AA" w:rsidP="004B4D62">
      <w:pPr>
        <w:pStyle w:val="Nidungvnbn"/>
      </w:pPr>
      <w:r w:rsidRPr="00D42CE3">
        <w:t xml:space="preserve">Các giai đoạn phát triển của loài người đều gắn liền với quá trình phát triển </w:t>
      </w:r>
      <w:r w:rsidR="00772E19" w:rsidRPr="00D42CE3">
        <w:t xml:space="preserve">của kỹ thuật, từ các kỹ thuật nông nghiệp cho đến nay là khoa học kỹ thuật. Hiện nay, cuộc cách mạng công nghiệp là xu thế tất yếu cho sự phát triển của mỗi quốc gia. Trong đó cách mạng số thông qua các công nghệ mới mà chúng ta tạo ra thế giới kết nối tất cả mọi thứ (IoT) để ứng dụng trong rất nhiều lĩnh vực. Cùng với sự ra đời của các thiết bị di động và các cảm biến dẫn đến một mạng lưới đo đạc, truyền tải và xử lý dữ liệu khổng lồ. Vậy lượng dữ liệu đó có giá trị như thế nào? Từ các dữ liệu đó chúng ta có thể ứng dụng tự động hóa trong </w:t>
      </w:r>
      <w:r w:rsidR="002E0F5E" w:rsidRPr="00D42CE3">
        <w:t>hầu hết tất cả các lĩnh vực</w:t>
      </w:r>
      <w:r w:rsidR="005507FC" w:rsidRPr="00D42CE3">
        <w:t>.</w:t>
      </w:r>
    </w:p>
    <w:p w14:paraId="40C9DABA" w14:textId="77777777" w:rsidR="00E7336E" w:rsidRPr="00D42CE3" w:rsidRDefault="00E7336E" w:rsidP="00E7336E">
      <w:pPr>
        <w:pStyle w:val="Nidungvnbn"/>
        <w:keepNext/>
      </w:pPr>
      <w:r w:rsidRPr="00D42CE3">
        <w:rPr>
          <w:noProof/>
        </w:rPr>
        <w:drawing>
          <wp:inline distT="0" distB="0" distL="0" distR="0" wp14:anchorId="0BDEE499" wp14:editId="73C2632A">
            <wp:extent cx="5314950" cy="3064502"/>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OT diagram.jpg"/>
                    <pic:cNvPicPr/>
                  </pic:nvPicPr>
                  <pic:blipFill>
                    <a:blip r:embed="rId12">
                      <a:extLst>
                        <a:ext uri="{28A0092B-C50C-407E-A947-70E740481C1C}">
                          <a14:useLocalDpi xmlns:a14="http://schemas.microsoft.com/office/drawing/2010/main" val="0"/>
                        </a:ext>
                      </a:extLst>
                    </a:blip>
                    <a:stretch>
                      <a:fillRect/>
                    </a:stretch>
                  </pic:blipFill>
                  <pic:spPr>
                    <a:xfrm>
                      <a:off x="0" y="0"/>
                      <a:ext cx="5345524" cy="3082131"/>
                    </a:xfrm>
                    <a:prstGeom prst="rect">
                      <a:avLst/>
                    </a:prstGeom>
                  </pic:spPr>
                </pic:pic>
              </a:graphicData>
            </a:graphic>
          </wp:inline>
        </w:drawing>
      </w:r>
    </w:p>
    <w:p w14:paraId="4D8D31BB" w14:textId="42BF9440" w:rsidR="00E7336E" w:rsidRPr="00D42CE3" w:rsidRDefault="00E7336E" w:rsidP="00E7336E">
      <w:pPr>
        <w:pStyle w:val="Caption"/>
      </w:pPr>
      <w:bookmarkStart w:id="9" w:name="_Toc515790854"/>
      <w:r w:rsidRPr="00D42CE3">
        <w:t xml:space="preserve">Hình </w:t>
      </w:r>
      <w:fldSimple w:instr=" SEQ Hình \* ARABIC ">
        <w:r w:rsidR="0083427B">
          <w:rPr>
            <w:noProof/>
          </w:rPr>
          <w:t>2</w:t>
        </w:r>
      </w:fldSimple>
      <w:r w:rsidR="00EE17CF" w:rsidRPr="00D42CE3">
        <w:t xml:space="preserve"> </w:t>
      </w:r>
      <w:r w:rsidRPr="00D42CE3">
        <w:t>Mô hình IoT ứng dụng trong nông nghiệp</w:t>
      </w:r>
      <w:bookmarkEnd w:id="9"/>
    </w:p>
    <w:p w14:paraId="0B218FC1" w14:textId="3450EA1D" w:rsidR="00E7336E" w:rsidRPr="00D42CE3" w:rsidRDefault="00097220" w:rsidP="00E7336E">
      <w:pPr>
        <w:pStyle w:val="Nidungvnbn"/>
      </w:pPr>
      <w:r w:rsidRPr="00D42CE3">
        <w:t>Đối với lĩnh vực nông nghiệp ta có thể sử dụng mạng lưới cảm biến để giám sát và điều chỉnh nhiệt độ, độ ẩm một cách tự động. Như hình 2 ta có thể thấy được dữ liệu từ các cảm biến con thông qua các node xử lý đến server và thông qua x</w:t>
      </w:r>
      <w:r w:rsidR="00FF7AD8" w:rsidRPr="00D42CE3">
        <w:t>ử lý để hiển thị cho người dùng một cách trực quan thông qua web hoặc là app, từ đó người dùng có thể tiến hành điều chỉnh theo ý muốn.</w:t>
      </w:r>
    </w:p>
    <w:p w14:paraId="4A82784F" w14:textId="77777777" w:rsidR="00544F7F" w:rsidRPr="00D42CE3" w:rsidRDefault="00544F7F" w:rsidP="00E7336E">
      <w:pPr>
        <w:pStyle w:val="Nidungvnbn"/>
        <w:rPr>
          <w:noProof/>
        </w:rPr>
      </w:pPr>
    </w:p>
    <w:p w14:paraId="5BEC8578" w14:textId="583D2116" w:rsidR="00544F7F" w:rsidRPr="00D42CE3" w:rsidRDefault="00D306CA" w:rsidP="00544F7F">
      <w:pPr>
        <w:pStyle w:val="Nidungvnbn"/>
        <w:keepNext/>
      </w:pPr>
      <w:r>
        <w:rPr>
          <w:noProof/>
        </w:rPr>
        <w:lastRenderedPageBreak/>
        <w:pict w14:anchorId="3A303B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75pt;height:234.75pt">
            <v:imagedata r:id="rId13" o:title="iot"/>
          </v:shape>
        </w:pict>
      </w:r>
    </w:p>
    <w:p w14:paraId="1F321C79" w14:textId="292163C2" w:rsidR="00544F7F" w:rsidRPr="00D42CE3" w:rsidRDefault="00544F7F" w:rsidP="00544F7F">
      <w:pPr>
        <w:pStyle w:val="Caption"/>
      </w:pPr>
      <w:bookmarkStart w:id="10" w:name="_Toc515790855"/>
      <w:r w:rsidRPr="00D42CE3">
        <w:t xml:space="preserve">Hình </w:t>
      </w:r>
      <w:fldSimple w:instr=" SEQ Hình \* ARABIC ">
        <w:r w:rsidR="0083427B">
          <w:rPr>
            <w:noProof/>
          </w:rPr>
          <w:t>3</w:t>
        </w:r>
      </w:fldSimple>
      <w:r w:rsidR="00EE17CF" w:rsidRPr="00D42CE3">
        <w:t xml:space="preserve"> </w:t>
      </w:r>
      <w:r w:rsidRPr="00D42CE3">
        <w:t>Mô hình IoT ứng dụng trong công nghiệp</w:t>
      </w:r>
      <w:bookmarkEnd w:id="10"/>
    </w:p>
    <w:p w14:paraId="4E559478" w14:textId="4BEFBC90" w:rsidR="00544F7F" w:rsidRPr="00D42CE3" w:rsidRDefault="003E7DDC" w:rsidP="00544F7F">
      <w:pPr>
        <w:pStyle w:val="Nidungvnbn"/>
      </w:pPr>
      <w:r w:rsidRPr="00D42CE3">
        <w:t xml:space="preserve">Trong công nghiệp thì IoT tham gia vào quá trình từ sản xuất cho tới tiêu thụ. </w:t>
      </w:r>
    </w:p>
    <w:p w14:paraId="168B1C83" w14:textId="77777777" w:rsidR="00FB5CE3" w:rsidRPr="00D42CE3" w:rsidRDefault="00FB5CE3" w:rsidP="00E7336E">
      <w:pPr>
        <w:pStyle w:val="Nidungvnbn"/>
      </w:pPr>
    </w:p>
    <w:p w14:paraId="6E7D233A" w14:textId="6BFAB17C" w:rsidR="005507FC" w:rsidRPr="00D42CE3" w:rsidRDefault="005507FC" w:rsidP="005507FC">
      <w:pPr>
        <w:pStyle w:val="Tiumccp2"/>
      </w:pPr>
      <w:bookmarkStart w:id="11" w:name="_Toc515791382"/>
      <w:r w:rsidRPr="00D42CE3">
        <w:t>Đặc tính cơ bản của IoT</w:t>
      </w:r>
      <w:bookmarkEnd w:id="11"/>
    </w:p>
    <w:p w14:paraId="196BFCE5" w14:textId="77777777" w:rsidR="000827E0" w:rsidRPr="00D42CE3" w:rsidRDefault="000827E0" w:rsidP="000827E0">
      <w:pPr>
        <w:pStyle w:val="Nidungvnbn"/>
      </w:pPr>
      <w:r w:rsidRPr="00D42CE3">
        <w:t>Tính kết nối liên thông(interconnectivity): với IoT, bất cứ điều gì cũng có thể kết nối với nhau thông qua mạng lưới thông tin và cơ sở hạ tầng liên lạc tổng thể.</w:t>
      </w:r>
    </w:p>
    <w:p w14:paraId="2CA713C1" w14:textId="0D855818" w:rsidR="000827E0" w:rsidRPr="00D42CE3" w:rsidRDefault="000827E0" w:rsidP="000827E0">
      <w:pPr>
        <w:pStyle w:val="Nidungvnbn"/>
      </w:pPr>
      <w:r w:rsidRPr="00D42CE3">
        <w:t>Tính không đồng nhất: Các thiết bị trong IoT là không đồng nhất vì nó có phần cứng khác nhau, và network khác nhau. Các thiết bị giữa các network có thể tương tác với nhau nhờ vào sự liên kết của các network.</w:t>
      </w:r>
    </w:p>
    <w:p w14:paraId="20ADA337" w14:textId="561E5575" w:rsidR="000827E0" w:rsidRPr="00D42CE3" w:rsidRDefault="000827E0" w:rsidP="000827E0">
      <w:pPr>
        <w:pStyle w:val="Nidungvnbn"/>
      </w:pPr>
      <w:r w:rsidRPr="00D42CE3">
        <w:t>Thay đổi linh hoạt: Status của các thiết bị tự động thay đổi, ví dụ, ngủ và thức dậy, kết nối hoặc bị ngắt, vị trí thiết bị đã thay đổi,</w:t>
      </w:r>
      <w:r w:rsidR="00207988">
        <w:t xml:space="preserve"> </w:t>
      </w:r>
      <w:r w:rsidRPr="00D42CE3">
        <w:t>và tốc độ đã thay đổi… Hơn nữa, số lượng thiết bị có thể tự động thay đổi.</w:t>
      </w:r>
    </w:p>
    <w:p w14:paraId="03D80E29" w14:textId="77777777" w:rsidR="001E60EC" w:rsidRPr="00D42CE3" w:rsidRDefault="000827E0" w:rsidP="001E60EC">
      <w:pPr>
        <w:pStyle w:val="Nidungvnbn"/>
      </w:pPr>
      <w:r w:rsidRPr="00D42CE3">
        <w:t>Quy mô lớn: Sẽ có một số lượng rất lớn các thiết bị được quản lý và giao tiếp với nhau. Số lượng này lớn hơn nhiều so với số lượng máy tính kết nối Internet hiện nay. Số lượng các thông tin được truyền bởi thiết bị sẽ lớn hơn nhiều so với được truyền bởi con người.</w:t>
      </w:r>
    </w:p>
    <w:p w14:paraId="790B8201" w14:textId="571B82C6" w:rsidR="000827E0" w:rsidRPr="00D42CE3" w:rsidRDefault="001E60EC" w:rsidP="001E60EC">
      <w:pPr>
        <w:pStyle w:val="Nidungvnbn"/>
      </w:pPr>
      <w:r w:rsidRPr="00D42CE3">
        <w:lastRenderedPageBreak/>
        <w:t xml:space="preserve"> </w:t>
      </w:r>
      <w:r w:rsidR="000827E0" w:rsidRPr="00D42CE3">
        <w:t>Một hệ thống IoT phải thoả mãn các yêu cầu sau:</w:t>
      </w:r>
    </w:p>
    <w:p w14:paraId="49874FEE" w14:textId="2801A524" w:rsidR="000827E0" w:rsidRPr="00D42CE3" w:rsidRDefault="000827E0" w:rsidP="000827E0">
      <w:pPr>
        <w:pStyle w:val="Nidungvnbn"/>
      </w:pPr>
      <w:r w:rsidRPr="00D42CE3">
        <w:t>Kết nối dựa trên sự nhận diện: Nghĩa là các “Things” phải có ID riêng biệt. Hệ thống IoT cần hỗ trợ các kết nối giữa các “Things”, và kết nối được thiết lập dựa trên định danh (ID) của Things.</w:t>
      </w:r>
    </w:p>
    <w:p w14:paraId="67124921" w14:textId="43AABC6C" w:rsidR="000827E0" w:rsidRPr="00D42CE3" w:rsidRDefault="000827E0" w:rsidP="000827E0">
      <w:pPr>
        <w:pStyle w:val="Nidungvnbn"/>
      </w:pPr>
      <w:r w:rsidRPr="00D42CE3">
        <w:t>Khả năng cộng tác: hệ thống IoT khả năng tương tác qua lại giữa các network và Things.</w:t>
      </w:r>
    </w:p>
    <w:p w14:paraId="438C77DD" w14:textId="264D81ED" w:rsidR="000827E0" w:rsidRPr="00D42CE3" w:rsidRDefault="000827E0" w:rsidP="000827E0">
      <w:pPr>
        <w:pStyle w:val="Nidungvnbn"/>
      </w:pPr>
      <w:r w:rsidRPr="00D42CE3">
        <w:t>Khả năng tự quản của network: Bao gồm tự quản lý, tự cấu hình, tự chữa bệnh, tự tối ưu hóa và tự có cơ chế bảo vệ. Điều này cần thiết để network có thể thích ứng với các domains ứng dụng khác nhau, môi trường truyền thông khác nhau, và nhiều loại thiết bị khác nhau.</w:t>
      </w:r>
    </w:p>
    <w:p w14:paraId="7EDF434E" w14:textId="2D967671" w:rsidR="000827E0" w:rsidRPr="00D42CE3" w:rsidRDefault="000827E0" w:rsidP="000827E0">
      <w:pPr>
        <w:pStyle w:val="Nidungvnbn"/>
      </w:pPr>
      <w:r w:rsidRPr="00D42CE3">
        <w:t>Dịch vụ thoả thuận: dịch vụ này để có thể được cung cấp bằng cách thu thập, giao tiếp và xử lý tự động các dữ liệu giữa các “Things” dựa trên các quy tắc(rules) được thiết lập bởi người vận hành hoặc tùy chỉnh bởi các người dùng.</w:t>
      </w:r>
    </w:p>
    <w:p w14:paraId="5626085D" w14:textId="6B58DB02" w:rsidR="000827E0" w:rsidRPr="00D42CE3" w:rsidRDefault="000827E0" w:rsidP="000827E0">
      <w:pPr>
        <w:pStyle w:val="Nidungvnbn"/>
      </w:pPr>
      <w:r w:rsidRPr="00D42CE3">
        <w:t>Các Khả năng dựa vào vị trí</w:t>
      </w:r>
      <w:r w:rsidR="00207988">
        <w:t xml:space="preserve"> </w:t>
      </w:r>
      <w:r w:rsidRPr="00D42CE3">
        <w:t>(location-based capabilities): Thông tin liên lạc và các dịch vụ liên quan đến một cái gì đó sẽ phụ thuộc vào thông tin vị trí của Things và người sử dụng. Hệ thống IoT có thể biết và theo dõi vị trí một cách tự động. Các dịch vụ dựa trên vị trí có thể bị hạn chế bởi luật pháp hay quy định, và phải tuân thủ các yêu cầu an ninh.</w:t>
      </w:r>
    </w:p>
    <w:p w14:paraId="0C1BA989" w14:textId="370D8904" w:rsidR="000827E0" w:rsidRPr="00D42CE3" w:rsidRDefault="000827E0" w:rsidP="000827E0">
      <w:pPr>
        <w:pStyle w:val="Nidungvnbn"/>
      </w:pPr>
      <w:r w:rsidRPr="00D42CE3">
        <w:t>Bảo mật: Trong IoT, nhiều “Th</w:t>
      </w:r>
      <w:r w:rsidR="001E60EC" w:rsidRPr="00D42CE3">
        <w:t>ings” được kết nối với nhau. Chí</w:t>
      </w:r>
      <w:r w:rsidRPr="00D42CE3">
        <w:t>nh điều này làm tăng mối nguy trong bảo mật, chẳng hạn như bí mật thông tin bị tiết lộ, xác thực sai, hay dữ liệu bị thay đổi hay làm giả.</w:t>
      </w:r>
    </w:p>
    <w:p w14:paraId="1C43A6C4" w14:textId="5359FFCB" w:rsidR="000827E0" w:rsidRPr="00D42CE3" w:rsidRDefault="000827E0" w:rsidP="000827E0">
      <w:pPr>
        <w:pStyle w:val="Nidungvnbn"/>
      </w:pPr>
      <w:r w:rsidRPr="00D42CE3">
        <w:t>Bảo vệ tính riêng tư: tất cả các “Things” đều có chủ sở hữu và người sử dụng của nó. Dữ liệu thu thập được từ các “Things” có thể chứa thông tin cá nhân liên quan chủ sở hữu hoặc người sử dụng nó. Các hệ thống IoT cần bảo vệ sự riêng tư trong quá trình truyền dữ liệu, tập hợp, lưu trữ, khai thác và xử lý. Bảo vệ sự riêng tư không nên thiết lập một rào cản đối với xác thực nguồn dữ liệu.</w:t>
      </w:r>
    </w:p>
    <w:p w14:paraId="382ADDD4" w14:textId="34C88765" w:rsidR="000827E0" w:rsidRPr="00D42CE3" w:rsidRDefault="000827E0" w:rsidP="000827E0">
      <w:pPr>
        <w:pStyle w:val="Nidungvnbn"/>
      </w:pPr>
      <w:r w:rsidRPr="00D42CE3">
        <w:lastRenderedPageBreak/>
        <w:t>Khả năng quản lý: hệ thống IoT cần phải hỗ trợ tính năng quản lý các “Things” để đảm bảo network hoạt động bình thường. Ứng dụng IoT thường làm việc tự động mà không cần sự tham gia người, nhưng toàn bộ quá trình hoạt động của họ nên được quản lý bởi các bên liên qua</w:t>
      </w:r>
    </w:p>
    <w:p w14:paraId="0E693E04" w14:textId="2125FA2E" w:rsidR="005507FC" w:rsidRPr="00D42CE3" w:rsidRDefault="008375B7" w:rsidP="008375B7">
      <w:pPr>
        <w:pStyle w:val="Tiumccp2"/>
      </w:pPr>
      <w:bookmarkStart w:id="12" w:name="_Toc515791383"/>
      <w:r w:rsidRPr="00D42CE3">
        <w:t>Các giao thức</w:t>
      </w:r>
      <w:r w:rsidR="00FE7CAD" w:rsidRPr="00D42CE3">
        <w:t xml:space="preserve"> kết nối</w:t>
      </w:r>
      <w:r w:rsidRPr="00D42CE3">
        <w:t xml:space="preserve"> đang được sử dụng trong IoT</w:t>
      </w:r>
      <w:bookmarkEnd w:id="12"/>
    </w:p>
    <w:tbl>
      <w:tblPr>
        <w:tblStyle w:val="TableofFigures"/>
        <w:tblW w:w="9085" w:type="dxa"/>
        <w:tblLook w:val="04A0" w:firstRow="1" w:lastRow="0" w:firstColumn="1" w:lastColumn="0" w:noHBand="0" w:noVBand="1"/>
      </w:tblPr>
      <w:tblGrid>
        <w:gridCol w:w="2605"/>
        <w:gridCol w:w="1350"/>
        <w:gridCol w:w="1350"/>
        <w:gridCol w:w="1260"/>
        <w:gridCol w:w="1260"/>
        <w:gridCol w:w="1260"/>
      </w:tblGrid>
      <w:tr w:rsidR="0061526C" w:rsidRPr="00D42CE3" w14:paraId="556D1BC5" w14:textId="77777777" w:rsidTr="008841C6">
        <w:tc>
          <w:tcPr>
            <w:tcW w:w="2605" w:type="dxa"/>
          </w:tcPr>
          <w:p w14:paraId="57D247FB" w14:textId="77777777" w:rsidR="0061526C" w:rsidRPr="00D42CE3" w:rsidRDefault="0061526C" w:rsidP="00C14A02">
            <w:pPr>
              <w:pStyle w:val="Nidungvnbn"/>
              <w:ind w:firstLine="0"/>
            </w:pPr>
          </w:p>
        </w:tc>
        <w:tc>
          <w:tcPr>
            <w:tcW w:w="1350" w:type="dxa"/>
          </w:tcPr>
          <w:p w14:paraId="39205847" w14:textId="5224E71B" w:rsidR="0061526C" w:rsidRPr="00D42CE3" w:rsidRDefault="002E65A4" w:rsidP="002E65A4">
            <w:pPr>
              <w:pStyle w:val="Nidungvnbn"/>
              <w:ind w:firstLine="0"/>
              <w:jc w:val="center"/>
            </w:pPr>
            <w:r w:rsidRPr="00D42CE3">
              <w:t>Wifi</w:t>
            </w:r>
          </w:p>
        </w:tc>
        <w:tc>
          <w:tcPr>
            <w:tcW w:w="1350" w:type="dxa"/>
          </w:tcPr>
          <w:p w14:paraId="28E76B72" w14:textId="1AFFC9CC" w:rsidR="0061526C" w:rsidRPr="00D42CE3" w:rsidRDefault="002E65A4" w:rsidP="002E65A4">
            <w:pPr>
              <w:pStyle w:val="Nidungvnbn"/>
              <w:ind w:firstLine="0"/>
              <w:jc w:val="center"/>
            </w:pPr>
            <w:r w:rsidRPr="00D42CE3">
              <w:t>Z-Wave</w:t>
            </w:r>
          </w:p>
        </w:tc>
        <w:tc>
          <w:tcPr>
            <w:tcW w:w="1260" w:type="dxa"/>
          </w:tcPr>
          <w:p w14:paraId="5111AB1C" w14:textId="6B5803CC" w:rsidR="0061526C" w:rsidRPr="00D42CE3" w:rsidRDefault="002E65A4" w:rsidP="002E65A4">
            <w:pPr>
              <w:pStyle w:val="Nidungvnbn"/>
              <w:ind w:firstLine="0"/>
              <w:jc w:val="center"/>
            </w:pPr>
            <w:r w:rsidRPr="00D42CE3">
              <w:t>Zigbee</w:t>
            </w:r>
          </w:p>
        </w:tc>
        <w:tc>
          <w:tcPr>
            <w:tcW w:w="1260" w:type="dxa"/>
          </w:tcPr>
          <w:p w14:paraId="2DDE41F1" w14:textId="3BB6F2BA" w:rsidR="0061526C" w:rsidRPr="00D42CE3" w:rsidRDefault="002E65A4" w:rsidP="002E65A4">
            <w:pPr>
              <w:pStyle w:val="Nidungvnbn"/>
              <w:ind w:firstLine="0"/>
              <w:jc w:val="center"/>
            </w:pPr>
            <w:r w:rsidRPr="00D42CE3">
              <w:t>Thread</w:t>
            </w:r>
          </w:p>
        </w:tc>
        <w:tc>
          <w:tcPr>
            <w:tcW w:w="1260" w:type="dxa"/>
          </w:tcPr>
          <w:p w14:paraId="42947C30" w14:textId="008DE48D" w:rsidR="0061526C" w:rsidRPr="00D42CE3" w:rsidRDefault="002E65A4" w:rsidP="002E65A4">
            <w:pPr>
              <w:pStyle w:val="Nidungvnbn"/>
              <w:ind w:firstLine="0"/>
              <w:jc w:val="center"/>
            </w:pPr>
            <w:r w:rsidRPr="00D42CE3">
              <w:t>BLE</w:t>
            </w:r>
          </w:p>
        </w:tc>
      </w:tr>
      <w:tr w:rsidR="0061526C" w:rsidRPr="00D42CE3" w14:paraId="203E869E" w14:textId="77777777" w:rsidTr="008841C6">
        <w:tc>
          <w:tcPr>
            <w:tcW w:w="2605" w:type="dxa"/>
          </w:tcPr>
          <w:p w14:paraId="55CF48B4" w14:textId="2CF4CEC7" w:rsidR="0061526C" w:rsidRPr="00D42CE3" w:rsidRDefault="0061526C" w:rsidP="0061526C">
            <w:pPr>
              <w:pStyle w:val="Nidungvnbn"/>
              <w:ind w:firstLine="0"/>
              <w:jc w:val="left"/>
            </w:pPr>
            <w:r w:rsidRPr="00D42CE3">
              <w:t>Năm ra mắt bản thương mại</w:t>
            </w:r>
          </w:p>
        </w:tc>
        <w:tc>
          <w:tcPr>
            <w:tcW w:w="1350" w:type="dxa"/>
          </w:tcPr>
          <w:p w14:paraId="0C251010" w14:textId="7B42C12B" w:rsidR="0061526C" w:rsidRPr="00D42CE3" w:rsidRDefault="002E65A4" w:rsidP="00C14A02">
            <w:pPr>
              <w:pStyle w:val="Nidungvnbn"/>
              <w:ind w:firstLine="0"/>
            </w:pPr>
            <w:r w:rsidRPr="00D42CE3">
              <w:t>1997</w:t>
            </w:r>
          </w:p>
        </w:tc>
        <w:tc>
          <w:tcPr>
            <w:tcW w:w="1350" w:type="dxa"/>
          </w:tcPr>
          <w:p w14:paraId="04E5F428" w14:textId="0BE845FC" w:rsidR="0061526C" w:rsidRPr="00D42CE3" w:rsidRDefault="002E65A4" w:rsidP="00C14A02">
            <w:pPr>
              <w:pStyle w:val="Nidungvnbn"/>
              <w:ind w:firstLine="0"/>
            </w:pPr>
            <w:r w:rsidRPr="00D42CE3">
              <w:t>2003</w:t>
            </w:r>
          </w:p>
        </w:tc>
        <w:tc>
          <w:tcPr>
            <w:tcW w:w="1260" w:type="dxa"/>
          </w:tcPr>
          <w:p w14:paraId="04D45ACE" w14:textId="6D62A61A" w:rsidR="0061526C" w:rsidRPr="00D42CE3" w:rsidRDefault="002E65A4" w:rsidP="00C14A02">
            <w:pPr>
              <w:pStyle w:val="Nidungvnbn"/>
              <w:ind w:firstLine="0"/>
            </w:pPr>
            <w:r w:rsidRPr="00D42CE3">
              <w:t>2003</w:t>
            </w:r>
          </w:p>
        </w:tc>
        <w:tc>
          <w:tcPr>
            <w:tcW w:w="1260" w:type="dxa"/>
          </w:tcPr>
          <w:p w14:paraId="61AC541F" w14:textId="37104F5D" w:rsidR="0061526C" w:rsidRPr="00D42CE3" w:rsidRDefault="002E65A4" w:rsidP="00C14A02">
            <w:pPr>
              <w:pStyle w:val="Nidungvnbn"/>
              <w:ind w:firstLine="0"/>
            </w:pPr>
            <w:r w:rsidRPr="00D42CE3">
              <w:t>2015</w:t>
            </w:r>
          </w:p>
        </w:tc>
        <w:tc>
          <w:tcPr>
            <w:tcW w:w="1260" w:type="dxa"/>
          </w:tcPr>
          <w:p w14:paraId="2B240773" w14:textId="5D4E7671" w:rsidR="0061526C" w:rsidRPr="00D42CE3" w:rsidRDefault="002E65A4" w:rsidP="00C14A02">
            <w:pPr>
              <w:pStyle w:val="Nidungvnbn"/>
              <w:ind w:firstLine="0"/>
            </w:pPr>
            <w:r w:rsidRPr="00D42CE3">
              <w:t>2010</w:t>
            </w:r>
          </w:p>
        </w:tc>
      </w:tr>
      <w:tr w:rsidR="002E65A4" w:rsidRPr="00D42CE3" w14:paraId="3164B80D" w14:textId="77777777" w:rsidTr="008841C6">
        <w:tc>
          <w:tcPr>
            <w:tcW w:w="2605" w:type="dxa"/>
          </w:tcPr>
          <w:p w14:paraId="19BF2BF3" w14:textId="518F49B4" w:rsidR="002E65A4" w:rsidRPr="00D42CE3" w:rsidRDefault="002E65A4" w:rsidP="002E65A4">
            <w:pPr>
              <w:pStyle w:val="Nidungvnbn"/>
              <w:ind w:firstLine="0"/>
              <w:jc w:val="left"/>
            </w:pPr>
            <w:r w:rsidRPr="00D42CE3">
              <w:t>Tiêu chuẩn</w:t>
            </w:r>
          </w:p>
        </w:tc>
        <w:tc>
          <w:tcPr>
            <w:tcW w:w="1350" w:type="dxa"/>
          </w:tcPr>
          <w:p w14:paraId="5605C6DE" w14:textId="1FCE2AA4" w:rsidR="002E65A4" w:rsidRPr="00D42CE3" w:rsidRDefault="002E65A4" w:rsidP="002E65A4">
            <w:pPr>
              <w:pStyle w:val="Nidungvnbn"/>
              <w:ind w:firstLine="0"/>
            </w:pPr>
            <w:r w:rsidRPr="00D42CE3">
              <w:t>IEEE 802.11.1</w:t>
            </w:r>
          </w:p>
        </w:tc>
        <w:tc>
          <w:tcPr>
            <w:tcW w:w="1350" w:type="dxa"/>
          </w:tcPr>
          <w:p w14:paraId="36AB1854" w14:textId="7C2A0712" w:rsidR="002E65A4" w:rsidRPr="00D42CE3" w:rsidRDefault="002E65A4" w:rsidP="002E65A4">
            <w:pPr>
              <w:pStyle w:val="Nidungvnbn"/>
              <w:ind w:firstLine="0"/>
            </w:pPr>
            <w:r w:rsidRPr="00D42CE3">
              <w:t>ITU-T G.9959</w:t>
            </w:r>
          </w:p>
        </w:tc>
        <w:tc>
          <w:tcPr>
            <w:tcW w:w="1260" w:type="dxa"/>
          </w:tcPr>
          <w:p w14:paraId="5CD114A6" w14:textId="58AF981B" w:rsidR="002E65A4" w:rsidRPr="00D42CE3" w:rsidRDefault="002E65A4" w:rsidP="002E65A4">
            <w:pPr>
              <w:pStyle w:val="Nidungvnbn"/>
              <w:ind w:firstLine="0"/>
            </w:pPr>
            <w:r w:rsidRPr="00D42CE3">
              <w:t>IEEE 802.15.4</w:t>
            </w:r>
          </w:p>
        </w:tc>
        <w:tc>
          <w:tcPr>
            <w:tcW w:w="1260" w:type="dxa"/>
          </w:tcPr>
          <w:p w14:paraId="5C11FEBE" w14:textId="2CB0868A" w:rsidR="002E65A4" w:rsidRPr="00D42CE3" w:rsidRDefault="002E65A4" w:rsidP="002E65A4">
            <w:pPr>
              <w:pStyle w:val="Nidungvnbn"/>
              <w:ind w:firstLine="0"/>
            </w:pPr>
            <w:r w:rsidRPr="00D42CE3">
              <w:t>IEEE 802.15.4</w:t>
            </w:r>
          </w:p>
        </w:tc>
        <w:tc>
          <w:tcPr>
            <w:tcW w:w="1260" w:type="dxa"/>
          </w:tcPr>
          <w:p w14:paraId="3966A214" w14:textId="6CB33A47" w:rsidR="002E65A4" w:rsidRPr="00D42CE3" w:rsidRDefault="002E65A4" w:rsidP="002E65A4">
            <w:pPr>
              <w:pStyle w:val="Nidungvnbn"/>
              <w:ind w:firstLine="0"/>
            </w:pPr>
            <w:r w:rsidRPr="00D42CE3">
              <w:t>IEEE 802.15.1</w:t>
            </w:r>
          </w:p>
        </w:tc>
      </w:tr>
      <w:tr w:rsidR="00FE7CAD" w:rsidRPr="00D42CE3" w14:paraId="3BA39FEA" w14:textId="77777777" w:rsidTr="008841C6">
        <w:tc>
          <w:tcPr>
            <w:tcW w:w="2605" w:type="dxa"/>
          </w:tcPr>
          <w:p w14:paraId="7FF59BF1" w14:textId="4CDA0374" w:rsidR="00FE7CAD" w:rsidRPr="00D42CE3" w:rsidRDefault="00FE7CAD" w:rsidP="00FE7CAD">
            <w:pPr>
              <w:pStyle w:val="Nidungvnbn"/>
              <w:ind w:firstLine="0"/>
              <w:jc w:val="left"/>
            </w:pPr>
            <w:r w:rsidRPr="00D42CE3">
              <w:t>Tần số</w:t>
            </w:r>
          </w:p>
        </w:tc>
        <w:tc>
          <w:tcPr>
            <w:tcW w:w="1350" w:type="dxa"/>
          </w:tcPr>
          <w:p w14:paraId="0C6C68DC" w14:textId="375BB31E" w:rsidR="00FE7CAD" w:rsidRPr="00D42CE3" w:rsidRDefault="00FE7CAD" w:rsidP="00FE7CAD">
            <w:pPr>
              <w:pStyle w:val="Nidungvnbn"/>
              <w:ind w:firstLine="0"/>
            </w:pPr>
            <w:r w:rsidRPr="00D42CE3">
              <w:t>2.4GHz</w:t>
            </w:r>
          </w:p>
        </w:tc>
        <w:tc>
          <w:tcPr>
            <w:tcW w:w="1350" w:type="dxa"/>
          </w:tcPr>
          <w:p w14:paraId="35FF8096" w14:textId="4314130B" w:rsidR="00FE7CAD" w:rsidRPr="00D42CE3" w:rsidRDefault="00FE7CAD" w:rsidP="00FE7CAD">
            <w:pPr>
              <w:pStyle w:val="Nidungvnbn"/>
              <w:ind w:firstLine="0"/>
            </w:pPr>
            <w:r w:rsidRPr="00D42CE3">
              <w:t>900MHz</w:t>
            </w:r>
          </w:p>
        </w:tc>
        <w:tc>
          <w:tcPr>
            <w:tcW w:w="1260" w:type="dxa"/>
          </w:tcPr>
          <w:p w14:paraId="25F4CAF8" w14:textId="1A4B2873" w:rsidR="00FE7CAD" w:rsidRPr="00D42CE3" w:rsidRDefault="00FE7CAD" w:rsidP="00FE7CAD">
            <w:pPr>
              <w:pStyle w:val="Nidungvnbn"/>
              <w:ind w:firstLine="0"/>
            </w:pPr>
            <w:r w:rsidRPr="00D42CE3">
              <w:t>2.4GHz</w:t>
            </w:r>
          </w:p>
        </w:tc>
        <w:tc>
          <w:tcPr>
            <w:tcW w:w="1260" w:type="dxa"/>
          </w:tcPr>
          <w:p w14:paraId="3B1B42B8" w14:textId="3262C2D1" w:rsidR="00FE7CAD" w:rsidRPr="00D42CE3" w:rsidRDefault="00FE7CAD" w:rsidP="00FE7CAD">
            <w:pPr>
              <w:pStyle w:val="Nidungvnbn"/>
              <w:ind w:firstLine="0"/>
            </w:pPr>
            <w:r w:rsidRPr="00D42CE3">
              <w:t>2.4GHz</w:t>
            </w:r>
          </w:p>
        </w:tc>
        <w:tc>
          <w:tcPr>
            <w:tcW w:w="1260" w:type="dxa"/>
          </w:tcPr>
          <w:p w14:paraId="1FDB5048" w14:textId="5D1420EB" w:rsidR="00FE7CAD" w:rsidRPr="00D42CE3" w:rsidRDefault="00FE7CAD" w:rsidP="00FE7CAD">
            <w:pPr>
              <w:pStyle w:val="Nidungvnbn"/>
              <w:ind w:firstLine="0"/>
            </w:pPr>
            <w:r w:rsidRPr="00D42CE3">
              <w:t>2.4GHz</w:t>
            </w:r>
          </w:p>
        </w:tc>
      </w:tr>
      <w:tr w:rsidR="00FE7CAD" w:rsidRPr="00D42CE3" w14:paraId="05009AF0" w14:textId="77777777" w:rsidTr="008841C6">
        <w:tc>
          <w:tcPr>
            <w:tcW w:w="2605" w:type="dxa"/>
          </w:tcPr>
          <w:p w14:paraId="0F3AB1F9" w14:textId="2965F9FB" w:rsidR="00FE7CAD" w:rsidRPr="00D42CE3" w:rsidRDefault="00FE7CAD" w:rsidP="00FE7CAD">
            <w:pPr>
              <w:pStyle w:val="Nidungvnbn"/>
              <w:ind w:firstLine="0"/>
              <w:jc w:val="left"/>
            </w:pPr>
            <w:r w:rsidRPr="00D42CE3">
              <w:t>Phạm vi bình thường</w:t>
            </w:r>
          </w:p>
        </w:tc>
        <w:tc>
          <w:tcPr>
            <w:tcW w:w="1350" w:type="dxa"/>
          </w:tcPr>
          <w:p w14:paraId="59CA4864" w14:textId="64114494" w:rsidR="00FE7CAD" w:rsidRPr="00D42CE3" w:rsidRDefault="00FE7CAD" w:rsidP="00FE7CAD">
            <w:pPr>
              <w:pStyle w:val="Nidungvnbn"/>
              <w:ind w:firstLine="0"/>
            </w:pPr>
            <w:r w:rsidRPr="00D42CE3">
              <w:t>100 m</w:t>
            </w:r>
          </w:p>
        </w:tc>
        <w:tc>
          <w:tcPr>
            <w:tcW w:w="1350" w:type="dxa"/>
          </w:tcPr>
          <w:p w14:paraId="4048013D" w14:textId="71DE401E" w:rsidR="00FE7CAD" w:rsidRPr="00D42CE3" w:rsidRDefault="00FE7CAD" w:rsidP="00FE7CAD">
            <w:pPr>
              <w:pStyle w:val="Nidungvnbn"/>
              <w:ind w:firstLine="0"/>
            </w:pPr>
            <w:r w:rsidRPr="00D42CE3">
              <w:t>30–100 m</w:t>
            </w:r>
          </w:p>
        </w:tc>
        <w:tc>
          <w:tcPr>
            <w:tcW w:w="1260" w:type="dxa"/>
          </w:tcPr>
          <w:p w14:paraId="256463FE" w14:textId="0C9BC706" w:rsidR="00FE7CAD" w:rsidRPr="00D42CE3" w:rsidRDefault="00FE7CAD" w:rsidP="00FE7CAD">
            <w:pPr>
              <w:pStyle w:val="Nidungvnbn"/>
              <w:ind w:firstLine="0"/>
            </w:pPr>
            <w:r w:rsidRPr="00D42CE3">
              <w:t>10–100 m</w:t>
            </w:r>
          </w:p>
        </w:tc>
        <w:tc>
          <w:tcPr>
            <w:tcW w:w="1260" w:type="dxa"/>
          </w:tcPr>
          <w:p w14:paraId="175CD128" w14:textId="453FB8C9" w:rsidR="00FE7CAD" w:rsidRPr="00D42CE3" w:rsidRDefault="00FE7CAD" w:rsidP="00FE7CAD">
            <w:pPr>
              <w:pStyle w:val="Nidungvnbn"/>
              <w:ind w:firstLine="0"/>
            </w:pPr>
            <w:r w:rsidRPr="00D42CE3">
              <w:t>10–100 m</w:t>
            </w:r>
          </w:p>
        </w:tc>
        <w:tc>
          <w:tcPr>
            <w:tcW w:w="1260" w:type="dxa"/>
          </w:tcPr>
          <w:p w14:paraId="5ED0A2C0" w14:textId="490402D8" w:rsidR="00FE7CAD" w:rsidRPr="00D42CE3" w:rsidRDefault="00FE7CAD" w:rsidP="00FE7CAD">
            <w:pPr>
              <w:pStyle w:val="Nidungvnbn"/>
              <w:ind w:firstLine="0"/>
            </w:pPr>
            <w:r w:rsidRPr="00D42CE3">
              <w:t>30m</w:t>
            </w:r>
          </w:p>
        </w:tc>
      </w:tr>
      <w:tr w:rsidR="00FE7CAD" w:rsidRPr="00D42CE3" w14:paraId="51C384D2" w14:textId="77777777" w:rsidTr="008841C6">
        <w:tc>
          <w:tcPr>
            <w:tcW w:w="2605" w:type="dxa"/>
          </w:tcPr>
          <w:p w14:paraId="03448DFB" w14:textId="609A0B04" w:rsidR="00FE7CAD" w:rsidRPr="00D42CE3" w:rsidRDefault="00FE7CAD" w:rsidP="00FE7CAD">
            <w:pPr>
              <w:pStyle w:val="Nidungvnbn"/>
              <w:ind w:firstLine="0"/>
              <w:jc w:val="left"/>
            </w:pPr>
            <w:r w:rsidRPr="00D42CE3">
              <w:t>Băng tầng dữ liệu</w:t>
            </w:r>
          </w:p>
        </w:tc>
        <w:tc>
          <w:tcPr>
            <w:tcW w:w="1350" w:type="dxa"/>
          </w:tcPr>
          <w:p w14:paraId="780790C6" w14:textId="0199D4B4" w:rsidR="00FE7CAD" w:rsidRPr="00D42CE3" w:rsidRDefault="00FE7CAD" w:rsidP="00FE7CAD">
            <w:pPr>
              <w:pStyle w:val="Nidungvnbn"/>
              <w:ind w:firstLine="0"/>
            </w:pPr>
            <w:r w:rsidRPr="00D42CE3">
              <w:t>54 Mbit/s</w:t>
            </w:r>
          </w:p>
        </w:tc>
        <w:tc>
          <w:tcPr>
            <w:tcW w:w="1350" w:type="dxa"/>
          </w:tcPr>
          <w:p w14:paraId="5549FDC8" w14:textId="038DE72A" w:rsidR="00FE7CAD" w:rsidRPr="00D42CE3" w:rsidRDefault="00FE7CAD" w:rsidP="00FE7CAD">
            <w:pPr>
              <w:pStyle w:val="Nidungvnbn"/>
              <w:ind w:firstLine="0"/>
            </w:pPr>
            <w:r w:rsidRPr="00D42CE3">
              <w:t>40-100 kbit/s</w:t>
            </w:r>
          </w:p>
        </w:tc>
        <w:tc>
          <w:tcPr>
            <w:tcW w:w="1260" w:type="dxa"/>
          </w:tcPr>
          <w:p w14:paraId="1299CA2F" w14:textId="1FD497A3" w:rsidR="00FE7CAD" w:rsidRPr="00D42CE3" w:rsidRDefault="00FE7CAD" w:rsidP="00FE7CAD">
            <w:pPr>
              <w:pStyle w:val="Nidungvnbn"/>
              <w:ind w:firstLine="0"/>
            </w:pPr>
            <w:r w:rsidRPr="00D42CE3">
              <w:t>250kbit/s</w:t>
            </w:r>
          </w:p>
        </w:tc>
        <w:tc>
          <w:tcPr>
            <w:tcW w:w="1260" w:type="dxa"/>
          </w:tcPr>
          <w:p w14:paraId="30EE2F76" w14:textId="581C2B9B" w:rsidR="00FE7CAD" w:rsidRPr="00D42CE3" w:rsidRDefault="00FE7CAD" w:rsidP="00FE7CAD">
            <w:pPr>
              <w:pStyle w:val="Nidungvnbn"/>
              <w:ind w:firstLine="0"/>
            </w:pPr>
            <w:r w:rsidRPr="00D42CE3">
              <w:t>250kbit/s</w:t>
            </w:r>
          </w:p>
        </w:tc>
        <w:tc>
          <w:tcPr>
            <w:tcW w:w="1260" w:type="dxa"/>
          </w:tcPr>
          <w:p w14:paraId="3C9F9929" w14:textId="0AF13F5F" w:rsidR="00FE7CAD" w:rsidRPr="00D42CE3" w:rsidRDefault="00FE7CAD" w:rsidP="00FE7CAD">
            <w:pPr>
              <w:pStyle w:val="Nidungvnbn"/>
              <w:ind w:firstLine="0"/>
            </w:pPr>
            <w:r w:rsidRPr="00D42CE3">
              <w:t>1 Mbit/s</w:t>
            </w:r>
          </w:p>
        </w:tc>
      </w:tr>
      <w:tr w:rsidR="00FE7CAD" w:rsidRPr="00D42CE3" w14:paraId="0A62E422" w14:textId="77777777" w:rsidTr="008841C6">
        <w:tc>
          <w:tcPr>
            <w:tcW w:w="2605" w:type="dxa"/>
          </w:tcPr>
          <w:p w14:paraId="54CB5EB4" w14:textId="43228FAB" w:rsidR="00FE7CAD" w:rsidRPr="00D42CE3" w:rsidRDefault="00FE7CAD" w:rsidP="00FE7CAD">
            <w:pPr>
              <w:pStyle w:val="Nidungvnbn"/>
              <w:ind w:firstLine="0"/>
            </w:pPr>
            <w:r w:rsidRPr="00D42CE3">
              <w:t>Cấu trúc mạng</w:t>
            </w:r>
          </w:p>
        </w:tc>
        <w:tc>
          <w:tcPr>
            <w:tcW w:w="1350" w:type="dxa"/>
          </w:tcPr>
          <w:p w14:paraId="18FD073E" w14:textId="17B6AC28" w:rsidR="00FE7CAD" w:rsidRPr="00D42CE3" w:rsidRDefault="00FE7CAD" w:rsidP="00FE7CAD">
            <w:pPr>
              <w:pStyle w:val="Nidungvnbn"/>
              <w:ind w:firstLine="0"/>
            </w:pPr>
            <w:r w:rsidRPr="00D42CE3">
              <w:t>Star</w:t>
            </w:r>
          </w:p>
        </w:tc>
        <w:tc>
          <w:tcPr>
            <w:tcW w:w="1350" w:type="dxa"/>
          </w:tcPr>
          <w:p w14:paraId="3E0BA5EC" w14:textId="2190204B" w:rsidR="00FE7CAD" w:rsidRPr="00D42CE3" w:rsidRDefault="00FE7CAD" w:rsidP="00FE7CAD">
            <w:pPr>
              <w:pStyle w:val="Nidungvnbn"/>
              <w:ind w:firstLine="0"/>
            </w:pPr>
            <w:r w:rsidRPr="00D42CE3">
              <w:t>Mesh</w:t>
            </w:r>
          </w:p>
        </w:tc>
        <w:tc>
          <w:tcPr>
            <w:tcW w:w="1260" w:type="dxa"/>
          </w:tcPr>
          <w:p w14:paraId="5FE924C0" w14:textId="00DCD18D" w:rsidR="00FE7CAD" w:rsidRPr="00D42CE3" w:rsidRDefault="00FE7CAD" w:rsidP="00FE7CAD">
            <w:pPr>
              <w:pStyle w:val="Nidungvnbn"/>
              <w:ind w:firstLine="0"/>
            </w:pPr>
            <w:r w:rsidRPr="00D42CE3">
              <w:t>Mesh</w:t>
            </w:r>
          </w:p>
        </w:tc>
        <w:tc>
          <w:tcPr>
            <w:tcW w:w="1260" w:type="dxa"/>
          </w:tcPr>
          <w:p w14:paraId="0E33C7AC" w14:textId="44F47D3D" w:rsidR="00FE7CAD" w:rsidRPr="00D42CE3" w:rsidRDefault="00FE7CAD" w:rsidP="00FE7CAD">
            <w:pPr>
              <w:pStyle w:val="Nidungvnbn"/>
              <w:ind w:firstLine="0"/>
            </w:pPr>
            <w:r w:rsidRPr="00D42CE3">
              <w:t>Mesh</w:t>
            </w:r>
          </w:p>
        </w:tc>
        <w:tc>
          <w:tcPr>
            <w:tcW w:w="1260" w:type="dxa"/>
          </w:tcPr>
          <w:p w14:paraId="737FD6DD" w14:textId="202858D5" w:rsidR="00FE7CAD" w:rsidRPr="00D42CE3" w:rsidRDefault="00FE7CAD" w:rsidP="00FE7CAD">
            <w:pPr>
              <w:pStyle w:val="Nidungvnbn"/>
              <w:ind w:firstLine="0"/>
            </w:pPr>
            <w:r w:rsidRPr="00D42CE3">
              <w:t>Scattemet</w:t>
            </w:r>
          </w:p>
        </w:tc>
      </w:tr>
      <w:tr w:rsidR="00FE7CAD" w:rsidRPr="00D42CE3" w14:paraId="5CEA7CF8" w14:textId="77777777" w:rsidTr="008841C6">
        <w:tc>
          <w:tcPr>
            <w:tcW w:w="2605" w:type="dxa"/>
          </w:tcPr>
          <w:p w14:paraId="0ED6ABF8" w14:textId="5DED8658" w:rsidR="00FE7CAD" w:rsidRPr="00D42CE3" w:rsidRDefault="00FE7CAD" w:rsidP="00FE7CAD">
            <w:pPr>
              <w:pStyle w:val="Nidungvnbn"/>
              <w:ind w:firstLine="0"/>
            </w:pPr>
            <w:r w:rsidRPr="00D42CE3">
              <w:t>Mức tiêu thụ năng lượng</w:t>
            </w:r>
          </w:p>
        </w:tc>
        <w:tc>
          <w:tcPr>
            <w:tcW w:w="1350" w:type="dxa"/>
          </w:tcPr>
          <w:p w14:paraId="5C9004BC" w14:textId="112F0E25" w:rsidR="00FE7CAD" w:rsidRPr="00D42CE3" w:rsidRDefault="00FE7CAD" w:rsidP="00FE7CAD">
            <w:pPr>
              <w:pStyle w:val="Nidungvnbn"/>
              <w:ind w:firstLine="0"/>
            </w:pPr>
            <w:r w:rsidRPr="00D42CE3">
              <w:t>Hight</w:t>
            </w:r>
          </w:p>
        </w:tc>
        <w:tc>
          <w:tcPr>
            <w:tcW w:w="1350" w:type="dxa"/>
          </w:tcPr>
          <w:p w14:paraId="1C12909E" w14:textId="3482DC9E" w:rsidR="00FE7CAD" w:rsidRPr="00D42CE3" w:rsidRDefault="00FE7CAD" w:rsidP="00FE7CAD">
            <w:pPr>
              <w:pStyle w:val="Nidungvnbn"/>
              <w:ind w:firstLine="0"/>
            </w:pPr>
            <w:r w:rsidRPr="00D42CE3">
              <w:t>Low</w:t>
            </w:r>
          </w:p>
        </w:tc>
        <w:tc>
          <w:tcPr>
            <w:tcW w:w="1260" w:type="dxa"/>
          </w:tcPr>
          <w:p w14:paraId="0F42BB98" w14:textId="6F0BECFD" w:rsidR="00FE7CAD" w:rsidRPr="00D42CE3" w:rsidRDefault="00FE7CAD" w:rsidP="00FE7CAD">
            <w:pPr>
              <w:pStyle w:val="Nidungvnbn"/>
              <w:ind w:firstLine="0"/>
            </w:pPr>
            <w:r w:rsidRPr="00D42CE3">
              <w:t>Low</w:t>
            </w:r>
          </w:p>
        </w:tc>
        <w:tc>
          <w:tcPr>
            <w:tcW w:w="1260" w:type="dxa"/>
          </w:tcPr>
          <w:p w14:paraId="0E23608E" w14:textId="6EA73B83" w:rsidR="00FE7CAD" w:rsidRPr="00D42CE3" w:rsidRDefault="00FE7CAD" w:rsidP="00FE7CAD">
            <w:pPr>
              <w:pStyle w:val="Nidungvnbn"/>
              <w:ind w:firstLine="0"/>
            </w:pPr>
            <w:r w:rsidRPr="00D42CE3">
              <w:t>Low</w:t>
            </w:r>
          </w:p>
        </w:tc>
        <w:tc>
          <w:tcPr>
            <w:tcW w:w="1260" w:type="dxa"/>
          </w:tcPr>
          <w:p w14:paraId="7E3BF31C" w14:textId="23FEF828" w:rsidR="00FE7CAD" w:rsidRPr="00D42CE3" w:rsidRDefault="00FE7CAD" w:rsidP="00FE7CAD">
            <w:pPr>
              <w:pStyle w:val="Nidungvnbn"/>
              <w:keepNext/>
              <w:ind w:firstLine="0"/>
            </w:pPr>
            <w:r w:rsidRPr="00D42CE3">
              <w:t>Low</w:t>
            </w:r>
          </w:p>
        </w:tc>
      </w:tr>
    </w:tbl>
    <w:p w14:paraId="12C7AD5C" w14:textId="060AB0DD" w:rsidR="00B1322D" w:rsidRPr="00D42CE3" w:rsidRDefault="0061526C" w:rsidP="003D0E5D">
      <w:pPr>
        <w:pStyle w:val="Caption"/>
      </w:pPr>
      <w:bookmarkStart w:id="13" w:name="_Toc515790978"/>
      <w:r w:rsidRPr="00D42CE3">
        <w:t xml:space="preserve">Bảng </w:t>
      </w:r>
      <w:fldSimple w:instr=" SEQ Bảng \* ARABIC ">
        <w:r w:rsidR="0083427B">
          <w:rPr>
            <w:noProof/>
          </w:rPr>
          <w:t>1</w:t>
        </w:r>
      </w:fldSimple>
      <w:r w:rsidR="00FE7CAD" w:rsidRPr="00D42CE3">
        <w:t xml:space="preserve"> Các giao thức kết nối</w:t>
      </w:r>
      <w:bookmarkEnd w:id="13"/>
    </w:p>
    <w:p w14:paraId="3C80BF2A" w14:textId="3D4D7193" w:rsidR="003D0E5D" w:rsidRPr="00D42CE3" w:rsidRDefault="003D0E5D" w:rsidP="003D0E5D">
      <w:r w:rsidRPr="00D42CE3">
        <w:t xml:space="preserve"> </w:t>
      </w:r>
    </w:p>
    <w:p w14:paraId="4619D853" w14:textId="77777777" w:rsidR="00FE7CAD" w:rsidRPr="00D42CE3" w:rsidRDefault="00FE7CAD" w:rsidP="00FE7CAD">
      <w:pPr>
        <w:pStyle w:val="Tiumccp2"/>
      </w:pPr>
      <w:bookmarkStart w:id="14" w:name="_Toc515791384"/>
      <w:r w:rsidRPr="00D42CE3">
        <w:t>Các giao thức truyền tải dữ liệu trong IoT</w:t>
      </w:r>
      <w:bookmarkEnd w:id="14"/>
    </w:p>
    <w:p w14:paraId="060A00C5" w14:textId="77777777" w:rsidR="00FE7CAD" w:rsidRPr="00D42CE3" w:rsidRDefault="00FE7CAD" w:rsidP="00FE7CAD">
      <w:pPr>
        <w:pStyle w:val="Nidungvnbn"/>
        <w:rPr>
          <w:shd w:val="clear" w:color="auto" w:fill="FFFFFF"/>
        </w:rPr>
      </w:pPr>
      <w:r w:rsidRPr="00D42CE3">
        <w:rPr>
          <w:shd w:val="clear" w:color="auto" w:fill="FFFFFF"/>
        </w:rPr>
        <w:t>Để khai thác hết được tiềm năng của mô hình IoT, các thiết bị kết nối cần phải giao tiếp bằng các giao thức mà không làm tiêu tốn quá nhiều tài nguyên của CPU. Dưới đây cung cấp tổng quan về 5 giao thức truyền tải dữ liệu phổ biến có thể được sử dụng trong các mô hình Internet of Things</w:t>
      </w:r>
    </w:p>
    <w:p w14:paraId="350ED6CC" w14:textId="61A64D91" w:rsidR="00FE7CAD" w:rsidRPr="00D42CE3" w:rsidRDefault="00FE7CAD" w:rsidP="00FE7CAD">
      <w:pPr>
        <w:pStyle w:val="Tiumccp3"/>
        <w:rPr>
          <w:rStyle w:val="Strong"/>
          <w:b w:val="0"/>
          <w:bCs w:val="0"/>
        </w:rPr>
      </w:pPr>
      <w:bookmarkStart w:id="15" w:name="_Toc515791385"/>
      <w:r w:rsidRPr="00D42CE3">
        <w:rPr>
          <w:rStyle w:val="Strong"/>
          <w:b w:val="0"/>
          <w:bCs w:val="0"/>
        </w:rPr>
        <w:t>MQTT (Message Queue Telemetry Transport)</w:t>
      </w:r>
      <w:bookmarkEnd w:id="15"/>
    </w:p>
    <w:p w14:paraId="50166148" w14:textId="3DAE0085" w:rsidR="00FE7CAD" w:rsidRPr="00D42CE3" w:rsidRDefault="00FE7CAD" w:rsidP="002C428A">
      <w:pPr>
        <w:pStyle w:val="Nidungvnbn"/>
        <w:rPr>
          <w:szCs w:val="24"/>
        </w:rPr>
      </w:pPr>
      <w:r w:rsidRPr="00D42CE3">
        <w:lastRenderedPageBreak/>
        <w:t>MQTT là một giao thức gởi dạng publish/subscribe sử dụng cho các thiết bị [Internet of Things]</w:t>
      </w:r>
      <w:r w:rsidR="00207988">
        <w:t xml:space="preserve"> </w:t>
      </w:r>
      <w:r w:rsidRPr="00D42CE3">
        <w:t>(/tags/IoT) với băng thông thấp, độ tin cậy cao và khả năng được sử dụng trong mạng lưới không ổn định.</w:t>
      </w:r>
    </w:p>
    <w:p w14:paraId="059EDC0E" w14:textId="77777777" w:rsidR="00FE7CAD" w:rsidRPr="00D42CE3" w:rsidRDefault="00FE7CAD" w:rsidP="002C428A">
      <w:pPr>
        <w:pStyle w:val="Nidungvnbn"/>
      </w:pPr>
      <w:r w:rsidRPr="00D42CE3">
        <w:t>Bởi vì giao thức này sử dụng băng thông thấp trong môi trường có độ trễ cao nên nó là một giao thức lý tưởng cho các ứng dụng M2M</w:t>
      </w:r>
    </w:p>
    <w:p w14:paraId="44DF7BFB" w14:textId="77777777" w:rsidR="002C428A" w:rsidRPr="00D42CE3" w:rsidRDefault="002C428A" w:rsidP="008841C6">
      <w:pPr>
        <w:pStyle w:val="Nidungvnbn"/>
        <w:keepNext/>
        <w:jc w:val="center"/>
      </w:pPr>
      <w:r w:rsidRPr="00D42CE3">
        <w:rPr>
          <w:noProof/>
        </w:rPr>
        <w:drawing>
          <wp:inline distT="0" distB="0" distL="0" distR="0" wp14:anchorId="2E3C572D" wp14:editId="5707BDEC">
            <wp:extent cx="4060891" cy="26716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09118" cy="2703366"/>
                    </a:xfrm>
                    <a:prstGeom prst="rect">
                      <a:avLst/>
                    </a:prstGeom>
                  </pic:spPr>
                </pic:pic>
              </a:graphicData>
            </a:graphic>
          </wp:inline>
        </w:drawing>
      </w:r>
    </w:p>
    <w:p w14:paraId="43FAADBC" w14:textId="798EF17D" w:rsidR="00FE7CAD" w:rsidRPr="00D42CE3" w:rsidRDefault="002C428A" w:rsidP="002C428A">
      <w:pPr>
        <w:pStyle w:val="Caption"/>
      </w:pPr>
      <w:bookmarkStart w:id="16" w:name="_Toc515790856"/>
      <w:r w:rsidRPr="00D42CE3">
        <w:t xml:space="preserve">Hình </w:t>
      </w:r>
      <w:fldSimple w:instr=" SEQ Hình \* ARABIC ">
        <w:r w:rsidR="0083427B">
          <w:rPr>
            <w:noProof/>
          </w:rPr>
          <w:t>4</w:t>
        </w:r>
      </w:fldSimple>
      <w:r w:rsidRPr="00D42CE3">
        <w:rPr>
          <w:noProof/>
        </w:rPr>
        <w:t xml:space="preserve"> Giao thức MQTT</w:t>
      </w:r>
      <w:bookmarkEnd w:id="16"/>
    </w:p>
    <w:p w14:paraId="64297892" w14:textId="4160D10E" w:rsidR="008104DE" w:rsidRPr="00D42CE3" w:rsidRDefault="002C428A" w:rsidP="002C428A">
      <w:pPr>
        <w:pStyle w:val="Tiumccp3"/>
        <w:rPr>
          <w:rStyle w:val="Strong"/>
          <w:b w:val="0"/>
          <w:bCs w:val="0"/>
        </w:rPr>
      </w:pPr>
      <w:bookmarkStart w:id="17" w:name="_Toc515791386"/>
      <w:r w:rsidRPr="00D42CE3">
        <w:rPr>
          <w:rStyle w:val="Strong"/>
          <w:b w:val="0"/>
          <w:bCs w:val="0"/>
        </w:rPr>
        <w:t>CoAP (Constrained Applications Protocol)</w:t>
      </w:r>
      <w:bookmarkEnd w:id="17"/>
    </w:p>
    <w:p w14:paraId="19AD7BA3" w14:textId="77777777" w:rsidR="005507FD" w:rsidRPr="00D42CE3" w:rsidRDefault="005507FD" w:rsidP="005507FD">
      <w:pPr>
        <w:pStyle w:val="Nidungvnbn"/>
        <w:rPr>
          <w:szCs w:val="24"/>
        </w:rPr>
      </w:pPr>
      <w:r w:rsidRPr="00D42CE3">
        <w:t>CoAP là một giao thức truyền tải tài liệu theo mô hình client/server dự trên internet tương tự như giao thức HTTP nhưng được thiết kế cho các thiết bị ràng buộc. Giao thức này hỗ trợ một giao thức one-to-one để chuyển đổi trạng thái thông tin giữa client và server.</w:t>
      </w:r>
    </w:p>
    <w:p w14:paraId="74D18AF6" w14:textId="77777777" w:rsidR="005507FD" w:rsidRPr="00D42CE3" w:rsidRDefault="005507FD" w:rsidP="005507FD">
      <w:pPr>
        <w:pStyle w:val="Nidungvnbn"/>
      </w:pPr>
      <w:r w:rsidRPr="00D42CE3">
        <w:t>CoAP sử dụng UDP (User Datagram Protocol), không hỗ trợ TCP, ngoài ra còn hỗ trợ địa chỉ broadcast và multicast, truyền thông CoAP thông qua các datagram phi kết nối (connectionless) có thể được sử dụng trên các giao thức truyền thông dựa trên các gói.</w:t>
      </w:r>
    </w:p>
    <w:p w14:paraId="23EC9F2A" w14:textId="40616E4E" w:rsidR="005507FD" w:rsidRPr="00D42CE3" w:rsidRDefault="005507FD" w:rsidP="005507FD">
      <w:pPr>
        <w:pStyle w:val="Nidungvnbn"/>
      </w:pPr>
      <w:r w:rsidRPr="00D42CE3">
        <w:lastRenderedPageBreak/>
        <w:t>UDP có thể dễ dàng triển khai trên các vi điều khiển hơn TCP nhưng các công cụ bảo mật như SSL/TSL không có sẵn, tuy nhiên ta có thể sử dụng Datagram Transport Layer Security (DTLS) để thay thế.</w:t>
      </w:r>
    </w:p>
    <w:p w14:paraId="5CC9B9EB" w14:textId="77777777" w:rsidR="005507FD" w:rsidRPr="00D42CE3" w:rsidRDefault="005507FD" w:rsidP="00467F05">
      <w:pPr>
        <w:pStyle w:val="Nidungvnbn"/>
        <w:jc w:val="center"/>
      </w:pPr>
      <w:r w:rsidRPr="00D42CE3">
        <w:rPr>
          <w:noProof/>
        </w:rPr>
        <w:drawing>
          <wp:inline distT="0" distB="0" distL="0" distR="0" wp14:anchorId="13293A81" wp14:editId="405D5B5E">
            <wp:extent cx="5263763" cy="249104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7052" cy="2506799"/>
                    </a:xfrm>
                    <a:prstGeom prst="rect">
                      <a:avLst/>
                    </a:prstGeom>
                  </pic:spPr>
                </pic:pic>
              </a:graphicData>
            </a:graphic>
          </wp:inline>
        </w:drawing>
      </w:r>
    </w:p>
    <w:p w14:paraId="154A9CC8" w14:textId="1BC4A3BE" w:rsidR="002C428A" w:rsidRPr="00D42CE3" w:rsidRDefault="005507FD" w:rsidP="005507FD">
      <w:pPr>
        <w:pStyle w:val="Caption"/>
      </w:pPr>
      <w:bookmarkStart w:id="18" w:name="_Toc515790857"/>
      <w:r w:rsidRPr="00D42CE3">
        <w:t xml:space="preserve">Hình </w:t>
      </w:r>
      <w:fldSimple w:instr=" SEQ Hình \* ARABIC ">
        <w:r w:rsidR="0083427B">
          <w:rPr>
            <w:noProof/>
          </w:rPr>
          <w:t>5</w:t>
        </w:r>
      </w:fldSimple>
      <w:r w:rsidRPr="00D42CE3">
        <w:t xml:space="preserve"> Giao thức CoAP và HTTP</w:t>
      </w:r>
      <w:bookmarkEnd w:id="18"/>
    </w:p>
    <w:p w14:paraId="738AB304" w14:textId="598894FC" w:rsidR="005507FD" w:rsidRPr="00D42CE3" w:rsidRDefault="005507FD" w:rsidP="005507FD">
      <w:pPr>
        <w:pStyle w:val="Tiumccp3"/>
        <w:rPr>
          <w:rStyle w:val="Strong"/>
          <w:b w:val="0"/>
          <w:bCs w:val="0"/>
        </w:rPr>
      </w:pPr>
      <w:bookmarkStart w:id="19" w:name="_Toc515791387"/>
      <w:r w:rsidRPr="00D42CE3">
        <w:rPr>
          <w:rStyle w:val="Strong"/>
          <w:b w:val="0"/>
          <w:bCs w:val="0"/>
        </w:rPr>
        <w:t>DDS (Data Distribution Service)</w:t>
      </w:r>
      <w:bookmarkEnd w:id="19"/>
    </w:p>
    <w:p w14:paraId="046AFA08" w14:textId="77777777" w:rsidR="005507FD" w:rsidRPr="00D42CE3" w:rsidRDefault="005507FD" w:rsidP="005507FD">
      <w:pPr>
        <w:pStyle w:val="Nidungvnbn"/>
      </w:pPr>
      <w:r w:rsidRPr="00D42CE3">
        <w:t>DDS là một ngôn ngữ trung gian dựa vào dữ liệu tập trung được sử dụng để cho phép khả năng mở rộng, thời gian thực, độ tin cậy cao và trao đổi dữ liệu tương tác.</w:t>
      </w:r>
    </w:p>
    <w:p w14:paraId="59C59EA2" w14:textId="77777777" w:rsidR="005507FD" w:rsidRPr="00D42CE3" w:rsidRDefault="005507FD" w:rsidP="005507FD">
      <w:pPr>
        <w:pStyle w:val="NormalWeb"/>
        <w:shd w:val="clear" w:color="auto" w:fill="FFFFFF"/>
        <w:spacing w:before="0" w:beforeAutospacing="0" w:after="0" w:afterAutospacing="0" w:line="360" w:lineRule="atLeast"/>
        <w:jc w:val="both"/>
        <w:textAlignment w:val="baseline"/>
        <w:rPr>
          <w:rStyle w:val="BalloonTextChar"/>
          <w:rFonts w:ascii="Times New Roman" w:eastAsiaTheme="minorHAnsi" w:hAnsi="Times New Roman" w:cs="Times New Roman"/>
          <w:color w:val="666666"/>
          <w:bdr w:val="none" w:sz="0" w:space="0" w:color="auto" w:frame="1"/>
        </w:rPr>
      </w:pPr>
      <w:r w:rsidRPr="00D42CE3">
        <w:t>Đây là một giao thức phi tập trung (broker-less) với truyền thông ngang hàng trực tiếp theo kiểu peer-to-peer giữa các publishers và subscribers và được thiết kế để trở thành một ngôn ngữ và hệ điều hành độc lập. DDS gửi và nhận dữ liệu, sự kiện, và thông tin lệnh trên UDP nhưng cũng có thể chạy trên các giao thức truyền tải khác như IP Multicast, TCP / IP, bộ nhớ chia sẻ … DDS hỗ trợ các kết nối được quản lý many-to-many theo thời gian thực và ngoài ra còn hỗ trợ dò tìm tự động (automatic discovery). Các ứng dụng sử dụng DDS cho truyền thông được tách riêng và không yêu cầu sự can thiệp từ các ứng dụng của người dùng, có thể đơn giản hóa việc lập trình mạng phức tạp. Các tham số QoS được sử dụng để xác định các cơ chế tự dò tìm của nó được thiết lập một lần.</w:t>
      </w:r>
    </w:p>
    <w:p w14:paraId="02FD65E0" w14:textId="0C84B2A2" w:rsidR="005507FD" w:rsidRPr="00D42CE3" w:rsidRDefault="005507FD" w:rsidP="005507FD">
      <w:pPr>
        <w:pStyle w:val="Tiumccp3"/>
      </w:pPr>
      <w:bookmarkStart w:id="20" w:name="_Toc515791388"/>
      <w:r w:rsidRPr="00D42CE3">
        <w:rPr>
          <w:rStyle w:val="Strong"/>
          <w:b w:val="0"/>
          <w:bCs w:val="0"/>
        </w:rPr>
        <w:t>AMQP (Advanced Message Queue Protocol)</w:t>
      </w:r>
      <w:bookmarkEnd w:id="20"/>
    </w:p>
    <w:p w14:paraId="4F8467E3" w14:textId="77777777" w:rsidR="00467F05" w:rsidRPr="00D42CE3" w:rsidRDefault="005507FD" w:rsidP="005507FD">
      <w:pPr>
        <w:pStyle w:val="Nidungvnbn"/>
      </w:pPr>
      <w:r w:rsidRPr="00D42CE3">
        <w:t xml:space="preserve">AMQP là một giao thức làm trung gian cho các gói tin trên lớp ứng dụng với mục đích thay thế các hệ thống truyền tin độc quyền và không tương thích. Các tính năng </w:t>
      </w:r>
      <w:r w:rsidRPr="00D42CE3">
        <w:lastRenderedPageBreak/>
        <w:t>chính của AMQP là định hướng message, hàng đợi, định tuyến (bao gồm point-to-point và publish-subscribe) có độ tin cậy và bảo mật cao. Các hoạt động sẽ được thực hiện thông qua broker, nó cung cấp khả năng đ</w:t>
      </w:r>
      <w:r w:rsidR="00467F05" w:rsidRPr="00D42CE3">
        <w:t>iều khiển luồng (Flow Control).</w:t>
      </w:r>
    </w:p>
    <w:p w14:paraId="0F3ED139" w14:textId="77777777" w:rsidR="00467F05" w:rsidRPr="00D42CE3" w:rsidRDefault="005507FD" w:rsidP="00467F05">
      <w:pPr>
        <w:pStyle w:val="Nidungvnbn"/>
      </w:pPr>
      <w:r w:rsidRPr="00D42CE3">
        <w:t>Một trong các Message Broker phổ biến là RabbitMQ, được lập trình bằng ngôn ngữ Erlang, RabbitMQ cung cấp cho lập trình viên một phương tiện trung gian để giao tiếp giữa nhiều thành phần trong một hệ thống lớn.</w:t>
      </w:r>
    </w:p>
    <w:p w14:paraId="0670F8D3" w14:textId="399B209C" w:rsidR="005507FD" w:rsidRPr="00D42CE3" w:rsidRDefault="005507FD" w:rsidP="00467F05">
      <w:pPr>
        <w:pStyle w:val="Nidungvnbn"/>
      </w:pPr>
      <w:r w:rsidRPr="00D42CE3">
        <w:t>Không giống như các giao thức khác, AMQP là một giao thức có dây (wire-protocol), có khả năng diễn tả các message phù hợp với định dạng dữ liệu, có thể triển khai với rất nhiều loại ngôn ngữ lập trình.</w:t>
      </w:r>
    </w:p>
    <w:p w14:paraId="6341FB7A" w14:textId="77777777" w:rsidR="00467F05" w:rsidRPr="00D42CE3" w:rsidRDefault="00467F05" w:rsidP="00467F05">
      <w:pPr>
        <w:pStyle w:val="Tiumccp3"/>
      </w:pPr>
      <w:bookmarkStart w:id="21" w:name="_Toc515791389"/>
      <w:r w:rsidRPr="00D42CE3">
        <w:rPr>
          <w:rStyle w:val="Strong"/>
          <w:b w:val="0"/>
          <w:bCs w:val="0"/>
        </w:rPr>
        <w:t>XMPP (Extensible Messaging và Presence Protocol)</w:t>
      </w:r>
      <w:bookmarkEnd w:id="21"/>
    </w:p>
    <w:p w14:paraId="75596C0E" w14:textId="58916184" w:rsidR="00467F05" w:rsidRPr="00D42CE3" w:rsidRDefault="00467F05" w:rsidP="00467F05">
      <w:pPr>
        <w:pStyle w:val="Nidungvnbn"/>
      </w:pPr>
      <w:r w:rsidRPr="00D42CE3">
        <w:t>XMPP (trước đây gọi là “Jabber”) là giao thức truyền thông dùng cho định hướng tin nhắn trung gian dựa trên ngôn ngữ XML.</w:t>
      </w:r>
    </w:p>
    <w:p w14:paraId="02935524" w14:textId="6CDABB3D" w:rsidR="00467F05" w:rsidRPr="00D42CE3" w:rsidRDefault="00467F05" w:rsidP="00467F05">
      <w:pPr>
        <w:pStyle w:val="Nidungvnbn"/>
      </w:pPr>
      <w:r w:rsidRPr="00D42CE3">
        <w:t>XMPP là mô hình phân quyền client-server phi tập trung, được sử dụng cho các ứng dụng nhắn tin văn bản. Có thể nói XMPP gần như là thời gian thực và có thể mở rộng đến hàng trăm hàng nghìn nút. Dữ liệu nhị phân phải được mã hóa base64 trước khi nó được truyền đi trong băng tần. XMPP tương tự như MQTT, có thể chạy trên nền tảng TCP.</w:t>
      </w:r>
    </w:p>
    <w:p w14:paraId="1F3A751B" w14:textId="029AB6FF" w:rsidR="005507FD" w:rsidRPr="00D42CE3" w:rsidRDefault="005507FD" w:rsidP="00467F05">
      <w:pPr>
        <w:pStyle w:val="Nidungvnbn"/>
        <w:ind w:firstLine="0"/>
      </w:pPr>
    </w:p>
    <w:p w14:paraId="67C85BEA" w14:textId="77777777" w:rsidR="005507FD" w:rsidRPr="00D42CE3" w:rsidRDefault="005507FD" w:rsidP="005507FD">
      <w:pPr>
        <w:pStyle w:val="Nidungvnbn"/>
      </w:pPr>
    </w:p>
    <w:p w14:paraId="0BF142DF" w14:textId="77777777" w:rsidR="00E17C86" w:rsidRPr="00D42CE3" w:rsidRDefault="00E17C86">
      <w:pPr>
        <w:spacing w:after="200" w:line="276" w:lineRule="auto"/>
        <w:rPr>
          <w:b/>
          <w:sz w:val="32"/>
          <w:szCs w:val="32"/>
        </w:rPr>
      </w:pPr>
      <w:r w:rsidRPr="00D42CE3">
        <w:br w:type="page"/>
      </w:r>
    </w:p>
    <w:p w14:paraId="7FA4AB5E" w14:textId="1BE06E39" w:rsidR="0064189C" w:rsidRPr="00D42CE3" w:rsidRDefault="008104DE" w:rsidP="008104DE">
      <w:pPr>
        <w:pStyle w:val="Chng"/>
        <w:numPr>
          <w:ilvl w:val="0"/>
          <w:numId w:val="0"/>
        </w:numPr>
        <w:jc w:val="left"/>
        <w:rPr>
          <w:lang w:val="en-US"/>
        </w:rPr>
      </w:pPr>
      <w:bookmarkStart w:id="22" w:name="_Toc515791390"/>
      <w:r w:rsidRPr="00D42CE3">
        <w:rPr>
          <w:lang w:val="en-US"/>
        </w:rPr>
        <w:lastRenderedPageBreak/>
        <w:t xml:space="preserve">Chương 2 </w:t>
      </w:r>
      <w:r w:rsidR="00524243" w:rsidRPr="00D42CE3">
        <w:rPr>
          <w:lang w:val="en-US"/>
        </w:rPr>
        <w:t>–</w:t>
      </w:r>
      <w:r w:rsidRPr="00D42CE3">
        <w:rPr>
          <w:lang w:val="en-US"/>
        </w:rPr>
        <w:t xml:space="preserve"> </w:t>
      </w:r>
      <w:r w:rsidR="00524243" w:rsidRPr="00D42CE3">
        <w:rPr>
          <w:lang w:val="en-US"/>
        </w:rPr>
        <w:t>TỔNG QUAN</w:t>
      </w:r>
      <w:bookmarkEnd w:id="22"/>
    </w:p>
    <w:p w14:paraId="024EF67B" w14:textId="77777777" w:rsidR="008104DE" w:rsidRPr="00D42CE3" w:rsidRDefault="008104DE" w:rsidP="00201139">
      <w:pPr>
        <w:pStyle w:val="ListParagraph"/>
        <w:numPr>
          <w:ilvl w:val="0"/>
          <w:numId w:val="3"/>
        </w:numPr>
        <w:tabs>
          <w:tab w:val="center" w:pos="6379"/>
        </w:tabs>
        <w:spacing w:line="360" w:lineRule="auto"/>
        <w:contextualSpacing w:val="0"/>
        <w:jc w:val="center"/>
        <w:rPr>
          <w:b/>
          <w:vanish/>
          <w:sz w:val="32"/>
          <w:szCs w:val="32"/>
          <w:lang w:val="vi-VN"/>
        </w:rPr>
      </w:pPr>
    </w:p>
    <w:p w14:paraId="2B4C1D00" w14:textId="034B28EB" w:rsidR="008104DE" w:rsidRPr="00D42CE3" w:rsidRDefault="00B85D17" w:rsidP="008104DE">
      <w:pPr>
        <w:pStyle w:val="Tiumccp1"/>
      </w:pPr>
      <w:bookmarkStart w:id="23" w:name="_Toc515791391"/>
      <w:r w:rsidRPr="00D42CE3">
        <w:t>Mục tiêu và hướng tiếp cận đề tài mạng cảm biến nhiệt độ sử dụng IoT</w:t>
      </w:r>
      <w:bookmarkEnd w:id="23"/>
    </w:p>
    <w:p w14:paraId="756D7192" w14:textId="7D82270D" w:rsidR="00440951" w:rsidRPr="00D42CE3" w:rsidRDefault="00440951" w:rsidP="00440951">
      <w:pPr>
        <w:pStyle w:val="Tiumccp2"/>
      </w:pPr>
      <w:bookmarkStart w:id="24" w:name="_Toc515791392"/>
      <w:r w:rsidRPr="00D42CE3">
        <w:t>Mục tiêu</w:t>
      </w:r>
      <w:bookmarkEnd w:id="24"/>
    </w:p>
    <w:p w14:paraId="6FDFB442" w14:textId="63805A74" w:rsidR="004634EE" w:rsidRPr="00D42CE3" w:rsidRDefault="004634EE" w:rsidP="004634EE">
      <w:pPr>
        <w:pStyle w:val="Nidungvnbn"/>
      </w:pPr>
      <w:r w:rsidRPr="00D42CE3">
        <w:t>Xây dựng được mô hình mạng cảm biến để hiện thực và tùy biến dựa trên các yêu cầu của hệ thống. Việc sử dụng các hệ thống dịch vụ của IBM để làm trung gian giữa người dùng cuối – lập trình viên – mạng cảm biến sẽ nâng cao bảo mật, độ thuận tiện cho mọi người và không giới hạn khoảng cách nhờ vào mạng toàn cầu.</w:t>
      </w:r>
      <w:r w:rsidR="00C67889" w:rsidRPr="00D42CE3">
        <w:t xml:space="preserve"> Với mong muốn như vậy nhóm chúng em đã xây dựng hệ thống mà IBM IoT đang cung cấp để làm trung gian từ đó xây dựng hệ thống giám sát nhiệt độ và kiểm soát bằng node-red trên Raspberry.</w:t>
      </w:r>
    </w:p>
    <w:p w14:paraId="4E1B117F" w14:textId="052116E3" w:rsidR="001E4D53" w:rsidRPr="00D42CE3" w:rsidRDefault="001E4D53" w:rsidP="007A44F1">
      <w:pPr>
        <w:pStyle w:val="Tiumccp2"/>
      </w:pPr>
      <w:bookmarkStart w:id="25" w:name="_Toc515791393"/>
      <w:r w:rsidRPr="00D42CE3">
        <w:t>Hướng tiếp cận</w:t>
      </w:r>
      <w:bookmarkEnd w:id="25"/>
    </w:p>
    <w:p w14:paraId="7A22D465" w14:textId="46E8031B" w:rsidR="001E4D53" w:rsidRPr="00D42CE3" w:rsidRDefault="001E4D53" w:rsidP="007A44F1">
      <w:pPr>
        <w:pStyle w:val="Tiumccp3"/>
      </w:pPr>
      <w:bookmarkStart w:id="26" w:name="_Toc515791394"/>
      <w:r w:rsidRPr="00D42CE3">
        <w:t>Giới thiệu IBM IoT</w:t>
      </w:r>
      <w:bookmarkEnd w:id="26"/>
    </w:p>
    <w:p w14:paraId="0AE1E5DA" w14:textId="1BFE2B04" w:rsidR="007A44F1" w:rsidRPr="00D42CE3" w:rsidRDefault="007A44F1" w:rsidP="007A44F1">
      <w:pPr>
        <w:pStyle w:val="Nidungvnbn"/>
      </w:pPr>
      <w:r w:rsidRPr="00D42CE3">
        <w:t>Từ rất lâu rồi công ty IBM đã hướng tới người dùng doanh nghiệp và các ứng dụng cloud cũng như các giải pháp xử lý dữ liệu thông qua cloud. IBM IoT được xuất phát từ IBM Watson với mục tiêu là chuẩn đoán bệnh ung thư trên người. Hiện nay IBM Watson được phép truy cập vào hệ thống hồ sơ ung thư của bệnh nhận để học và hỗ trợ bác sĩ trên khắp nước Mĩ trong việc chuẩn đoán điều trị ung thư.</w:t>
      </w:r>
    </w:p>
    <w:p w14:paraId="00C5009D" w14:textId="3D439CB1" w:rsidR="007A44F1" w:rsidRPr="00D42CE3" w:rsidRDefault="007A44F1" w:rsidP="007A44F1">
      <w:pPr>
        <w:pStyle w:val="Nidungvnbn"/>
      </w:pPr>
      <w:r w:rsidRPr="00D42CE3">
        <w:t>Dựa trên nền tảng Watson đó mà IBM cung cấp thêm các dịch vụ xử lý dữ liệu trên nền tảng điện toán đám mây trong đó có IoT. Việc cung cấp cả lưu trữ và xử lý dữ liệu giúp tạo sự thuận tiện cho doanh nghiệp cũng như lập</w:t>
      </w:r>
      <w:r w:rsidR="004D1CC2" w:rsidRPr="00D42CE3">
        <w:t xml:space="preserve"> trình viên.</w:t>
      </w:r>
    </w:p>
    <w:p w14:paraId="6567A163" w14:textId="0E5DFAB3" w:rsidR="00EE17CF" w:rsidRPr="00D42CE3" w:rsidRDefault="00EE17CF" w:rsidP="00A825D6">
      <w:pPr>
        <w:pStyle w:val="Nidungvnbn"/>
        <w:keepNext/>
        <w:rPr>
          <w:noProof/>
        </w:rPr>
      </w:pPr>
      <w:r w:rsidRPr="00D42CE3">
        <w:rPr>
          <w:noProof/>
        </w:rPr>
        <w:lastRenderedPageBreak/>
        <w:drawing>
          <wp:inline distT="0" distB="0" distL="0" distR="0" wp14:anchorId="46676910" wp14:editId="4B314FD5">
            <wp:extent cx="4408098" cy="2461402"/>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nasa_IBM_Watson_3.jpg"/>
                    <pic:cNvPicPr/>
                  </pic:nvPicPr>
                  <pic:blipFill>
                    <a:blip r:embed="rId16">
                      <a:extLst>
                        <a:ext uri="{28A0092B-C50C-407E-A947-70E740481C1C}">
                          <a14:useLocalDpi xmlns:a14="http://schemas.microsoft.com/office/drawing/2010/main" val="0"/>
                        </a:ext>
                      </a:extLst>
                    </a:blip>
                    <a:stretch>
                      <a:fillRect/>
                    </a:stretch>
                  </pic:blipFill>
                  <pic:spPr>
                    <a:xfrm rot="10800000" flipH="1" flipV="1">
                      <a:off x="0" y="0"/>
                      <a:ext cx="4408098" cy="2461402"/>
                    </a:xfrm>
                    <a:prstGeom prst="rect">
                      <a:avLst/>
                    </a:prstGeom>
                  </pic:spPr>
                </pic:pic>
              </a:graphicData>
            </a:graphic>
          </wp:inline>
        </w:drawing>
      </w:r>
    </w:p>
    <w:p w14:paraId="65DF0EC3" w14:textId="582A11FC" w:rsidR="004D1CC2" w:rsidRPr="00D42CE3" w:rsidRDefault="002F677E" w:rsidP="00EE17CF">
      <w:pPr>
        <w:pStyle w:val="Nidungvnbn"/>
        <w:keepNext/>
        <w:jc w:val="center"/>
      </w:pPr>
      <w:bookmarkStart w:id="27" w:name="_Toc515790858"/>
      <w:r w:rsidRPr="00D42CE3">
        <w:t xml:space="preserve">Hình </w:t>
      </w:r>
      <w:fldSimple w:instr=" SEQ Hình \* ARABIC ">
        <w:r w:rsidR="0083427B">
          <w:rPr>
            <w:noProof/>
          </w:rPr>
          <w:t>6</w:t>
        </w:r>
      </w:fldSimple>
      <w:r w:rsidR="00EE17CF" w:rsidRPr="00D42CE3">
        <w:t xml:space="preserve"> </w:t>
      </w:r>
      <w:r w:rsidRPr="00D42CE3">
        <w:t>Mô hình IBM IoT</w:t>
      </w:r>
      <w:bookmarkEnd w:id="27"/>
    </w:p>
    <w:p w14:paraId="497BFA03" w14:textId="5BC75BA5" w:rsidR="003C29B9" w:rsidRPr="00D42CE3" w:rsidRDefault="003C29B9" w:rsidP="003C29B9">
      <w:pPr>
        <w:pStyle w:val="Tiumccp3"/>
      </w:pPr>
      <w:bookmarkStart w:id="28" w:name="_Toc515791395"/>
      <w:r w:rsidRPr="00D42CE3">
        <w:t>Chuẩn bị</w:t>
      </w:r>
      <w:bookmarkEnd w:id="28"/>
    </w:p>
    <w:p w14:paraId="085996E6" w14:textId="7C1941B9" w:rsidR="003C29B9" w:rsidRPr="00D42CE3" w:rsidRDefault="00AF5F1E" w:rsidP="003C29B9">
      <w:pPr>
        <w:pStyle w:val="Nidungvnbn"/>
      </w:pPr>
      <w:r w:rsidRPr="00D42CE3">
        <w:t>Để xây dựng hệ thống cho đồ án IoT này chúng ta cần chuẩn bị:</w:t>
      </w:r>
    </w:p>
    <w:p w14:paraId="6FFB3E34" w14:textId="66FF1731" w:rsidR="00AF5F1E" w:rsidRPr="00D42CE3" w:rsidRDefault="00AF5F1E" w:rsidP="00201139">
      <w:pPr>
        <w:pStyle w:val="Nidungvnbn"/>
        <w:numPr>
          <w:ilvl w:val="0"/>
          <w:numId w:val="4"/>
        </w:numPr>
      </w:pPr>
      <w:r w:rsidRPr="00D42CE3">
        <w:t xml:space="preserve">1 Raspberry Pi Model B </w:t>
      </w:r>
      <w:r w:rsidR="001623C9" w:rsidRPr="00D42CE3">
        <w:t>Node Master Sensor</w:t>
      </w:r>
      <w:r w:rsidR="007C7A11" w:rsidRPr="00D42CE3">
        <w:t>.</w:t>
      </w:r>
    </w:p>
    <w:p w14:paraId="364418E1" w14:textId="33368E89" w:rsidR="00AF5F1E" w:rsidRPr="00D42CE3" w:rsidRDefault="00AF5F1E" w:rsidP="00201139">
      <w:pPr>
        <w:pStyle w:val="Nidungvnbn"/>
        <w:numPr>
          <w:ilvl w:val="0"/>
          <w:numId w:val="4"/>
        </w:numPr>
      </w:pPr>
      <w:r w:rsidRPr="00D42CE3">
        <w:t xml:space="preserve">2 </w:t>
      </w:r>
      <w:r w:rsidR="0012311A" w:rsidRPr="00D42CE3">
        <w:t>Arduino</w:t>
      </w:r>
      <w:r w:rsidRPr="00D42CE3">
        <w:t xml:space="preserve"> ESP 8266 </w:t>
      </w:r>
      <w:r w:rsidR="003F2560" w:rsidRPr="00D42CE3">
        <w:t xml:space="preserve">MCU </w:t>
      </w:r>
      <w:r w:rsidR="001623C9" w:rsidRPr="00D42CE3">
        <w:t>làm Slave Node</w:t>
      </w:r>
      <w:r w:rsidR="007C7A11" w:rsidRPr="00D42CE3">
        <w:t>.</w:t>
      </w:r>
    </w:p>
    <w:p w14:paraId="5083A48E" w14:textId="5736A5C9" w:rsidR="00873EB6" w:rsidRPr="00D42CE3" w:rsidRDefault="00873EB6" w:rsidP="00201139">
      <w:pPr>
        <w:pStyle w:val="Nidungvnbn"/>
        <w:numPr>
          <w:ilvl w:val="0"/>
          <w:numId w:val="4"/>
        </w:numPr>
      </w:pPr>
      <w:r w:rsidRPr="00D42CE3">
        <w:t xml:space="preserve">1 </w:t>
      </w:r>
      <w:r w:rsidR="0012311A" w:rsidRPr="00D42CE3">
        <w:t>Arduino</w:t>
      </w:r>
      <w:r w:rsidRPr="00D42CE3">
        <w:t xml:space="preserve"> Uno làm Slave Node</w:t>
      </w:r>
    </w:p>
    <w:p w14:paraId="038E13C3" w14:textId="48FEBB53" w:rsidR="001623C9" w:rsidRPr="00D42CE3" w:rsidRDefault="00902759" w:rsidP="00201139">
      <w:pPr>
        <w:pStyle w:val="Nidungvnbn"/>
        <w:numPr>
          <w:ilvl w:val="0"/>
          <w:numId w:val="4"/>
        </w:numPr>
      </w:pPr>
      <w:r w:rsidRPr="00D42CE3">
        <w:t>3</w:t>
      </w:r>
      <w:r w:rsidR="001623C9" w:rsidRPr="00D42CE3">
        <w:t xml:space="preserve"> nguồn 5,5V cho </w:t>
      </w:r>
      <w:r w:rsidR="0012311A" w:rsidRPr="00D42CE3">
        <w:t>Arduino</w:t>
      </w:r>
      <w:r w:rsidR="001623C9" w:rsidRPr="00D42CE3">
        <w:t xml:space="preserve"> và 1 nguồn 5V-2A cho Raspberry</w:t>
      </w:r>
      <w:r w:rsidR="007C7A11" w:rsidRPr="00D42CE3">
        <w:t>.</w:t>
      </w:r>
    </w:p>
    <w:p w14:paraId="427CC070" w14:textId="6C94FFCC" w:rsidR="001623C9" w:rsidRPr="00D42CE3" w:rsidRDefault="007C7A11" w:rsidP="00201139">
      <w:pPr>
        <w:pStyle w:val="Nidungvnbn"/>
        <w:numPr>
          <w:ilvl w:val="0"/>
          <w:numId w:val="4"/>
        </w:numPr>
      </w:pPr>
      <w:r w:rsidRPr="00D42CE3">
        <w:t>Mạng Wifi và Internet để kết nối và điều khiển.</w:t>
      </w:r>
    </w:p>
    <w:p w14:paraId="2B263936" w14:textId="7D4ABA9E" w:rsidR="007C7A11" w:rsidRPr="00D42CE3" w:rsidRDefault="007C7A11" w:rsidP="00201139">
      <w:pPr>
        <w:pStyle w:val="Nidungvnbn"/>
        <w:numPr>
          <w:ilvl w:val="0"/>
          <w:numId w:val="4"/>
        </w:numPr>
      </w:pPr>
      <w:r w:rsidRPr="00D42CE3">
        <w:t>1 sensor cảm biến nhiệt độ loại DHT11(Digital)</w:t>
      </w:r>
      <w:r w:rsidR="00C91075" w:rsidRPr="00D42CE3">
        <w:t>.</w:t>
      </w:r>
    </w:p>
    <w:p w14:paraId="4BC5A705" w14:textId="7779DF35" w:rsidR="007C7A11" w:rsidRPr="00D42CE3" w:rsidRDefault="00902759" w:rsidP="00201139">
      <w:pPr>
        <w:pStyle w:val="Nidungvnbn"/>
        <w:numPr>
          <w:ilvl w:val="0"/>
          <w:numId w:val="4"/>
        </w:numPr>
      </w:pPr>
      <w:r w:rsidRPr="00D42CE3">
        <w:t>2</w:t>
      </w:r>
      <w:r w:rsidR="007C7A11" w:rsidRPr="00D42CE3">
        <w:t xml:space="preserve"> sensor cảm biến nhiệt đột loại LM35(Analog)</w:t>
      </w:r>
      <w:r w:rsidR="00C91075" w:rsidRPr="00D42CE3">
        <w:t>.</w:t>
      </w:r>
    </w:p>
    <w:p w14:paraId="6A641FB7" w14:textId="773A5697" w:rsidR="00C91075" w:rsidRPr="00D42CE3" w:rsidRDefault="00854217" w:rsidP="00201139">
      <w:pPr>
        <w:pStyle w:val="Nidungvnbn"/>
        <w:numPr>
          <w:ilvl w:val="0"/>
          <w:numId w:val="4"/>
        </w:numPr>
      </w:pPr>
      <w:r w:rsidRPr="00D42CE3">
        <w:t xml:space="preserve">2 mạch thu phát RF loại Zigbee </w:t>
      </w:r>
      <w:r w:rsidR="00873EB6" w:rsidRPr="00D42CE3">
        <w:t>UART CC2530+PA V2</w:t>
      </w:r>
      <w:r w:rsidR="003F2560" w:rsidRPr="00D42CE3">
        <w:t>.</w:t>
      </w:r>
    </w:p>
    <w:p w14:paraId="2466AC81" w14:textId="42CA2A50" w:rsidR="00873EB6" w:rsidRPr="00D42CE3" w:rsidRDefault="00E73CF7" w:rsidP="00201139">
      <w:pPr>
        <w:pStyle w:val="Nidungvnbn"/>
        <w:numPr>
          <w:ilvl w:val="0"/>
          <w:numId w:val="4"/>
        </w:numPr>
      </w:pPr>
      <w:r w:rsidRPr="00D42CE3">
        <w:t>3 bóng</w:t>
      </w:r>
      <w:r w:rsidR="0068771B" w:rsidRPr="00D42CE3">
        <w:t xml:space="preserve"> đèn</w:t>
      </w:r>
      <w:r w:rsidRPr="00D42CE3">
        <w:t xml:space="preserve"> led</w:t>
      </w:r>
      <w:r w:rsidR="0068771B" w:rsidRPr="00D42CE3">
        <w:t xml:space="preserve"> 3.3V</w:t>
      </w:r>
      <w:r w:rsidR="003F2560" w:rsidRPr="00D42CE3">
        <w:t>.</w:t>
      </w:r>
      <w:r w:rsidRPr="00D42CE3">
        <w:t xml:space="preserve"> </w:t>
      </w:r>
    </w:p>
    <w:p w14:paraId="60C61C46" w14:textId="1C62E501" w:rsidR="003F2560" w:rsidRPr="00D42CE3" w:rsidRDefault="00665E04" w:rsidP="00201139">
      <w:pPr>
        <w:pStyle w:val="Nidungvnbn"/>
        <w:numPr>
          <w:ilvl w:val="0"/>
          <w:numId w:val="4"/>
        </w:numPr>
      </w:pPr>
      <w:r w:rsidRPr="00D42CE3">
        <w:t>Dây cắm đực cái.</w:t>
      </w:r>
    </w:p>
    <w:p w14:paraId="18F80958" w14:textId="0A13C2B4" w:rsidR="00665E04" w:rsidRPr="00D42CE3" w:rsidRDefault="00D02DCD" w:rsidP="00D02DCD">
      <w:pPr>
        <w:pStyle w:val="Tiumccp1"/>
      </w:pPr>
      <w:bookmarkStart w:id="29" w:name="_Toc515791396"/>
      <w:r w:rsidRPr="00D42CE3">
        <w:t>Raspberry Pi</w:t>
      </w:r>
      <w:bookmarkEnd w:id="29"/>
    </w:p>
    <w:p w14:paraId="6EA234CB" w14:textId="028A9F98" w:rsidR="00D02DCD" w:rsidRPr="00D42CE3" w:rsidRDefault="00EC0DE7" w:rsidP="00EC0DE7">
      <w:pPr>
        <w:pStyle w:val="Nidungvnbn"/>
      </w:pPr>
      <w:r w:rsidRPr="00D42CE3">
        <w:t>Raspberry Pi là máy tính giá rẻ kích cỡ nhỏ và chạy hệ điều hành nh</w:t>
      </w:r>
      <w:r w:rsidR="0058565F" w:rsidRPr="00D42CE3">
        <w:t>ân</w:t>
      </w:r>
      <w:r w:rsidRPr="00D42CE3">
        <w:t xml:space="preserve"> Linux hoặc Win10 IoT. Với mục tiêu</w:t>
      </w:r>
      <w:r w:rsidR="00C478B3" w:rsidRPr="00D42CE3">
        <w:t xml:space="preserve"> ban đầu</w:t>
      </w:r>
      <w:r w:rsidR="00114C60" w:rsidRPr="00D42CE3">
        <w:t xml:space="preserve"> là để phổ cập máy tính giúp cho học sinh sinh viên có thể dễ dàng tiếp cận với máy tính. </w:t>
      </w:r>
      <w:r w:rsidRPr="00D42CE3">
        <w:t xml:space="preserve">Được phát triển bởi Raspberry Pi Foundation – là tổ </w:t>
      </w:r>
      <w:r w:rsidRPr="00D42CE3">
        <w:lastRenderedPageBreak/>
        <w:t>chức phi lợi nhuận với tiêu chí xây dựng hệ thống mà nhiều người có thể sử dụng được trong những công việc tùy biến khác nhau.</w:t>
      </w:r>
    </w:p>
    <w:p w14:paraId="1B193468" w14:textId="34BD3211" w:rsidR="00035335" w:rsidRPr="00D42CE3" w:rsidRDefault="00035335" w:rsidP="00EC0DE7">
      <w:pPr>
        <w:pStyle w:val="Nidungvnbn"/>
      </w:pPr>
      <w:r w:rsidRPr="00D42CE3">
        <w:t>Hiện nay hệ điều hành trên Raspberry Pi được sử dụng phổ biến nhất là Raspbian và hệ điều hành này cung cấp gần như đầy đủ trải nghiệm của Linux trên Pi. Việc lập trình trên Pi cũng rất đa dạng, do sử dụng nhận Linux nên có thể sử dụng shell, python hoặc c, ngoài ra do hỗ trợ node-red nên còn có thể lập trình trên node-red bằng javascript cũng rất thuận tiện cho lập trình viên.</w:t>
      </w:r>
      <w:r w:rsidR="00BE2A84" w:rsidRPr="00D42CE3">
        <w:t xml:space="preserve"> Với số lượng người sử dụng nhiều cũng như các bộ thư viện được xây dựng, cập nhật một cách nhanh chóng giúp cho việc kiểm soát Pi chưa bao giờ dễ hơn.</w:t>
      </w:r>
    </w:p>
    <w:p w14:paraId="59368719" w14:textId="6A4B0805" w:rsidR="00BE2A84" w:rsidRPr="00D42CE3" w:rsidRDefault="00BE2A84" w:rsidP="00BE2A84">
      <w:pPr>
        <w:pStyle w:val="Tiumccp2"/>
      </w:pPr>
      <w:bookmarkStart w:id="30" w:name="_Toc515791397"/>
      <w:r w:rsidRPr="00D42CE3">
        <w:t>Cấu trúc Raspberry Pi 3 Model B</w:t>
      </w:r>
      <w:bookmarkEnd w:id="30"/>
    </w:p>
    <w:p w14:paraId="5B7F8FF7" w14:textId="15CDFE8F" w:rsidR="00BE2A84" w:rsidRPr="00D42CE3" w:rsidRDefault="006E0B01" w:rsidP="006E0B01">
      <w:pPr>
        <w:pStyle w:val="Nidungvnbn"/>
      </w:pPr>
      <w:r w:rsidRPr="00D42CE3">
        <w:t>Raspberry Pi 3 Model B là phiên bản thứ 3 của Raspberry Pi được phát hành tháng 2 năm 2016. Cấu hình của thiết bị như sau:</w:t>
      </w:r>
    </w:p>
    <w:p w14:paraId="7B9A15A8" w14:textId="77777777" w:rsidR="008841C6" w:rsidRPr="00D42CE3" w:rsidRDefault="00FF0B6B" w:rsidP="008841C6">
      <w:pPr>
        <w:pStyle w:val="Nidungvnbn"/>
        <w:keepNext/>
      </w:pPr>
      <w:r w:rsidRPr="00D42CE3">
        <w:rPr>
          <w:noProof/>
        </w:rPr>
        <w:drawing>
          <wp:inline distT="0" distB="0" distL="0" distR="0" wp14:anchorId="364BD30E" wp14:editId="21E1556D">
            <wp:extent cx="5009321" cy="3178908"/>
            <wp:effectExtent l="0" t="0" r="127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3093" cy="3193994"/>
                    </a:xfrm>
                    <a:prstGeom prst="rect">
                      <a:avLst/>
                    </a:prstGeom>
                    <a:noFill/>
                    <a:ln>
                      <a:noFill/>
                    </a:ln>
                  </pic:spPr>
                </pic:pic>
              </a:graphicData>
            </a:graphic>
          </wp:inline>
        </w:drawing>
      </w:r>
    </w:p>
    <w:p w14:paraId="1AAB67F4" w14:textId="7C5FE37B" w:rsidR="00FF0B6B" w:rsidRPr="00D42CE3" w:rsidRDefault="008841C6" w:rsidP="008841C6">
      <w:pPr>
        <w:pStyle w:val="Caption"/>
      </w:pPr>
      <w:bookmarkStart w:id="31" w:name="_Toc515790859"/>
      <w:r w:rsidRPr="00D42CE3">
        <w:t xml:space="preserve">Hình </w:t>
      </w:r>
      <w:fldSimple w:instr=" SEQ Hình \* ARABIC ">
        <w:r w:rsidR="0083427B">
          <w:rPr>
            <w:noProof/>
          </w:rPr>
          <w:t>7</w:t>
        </w:r>
      </w:fldSimple>
      <w:r w:rsidRPr="00D42CE3">
        <w:t xml:space="preserve"> Cấu hình Pi 3 Model B</w:t>
      </w:r>
      <w:bookmarkEnd w:id="31"/>
    </w:p>
    <w:p w14:paraId="011B69DC" w14:textId="77777777" w:rsidR="006E0B01" w:rsidRPr="00D42CE3" w:rsidRDefault="006E0B01" w:rsidP="00201139">
      <w:pPr>
        <w:pStyle w:val="Nidungvnbn"/>
        <w:numPr>
          <w:ilvl w:val="0"/>
          <w:numId w:val="5"/>
        </w:numPr>
        <w:rPr>
          <w:szCs w:val="24"/>
        </w:rPr>
      </w:pPr>
      <w:r w:rsidRPr="00D42CE3">
        <w:t>Quad Core 1.2GHz Broadcom BCM2837 64bit CPU</w:t>
      </w:r>
    </w:p>
    <w:p w14:paraId="13B8C888" w14:textId="77777777" w:rsidR="006E0B01" w:rsidRPr="00D42CE3" w:rsidRDefault="006E0B01" w:rsidP="00201139">
      <w:pPr>
        <w:pStyle w:val="Nidungvnbn"/>
        <w:numPr>
          <w:ilvl w:val="0"/>
          <w:numId w:val="5"/>
        </w:numPr>
      </w:pPr>
      <w:r w:rsidRPr="00D42CE3">
        <w:t>1GB RAM</w:t>
      </w:r>
    </w:p>
    <w:p w14:paraId="32F1D84F" w14:textId="09E549DC" w:rsidR="006E0B01" w:rsidRPr="00D42CE3" w:rsidRDefault="006E0B01" w:rsidP="00201139">
      <w:pPr>
        <w:pStyle w:val="Nidungvnbn"/>
        <w:numPr>
          <w:ilvl w:val="0"/>
          <w:numId w:val="5"/>
        </w:numPr>
      </w:pPr>
      <w:r w:rsidRPr="00D42CE3">
        <w:lastRenderedPageBreak/>
        <w:t>BCM43438 wireless LAN và</w:t>
      </w:r>
      <w:r w:rsidR="00DA0B56" w:rsidRPr="00D42CE3">
        <w:t xml:space="preserve"> Bluetooth Low Energy (BLE)</w:t>
      </w:r>
    </w:p>
    <w:p w14:paraId="030417F2" w14:textId="77777777" w:rsidR="006E0B01" w:rsidRPr="00D42CE3" w:rsidRDefault="006E0B01" w:rsidP="00201139">
      <w:pPr>
        <w:pStyle w:val="Nidungvnbn"/>
        <w:numPr>
          <w:ilvl w:val="0"/>
          <w:numId w:val="5"/>
        </w:numPr>
      </w:pPr>
      <w:r w:rsidRPr="00D42CE3">
        <w:t>40-pin extended GPIO</w:t>
      </w:r>
    </w:p>
    <w:p w14:paraId="4F175473" w14:textId="32F67618" w:rsidR="006E0B01" w:rsidRPr="00D42CE3" w:rsidRDefault="00D704FA" w:rsidP="00201139">
      <w:pPr>
        <w:pStyle w:val="Nidungvnbn"/>
        <w:numPr>
          <w:ilvl w:val="0"/>
          <w:numId w:val="5"/>
        </w:numPr>
      </w:pPr>
      <w:r w:rsidRPr="00D42CE3">
        <w:t>4 cổng USB 2.0</w:t>
      </w:r>
    </w:p>
    <w:p w14:paraId="6C248859" w14:textId="77777777" w:rsidR="006E0B01" w:rsidRPr="00D42CE3" w:rsidRDefault="006E0B01" w:rsidP="00201139">
      <w:pPr>
        <w:pStyle w:val="Nidungvnbn"/>
        <w:numPr>
          <w:ilvl w:val="0"/>
          <w:numId w:val="5"/>
        </w:numPr>
      </w:pPr>
      <w:r w:rsidRPr="00D42CE3">
        <w:t>Full size HDMI</w:t>
      </w:r>
    </w:p>
    <w:p w14:paraId="144CA167" w14:textId="22C2858C" w:rsidR="006E0B01" w:rsidRPr="00D42CE3" w:rsidRDefault="006E0B01" w:rsidP="00201139">
      <w:pPr>
        <w:pStyle w:val="Nidungvnbn"/>
        <w:numPr>
          <w:ilvl w:val="0"/>
          <w:numId w:val="5"/>
        </w:numPr>
      </w:pPr>
      <w:r w:rsidRPr="00D42CE3">
        <w:t>Cổng đọc Micro SD</w:t>
      </w:r>
    </w:p>
    <w:p w14:paraId="5AD8A6A3" w14:textId="6C05FC70" w:rsidR="006E0B01" w:rsidRPr="00D42CE3" w:rsidRDefault="006E0B01" w:rsidP="00201139">
      <w:pPr>
        <w:pStyle w:val="Nidungvnbn"/>
        <w:numPr>
          <w:ilvl w:val="0"/>
          <w:numId w:val="5"/>
        </w:numPr>
      </w:pPr>
      <w:r w:rsidRPr="00D42CE3">
        <w:t>Cổng nguồn 2.5A</w:t>
      </w:r>
    </w:p>
    <w:p w14:paraId="3BD81C52" w14:textId="4A58F57E" w:rsidR="008841C6" w:rsidRPr="00D42CE3" w:rsidRDefault="008841C6" w:rsidP="008841C6">
      <w:pPr>
        <w:pStyle w:val="Nidungvnbn"/>
      </w:pPr>
      <w:r w:rsidRPr="00D42CE3">
        <w:t>Các chân pin của Raspberry Pi 3 Model B được bố trí theo tên và chức năng như bên dưới hình 9</w:t>
      </w:r>
    </w:p>
    <w:p w14:paraId="179386AF" w14:textId="77777777" w:rsidR="008841C6" w:rsidRPr="00D42CE3" w:rsidRDefault="008841C6" w:rsidP="008841C6">
      <w:pPr>
        <w:pStyle w:val="Nidungvnbn"/>
        <w:keepNext/>
      </w:pPr>
      <w:r w:rsidRPr="00D42CE3">
        <w:rPr>
          <w:noProof/>
        </w:rPr>
        <w:drawing>
          <wp:inline distT="0" distB="0" distL="0" distR="0" wp14:anchorId="035E2CAE" wp14:editId="404FC9A6">
            <wp:extent cx="4177862" cy="250415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37943" cy="2540165"/>
                    </a:xfrm>
                    <a:prstGeom prst="rect">
                      <a:avLst/>
                    </a:prstGeom>
                  </pic:spPr>
                </pic:pic>
              </a:graphicData>
            </a:graphic>
          </wp:inline>
        </w:drawing>
      </w:r>
    </w:p>
    <w:p w14:paraId="51CED2A4" w14:textId="2C2BD4F3" w:rsidR="008841C6" w:rsidRPr="00D42CE3" w:rsidRDefault="008841C6" w:rsidP="008841C6">
      <w:pPr>
        <w:pStyle w:val="Caption"/>
      </w:pPr>
      <w:bookmarkStart w:id="32" w:name="_Toc515790860"/>
      <w:r w:rsidRPr="00D42CE3">
        <w:t xml:space="preserve">Hình </w:t>
      </w:r>
      <w:fldSimple w:instr=" SEQ Hình \* ARABIC ">
        <w:r w:rsidR="0083427B">
          <w:rPr>
            <w:noProof/>
          </w:rPr>
          <w:t>8</w:t>
        </w:r>
      </w:fldSimple>
      <w:r w:rsidRPr="00D42CE3">
        <w:t xml:space="preserve"> Chân pin của Raspberry Pi 3 Model B</w:t>
      </w:r>
      <w:bookmarkEnd w:id="32"/>
    </w:p>
    <w:p w14:paraId="1CDA8E85" w14:textId="2A3EF474" w:rsidR="00281295" w:rsidRPr="00D42CE3" w:rsidRDefault="00281295" w:rsidP="00281295">
      <w:pPr>
        <w:pStyle w:val="Nidungvnbn"/>
      </w:pPr>
      <w:r w:rsidRPr="00D42CE3">
        <w:t>Raspberry Pi là máy tính phục vụ cho những công việc thông thường có kích thước như một chiếc thẻ tín dụng được sản x</w:t>
      </w:r>
      <w:r w:rsidR="00912B23" w:rsidRPr="00D42CE3">
        <w:t>uất bởi Raspberry Pi Foundation</w:t>
      </w:r>
      <w:r w:rsidRPr="00D42CE3">
        <w:t>, là tổ chức phi lợi nhuận với tiêu chí xây dựng hệ thống mà nhiều người có thể sử dụng được trong nhữ</w:t>
      </w:r>
      <w:r w:rsidR="00FF0B6B" w:rsidRPr="00D42CE3">
        <w:t>ng công việc tùy biến khác nhau</w:t>
      </w:r>
      <w:r w:rsidRPr="00D42CE3">
        <w:t>.</w:t>
      </w:r>
    </w:p>
    <w:p w14:paraId="2B6A6749" w14:textId="5F819BDC" w:rsidR="001E4D53" w:rsidRPr="00D42CE3" w:rsidRDefault="00281295" w:rsidP="008841C6">
      <w:pPr>
        <w:pStyle w:val="Nidungvnbn"/>
      </w:pPr>
      <w:r w:rsidRPr="00D42CE3">
        <w:t>Nhiệm vụ ban đầu của dự án Raspberry Pi là tạo ra máy tính rẻ tiền có khả năn</w:t>
      </w:r>
      <w:r w:rsidR="00912B23" w:rsidRPr="00D42CE3">
        <w:t>g lập trình cho những sinh viên</w:t>
      </w:r>
      <w:r w:rsidRPr="00D42CE3">
        <w:t>, nhưng Pi đã được sự quan tầm từ nhiều đối tượng khác nhau. Tuy nhiên, với sức sáng tạo vô biên của con người, chúng ta đã biến Raspberry Pi thành rất nhiều sản phẩm khác nhau với khả năng ứng dụng tuyệt vời.</w:t>
      </w:r>
    </w:p>
    <w:p w14:paraId="305B18AA" w14:textId="50AEB986" w:rsidR="001E4D53" w:rsidRPr="00D42CE3" w:rsidRDefault="00902759" w:rsidP="00902759">
      <w:pPr>
        <w:pStyle w:val="Tiumccp1"/>
      </w:pPr>
      <w:bookmarkStart w:id="33" w:name="_Toc515791398"/>
      <w:r w:rsidRPr="00D42CE3">
        <w:lastRenderedPageBreak/>
        <w:t>Arduino</w:t>
      </w:r>
      <w:bookmarkEnd w:id="33"/>
    </w:p>
    <w:p w14:paraId="5A102E02" w14:textId="6A9B7E2E" w:rsidR="00902759" w:rsidRPr="00D42CE3" w:rsidRDefault="00FD0DAC" w:rsidP="00F401F5">
      <w:pPr>
        <w:pStyle w:val="Nidungvnbn"/>
      </w:pPr>
      <w:r w:rsidRPr="00D42CE3">
        <w:t>Cũng khá giống với Raspberry với mục đích tạo ra một bộ mạch giá rẻ cho sinh viên hay bất kỳ ai có thể mua và sử dụng. Nhưng arduino hướng tới sử dụng điều khiển các thiết bị điện như</w:t>
      </w:r>
      <w:r w:rsidR="00912B23" w:rsidRPr="00D42CE3">
        <w:t xml:space="preserve"> bật tắt một bóng đèn một cách tự động, đảo hướng một mô tơ một cách dễ dàng, đọc tín hiệu của các cảm biến thì bạn cần một mạch Arduino. Hãy nghĩ một cách đơn giản, bạn muốn điều khiển, quản lý, ... thứ gì liên quan đến điện tử thì Arduino sẽ giúp bạn rất nhiều!</w:t>
      </w:r>
      <w:r w:rsidRPr="00D42CE3">
        <w:t xml:space="preserve"> </w:t>
      </w:r>
      <w:r w:rsidR="00F401F5" w:rsidRPr="00D42CE3">
        <w:t>Đi cùng với nó là một môi trường phát triển tích hợp (IDE) chạy trên các máy tính cá nhân thông thường và cho phép người dùng viết các chương trình cho Aduino bằng ngôn ngữ C hoặc C++.</w:t>
      </w:r>
    </w:p>
    <w:p w14:paraId="6A44A1FF" w14:textId="3904A636" w:rsidR="00855D57" w:rsidRPr="00D42CE3" w:rsidRDefault="00855D57" w:rsidP="00855D57">
      <w:pPr>
        <w:pStyle w:val="Tiumccp2"/>
        <w:rPr>
          <w:szCs w:val="48"/>
        </w:rPr>
      </w:pPr>
      <w:r w:rsidRPr="00D42CE3">
        <w:t xml:space="preserve"> </w:t>
      </w:r>
      <w:bookmarkStart w:id="34" w:name="_Toc515791399"/>
      <w:r w:rsidRPr="00D42CE3">
        <w:t>Hướng dẫn nạp ch</w:t>
      </w:r>
      <w:r w:rsidR="0034190F" w:rsidRPr="00D42CE3">
        <w:t>ương trình đơn giản cho Arduino</w:t>
      </w:r>
      <w:bookmarkEnd w:id="34"/>
    </w:p>
    <w:p w14:paraId="69BA5747" w14:textId="72140416" w:rsidR="00855D57" w:rsidRPr="00D42CE3" w:rsidRDefault="00855D57" w:rsidP="00855D57">
      <w:pPr>
        <w:pStyle w:val="Nidungvnbn"/>
      </w:pPr>
      <w:r w:rsidRPr="00D42CE3">
        <w:t>Phần này hướng dẫn cách nạp chương trình đơn giản kiểu "Hello world" (điều khiển đèn LED nhấp nháy theo chu kì 1 giây) cho Arduino Uno R3</w:t>
      </w:r>
      <w:hyperlink r:id="rId19" w:history="1">
        <w:r w:rsidRPr="00D42CE3">
          <w:rPr>
            <w:rStyle w:val="Hyperlink"/>
            <w:color w:val="2086BF"/>
          </w:rPr>
          <w:t>.</w:t>
        </w:r>
      </w:hyperlink>
      <w:r w:rsidRPr="00D42CE3">
        <w:t xml:space="preserve"> Hãy đảm bảo rằng bạn đã cài đặt Arduino IDE và Arduino driver lên máy của mình.</w:t>
      </w:r>
    </w:p>
    <w:p w14:paraId="2CB33050" w14:textId="77777777" w:rsidR="00855D57" w:rsidRPr="00D42CE3" w:rsidRDefault="00855D57" w:rsidP="00855D57">
      <w:pPr>
        <w:pStyle w:val="Nidungvnbn"/>
      </w:pPr>
      <w:r w:rsidRPr="00D42CE3">
        <w:t>Bạn sẽ cần 3 thứ sau:</w:t>
      </w:r>
    </w:p>
    <w:p w14:paraId="7151331E" w14:textId="77777777" w:rsidR="00855D57" w:rsidRPr="00D42CE3" w:rsidRDefault="00855D57" w:rsidP="00201139">
      <w:pPr>
        <w:pStyle w:val="Nidungvnbn"/>
        <w:numPr>
          <w:ilvl w:val="0"/>
          <w:numId w:val="9"/>
        </w:numPr>
      </w:pPr>
      <w:r w:rsidRPr="00D42CE3">
        <w:rPr>
          <w:rStyle w:val="Emphasis"/>
          <w:i w:val="0"/>
          <w:iCs w:val="0"/>
        </w:rPr>
        <w:t>Arduino IDE </w:t>
      </w:r>
    </w:p>
    <w:p w14:paraId="5322FFBB" w14:textId="77777777" w:rsidR="00855D57" w:rsidRPr="00D42CE3" w:rsidRDefault="00855D57" w:rsidP="00201139">
      <w:pPr>
        <w:pStyle w:val="Nidungvnbn"/>
        <w:numPr>
          <w:ilvl w:val="0"/>
          <w:numId w:val="9"/>
        </w:numPr>
      </w:pPr>
      <w:r w:rsidRPr="00D42CE3">
        <w:rPr>
          <w:rStyle w:val="Emphasis"/>
          <w:i w:val="0"/>
          <w:iCs w:val="0"/>
        </w:rPr>
        <w:t>Mạch Arduino UNO R3</w:t>
      </w:r>
    </w:p>
    <w:p w14:paraId="00B99044" w14:textId="77777777" w:rsidR="00855D57" w:rsidRPr="00D42CE3" w:rsidRDefault="00855D57" w:rsidP="00201139">
      <w:pPr>
        <w:pStyle w:val="Nidungvnbn"/>
        <w:numPr>
          <w:ilvl w:val="0"/>
          <w:numId w:val="9"/>
        </w:numPr>
      </w:pPr>
      <w:r w:rsidRPr="00D42CE3">
        <w:rPr>
          <w:rStyle w:val="Emphasis"/>
          <w:i w:val="0"/>
          <w:iCs w:val="0"/>
        </w:rPr>
        <w:t>Dây cáp USB 2 đầu Type A-B</w:t>
      </w:r>
    </w:p>
    <w:p w14:paraId="69E02052" w14:textId="77777777" w:rsidR="00855D57" w:rsidRPr="00D42CE3" w:rsidRDefault="00855D57" w:rsidP="00855D57">
      <w:pPr>
        <w:pStyle w:val="Nidungvnbn"/>
      </w:pPr>
      <w:r w:rsidRPr="00D42CE3">
        <w:t>Hãy tuần tự thực hiện theo từng bước theo hướng dẫn sau</w:t>
      </w:r>
    </w:p>
    <w:p w14:paraId="5644DCA7" w14:textId="77777777" w:rsidR="00855D57" w:rsidRPr="00D42CE3" w:rsidRDefault="00855D57" w:rsidP="00855D57">
      <w:pPr>
        <w:pStyle w:val="Nidungvnbn"/>
      </w:pPr>
      <w:r w:rsidRPr="00D42CE3">
        <w:rPr>
          <w:rStyle w:val="Strong"/>
          <w:b w:val="0"/>
          <w:bCs w:val="0"/>
        </w:rPr>
        <w:t>Bước 1: Kết nối Arduino UNO R3 vào máy tính</w:t>
      </w:r>
    </w:p>
    <w:p w14:paraId="4DC0AFA8" w14:textId="77777777" w:rsidR="0034190F" w:rsidRPr="00D42CE3" w:rsidRDefault="00855D57" w:rsidP="0034190F">
      <w:pPr>
        <w:pStyle w:val="Nidungvnbn"/>
        <w:keepNext/>
        <w:jc w:val="center"/>
      </w:pPr>
      <w:r w:rsidRPr="00D42CE3">
        <w:rPr>
          <w:noProof/>
        </w:rPr>
        <w:drawing>
          <wp:inline distT="0" distB="0" distL="0" distR="0" wp14:anchorId="721E225D" wp14:editId="1D73F18C">
            <wp:extent cx="2222938" cy="1664484"/>
            <wp:effectExtent l="0" t="0" r="6350" b="0"/>
            <wp:docPr id="41" name="Picture 41" descr="http://k1.arduino.vn/img/2015/05/08/0/1383_123450-1431094058-0-1.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k1.arduino.vn/img/2015/05/08/0/1383_123450-1431094058-0-1.png">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63486" cy="1694845"/>
                    </a:xfrm>
                    <a:prstGeom prst="rect">
                      <a:avLst/>
                    </a:prstGeom>
                    <a:noFill/>
                    <a:ln>
                      <a:noFill/>
                    </a:ln>
                  </pic:spPr>
                </pic:pic>
              </a:graphicData>
            </a:graphic>
          </wp:inline>
        </w:drawing>
      </w:r>
    </w:p>
    <w:p w14:paraId="2AD1E96E" w14:textId="2865793F" w:rsidR="00855D57" w:rsidRPr="00D42CE3" w:rsidRDefault="0034190F" w:rsidP="0034190F">
      <w:pPr>
        <w:pStyle w:val="Caption"/>
      </w:pPr>
      <w:bookmarkStart w:id="35" w:name="_Toc515790861"/>
      <w:r w:rsidRPr="00D42CE3">
        <w:t xml:space="preserve">Hình </w:t>
      </w:r>
      <w:fldSimple w:instr=" SEQ Hình \* ARABIC ">
        <w:r w:rsidR="0083427B">
          <w:rPr>
            <w:noProof/>
          </w:rPr>
          <w:t>9</w:t>
        </w:r>
      </w:fldSimple>
      <w:r w:rsidRPr="00D42CE3">
        <w:t xml:space="preserve"> Kết nối Arduino UNO R3 vào máy tính</w:t>
      </w:r>
      <w:bookmarkEnd w:id="35"/>
    </w:p>
    <w:p w14:paraId="51F4F6FA" w14:textId="77777777" w:rsidR="00855D57" w:rsidRPr="00D42CE3" w:rsidRDefault="00855D57" w:rsidP="00855D57">
      <w:pPr>
        <w:pStyle w:val="Nidungvnbn"/>
      </w:pPr>
      <w:r w:rsidRPr="00D42CE3">
        <w:rPr>
          <w:rStyle w:val="Strong"/>
          <w:b w:val="0"/>
          <w:bCs w:val="0"/>
        </w:rPr>
        <w:lastRenderedPageBreak/>
        <w:t>Bước 2: Tìm cổng kết nối của Arduino Uno R3 với máy tính</w:t>
      </w:r>
    </w:p>
    <w:p w14:paraId="3DB3C2BE" w14:textId="77777777" w:rsidR="00855D57" w:rsidRPr="00D42CE3" w:rsidRDefault="00855D57" w:rsidP="00855D57">
      <w:pPr>
        <w:pStyle w:val="Nidungvnbn"/>
      </w:pPr>
      <w:r w:rsidRPr="00D42CE3">
        <w:t>Khi Arduino Uno R3 kết nối với máy tính, nó sẽ sử dụng một cổng COM (Communication port - cổng dữ liệu ảo) để máy tính và bo mạch có thể truyền tải dữ liệu qua lại thông qua cổng này. Windows có thể quản lí đến 256 cổng COM. Để tìm được cổng COM đang được sử dụng để máy tính và mạch Arduino UNO R3 giao tiếp với nhau, bạn phải mở chức năng Device Manager của Windows.</w:t>
      </w:r>
    </w:p>
    <w:p w14:paraId="3442B868" w14:textId="77777777" w:rsidR="00855D57" w:rsidRPr="00D42CE3" w:rsidRDefault="00855D57" w:rsidP="00855D57">
      <w:pPr>
        <w:pStyle w:val="Nidungvnbn"/>
      </w:pPr>
      <w:r w:rsidRPr="00D42CE3">
        <w:t>Bạn mở cửa sổ Run và gõ lệnh mmc devmgmt.msc.</w:t>
      </w:r>
    </w:p>
    <w:p w14:paraId="04CA802D" w14:textId="77777777" w:rsidR="0034190F" w:rsidRPr="00D42CE3" w:rsidRDefault="00855D57" w:rsidP="0034190F">
      <w:pPr>
        <w:pStyle w:val="Nidungvnbn"/>
        <w:keepNext/>
        <w:jc w:val="center"/>
      </w:pPr>
      <w:r w:rsidRPr="00D42CE3">
        <w:rPr>
          <w:noProof/>
        </w:rPr>
        <w:drawing>
          <wp:inline distT="0" distB="0" distL="0" distR="0" wp14:anchorId="09194545" wp14:editId="578EAF6B">
            <wp:extent cx="2695904" cy="1599266"/>
            <wp:effectExtent l="0" t="0" r="0" b="1270"/>
            <wp:docPr id="40" name="Picture 40" descr="http://arduino.vn/kImageManager?app=ckeditor%7Csendto%40ckeditor_kImageManagerSendTo%7C&amp;CKEditor=edit-body-und-0-value&amp;CKEditorFuncNum=156&amp;langCode=vi#">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arduino.vn/kImageManager?app=ckeditor%7Csendto%40ckeditor_kImageManagerSendTo%7C&amp;CKEditor=edit-body-und-0-value&amp;CKEditorFuncNum=156&amp;langCode=vi#">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76" cy="1627368"/>
                    </a:xfrm>
                    <a:prstGeom prst="rect">
                      <a:avLst/>
                    </a:prstGeom>
                    <a:noFill/>
                    <a:ln>
                      <a:noFill/>
                    </a:ln>
                  </pic:spPr>
                </pic:pic>
              </a:graphicData>
            </a:graphic>
          </wp:inline>
        </w:drawing>
      </w:r>
    </w:p>
    <w:p w14:paraId="7EA94F42" w14:textId="5C883BE7" w:rsidR="00855D57" w:rsidRPr="00D42CE3" w:rsidRDefault="0034190F" w:rsidP="0034190F">
      <w:pPr>
        <w:pStyle w:val="Caption"/>
      </w:pPr>
      <w:bookmarkStart w:id="36" w:name="_Toc515790862"/>
      <w:r w:rsidRPr="00D42CE3">
        <w:t xml:space="preserve">Hình </w:t>
      </w:r>
      <w:fldSimple w:instr=" SEQ Hình \* ARABIC ">
        <w:r w:rsidR="0083427B">
          <w:rPr>
            <w:noProof/>
          </w:rPr>
          <w:t>10</w:t>
        </w:r>
      </w:fldSimple>
      <w:r w:rsidRPr="00D42CE3">
        <w:t xml:space="preserve"> mở Device Manager</w:t>
      </w:r>
      <w:bookmarkEnd w:id="36"/>
    </w:p>
    <w:p w14:paraId="4052A33E" w14:textId="77777777" w:rsidR="00855D57" w:rsidRPr="00D42CE3" w:rsidRDefault="00855D57" w:rsidP="00855D57">
      <w:pPr>
        <w:pStyle w:val="Nidungvnbn"/>
      </w:pPr>
      <w:r w:rsidRPr="00D42CE3">
        <w:t>Sau đó bấm Enter, cửa sổ </w:t>
      </w:r>
      <w:r w:rsidRPr="00D42CE3">
        <w:rPr>
          <w:rStyle w:val="Strong"/>
          <w:b w:val="0"/>
          <w:bCs w:val="0"/>
        </w:rPr>
        <w:t>Device Manager</w:t>
      </w:r>
      <w:r w:rsidRPr="00D42CE3">
        <w:t> sẽ hiện lên.</w:t>
      </w:r>
    </w:p>
    <w:p w14:paraId="7FD951AB" w14:textId="77777777" w:rsidR="0034190F" w:rsidRPr="00D42CE3" w:rsidRDefault="00855D57" w:rsidP="0034190F">
      <w:pPr>
        <w:pStyle w:val="Nidungvnbn"/>
        <w:keepNext/>
        <w:jc w:val="center"/>
      </w:pPr>
      <w:r w:rsidRPr="00D42CE3">
        <w:rPr>
          <w:noProof/>
        </w:rPr>
        <w:drawing>
          <wp:inline distT="0" distB="0" distL="0" distR="0" wp14:anchorId="298328BB" wp14:editId="364754F6">
            <wp:extent cx="2490544" cy="2508885"/>
            <wp:effectExtent l="0" t="0" r="5080" b="5715"/>
            <wp:docPr id="39" name="Picture 39" descr="http://k2.arduino.vn/img/2015/05/08/0/1350_882450-1431094164-0-3.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k2.arduino.vn/img/2015/05/08/0/1350_882450-1431094164-0-3.png">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67656" cy="2586565"/>
                    </a:xfrm>
                    <a:prstGeom prst="rect">
                      <a:avLst/>
                    </a:prstGeom>
                    <a:noFill/>
                    <a:ln>
                      <a:noFill/>
                    </a:ln>
                  </pic:spPr>
                </pic:pic>
              </a:graphicData>
            </a:graphic>
          </wp:inline>
        </w:drawing>
      </w:r>
    </w:p>
    <w:p w14:paraId="3D4D5C90" w14:textId="3192E1A1" w:rsidR="00855D57" w:rsidRPr="00D42CE3" w:rsidRDefault="0034190F" w:rsidP="0034190F">
      <w:pPr>
        <w:pStyle w:val="Caption"/>
      </w:pPr>
      <w:bookmarkStart w:id="37" w:name="_Toc515790863"/>
      <w:r w:rsidRPr="00D42CE3">
        <w:t xml:space="preserve">Hình </w:t>
      </w:r>
      <w:fldSimple w:instr=" SEQ Hình \* ARABIC ">
        <w:r w:rsidR="0083427B">
          <w:rPr>
            <w:noProof/>
          </w:rPr>
          <w:t>11</w:t>
        </w:r>
      </w:fldSimple>
      <w:r w:rsidRPr="00D42CE3">
        <w:t xml:space="preserve"> cửa sổ Device Manager</w:t>
      </w:r>
      <w:bookmarkEnd w:id="37"/>
    </w:p>
    <w:p w14:paraId="5BE4CE63" w14:textId="77777777" w:rsidR="00855D57" w:rsidRPr="00D42CE3" w:rsidRDefault="00855D57" w:rsidP="00855D57">
      <w:pPr>
        <w:pStyle w:val="Nidungvnbn"/>
      </w:pPr>
      <w:r w:rsidRPr="00D42CE3">
        <w:t>Mở mục </w:t>
      </w:r>
      <w:r w:rsidRPr="00D42CE3">
        <w:rPr>
          <w:rStyle w:val="Strong"/>
          <w:b w:val="0"/>
          <w:bCs w:val="0"/>
        </w:rPr>
        <w:t>Ports (COM &amp; LPT)</w:t>
      </w:r>
      <w:r w:rsidRPr="00D42CE3">
        <w:t>, bạn sẽ thấy cổng COM Arduino Uno R3 đang kết nối</w:t>
      </w:r>
    </w:p>
    <w:p w14:paraId="3CA78A85" w14:textId="77777777" w:rsidR="0034190F" w:rsidRPr="00D42CE3" w:rsidRDefault="00855D57" w:rsidP="0034190F">
      <w:pPr>
        <w:pStyle w:val="Nidungvnbn"/>
        <w:keepNext/>
        <w:jc w:val="center"/>
      </w:pPr>
      <w:r w:rsidRPr="00D42CE3">
        <w:rPr>
          <w:noProof/>
        </w:rPr>
        <w:lastRenderedPageBreak/>
        <w:drawing>
          <wp:inline distT="0" distB="0" distL="0" distR="0" wp14:anchorId="27BE5E69" wp14:editId="789AADEF">
            <wp:extent cx="3343275" cy="2143125"/>
            <wp:effectExtent l="0" t="0" r="9525" b="9525"/>
            <wp:docPr id="38" name="Picture 38" descr="http://k1.arduino.vn/img/2015/05/08/0/1384_123450-1431094167-0-4.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k1.arduino.vn/img/2015/05/08/0/1384_123450-1431094167-0-4.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43275" cy="2143125"/>
                    </a:xfrm>
                    <a:prstGeom prst="rect">
                      <a:avLst/>
                    </a:prstGeom>
                    <a:noFill/>
                    <a:ln>
                      <a:noFill/>
                    </a:ln>
                  </pic:spPr>
                </pic:pic>
              </a:graphicData>
            </a:graphic>
          </wp:inline>
        </w:drawing>
      </w:r>
    </w:p>
    <w:p w14:paraId="73CE9024" w14:textId="7CB15CF6" w:rsidR="00855D57" w:rsidRPr="00D42CE3" w:rsidRDefault="0034190F" w:rsidP="0034190F">
      <w:pPr>
        <w:pStyle w:val="Nidungvnbn"/>
        <w:jc w:val="center"/>
      </w:pPr>
      <w:bookmarkStart w:id="38" w:name="_Toc515790864"/>
      <w:r w:rsidRPr="00D42CE3">
        <w:t xml:space="preserve">Hình </w:t>
      </w:r>
      <w:fldSimple w:instr=" SEQ Hình \* ARABIC ">
        <w:r w:rsidR="0083427B">
          <w:rPr>
            <w:noProof/>
          </w:rPr>
          <w:t>12</w:t>
        </w:r>
      </w:fldSimple>
      <w:r w:rsidRPr="00D42CE3">
        <w:t xml:space="preserve"> Cổng kết nối ở đây là COM3.</w:t>
      </w:r>
      <w:bookmarkEnd w:id="38"/>
    </w:p>
    <w:p w14:paraId="086BC688" w14:textId="77777777" w:rsidR="00855D57" w:rsidRPr="00D42CE3" w:rsidRDefault="00855D57" w:rsidP="00855D57">
      <w:pPr>
        <w:pStyle w:val="Nidungvnbn"/>
      </w:pPr>
      <w:r w:rsidRPr="00D42CE3">
        <w:t>Thông thường, trong những lần kết nối tiếp theo, Windows sẽ sử dụng lại cổng COM3 để kết nối nên bạn không cần thực hiện thêm thao tác tìm cổng COM này nữa.</w:t>
      </w:r>
    </w:p>
    <w:p w14:paraId="473986CC" w14:textId="57CE33C1" w:rsidR="00855D57" w:rsidRPr="00D42CE3" w:rsidRDefault="00855D57" w:rsidP="0034190F">
      <w:pPr>
        <w:pStyle w:val="Nidungvnbn"/>
      </w:pPr>
      <w:r w:rsidRPr="00D42CE3">
        <w:rPr>
          <w:rStyle w:val="Strong"/>
          <w:b w:val="0"/>
          <w:bCs w:val="0"/>
        </w:rPr>
        <w:t>Bước 3: Khởi động Arduino IDE</w:t>
      </w:r>
    </w:p>
    <w:p w14:paraId="04F52DCF" w14:textId="77777777" w:rsidR="00855D57" w:rsidRPr="00D42CE3" w:rsidRDefault="00855D57" w:rsidP="00855D57">
      <w:pPr>
        <w:pStyle w:val="Nidungvnbn"/>
      </w:pPr>
      <w:r w:rsidRPr="00D42CE3">
        <w:rPr>
          <w:rStyle w:val="Strong"/>
          <w:b w:val="0"/>
          <w:bCs w:val="0"/>
        </w:rPr>
        <w:t>Bước 4: Cấu hình phiên làm việc cho Arduino IDE</w:t>
      </w:r>
    </w:p>
    <w:p w14:paraId="4CEB0EAD" w14:textId="77777777" w:rsidR="00855D57" w:rsidRPr="00D42CE3" w:rsidRDefault="00855D57" w:rsidP="00855D57">
      <w:pPr>
        <w:pStyle w:val="Nidungvnbn"/>
      </w:pPr>
      <w:r w:rsidRPr="00D42CE3">
        <w:t>Vào menu Tools -&gt; Board -&gt; chọn </w:t>
      </w:r>
      <w:r w:rsidRPr="00D42CE3">
        <w:rPr>
          <w:rStyle w:val="Strong"/>
          <w:b w:val="0"/>
          <w:bCs w:val="0"/>
        </w:rPr>
        <w:t>Arduino Uno</w:t>
      </w:r>
    </w:p>
    <w:p w14:paraId="5708C7A3" w14:textId="77777777" w:rsidR="0034190F" w:rsidRPr="00D42CE3" w:rsidRDefault="00855D57" w:rsidP="0034190F">
      <w:pPr>
        <w:pStyle w:val="Nidungvnbn"/>
        <w:keepNext/>
        <w:jc w:val="center"/>
      </w:pPr>
      <w:r w:rsidRPr="00D42CE3">
        <w:rPr>
          <w:noProof/>
        </w:rPr>
        <w:drawing>
          <wp:inline distT="0" distB="0" distL="0" distR="0" wp14:anchorId="0F498101" wp14:editId="4DBBBF78">
            <wp:extent cx="4524707" cy="3310759"/>
            <wp:effectExtent l="0" t="0" r="0" b="4445"/>
            <wp:docPr id="36" name="Picture 36" descr="http://k3.arduino.vn/img/2015/05/08/0/1330_812450-1431094173-0-6.pn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k3.arduino.vn/img/2015/05/08/0/1330_812450-1431094173-0-6.pn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69325" cy="3343406"/>
                    </a:xfrm>
                    <a:prstGeom prst="rect">
                      <a:avLst/>
                    </a:prstGeom>
                    <a:noFill/>
                    <a:ln>
                      <a:noFill/>
                    </a:ln>
                  </pic:spPr>
                </pic:pic>
              </a:graphicData>
            </a:graphic>
          </wp:inline>
        </w:drawing>
      </w:r>
    </w:p>
    <w:p w14:paraId="709EF0B1" w14:textId="53150AB2" w:rsidR="00855D57" w:rsidRPr="00D42CE3" w:rsidRDefault="0034190F" w:rsidP="0034190F">
      <w:pPr>
        <w:pStyle w:val="Caption"/>
      </w:pPr>
      <w:bookmarkStart w:id="39" w:name="_Toc515790865"/>
      <w:r w:rsidRPr="00D42CE3">
        <w:t xml:space="preserve">Hình </w:t>
      </w:r>
      <w:fldSimple w:instr=" SEQ Hình \* ARABIC ">
        <w:r w:rsidR="0083427B">
          <w:rPr>
            <w:noProof/>
          </w:rPr>
          <w:t>13</w:t>
        </w:r>
      </w:fldSimple>
      <w:r w:rsidRPr="00D42CE3">
        <w:t xml:space="preserve"> Chọn loại Arduino muốn nạp</w:t>
      </w:r>
      <w:bookmarkEnd w:id="39"/>
    </w:p>
    <w:p w14:paraId="1C849B15" w14:textId="77777777" w:rsidR="00855D57" w:rsidRPr="00D42CE3" w:rsidRDefault="00855D57" w:rsidP="00855D57">
      <w:pPr>
        <w:pStyle w:val="Nidungvnbn"/>
      </w:pPr>
      <w:r w:rsidRPr="00D42CE3">
        <w:lastRenderedPageBreak/>
        <w:t>Vào menu Tools -&gt; Serial Port -&gt; chọn cổng Arduino đang kết nối với máy tính. Ở máy của mình là </w:t>
      </w:r>
      <w:r w:rsidRPr="00D42CE3">
        <w:rPr>
          <w:rStyle w:val="Strong"/>
          <w:b w:val="0"/>
          <w:bCs w:val="0"/>
        </w:rPr>
        <w:t>COM3</w:t>
      </w:r>
      <w:r w:rsidRPr="00D42CE3">
        <w:t>.</w:t>
      </w:r>
    </w:p>
    <w:p w14:paraId="699A9AA8" w14:textId="77777777" w:rsidR="0034190F" w:rsidRPr="00D42CE3" w:rsidRDefault="00855D57" w:rsidP="0034190F">
      <w:pPr>
        <w:pStyle w:val="Nidungvnbn"/>
        <w:keepNext/>
        <w:jc w:val="center"/>
      </w:pPr>
      <w:r w:rsidRPr="00D42CE3">
        <w:rPr>
          <w:noProof/>
        </w:rPr>
        <w:drawing>
          <wp:inline distT="0" distB="0" distL="0" distR="0" wp14:anchorId="11E6C920" wp14:editId="5D9A9A76">
            <wp:extent cx="2857500" cy="3299664"/>
            <wp:effectExtent l="0" t="0" r="0" b="0"/>
            <wp:docPr id="35" name="Picture 35" descr="http://k1.arduino.vn/img/2015/05/08/0/1385_123450-1431094175-0-7.pn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k1.arduino.vn/img/2015/05/08/0/1385_123450-1431094175-0-7.pn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30731" cy="3384226"/>
                    </a:xfrm>
                    <a:prstGeom prst="rect">
                      <a:avLst/>
                    </a:prstGeom>
                    <a:noFill/>
                    <a:ln>
                      <a:noFill/>
                    </a:ln>
                  </pic:spPr>
                </pic:pic>
              </a:graphicData>
            </a:graphic>
          </wp:inline>
        </w:drawing>
      </w:r>
    </w:p>
    <w:p w14:paraId="0C5F1B04" w14:textId="4362FF9A" w:rsidR="0034190F" w:rsidRPr="00D42CE3" w:rsidRDefault="0034190F" w:rsidP="00EA22D6">
      <w:pPr>
        <w:pStyle w:val="Caption"/>
      </w:pPr>
      <w:bookmarkStart w:id="40" w:name="_Toc515790866"/>
      <w:r w:rsidRPr="00D42CE3">
        <w:t xml:space="preserve">Hình </w:t>
      </w:r>
      <w:fldSimple w:instr=" SEQ Hình \* ARABIC ">
        <w:r w:rsidR="0083427B">
          <w:rPr>
            <w:noProof/>
          </w:rPr>
          <w:t>14</w:t>
        </w:r>
      </w:fldSimple>
      <w:r w:rsidRPr="00D42CE3">
        <w:t xml:space="preserve"> Chọn cổng Arduino đang kết nối</w:t>
      </w:r>
      <w:bookmarkEnd w:id="40"/>
    </w:p>
    <w:p w14:paraId="25A89431" w14:textId="05B859F1" w:rsidR="0034190F" w:rsidRPr="00D42CE3" w:rsidRDefault="00855D57" w:rsidP="0034190F">
      <w:pPr>
        <w:pStyle w:val="Nidungvnbn"/>
        <w:keepNext/>
        <w:jc w:val="center"/>
      </w:pPr>
      <w:r w:rsidRPr="00D42CE3">
        <w:rPr>
          <w:noProof/>
        </w:rPr>
        <w:drawing>
          <wp:inline distT="0" distB="0" distL="0" distR="0" wp14:anchorId="5DBE8838" wp14:editId="5FF37785">
            <wp:extent cx="3582969" cy="2837793"/>
            <wp:effectExtent l="0" t="0" r="0" b="1270"/>
            <wp:docPr id="34" name="Picture 34" descr="http://k2.arduino.vn/img/2015/05/08/0/1352_882450-1431094176-0-8.pn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k2.arduino.vn/img/2015/05/08/0/1352_882450-1431094176-0-8.png">
                      <a:hlinkClick r:id="rId32"/>
                    </pic:cNvPr>
                    <pic:cNvPicPr>
                      <a:picLocks noChangeAspect="1" noChangeArrowheads="1"/>
                    </pic:cNvPicPr>
                  </pic:nvPicPr>
                  <pic:blipFill rotWithShape="1">
                    <a:blip r:embed="rId33">
                      <a:extLst>
                        <a:ext uri="{28A0092B-C50C-407E-A947-70E740481C1C}">
                          <a14:useLocalDpi xmlns:a14="http://schemas.microsoft.com/office/drawing/2010/main" val="0"/>
                        </a:ext>
                      </a:extLst>
                    </a:blip>
                    <a:srcRect r="13333" b="10032"/>
                    <a:stretch/>
                  </pic:blipFill>
                  <pic:spPr bwMode="auto">
                    <a:xfrm>
                      <a:off x="0" y="0"/>
                      <a:ext cx="3600719" cy="2851851"/>
                    </a:xfrm>
                    <a:prstGeom prst="rect">
                      <a:avLst/>
                    </a:prstGeom>
                    <a:noFill/>
                    <a:ln>
                      <a:noFill/>
                    </a:ln>
                    <a:extLst>
                      <a:ext uri="{53640926-AAD7-44D8-BBD7-CCE9431645EC}">
                        <a14:shadowObscured xmlns:a14="http://schemas.microsoft.com/office/drawing/2010/main"/>
                      </a:ext>
                    </a:extLst>
                  </pic:spPr>
                </pic:pic>
              </a:graphicData>
            </a:graphic>
          </wp:inline>
        </w:drawing>
      </w:r>
    </w:p>
    <w:p w14:paraId="42D853CC" w14:textId="2228CA6F" w:rsidR="00855D57" w:rsidRPr="00D42CE3" w:rsidRDefault="0034190F" w:rsidP="0034190F">
      <w:pPr>
        <w:pStyle w:val="Caption"/>
      </w:pPr>
      <w:bookmarkStart w:id="41" w:name="_Toc515790867"/>
      <w:r w:rsidRPr="00D42CE3">
        <w:t xml:space="preserve">Hình </w:t>
      </w:r>
      <w:fldSimple w:instr=" SEQ Hình \* ARABIC ">
        <w:r w:rsidR="0083427B">
          <w:rPr>
            <w:noProof/>
          </w:rPr>
          <w:t>15</w:t>
        </w:r>
      </w:fldSimple>
      <w:r w:rsidRPr="00D42CE3">
        <w:t xml:space="preserve"> Xác nhận cổng COM của Arduino IDE ở góc dưới cùng bên phải cửa sổ làm việc</w:t>
      </w:r>
      <w:bookmarkEnd w:id="41"/>
    </w:p>
    <w:p w14:paraId="00139C2B" w14:textId="77777777" w:rsidR="00855D57" w:rsidRPr="00D42CE3" w:rsidRDefault="00855D57" w:rsidP="00855D57">
      <w:pPr>
        <w:pStyle w:val="Nidungvnbn"/>
      </w:pPr>
      <w:r w:rsidRPr="00D42CE3">
        <w:lastRenderedPageBreak/>
        <w:t>Vào menu Tools -&gt; Programmer -&gt; chọn </w:t>
      </w:r>
      <w:r w:rsidRPr="00D42CE3">
        <w:rPr>
          <w:rStyle w:val="Strong"/>
          <w:b w:val="0"/>
          <w:bCs w:val="0"/>
        </w:rPr>
        <w:t>AVR ISP</w:t>
      </w:r>
    </w:p>
    <w:p w14:paraId="35316768" w14:textId="77777777" w:rsidR="00880114" w:rsidRPr="00D42CE3" w:rsidRDefault="00855D57" w:rsidP="00880114">
      <w:pPr>
        <w:pStyle w:val="Nidungvnbn"/>
        <w:keepNext/>
        <w:jc w:val="center"/>
      </w:pPr>
      <w:r w:rsidRPr="00D42CE3">
        <w:rPr>
          <w:noProof/>
        </w:rPr>
        <w:drawing>
          <wp:inline distT="0" distB="0" distL="0" distR="0" wp14:anchorId="717CC400" wp14:editId="3E78FEF0">
            <wp:extent cx="3543300" cy="3514065"/>
            <wp:effectExtent l="0" t="0" r="0" b="0"/>
            <wp:docPr id="33" name="Picture 33" descr="2015-04-10_16h48_42">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2015-04-10_16h48_42">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59679" cy="3530309"/>
                    </a:xfrm>
                    <a:prstGeom prst="rect">
                      <a:avLst/>
                    </a:prstGeom>
                    <a:noFill/>
                    <a:ln>
                      <a:noFill/>
                    </a:ln>
                  </pic:spPr>
                </pic:pic>
              </a:graphicData>
            </a:graphic>
          </wp:inline>
        </w:drawing>
      </w:r>
    </w:p>
    <w:p w14:paraId="0B5AD60C" w14:textId="6B34AF4A" w:rsidR="00855D57" w:rsidRPr="00D42CE3" w:rsidRDefault="00880114" w:rsidP="00880114">
      <w:pPr>
        <w:pStyle w:val="Caption"/>
      </w:pPr>
      <w:bookmarkStart w:id="42" w:name="_Toc515790868"/>
      <w:r w:rsidRPr="00D42CE3">
        <w:t xml:space="preserve">Hình </w:t>
      </w:r>
      <w:fldSimple w:instr=" SEQ Hình \* ARABIC ">
        <w:r w:rsidR="0083427B">
          <w:rPr>
            <w:noProof/>
          </w:rPr>
          <w:t>16</w:t>
        </w:r>
      </w:fldSimple>
      <w:r w:rsidRPr="00D42CE3">
        <w:t xml:space="preserve"> chọn AVR ISP</w:t>
      </w:r>
      <w:bookmarkEnd w:id="42"/>
    </w:p>
    <w:p w14:paraId="36D23538" w14:textId="77777777" w:rsidR="00855D57" w:rsidRPr="00D42CE3" w:rsidRDefault="00855D57" w:rsidP="00855D57">
      <w:pPr>
        <w:pStyle w:val="Nidungvnbn"/>
      </w:pPr>
      <w:r w:rsidRPr="00D42CE3">
        <w:rPr>
          <w:rStyle w:val="Strong"/>
          <w:b w:val="0"/>
          <w:bCs w:val="0"/>
        </w:rPr>
        <w:t>Bước 5: Mở và nạp mã nguồn chương trình mẫu</w:t>
      </w:r>
    </w:p>
    <w:p w14:paraId="395088F1" w14:textId="6659D886" w:rsidR="00855D57" w:rsidRPr="00D42CE3" w:rsidRDefault="00855D57" w:rsidP="00855D57">
      <w:pPr>
        <w:pStyle w:val="Nidungvnbn"/>
      </w:pPr>
      <w:r w:rsidRPr="00D42CE3">
        <w:t xml:space="preserve">Nạp một chương trình mẫu bằng cách </w:t>
      </w:r>
      <w:r w:rsidR="00EA22D6">
        <w:t>vào menu File -&gt; Examples -&gt; 01.</w:t>
      </w:r>
      <w:r w:rsidRPr="00D42CE3">
        <w:t>Basics -&gt; chọn </w:t>
      </w:r>
      <w:r w:rsidRPr="00D42CE3">
        <w:rPr>
          <w:rStyle w:val="Strong"/>
          <w:b w:val="0"/>
          <w:bCs w:val="0"/>
        </w:rPr>
        <w:t>Blink. </w:t>
      </w:r>
    </w:p>
    <w:p w14:paraId="6931AF5E" w14:textId="77777777" w:rsidR="00880114" w:rsidRPr="00D42CE3" w:rsidRDefault="00855D57" w:rsidP="00880114">
      <w:pPr>
        <w:pStyle w:val="Nidungvnbn"/>
        <w:keepNext/>
        <w:jc w:val="center"/>
      </w:pPr>
      <w:r w:rsidRPr="00D42CE3">
        <w:rPr>
          <w:noProof/>
        </w:rPr>
        <w:drawing>
          <wp:inline distT="0" distB="0" distL="0" distR="0" wp14:anchorId="5A783746" wp14:editId="4B87C4A3">
            <wp:extent cx="2681042" cy="2352675"/>
            <wp:effectExtent l="0" t="0" r="5080" b="0"/>
            <wp:docPr id="32" name="Picture 32" descr="http://k1.arduino.vn/img/2015/05/08/0/1386_123450-1431094183-0-10.pn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k1.arduino.vn/img/2015/05/08/0/1386_123450-1431094183-0-10.png">
                      <a:hlinkClick r:id="rId36"/>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V="1">
                      <a:off x="0" y="0"/>
                      <a:ext cx="2822527" cy="2476831"/>
                    </a:xfrm>
                    <a:prstGeom prst="rect">
                      <a:avLst/>
                    </a:prstGeom>
                    <a:noFill/>
                    <a:ln>
                      <a:noFill/>
                    </a:ln>
                  </pic:spPr>
                </pic:pic>
              </a:graphicData>
            </a:graphic>
          </wp:inline>
        </w:drawing>
      </w:r>
    </w:p>
    <w:p w14:paraId="61A266E2" w14:textId="5B3409FF" w:rsidR="00855D57" w:rsidRPr="00D42CE3" w:rsidRDefault="00880114" w:rsidP="00880114">
      <w:pPr>
        <w:pStyle w:val="Caption"/>
      </w:pPr>
      <w:bookmarkStart w:id="43" w:name="_Toc515790869"/>
      <w:r w:rsidRPr="00D42CE3">
        <w:t xml:space="preserve">Hình </w:t>
      </w:r>
      <w:fldSimple w:instr=" SEQ Hình \* ARABIC ">
        <w:r w:rsidR="0083427B">
          <w:rPr>
            <w:noProof/>
          </w:rPr>
          <w:t>17</w:t>
        </w:r>
      </w:fldSimple>
      <w:r w:rsidRPr="00D42CE3">
        <w:t xml:space="preserve"> Nạp một chương trình mẫu</w:t>
      </w:r>
      <w:bookmarkEnd w:id="43"/>
    </w:p>
    <w:p w14:paraId="2E51C412" w14:textId="77777777" w:rsidR="00855D57" w:rsidRPr="00D42CE3" w:rsidRDefault="00855D57" w:rsidP="00855D57">
      <w:pPr>
        <w:pStyle w:val="Nidungvnbn"/>
      </w:pPr>
      <w:r w:rsidRPr="00D42CE3">
        <w:lastRenderedPageBreak/>
        <w:t>Bạn sẽ thấy Arduino IDE mở một cửa sổ mới chứa mã nguồn </w:t>
      </w:r>
      <w:r w:rsidRPr="00D42CE3">
        <w:rPr>
          <w:rStyle w:val="Strong"/>
          <w:b w:val="0"/>
          <w:bCs w:val="0"/>
        </w:rPr>
        <w:t>Blink</w:t>
      </w:r>
      <w:r w:rsidRPr="00D42CE3">
        <w:t>. Mã này có chức năng là điều khiển đèn LED màu cam trên mạch Arduino Uno R3 nhấp nháy với chu kì 1 giây.</w:t>
      </w:r>
    </w:p>
    <w:p w14:paraId="7CE1D5DD" w14:textId="77777777" w:rsidR="007A1B69" w:rsidRPr="00D42CE3" w:rsidRDefault="00855D57" w:rsidP="007A1B69">
      <w:pPr>
        <w:pStyle w:val="Nidungvnbn"/>
        <w:keepNext/>
        <w:jc w:val="center"/>
      </w:pPr>
      <w:r w:rsidRPr="00D42CE3">
        <w:rPr>
          <w:noProof/>
        </w:rPr>
        <w:drawing>
          <wp:inline distT="0" distB="0" distL="0" distR="0" wp14:anchorId="50ED5B42" wp14:editId="31FCBB28">
            <wp:extent cx="2945219" cy="3534262"/>
            <wp:effectExtent l="0" t="0" r="7620" b="9525"/>
            <wp:docPr id="31" name="Picture 31" descr="2015-04-10_16h53_20">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2015-04-10_16h53_20">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07892" cy="3609469"/>
                    </a:xfrm>
                    <a:prstGeom prst="rect">
                      <a:avLst/>
                    </a:prstGeom>
                    <a:noFill/>
                    <a:ln>
                      <a:noFill/>
                    </a:ln>
                  </pic:spPr>
                </pic:pic>
              </a:graphicData>
            </a:graphic>
          </wp:inline>
        </w:drawing>
      </w:r>
    </w:p>
    <w:p w14:paraId="11DBA375" w14:textId="28214DDE" w:rsidR="00855D57" w:rsidRPr="00D42CE3" w:rsidRDefault="007A1B69" w:rsidP="007A1B69">
      <w:pPr>
        <w:pStyle w:val="Caption"/>
      </w:pPr>
      <w:bookmarkStart w:id="44" w:name="_Toc515790870"/>
      <w:r w:rsidRPr="00D42CE3">
        <w:t xml:space="preserve">Hình </w:t>
      </w:r>
      <w:fldSimple w:instr=" SEQ Hình \* ARABIC ">
        <w:r w:rsidR="0083427B">
          <w:rPr>
            <w:noProof/>
          </w:rPr>
          <w:t>18</w:t>
        </w:r>
      </w:fldSimple>
      <w:r w:rsidRPr="00D42CE3">
        <w:t xml:space="preserve"> Cửa sổ mới chứa mã nguồn Blink</w:t>
      </w:r>
      <w:bookmarkEnd w:id="44"/>
    </w:p>
    <w:p w14:paraId="321A8CD5" w14:textId="77777777" w:rsidR="00855D57" w:rsidRPr="00D42CE3" w:rsidRDefault="00855D57" w:rsidP="00855D57">
      <w:pPr>
        <w:pStyle w:val="Nidungvnbn"/>
      </w:pPr>
      <w:r w:rsidRPr="00D42CE3">
        <w:t>Bấm tổ hợp phím </w:t>
      </w:r>
      <w:r w:rsidRPr="00D42CE3">
        <w:rPr>
          <w:rStyle w:val="Strong"/>
          <w:b w:val="0"/>
          <w:bCs w:val="0"/>
        </w:rPr>
        <w:t>Ctrl + U</w:t>
      </w:r>
      <w:r w:rsidRPr="00D42CE3">
        <w:t> để tải chương trình lên mạch Arduino Uno R3. Bạn sẽ thấy IDE xác nhận đã lập trình thành công như hình dưới.</w:t>
      </w:r>
    </w:p>
    <w:p w14:paraId="6A96B8EB" w14:textId="77777777" w:rsidR="00880114" w:rsidRPr="00D42CE3" w:rsidRDefault="00880114" w:rsidP="00855D57">
      <w:pPr>
        <w:pStyle w:val="Nidungvnbn"/>
      </w:pPr>
    </w:p>
    <w:p w14:paraId="625B1077" w14:textId="77777777" w:rsidR="007A1B69" w:rsidRPr="00D42CE3" w:rsidRDefault="00855D57" w:rsidP="007A1B69">
      <w:pPr>
        <w:pStyle w:val="Nidungvnbn"/>
        <w:keepNext/>
        <w:jc w:val="center"/>
      </w:pPr>
      <w:r w:rsidRPr="00D42CE3">
        <w:rPr>
          <w:noProof/>
        </w:rPr>
        <w:drawing>
          <wp:inline distT="0" distB="0" distL="0" distR="0" wp14:anchorId="3CD2E338" wp14:editId="711FCDAF">
            <wp:extent cx="4670102" cy="1690577"/>
            <wp:effectExtent l="0" t="0" r="0" b="5080"/>
            <wp:docPr id="30" name="Picture 30" descr="2015-04-10_16h55_15">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2015-04-10_16h55_15">
                      <a:hlinkClick r:id="rId40"/>
                    </pic:cNvPr>
                    <pic:cNvPicPr>
                      <a:picLocks noChangeAspect="1" noChangeArrowheads="1"/>
                    </pic:cNvPicPr>
                  </pic:nvPicPr>
                  <pic:blipFill rotWithShape="1">
                    <a:blip r:embed="rId41">
                      <a:extLst>
                        <a:ext uri="{28A0092B-C50C-407E-A947-70E740481C1C}">
                          <a14:useLocalDpi xmlns:a14="http://schemas.microsoft.com/office/drawing/2010/main" val="0"/>
                        </a:ext>
                      </a:extLst>
                    </a:blip>
                    <a:srcRect t="69833"/>
                    <a:stretch/>
                  </pic:blipFill>
                  <pic:spPr bwMode="auto">
                    <a:xfrm>
                      <a:off x="0" y="0"/>
                      <a:ext cx="4683167" cy="1695307"/>
                    </a:xfrm>
                    <a:prstGeom prst="rect">
                      <a:avLst/>
                    </a:prstGeom>
                    <a:noFill/>
                    <a:ln>
                      <a:noFill/>
                    </a:ln>
                    <a:extLst>
                      <a:ext uri="{53640926-AAD7-44D8-BBD7-CCE9431645EC}">
                        <a14:shadowObscured xmlns:a14="http://schemas.microsoft.com/office/drawing/2010/main"/>
                      </a:ext>
                    </a:extLst>
                  </pic:spPr>
                </pic:pic>
              </a:graphicData>
            </a:graphic>
          </wp:inline>
        </w:drawing>
      </w:r>
    </w:p>
    <w:p w14:paraId="3F998C3D" w14:textId="5321CFDA" w:rsidR="00855D57" w:rsidRPr="00D42CE3" w:rsidRDefault="007A1B69" w:rsidP="007A1B69">
      <w:pPr>
        <w:pStyle w:val="Caption"/>
      </w:pPr>
      <w:bookmarkStart w:id="45" w:name="_Toc515790871"/>
      <w:r w:rsidRPr="00D42CE3">
        <w:t xml:space="preserve">Hình </w:t>
      </w:r>
      <w:fldSimple w:instr=" SEQ Hình \* ARABIC ">
        <w:r w:rsidR="0083427B">
          <w:rPr>
            <w:noProof/>
          </w:rPr>
          <w:t>19</w:t>
        </w:r>
      </w:fldSimple>
      <w:r w:rsidRPr="00D42CE3">
        <w:t xml:space="preserve"> IDE xác nhận đã lập trình thành công</w:t>
      </w:r>
      <w:bookmarkEnd w:id="45"/>
    </w:p>
    <w:p w14:paraId="6C67F536" w14:textId="77777777" w:rsidR="00855D57" w:rsidRPr="00D42CE3" w:rsidRDefault="00855D57" w:rsidP="00855D57">
      <w:pPr>
        <w:pStyle w:val="Nidungvnbn"/>
      </w:pPr>
    </w:p>
    <w:p w14:paraId="72748032" w14:textId="192E5B1D" w:rsidR="00CB6CB0" w:rsidRPr="00D42CE3" w:rsidRDefault="0012311A" w:rsidP="00CB6CB0">
      <w:pPr>
        <w:pStyle w:val="Tiumccp2"/>
      </w:pPr>
      <w:bookmarkStart w:id="46" w:name="_Toc515791400"/>
      <w:r w:rsidRPr="00D42CE3">
        <w:t>Arduino</w:t>
      </w:r>
      <w:r w:rsidR="00CB6CB0" w:rsidRPr="00D42CE3">
        <w:t xml:space="preserve"> Uno</w:t>
      </w:r>
      <w:bookmarkEnd w:id="46"/>
    </w:p>
    <w:p w14:paraId="72A892F8" w14:textId="429C76DB" w:rsidR="00E8375E" w:rsidRPr="00D42CE3" w:rsidRDefault="00CB6CB0" w:rsidP="00E8375E">
      <w:pPr>
        <w:pStyle w:val="Nidungvnbn"/>
      </w:pPr>
      <w:r w:rsidRPr="00D42CE3">
        <w:rPr>
          <w:rStyle w:val="Strong"/>
          <w:b w:val="0"/>
          <w:bCs w:val="0"/>
        </w:rPr>
        <w:t>Arduino Uno R3</w:t>
      </w:r>
      <w:r w:rsidRPr="00D42CE3">
        <w:t xml:space="preserve"> là loại phổ biến và dễ sử dụng nhất trong các dòng Arduino hiện nay cũng như tương thích với nhiều loại Arduino Shield nhất, </w:t>
      </w:r>
      <w:r w:rsidR="00E8375E" w:rsidRPr="00D42CE3">
        <w:t>Arduino UNO có thể sử dụng 3 vi điều khiển họ 8bit AVR là ATmega8, ATmega168, ATmega328. Bộ não này có thể xử lí những tác vụ đơn giản như điều khiển đèn LED nhấp nháy, xử lí tín hiệu cho xe điều khiển từ xa, làm một trạm đo nhiệt độ - độ ẩm và hiển thị lên màn hình LCD, …Thiết kế tiêu chuẩn của Arduino UNO sử dụng vi điều khiển ATmega328.</w:t>
      </w:r>
    </w:p>
    <w:p w14:paraId="2CD22349" w14:textId="0E6EA1A5" w:rsidR="00E8375E" w:rsidRPr="00D42CE3" w:rsidRDefault="00E8375E" w:rsidP="00E8375E">
      <w:pPr>
        <w:pStyle w:val="Nidungvnbn"/>
        <w:keepNext/>
        <w:ind w:firstLine="0"/>
        <w:jc w:val="center"/>
        <w:rPr>
          <w:color w:val="000000"/>
        </w:rPr>
      </w:pPr>
      <w:r w:rsidRPr="00D42CE3">
        <w:rPr>
          <w:noProof/>
        </w:rPr>
        <w:drawing>
          <wp:inline distT="0" distB="0" distL="0" distR="0" wp14:anchorId="453BFA87" wp14:editId="6E6612F5">
            <wp:extent cx="4826136" cy="25895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6136" cy="2589530"/>
                    </a:xfrm>
                    <a:prstGeom prst="rect">
                      <a:avLst/>
                    </a:prstGeom>
                  </pic:spPr>
                </pic:pic>
              </a:graphicData>
            </a:graphic>
          </wp:inline>
        </w:drawing>
      </w:r>
    </w:p>
    <w:p w14:paraId="61D0E268" w14:textId="0A0580D7" w:rsidR="00CB6CB0" w:rsidRPr="00D42CE3" w:rsidRDefault="00E8375E" w:rsidP="00E8375E">
      <w:pPr>
        <w:pStyle w:val="Caption"/>
      </w:pPr>
      <w:bookmarkStart w:id="47" w:name="_Toc515790872"/>
      <w:r w:rsidRPr="00D42CE3">
        <w:t xml:space="preserve">Hình </w:t>
      </w:r>
      <w:fldSimple w:instr=" SEQ Hình \* ARABIC ">
        <w:r w:rsidR="0083427B">
          <w:rPr>
            <w:noProof/>
          </w:rPr>
          <w:t>20</w:t>
        </w:r>
      </w:fldSimple>
      <w:r w:rsidRPr="00D42CE3">
        <w:t xml:space="preserve"> Sơ đồ chân của Arduino Uno R3</w:t>
      </w:r>
      <w:bookmarkEnd w:id="47"/>
    </w:p>
    <w:p w14:paraId="380478BE" w14:textId="76F88748" w:rsidR="00F401F5" w:rsidRPr="00D42CE3" w:rsidRDefault="0012311A" w:rsidP="00F401F5">
      <w:pPr>
        <w:pStyle w:val="Tiumccp2"/>
      </w:pPr>
      <w:bookmarkStart w:id="48" w:name="_Toc515791401"/>
      <w:r w:rsidRPr="00D42CE3">
        <w:t>Arduino</w:t>
      </w:r>
      <w:r w:rsidR="00F401F5" w:rsidRPr="00D42CE3">
        <w:t xml:space="preserve"> ESP 8266 MCU</w:t>
      </w:r>
      <w:bookmarkEnd w:id="48"/>
    </w:p>
    <w:p w14:paraId="285E42F4" w14:textId="2679DE3F" w:rsidR="00CB6CB0" w:rsidRPr="00D42CE3" w:rsidRDefault="00D306CA" w:rsidP="00CB6CB0">
      <w:pPr>
        <w:pStyle w:val="Nidungvnbn"/>
        <w:keepNext/>
        <w:jc w:val="center"/>
      </w:pPr>
      <w:r>
        <w:pict w14:anchorId="11DCA0CF">
          <v:shape id="_x0000_i1026" type="#_x0000_t75" style="width:234pt;height:142.5pt">
            <v:imagedata r:id="rId43" o:title="NodeMCUPNG" croptop="11934f" cropbottom="13813f"/>
          </v:shape>
        </w:pict>
      </w:r>
    </w:p>
    <w:p w14:paraId="3C2C787F" w14:textId="48B09066" w:rsidR="00CB6CB0" w:rsidRPr="00D42CE3" w:rsidRDefault="00CB6CB0" w:rsidP="00CB6CB0">
      <w:pPr>
        <w:pStyle w:val="Caption"/>
      </w:pPr>
      <w:bookmarkStart w:id="49" w:name="_Toc515790873"/>
      <w:r w:rsidRPr="00D42CE3">
        <w:t xml:space="preserve">Hình </w:t>
      </w:r>
      <w:fldSimple w:instr=" SEQ Hình \* ARABIC ">
        <w:r w:rsidR="0083427B">
          <w:rPr>
            <w:noProof/>
          </w:rPr>
          <w:t>21</w:t>
        </w:r>
      </w:fldSimple>
      <w:r w:rsidRPr="00D42CE3">
        <w:t xml:space="preserve"> </w:t>
      </w:r>
      <w:r w:rsidR="0012311A" w:rsidRPr="00D42CE3">
        <w:t>Arduino</w:t>
      </w:r>
      <w:r w:rsidRPr="00D42CE3">
        <w:t xml:space="preserve"> ESP 8266 MCU</w:t>
      </w:r>
      <w:bookmarkEnd w:id="49"/>
    </w:p>
    <w:p w14:paraId="74683685" w14:textId="7B3FB3E2" w:rsidR="00912B23" w:rsidRPr="00D42CE3" w:rsidRDefault="00F401F5" w:rsidP="00F401F5">
      <w:pPr>
        <w:pStyle w:val="Nidungvnbn"/>
      </w:pPr>
      <w:r w:rsidRPr="00D42CE3">
        <w:lastRenderedPageBreak/>
        <w:t>ESP8266 là kít phát triển dựa trên nền chíp Wifi SoC ESP8266 với thiết kế dễ dàng sửa dụng vì tích hợp sẵn mạch nạp sử dụng chíp CP2102 trên borad. Bên trong ESP8266 có sẵn một lõi vi sử lý vì thế bạn có thể trực tiếp lập trình cho ESP8266 mà không cần thêm bất kì con vi sử lý nào nữa. Hiện tại có hai ngôn ngữ có thể lập trình cho ESP8266, sử dụng trực tiếp phần mềm IDE của Arduino để lập trình với bộ thư viện riêng hoặc sử dụng phần mềm node MCU</w:t>
      </w:r>
    </w:p>
    <w:p w14:paraId="157A8C6C" w14:textId="77777777" w:rsidR="00CB6CB0" w:rsidRPr="00D42CE3" w:rsidRDefault="00CB6CB0" w:rsidP="003F3E5B">
      <w:pPr>
        <w:pStyle w:val="Nidungvnbn"/>
        <w:keepNext/>
        <w:jc w:val="center"/>
      </w:pPr>
      <w:r w:rsidRPr="00D42CE3">
        <w:rPr>
          <w:noProof/>
        </w:rPr>
        <w:drawing>
          <wp:inline distT="0" distB="0" distL="0" distR="0" wp14:anchorId="3FC864A5" wp14:editId="7B7EAAF9">
            <wp:extent cx="5195942" cy="3232297"/>
            <wp:effectExtent l="0" t="0" r="508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5942" cy="3232297"/>
                    </a:xfrm>
                    <a:prstGeom prst="rect">
                      <a:avLst/>
                    </a:prstGeom>
                  </pic:spPr>
                </pic:pic>
              </a:graphicData>
            </a:graphic>
          </wp:inline>
        </w:drawing>
      </w:r>
    </w:p>
    <w:p w14:paraId="7A3D6014" w14:textId="0D52ED09" w:rsidR="00CB6CB0" w:rsidRPr="00D42CE3" w:rsidRDefault="00CB6CB0" w:rsidP="00CB6CB0">
      <w:pPr>
        <w:pStyle w:val="Caption"/>
      </w:pPr>
      <w:bookmarkStart w:id="50" w:name="_Toc515790874"/>
      <w:r w:rsidRPr="00D42CE3">
        <w:t xml:space="preserve">Hình </w:t>
      </w:r>
      <w:fldSimple w:instr=" SEQ Hình \* ARABIC ">
        <w:r w:rsidR="0083427B">
          <w:rPr>
            <w:noProof/>
          </w:rPr>
          <w:t>22</w:t>
        </w:r>
      </w:fldSimple>
      <w:r w:rsidRPr="00D42CE3">
        <w:t xml:space="preserve"> Sơ đồ chân của </w:t>
      </w:r>
      <w:r w:rsidR="0012311A" w:rsidRPr="00D42CE3">
        <w:t>Arduino</w:t>
      </w:r>
      <w:r w:rsidRPr="00D42CE3">
        <w:t xml:space="preserve"> ESP 8266 MCU</w:t>
      </w:r>
      <w:bookmarkEnd w:id="50"/>
    </w:p>
    <w:p w14:paraId="09948CD7" w14:textId="390AD83E" w:rsidR="006E2BB9" w:rsidRPr="00D42CE3" w:rsidRDefault="006E2BB9" w:rsidP="00C904E8">
      <w:pPr>
        <w:pStyle w:val="Nidungvnbn"/>
        <w:rPr>
          <w:b/>
        </w:rPr>
      </w:pPr>
      <w:r w:rsidRPr="00D42CE3">
        <w:rPr>
          <w:b/>
        </w:rPr>
        <w:t>Tạo và nạp Firmware cho ESP 8266 MCU:</w:t>
      </w:r>
    </w:p>
    <w:p w14:paraId="79BB9706" w14:textId="2C2BCA62" w:rsidR="006E2BB9" w:rsidRPr="00D42CE3" w:rsidRDefault="006E2BB9" w:rsidP="006E2BB9">
      <w:pPr>
        <w:pStyle w:val="Nidungvnbn"/>
        <w:rPr>
          <w:szCs w:val="24"/>
        </w:rPr>
      </w:pPr>
      <w:r w:rsidRPr="00D42CE3">
        <w:t xml:space="preserve">Ở đây ta chọn cách sử dụng dịch vụ build fw trên cloud và nhận file fw thông qua email tại địa chỉ </w:t>
      </w:r>
      <w:hyperlink r:id="rId45" w:history="1">
        <w:r w:rsidRPr="00D42CE3">
          <w:rPr>
            <w:rStyle w:val="Hyperlink"/>
            <w:color w:val="1155CC"/>
            <w:sz w:val="22"/>
            <w:szCs w:val="22"/>
          </w:rPr>
          <w:t>https://nodemcu-build.com/</w:t>
        </w:r>
      </w:hyperlink>
      <w:r w:rsidRPr="00D42CE3">
        <w:t xml:space="preserve">. Sau khi truy cập vào trang web ta sẽ điền email nhận file fw vào phần Your Email và chọn phiên bản ở phần </w:t>
      </w:r>
      <w:r w:rsidRPr="00D42CE3">
        <w:rPr>
          <w:color w:val="333333"/>
        </w:rPr>
        <w:t>Select branch to build from, đối với phần này ta chỉ nên chọn master hoặc dev (master sẽ là bản build được release mới nhất). Sau khi điền đầy đủ email và chọn phiên bản ta được như hình dưới:</w:t>
      </w:r>
    </w:p>
    <w:p w14:paraId="1C451DBF" w14:textId="77777777" w:rsidR="006E2BB9" w:rsidRPr="00D42CE3" w:rsidRDefault="006E2BB9" w:rsidP="006E2BB9">
      <w:pPr>
        <w:pStyle w:val="Nidungvnbn"/>
        <w:keepNext/>
        <w:jc w:val="center"/>
      </w:pPr>
      <w:r w:rsidRPr="00D42CE3">
        <w:rPr>
          <w:b/>
          <w:noProof/>
        </w:rPr>
        <w:lastRenderedPageBreak/>
        <w:drawing>
          <wp:inline distT="0" distB="0" distL="0" distR="0" wp14:anchorId="309C1A68" wp14:editId="3BADC231">
            <wp:extent cx="3891516" cy="2488325"/>
            <wp:effectExtent l="0" t="0" r="0" b="7620"/>
            <wp:docPr id="27" name="Picture 27" descr="https://lh5.googleusercontent.com/DjSyIfNkyu3oU0vNKrMHzS17IujaNGJdWzWiZfiqOuDnVPYpMu428fVS-J4oZIPpmq_n2NpGVee3EGExm4nvIi6zn-Ty7RIOIJnRQA4VKRAWMcivII0rKXKIsaw9f8Bp3VXE6j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DjSyIfNkyu3oU0vNKrMHzS17IujaNGJdWzWiZfiqOuDnVPYpMu428fVS-J4oZIPpmq_n2NpGVee3EGExm4nvIi6zn-Ty7RIOIJnRQA4VKRAWMcivII0rKXKIsaw9f8Bp3VXE6jo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23090" cy="2508514"/>
                    </a:xfrm>
                    <a:prstGeom prst="rect">
                      <a:avLst/>
                    </a:prstGeom>
                    <a:noFill/>
                    <a:ln>
                      <a:noFill/>
                    </a:ln>
                  </pic:spPr>
                </pic:pic>
              </a:graphicData>
            </a:graphic>
          </wp:inline>
        </w:drawing>
      </w:r>
    </w:p>
    <w:p w14:paraId="2C9DAA3B" w14:textId="2298285A" w:rsidR="006E2BB9" w:rsidRPr="00D42CE3" w:rsidRDefault="006E2BB9" w:rsidP="006E2BB9">
      <w:pPr>
        <w:pStyle w:val="Caption"/>
      </w:pPr>
      <w:bookmarkStart w:id="51" w:name="_Toc515790875"/>
      <w:r w:rsidRPr="00D42CE3">
        <w:t xml:space="preserve">Hình </w:t>
      </w:r>
      <w:fldSimple w:instr=" SEQ Hình \* ARABIC ">
        <w:r w:rsidR="0083427B">
          <w:rPr>
            <w:noProof/>
          </w:rPr>
          <w:t>23</w:t>
        </w:r>
      </w:fldSimple>
      <w:r w:rsidRPr="00D42CE3">
        <w:t xml:space="preserve"> Tạo custom fw cho NodeMCU ESP8266 - Điền địa chỉ email nhận file fw</w:t>
      </w:r>
      <w:bookmarkEnd w:id="51"/>
    </w:p>
    <w:p w14:paraId="6C9CAC58" w14:textId="7E0895E2" w:rsidR="006E2BB9" w:rsidRPr="00D42CE3" w:rsidRDefault="006E2BB9" w:rsidP="006E2BB9">
      <w:pPr>
        <w:pStyle w:val="Nidungvnbn"/>
      </w:pPr>
      <w:r w:rsidRPr="00D42CE3">
        <w:t>Tiếp theo ta kéo xuống tại mục Select Module to include ta sẽ tích chọn những module ta cần cho bản fw này, mặc định thì một vài tùy chọn sẽ được chọn sẵn và các tùy chọn này là đã đủ cho NodeMCU chạy trong đồ án này, ta chỉ cần bổ sung thêm tùy chọn DHT cho bộ fw là đủ, các tùy chọn sẽ được thể hiện ở hình dưới:</w:t>
      </w:r>
    </w:p>
    <w:p w14:paraId="046EDAC8" w14:textId="77777777" w:rsidR="006E2BB9" w:rsidRPr="00D42CE3" w:rsidRDefault="006E2BB9" w:rsidP="006E2BB9">
      <w:pPr>
        <w:pStyle w:val="Nidungvnbn"/>
        <w:keepNext/>
        <w:jc w:val="center"/>
      </w:pPr>
      <w:r w:rsidRPr="00D42CE3">
        <w:rPr>
          <w:noProof/>
        </w:rPr>
        <w:drawing>
          <wp:inline distT="0" distB="0" distL="0" distR="0" wp14:anchorId="6FADC598" wp14:editId="610B9EEC">
            <wp:extent cx="4778214" cy="3338623"/>
            <wp:effectExtent l="0" t="0" r="3810" b="0"/>
            <wp:docPr id="26" name="Picture 26" descr="https://lh5.googleusercontent.com/Zc5Bhtn03zZG8doP3v8AbxqWTOqmRYdKCB54SXqzc8SAjUVzvh5Dmdxs4RT7sTgLtZQ8FxAsnOW0OMpdf3g5-wPaIpuY94GPX0XFLNsXZUEAeeoK4-NUSIgsiyGG5GifhCS_HQx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Zc5Bhtn03zZG8doP3v8AbxqWTOqmRYdKCB54SXqzc8SAjUVzvh5Dmdxs4RT7sTgLtZQ8FxAsnOW0OMpdf3g5-wPaIpuY94GPX0XFLNsXZUEAeeoK4-NUSIgsiyGG5GifhCS_HQx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31664" cy="3375970"/>
                    </a:xfrm>
                    <a:prstGeom prst="rect">
                      <a:avLst/>
                    </a:prstGeom>
                    <a:noFill/>
                    <a:ln>
                      <a:noFill/>
                    </a:ln>
                  </pic:spPr>
                </pic:pic>
              </a:graphicData>
            </a:graphic>
          </wp:inline>
        </w:drawing>
      </w:r>
    </w:p>
    <w:p w14:paraId="01DDC141" w14:textId="107553CC" w:rsidR="006E2BB9" w:rsidRPr="00D42CE3" w:rsidRDefault="006E2BB9" w:rsidP="006E2BB9">
      <w:pPr>
        <w:pStyle w:val="Nidungvnbn"/>
      </w:pPr>
      <w:bookmarkStart w:id="52" w:name="_Toc515790876"/>
      <w:r w:rsidRPr="00D42CE3">
        <w:t xml:space="preserve">Hình </w:t>
      </w:r>
      <w:fldSimple w:instr=" SEQ Hình \* ARABIC ">
        <w:r w:rsidR="0083427B">
          <w:rPr>
            <w:noProof/>
          </w:rPr>
          <w:t>24</w:t>
        </w:r>
      </w:fldSimple>
      <w:r w:rsidRPr="00D42CE3">
        <w:t xml:space="preserve"> Tạo custom fw cho NodeMCU ESP8266 - Chọn các module cần thiết</w:t>
      </w:r>
      <w:bookmarkEnd w:id="52"/>
    </w:p>
    <w:p w14:paraId="334B8ACB" w14:textId="77777777" w:rsidR="006E2BB9" w:rsidRPr="00D42CE3" w:rsidRDefault="006E2BB9" w:rsidP="006E2BB9">
      <w:pPr>
        <w:pStyle w:val="Nidungvnbn"/>
      </w:pPr>
      <w:r w:rsidRPr="00D42CE3">
        <w:lastRenderedPageBreak/>
        <w:t>Sau khi đã chọn hết các module cần thiết ta kéo xuống dưới cùng và nhấn vào nút Start your build màu xanh. Sau khi nhấn vào nút Start your build ta sẽ được chuyển tới giao diện như hình bên dưới:</w:t>
      </w:r>
    </w:p>
    <w:p w14:paraId="4F7D5197" w14:textId="77777777" w:rsidR="006E2BB9" w:rsidRPr="00D42CE3" w:rsidRDefault="006E2BB9" w:rsidP="006E2BB9">
      <w:pPr>
        <w:pStyle w:val="Nidungvnbn"/>
        <w:keepNext/>
      </w:pPr>
      <w:r w:rsidRPr="00D42CE3">
        <w:rPr>
          <w:noProof/>
        </w:rPr>
        <w:drawing>
          <wp:inline distT="0" distB="0" distL="0" distR="0" wp14:anchorId="788252CC" wp14:editId="354437EE">
            <wp:extent cx="5276850" cy="1581364"/>
            <wp:effectExtent l="0" t="0" r="0" b="0"/>
            <wp:docPr id="25" name="Picture 25" descr="https://lh4.googleusercontent.com/6KbM50ry_Tdth6w_rwa1RTHOtRQCXHFY4wKhzHXTfgSbD1YCfZdolWj3xS1kU5-slYTDyrCCWDEthryus_veWpbGcRKRJu-qnldZnBOh9OqZHH7D7xxtsSWJlOYlrjQWANDQ6E7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6KbM50ry_Tdth6w_rwa1RTHOtRQCXHFY4wKhzHXTfgSbD1YCfZdolWj3xS1kU5-slYTDyrCCWDEthryus_veWpbGcRKRJu-qnldZnBOh9OqZHH7D7xxtsSWJlOYlrjQWANDQ6E7Z"/>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11445" cy="1591731"/>
                    </a:xfrm>
                    <a:prstGeom prst="rect">
                      <a:avLst/>
                    </a:prstGeom>
                    <a:noFill/>
                    <a:ln>
                      <a:noFill/>
                    </a:ln>
                  </pic:spPr>
                </pic:pic>
              </a:graphicData>
            </a:graphic>
          </wp:inline>
        </w:drawing>
      </w:r>
    </w:p>
    <w:p w14:paraId="661CFBBF" w14:textId="603A5DF2" w:rsidR="006E2BB9" w:rsidRPr="00D42CE3" w:rsidRDefault="006E2BB9" w:rsidP="006E2BB9">
      <w:pPr>
        <w:pStyle w:val="Caption"/>
      </w:pPr>
      <w:bookmarkStart w:id="53" w:name="_Toc515790877"/>
      <w:r w:rsidRPr="00D42CE3">
        <w:t xml:space="preserve">Hình </w:t>
      </w:r>
      <w:fldSimple w:instr=" SEQ Hình \* ARABIC ">
        <w:r w:rsidR="0083427B">
          <w:rPr>
            <w:noProof/>
          </w:rPr>
          <w:t>25</w:t>
        </w:r>
      </w:fldSimple>
      <w:r w:rsidRPr="00D42CE3">
        <w:t xml:space="preserve"> Tạo custom fw cho NodeMCU ESP8266 - Tạo thành công fw</w:t>
      </w:r>
      <w:bookmarkEnd w:id="53"/>
    </w:p>
    <w:p w14:paraId="00F2A96E" w14:textId="77777777" w:rsidR="006E2BB9" w:rsidRPr="00D42CE3" w:rsidRDefault="006E2BB9" w:rsidP="006E2BB9">
      <w:pPr>
        <w:pStyle w:val="Nidungvnbn"/>
      </w:pPr>
      <w:r w:rsidRPr="00D42CE3">
        <w:t>Lúc này trang web trên sẽ tạo fw cho ta và gửi vào địa chỉ email ta đã điền ở bước trước, quá trình tạo và gửi có thể mất khoảng 30 phút. Nội dung email được gửi sẽ có dạng như bên dưới:</w:t>
      </w:r>
    </w:p>
    <w:p w14:paraId="77601FB9" w14:textId="77777777" w:rsidR="006E2BB9" w:rsidRPr="00D42CE3" w:rsidRDefault="006E2BB9" w:rsidP="006E2BB9">
      <w:pPr>
        <w:pStyle w:val="Nidungvnbn"/>
        <w:keepNext/>
      </w:pPr>
      <w:r w:rsidRPr="00D42CE3">
        <w:rPr>
          <w:noProof/>
        </w:rPr>
        <w:drawing>
          <wp:inline distT="0" distB="0" distL="0" distR="0" wp14:anchorId="3AAF629B" wp14:editId="0516E957">
            <wp:extent cx="5248275" cy="1673729"/>
            <wp:effectExtent l="0" t="0" r="0" b="3175"/>
            <wp:docPr id="24" name="Picture 24" descr="https://lh3.googleusercontent.com/KB0i5ix1EKu63XyzQJke5f2h0pCYVbC5_nDfxZ6NaveSbeCovtJ1FPVx9biWh2yZfC9_6IHe3_aPe5n66Xj9CSN2GGF11vBFFBR3rd6_rJJg3wLs5FXXBGZWvoqqrVDRAL5Z_uX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KB0i5ix1EKu63XyzQJke5f2h0pCYVbC5_nDfxZ6NaveSbeCovtJ1FPVx9biWh2yZfC9_6IHe3_aPe5n66Xj9CSN2GGF11vBFFBR3rd6_rJJg3wLs5FXXBGZWvoqqrVDRAL5Z_uX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281" cy="1682022"/>
                    </a:xfrm>
                    <a:prstGeom prst="rect">
                      <a:avLst/>
                    </a:prstGeom>
                    <a:noFill/>
                    <a:ln>
                      <a:noFill/>
                    </a:ln>
                  </pic:spPr>
                </pic:pic>
              </a:graphicData>
            </a:graphic>
          </wp:inline>
        </w:drawing>
      </w:r>
    </w:p>
    <w:p w14:paraId="443A12AA" w14:textId="3E7BDABB" w:rsidR="006E2BB9" w:rsidRPr="00D42CE3" w:rsidRDefault="006E2BB9" w:rsidP="006E2BB9">
      <w:pPr>
        <w:pStyle w:val="Caption"/>
      </w:pPr>
      <w:bookmarkStart w:id="54" w:name="_Toc515790878"/>
      <w:r w:rsidRPr="00D42CE3">
        <w:t xml:space="preserve">Hình </w:t>
      </w:r>
      <w:fldSimple w:instr=" SEQ Hình \* ARABIC ">
        <w:r w:rsidR="0083427B">
          <w:rPr>
            <w:noProof/>
          </w:rPr>
          <w:t>26</w:t>
        </w:r>
      </w:fldSimple>
      <w:r w:rsidRPr="00D42CE3">
        <w:t xml:space="preserve"> Tạo custom fw cho NodeMCU ESP8266 - Email nhận file custom fw</w:t>
      </w:r>
      <w:bookmarkEnd w:id="54"/>
    </w:p>
    <w:p w14:paraId="0829FDE9" w14:textId="4F9C2661" w:rsidR="006E2BB9" w:rsidRPr="00D42CE3" w:rsidRDefault="006E2BB9" w:rsidP="006E2BB9">
      <w:pPr>
        <w:pStyle w:val="Nidungvnbn"/>
      </w:pPr>
      <w:r w:rsidRPr="00D42CE3">
        <w:t>Lưu ý trong nội dung email ta sẽ nhận được 2 link tải là 2 phiên bản khác nhau của fw float và integer, ta sẽ sử dụng phiên bản float vì các nội dung đo đạc từ các cảm biến nhiệt độ ta sử dụng chủ yếu là định dạng float. Đường link tải file chỉ hoạt động trong vòng 24 giờ kể từ lúc nhận được email nên ta cần phải tải file fw về càng sớm càng tốt. Phiên bản fw được sử dụng trong bài sẽ được đính kèm trong CD đồ án.</w:t>
      </w:r>
    </w:p>
    <w:p w14:paraId="4DFE9642" w14:textId="77777777" w:rsidR="006E2BB9" w:rsidRPr="00D42CE3" w:rsidRDefault="006E2BB9" w:rsidP="006E2BB9">
      <w:pPr>
        <w:pStyle w:val="Nidungvnbn"/>
      </w:pPr>
      <w:r w:rsidRPr="00D42CE3">
        <w:t xml:space="preserve">Tiếp theo chúng ta sẽ bắt đầu quá trình nạp fw cho ESP8266 NodeMCU, đầu tiên ta cần phải cài đặt python3 để chương trình nạp fw hoạt động. Ta tải và cài đặt python3 </w:t>
      </w:r>
      <w:r w:rsidRPr="00D42CE3">
        <w:lastRenderedPageBreak/>
        <w:t xml:space="preserve">tại địa chỉ </w:t>
      </w:r>
      <w:hyperlink r:id="rId50" w:history="1">
        <w:r w:rsidRPr="00D42CE3">
          <w:rPr>
            <w:rStyle w:val="Hyperlink"/>
            <w:color w:val="1155CC"/>
            <w:sz w:val="22"/>
            <w:szCs w:val="22"/>
          </w:rPr>
          <w:t>https://www.python.org/downloads/</w:t>
        </w:r>
      </w:hyperlink>
      <w:r w:rsidRPr="00D42CE3">
        <w:t xml:space="preserve"> . Sau khi tải file cài đặt về ta tiến hành cài đặt python3, nên chọn add python 3 to path để sau khi cài đặt ta không cần thêm path cho python cho chương trình hoạt động. Sau khi tích chọn lựa chọn trên ta chọn Install now để bắt đầu quá trình cài đặt python.</w:t>
      </w:r>
    </w:p>
    <w:p w14:paraId="1275804A" w14:textId="77777777" w:rsidR="006E2BB9" w:rsidRPr="00D42CE3" w:rsidRDefault="006E2BB9" w:rsidP="006E2BB9">
      <w:pPr>
        <w:pStyle w:val="Nidungvnbn"/>
        <w:keepNext/>
        <w:jc w:val="center"/>
      </w:pPr>
      <w:r w:rsidRPr="00D42CE3">
        <w:rPr>
          <w:noProof/>
        </w:rPr>
        <w:drawing>
          <wp:inline distT="0" distB="0" distL="0" distR="0" wp14:anchorId="7566AFF1" wp14:editId="5968ED8F">
            <wp:extent cx="3519846" cy="2171700"/>
            <wp:effectExtent l="0" t="0" r="4445" b="0"/>
            <wp:docPr id="23" name="Picture 23" descr="https://lh5.googleusercontent.com/w_Ov-ySgc4zGWSzGDzJl0F4AQ4pDbz8-CL7QHFT7Ri8xEnmYIpWqwbDNP6UKBerk17cJHZGpsgSFzHNZJ1jQdPTD5t29_d6vaiYS1Ts_jTlzyjkQgVMxwNqlhacRIsDX8hx4Ft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w_Ov-ySgc4zGWSzGDzJl0F4AQ4pDbz8-CL7QHFT7Ri8xEnmYIpWqwbDNP6UKBerk17cJHZGpsgSFzHNZJ1jQdPTD5t29_d6vaiYS1Ts_jTlzyjkQgVMxwNqlhacRIsDX8hx4Ftn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39846" cy="2184040"/>
                    </a:xfrm>
                    <a:prstGeom prst="rect">
                      <a:avLst/>
                    </a:prstGeom>
                    <a:noFill/>
                    <a:ln>
                      <a:noFill/>
                    </a:ln>
                  </pic:spPr>
                </pic:pic>
              </a:graphicData>
            </a:graphic>
          </wp:inline>
        </w:drawing>
      </w:r>
    </w:p>
    <w:p w14:paraId="6E913169" w14:textId="675139FE" w:rsidR="006E2BB9" w:rsidRPr="00D42CE3" w:rsidRDefault="006E2BB9" w:rsidP="006E2BB9">
      <w:pPr>
        <w:pStyle w:val="Caption"/>
      </w:pPr>
      <w:bookmarkStart w:id="55" w:name="_Toc515790879"/>
      <w:r w:rsidRPr="00D42CE3">
        <w:t xml:space="preserve">Hình </w:t>
      </w:r>
      <w:fldSimple w:instr=" SEQ Hình \* ARABIC ">
        <w:r w:rsidR="0083427B">
          <w:rPr>
            <w:noProof/>
          </w:rPr>
          <w:t>27</w:t>
        </w:r>
      </w:fldSimple>
      <w:r w:rsidRPr="00D42CE3">
        <w:t xml:space="preserve"> Cài đặt python</w:t>
      </w:r>
      <w:bookmarkEnd w:id="55"/>
    </w:p>
    <w:p w14:paraId="459D2DA6" w14:textId="026C7254" w:rsidR="00A056AB" w:rsidRDefault="006E2BB9" w:rsidP="00A056AB">
      <w:pPr>
        <w:pStyle w:val="Nidungvnbn"/>
      </w:pPr>
      <w:r w:rsidRPr="00D42CE3">
        <w:t xml:space="preserve">Sau khi cài đặt python thành công ta truy cập vào địa chỉ </w:t>
      </w:r>
      <w:hyperlink r:id="rId52" w:history="1">
        <w:r w:rsidRPr="00D42CE3">
          <w:rPr>
            <w:rStyle w:val="Hyperlink"/>
            <w:color w:val="1155CC"/>
          </w:rPr>
          <w:t>https://github.com/marcelstoer/nodemcu-pyflasher/releases</w:t>
        </w:r>
      </w:hyperlink>
      <w:r w:rsidRPr="00D42CE3">
        <w:t xml:space="preserve"> để tải về phần mềm NodeMCU-PyFlasher-3.0, tùy thuộc vào phiên bản hệ điều hành mà ta sử dụng để tải phiên bản 32 hoặc 64 bit tương ứng, ở đây ta sẽ sử dụng phiên bản 64 bit. Tiếp theo ta tiến hành cài đặt driver cho ESP8266, ta truy cập vào địa chỉ </w:t>
      </w:r>
      <w:hyperlink r:id="rId53" w:history="1">
        <w:r w:rsidRPr="00D42CE3">
          <w:rPr>
            <w:rStyle w:val="Hyperlink"/>
            <w:color w:val="1155CC"/>
          </w:rPr>
          <w:t>https://www.silabs.com/products/development-tools/software/usb-to-uart-bridge-vcp-drivers</w:t>
        </w:r>
      </w:hyperlink>
      <w:r w:rsidRPr="00D42CE3">
        <w:t xml:space="preserve"> và chọn phiên bản driver tương ứng với hệ điều hành ta đang sử dụng, ở đây ta sẽ sử dụng phiên bản win10 và 64bit. Sau khi tải file driver về ta giải nén và chạy file CP210xVCPInstaller_x64.exe để tiến hành cài đặt driver. Như vậy ta đã có đủ công cụ để tiến hành nạp fw cho ESP8266, bây giờ ta sẽ nạp fw cho ESP8266. Đối với các phiên bản ESP8266 NodeMCU khác ta phải đưa ESP8266 về trạng thái Flash mode, nhưng với phiên bản ESP8266 trong bài đang sử dụng thì mặc định ngay khi cấp nguồn ESP sẽ cho phép nạp fw luôn không cần đưa về flash mode. Để bắt đầu nạp fw ta mở phần mềm NodeMCU-PyFlaser-3.0 đã tải ở trên lên và cắm cáp giữa máy tính và ESP8266. Ở phần </w:t>
      </w:r>
      <w:r w:rsidRPr="00D42CE3">
        <w:lastRenderedPageBreak/>
        <w:t>Serial port ta sẽ chọn cổng Port mà Arduino đang cắm, NodeMCU firmware ta sẽ chọn tới file fw ta đã tải ở bước trên, phần baud rate ta sẽ chọn 115200, flash mode chọn Dual I/O(DIO), erase flash chọn yes,wipe all data. Sau đó ta nhấn Flash NodeMCU để tiến hành nạp fw:</w:t>
      </w:r>
    </w:p>
    <w:p w14:paraId="1CDE5D05" w14:textId="44B74349" w:rsidR="007F044B" w:rsidRPr="00D42CE3" w:rsidRDefault="006E2BB9" w:rsidP="007F044B">
      <w:pPr>
        <w:pStyle w:val="Nidungvnbn"/>
        <w:keepNext/>
        <w:jc w:val="center"/>
      </w:pPr>
      <w:r w:rsidRPr="00D42CE3">
        <w:rPr>
          <w:noProof/>
        </w:rPr>
        <w:drawing>
          <wp:inline distT="0" distB="0" distL="0" distR="0" wp14:anchorId="7F78B65F" wp14:editId="30F70738">
            <wp:extent cx="3774558" cy="1533512"/>
            <wp:effectExtent l="0" t="0" r="0" b="0"/>
            <wp:docPr id="22" name="Picture 22" descr="https://lh6.googleusercontent.com/3dmgEMSTeKGyTgWlrHNXCye_7sfr9Lya8QKSU1V4Hgm4oTf0z9aE0Yw-qitapFqnTc_w5eaQU8vIu07yzm38XPju9WZGSr7F7gTth9BV-yKS28atNOLw5QWTtHbPOph7xtw293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3dmgEMSTeKGyTgWlrHNXCye_7sfr9Lya8QKSU1V4Hgm4oTf0z9aE0Yw-qitapFqnTc_w5eaQU8vIu07yzm38XPju9WZGSr7F7gTth9BV-yKS28atNOLw5QWTtHbPOph7xtw2935b"/>
                    <pic:cNvPicPr>
                      <a:picLocks noChangeAspect="1" noChangeArrowheads="1"/>
                    </pic:cNvPicPr>
                  </pic:nvPicPr>
                  <pic:blipFill rotWithShape="1">
                    <a:blip r:embed="rId54">
                      <a:extLst>
                        <a:ext uri="{28A0092B-C50C-407E-A947-70E740481C1C}">
                          <a14:useLocalDpi xmlns:a14="http://schemas.microsoft.com/office/drawing/2010/main" val="0"/>
                        </a:ext>
                      </a:extLst>
                    </a:blip>
                    <a:srcRect b="56664"/>
                    <a:stretch/>
                  </pic:blipFill>
                  <pic:spPr bwMode="auto">
                    <a:xfrm>
                      <a:off x="0" y="0"/>
                      <a:ext cx="3857464" cy="1567195"/>
                    </a:xfrm>
                    <a:prstGeom prst="rect">
                      <a:avLst/>
                    </a:prstGeom>
                    <a:noFill/>
                    <a:ln>
                      <a:noFill/>
                    </a:ln>
                    <a:extLst>
                      <a:ext uri="{53640926-AAD7-44D8-BBD7-CCE9431645EC}">
                        <a14:shadowObscured xmlns:a14="http://schemas.microsoft.com/office/drawing/2010/main"/>
                      </a:ext>
                    </a:extLst>
                  </pic:spPr>
                </pic:pic>
              </a:graphicData>
            </a:graphic>
          </wp:inline>
        </w:drawing>
      </w:r>
    </w:p>
    <w:p w14:paraId="74D108F5" w14:textId="2C7A0E19" w:rsidR="006E2BB9" w:rsidRPr="00D42CE3" w:rsidRDefault="007F044B" w:rsidP="007F044B">
      <w:pPr>
        <w:pStyle w:val="Caption"/>
      </w:pPr>
      <w:bookmarkStart w:id="56" w:name="_Toc515790880"/>
      <w:r w:rsidRPr="00D42CE3">
        <w:t xml:space="preserve">Hình </w:t>
      </w:r>
      <w:fldSimple w:instr=" SEQ Hình \* ARABIC ">
        <w:r w:rsidR="0083427B">
          <w:rPr>
            <w:noProof/>
          </w:rPr>
          <w:t>28</w:t>
        </w:r>
      </w:fldSimple>
      <w:r w:rsidRPr="00D42CE3">
        <w:t xml:space="preserve"> Bắt đầu nạp fw cho ESP8266</w:t>
      </w:r>
      <w:bookmarkEnd w:id="56"/>
    </w:p>
    <w:p w14:paraId="14538C2E" w14:textId="77777777" w:rsidR="007F044B" w:rsidRPr="00D42CE3" w:rsidRDefault="006E2BB9" w:rsidP="007F044B">
      <w:pPr>
        <w:pStyle w:val="Nidungvnbn"/>
        <w:keepNext/>
        <w:jc w:val="center"/>
      </w:pPr>
      <w:r w:rsidRPr="00D42CE3">
        <w:rPr>
          <w:noProof/>
        </w:rPr>
        <w:drawing>
          <wp:inline distT="0" distB="0" distL="0" distR="0" wp14:anchorId="54F9443C" wp14:editId="014E5A16">
            <wp:extent cx="3978567" cy="3742661"/>
            <wp:effectExtent l="0" t="0" r="3175" b="0"/>
            <wp:docPr id="21" name="Picture 21" descr="https://lh6.googleusercontent.com/cKX6YzWAZn6z8tROsxF3zziVgnpv40ktJYx9c0qJ1Ax6PSzRQRdkKkFLgAisFZMIQUcCdD9uZjQgEjxtrKB0ZPtdkOiaN1l47WXHb4gSSjq-fw6RZXeAE8j7sd-TN_nSEe0fY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cKX6YzWAZn6z8tROsxF3zziVgnpv40ktJYx9c0qJ1Ax6PSzRQRdkKkFLgAisFZMIQUcCdD9uZjQgEjxtrKB0ZPtdkOiaN1l47WXHb4gSSjq-fw6RZXeAE8j7sd-TN_nSEe0fYeX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45579" cy="3805699"/>
                    </a:xfrm>
                    <a:prstGeom prst="rect">
                      <a:avLst/>
                    </a:prstGeom>
                    <a:noFill/>
                    <a:ln>
                      <a:noFill/>
                    </a:ln>
                  </pic:spPr>
                </pic:pic>
              </a:graphicData>
            </a:graphic>
          </wp:inline>
        </w:drawing>
      </w:r>
    </w:p>
    <w:p w14:paraId="5F081500" w14:textId="656E9915" w:rsidR="006E2BB9" w:rsidRPr="00D42CE3" w:rsidRDefault="007F044B" w:rsidP="007F044B">
      <w:pPr>
        <w:pStyle w:val="Caption"/>
      </w:pPr>
      <w:bookmarkStart w:id="57" w:name="_Toc515790881"/>
      <w:r w:rsidRPr="00D42CE3">
        <w:t xml:space="preserve">Hình </w:t>
      </w:r>
      <w:fldSimple w:instr=" SEQ Hình \* ARABIC ">
        <w:r w:rsidR="0083427B">
          <w:rPr>
            <w:noProof/>
          </w:rPr>
          <w:t>29</w:t>
        </w:r>
      </w:fldSimple>
      <w:r w:rsidRPr="00D42CE3">
        <w:t xml:space="preserve"> Nạp fw cho ESP8266 thành công</w:t>
      </w:r>
      <w:bookmarkEnd w:id="57"/>
    </w:p>
    <w:p w14:paraId="541A930A" w14:textId="77777777" w:rsidR="006E2BB9" w:rsidRPr="00D42CE3" w:rsidRDefault="006E2BB9" w:rsidP="006E2BB9">
      <w:pPr>
        <w:pStyle w:val="Nidungvnbn"/>
      </w:pPr>
      <w:r w:rsidRPr="00D42CE3">
        <w:t>Đến đây ta đã hoàn tất bước chuẩn bị cho Arduino ESP8266 NodeMCU, các phần mềm, driver và bản fw sử dụng trong bài sẽ được đính kèm trong đĩa CD đồ án.</w:t>
      </w:r>
    </w:p>
    <w:p w14:paraId="1F4C5910" w14:textId="77777777" w:rsidR="00880114" w:rsidRPr="00D42CE3" w:rsidRDefault="00880114" w:rsidP="00880114">
      <w:pPr>
        <w:pStyle w:val="Nidungvnbn"/>
        <w:ind w:firstLine="0"/>
        <w:rPr>
          <w:b/>
        </w:rPr>
      </w:pPr>
    </w:p>
    <w:p w14:paraId="6427C0D1" w14:textId="29B852C7" w:rsidR="00880114" w:rsidRPr="00D42CE3" w:rsidRDefault="00880114" w:rsidP="00880114">
      <w:pPr>
        <w:pStyle w:val="Nidungvnbn"/>
        <w:ind w:firstLine="0"/>
        <w:rPr>
          <w:b/>
        </w:rPr>
      </w:pPr>
      <w:r w:rsidRPr="00D42CE3">
        <w:rPr>
          <w:b/>
        </w:rPr>
        <w:t>Hướng dẫn cách cài đặt và nạp code cho ESP8266</w:t>
      </w:r>
    </w:p>
    <w:p w14:paraId="641CEE63" w14:textId="77777777" w:rsidR="00880114" w:rsidRPr="00D42CE3" w:rsidRDefault="00880114" w:rsidP="00880114">
      <w:pPr>
        <w:pStyle w:val="Nidungvnbn"/>
      </w:pPr>
      <w:r w:rsidRPr="00D42CE3">
        <w:t>Để lập trình cho arduino esp8266 ta cần cài đặt Arduino Core cho NodeMCU ESP8266 sử dụng Arduino Boards Manager.</w:t>
      </w:r>
    </w:p>
    <w:p w14:paraId="44F22B59" w14:textId="77777777" w:rsidR="00880114" w:rsidRPr="00D42CE3" w:rsidRDefault="00880114" w:rsidP="00880114">
      <w:pPr>
        <w:pStyle w:val="Nidungvnbn"/>
      </w:pPr>
      <w:r w:rsidRPr="00D42CE3">
        <w:t xml:space="preserve">Ta copy link dạng json dưới đây </w:t>
      </w:r>
      <w:hyperlink r:id="rId56" w:history="1">
        <w:r w:rsidRPr="00D42CE3">
          <w:rPr>
            <w:rStyle w:val="Hyperlink"/>
            <w:color w:val="auto"/>
            <w:u w:val="none"/>
          </w:rPr>
          <w:t>http://arduino.esp8266.com/stable/package_esp8266com_index.json</w:t>
        </w:r>
      </w:hyperlink>
      <w:r w:rsidRPr="00D42CE3">
        <w:t xml:space="preserve"> để cập nhật đường link mới nhất ta truy cập vào </w:t>
      </w:r>
      <w:hyperlink r:id="rId57" w:anchor="installing-with-boards-manager" w:history="1">
        <w:r w:rsidRPr="00D42CE3">
          <w:rPr>
            <w:rStyle w:val="Hyperlink"/>
            <w:color w:val="auto"/>
            <w:u w:val="none"/>
          </w:rPr>
          <w:t>https://github.com/esp8266/Arduino#installing-with-boards-manager</w:t>
        </w:r>
      </w:hyperlink>
      <w:r w:rsidRPr="00D42CE3">
        <w:t xml:space="preserve"> lại phần Lates release copy đường link tại Boards manager link.</w:t>
      </w:r>
    </w:p>
    <w:p w14:paraId="1975D7F1" w14:textId="77777777" w:rsidR="00880114" w:rsidRPr="00D42CE3" w:rsidRDefault="00880114" w:rsidP="00880114">
      <w:pPr>
        <w:pStyle w:val="Nidungvnbn"/>
      </w:pPr>
      <w:r w:rsidRPr="00D42CE3">
        <w:t>Sau khi sao chép Boards manager link ta mở Arduino IDE lên và chọn File-&gt;Preferences và paste đường dẫn đã copy vào phần Additional Boards Manager URLs như hình dưới:</w:t>
      </w:r>
    </w:p>
    <w:p w14:paraId="404BCAF3" w14:textId="77777777" w:rsidR="00880114" w:rsidRPr="00D42CE3" w:rsidRDefault="00880114" w:rsidP="00B67051">
      <w:pPr>
        <w:pStyle w:val="Nidungvnbn"/>
        <w:keepNext/>
        <w:jc w:val="center"/>
      </w:pPr>
      <w:r w:rsidRPr="00D42CE3">
        <w:rPr>
          <w:noProof/>
        </w:rPr>
        <w:drawing>
          <wp:inline distT="0" distB="0" distL="0" distR="0" wp14:anchorId="58858575" wp14:editId="38B5F685">
            <wp:extent cx="4376629" cy="3668232"/>
            <wp:effectExtent l="0" t="0" r="5080" b="8890"/>
            <wp:docPr id="46" name="Picture 46" descr="https://lh3.googleusercontent.com/T4CwJQI8W5jmarUhdRL_oXB3TzJA6V3JBs_TRToHUGrPhmi64vomFuzK9x7dOOGaihelhnWclL5cWWNj_47ihr4tGscZISrautatDjJoJS9qWtlNg1XT_IUiQgPdCFCSzF5s-4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3.googleusercontent.com/T4CwJQI8W5jmarUhdRL_oXB3TzJA6V3JBs_TRToHUGrPhmi64vomFuzK9x7dOOGaihelhnWclL5cWWNj_47ihr4tGscZISrautatDjJoJS9qWtlNg1XT_IUiQgPdCFCSzF5s-4q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17081" cy="3702136"/>
                    </a:xfrm>
                    <a:prstGeom prst="rect">
                      <a:avLst/>
                    </a:prstGeom>
                    <a:noFill/>
                    <a:ln>
                      <a:noFill/>
                    </a:ln>
                  </pic:spPr>
                </pic:pic>
              </a:graphicData>
            </a:graphic>
          </wp:inline>
        </w:drawing>
      </w:r>
    </w:p>
    <w:p w14:paraId="32794F2F" w14:textId="17FBA06D" w:rsidR="00880114" w:rsidRPr="00D42CE3" w:rsidRDefault="00880114" w:rsidP="00B67051">
      <w:pPr>
        <w:pStyle w:val="Caption"/>
      </w:pPr>
      <w:bookmarkStart w:id="58" w:name="_Toc515790882"/>
      <w:r w:rsidRPr="00D42CE3">
        <w:t xml:space="preserve">Hình </w:t>
      </w:r>
      <w:fldSimple w:instr=" SEQ Hình \* ARABIC ">
        <w:r w:rsidR="0083427B">
          <w:rPr>
            <w:noProof/>
          </w:rPr>
          <w:t>30</w:t>
        </w:r>
      </w:fldSimple>
      <w:r w:rsidRPr="00D42CE3">
        <w:rPr>
          <w:noProof/>
        </w:rPr>
        <w:t xml:space="preserve"> Cài đặt Board Manager cho Arduino IDE</w:t>
      </w:r>
      <w:bookmarkEnd w:id="58"/>
    </w:p>
    <w:p w14:paraId="72DF93CA" w14:textId="77777777" w:rsidR="00880114" w:rsidRPr="00D42CE3" w:rsidRDefault="00880114" w:rsidP="00880114">
      <w:pPr>
        <w:pStyle w:val="Nidungvnbn"/>
      </w:pPr>
      <w:r w:rsidRPr="00D42CE3">
        <w:t>Sau đó ta nhấn OK để hoàn tất quá trình. Tiếp theo ta chọn Tools-&gt; Board -&gt; Boards Manager như hình dưới để IDE cập nhật board từ đường link trên như hình dưới:</w:t>
      </w:r>
    </w:p>
    <w:p w14:paraId="349B68DA" w14:textId="77777777" w:rsidR="00535404" w:rsidRPr="00D42CE3" w:rsidRDefault="00535404" w:rsidP="00880114">
      <w:pPr>
        <w:pStyle w:val="Nidungvnbn"/>
      </w:pPr>
    </w:p>
    <w:p w14:paraId="18C3609B" w14:textId="77777777" w:rsidR="00535404" w:rsidRPr="00D42CE3" w:rsidRDefault="00880114" w:rsidP="00535404">
      <w:pPr>
        <w:pStyle w:val="Nidungvnbn"/>
        <w:keepNext/>
        <w:jc w:val="center"/>
      </w:pPr>
      <w:r w:rsidRPr="00D42CE3">
        <w:rPr>
          <w:noProof/>
        </w:rPr>
        <w:drawing>
          <wp:inline distT="0" distB="0" distL="0" distR="0" wp14:anchorId="155DC2A2" wp14:editId="0C53ACA0">
            <wp:extent cx="4930863" cy="3359888"/>
            <wp:effectExtent l="0" t="0" r="3175" b="0"/>
            <wp:docPr id="45" name="Picture 45" descr="https://lh3.googleusercontent.com/FutPMGNB-MISRgGH3ceDmx2z3yzdNyfWI6BitshTfFAUwOgqJNTQOCiz1wjNlbMxAidl1wsdtFImKZ0RItT5gkkt5yU2daoVazxqABj6z2fl3DHSSQ0mipZH8DoHdzyIJ1BRz_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3.googleusercontent.com/FutPMGNB-MISRgGH3ceDmx2z3yzdNyfWI6BitshTfFAUwOgqJNTQOCiz1wjNlbMxAidl1wsdtFImKZ0RItT5gkkt5yU2daoVazxqABj6z2fl3DHSSQ0mipZH8DoHdzyIJ1BRz_VJ"/>
                    <pic:cNvPicPr>
                      <a:picLocks noChangeAspect="1" noChangeArrowheads="1"/>
                    </pic:cNvPicPr>
                  </pic:nvPicPr>
                  <pic:blipFill rotWithShape="1">
                    <a:blip r:embed="rId59">
                      <a:extLst>
                        <a:ext uri="{28A0092B-C50C-407E-A947-70E740481C1C}">
                          <a14:useLocalDpi xmlns:a14="http://schemas.microsoft.com/office/drawing/2010/main" val="0"/>
                        </a:ext>
                      </a:extLst>
                    </a:blip>
                    <a:srcRect b="53865"/>
                    <a:stretch/>
                  </pic:blipFill>
                  <pic:spPr bwMode="auto">
                    <a:xfrm>
                      <a:off x="0" y="0"/>
                      <a:ext cx="4972338" cy="3388149"/>
                    </a:xfrm>
                    <a:prstGeom prst="rect">
                      <a:avLst/>
                    </a:prstGeom>
                    <a:noFill/>
                    <a:ln>
                      <a:noFill/>
                    </a:ln>
                    <a:extLst>
                      <a:ext uri="{53640926-AAD7-44D8-BBD7-CCE9431645EC}">
                        <a14:shadowObscured xmlns:a14="http://schemas.microsoft.com/office/drawing/2010/main"/>
                      </a:ext>
                    </a:extLst>
                  </pic:spPr>
                </pic:pic>
              </a:graphicData>
            </a:graphic>
          </wp:inline>
        </w:drawing>
      </w:r>
    </w:p>
    <w:p w14:paraId="0635A4CC" w14:textId="25D3ED46" w:rsidR="00880114" w:rsidRPr="00D42CE3" w:rsidRDefault="00535404" w:rsidP="00535404">
      <w:pPr>
        <w:pStyle w:val="Caption"/>
      </w:pPr>
      <w:bookmarkStart w:id="59" w:name="_Toc515790883"/>
      <w:r w:rsidRPr="00D42CE3">
        <w:t xml:space="preserve">Hình </w:t>
      </w:r>
      <w:fldSimple w:instr=" SEQ Hình \* ARABIC ">
        <w:r w:rsidR="0083427B">
          <w:rPr>
            <w:noProof/>
          </w:rPr>
          <w:t>31</w:t>
        </w:r>
      </w:fldSimple>
      <w:r w:rsidRPr="00D42CE3">
        <w:t xml:space="preserve"> Tiến hành cài đặt Board Manager cho Esp8266</w:t>
      </w:r>
      <w:bookmarkEnd w:id="59"/>
    </w:p>
    <w:p w14:paraId="3BB5A7E4" w14:textId="77777777" w:rsidR="00880114" w:rsidRPr="00D42CE3" w:rsidRDefault="00880114" w:rsidP="00880114">
      <w:pPr>
        <w:pStyle w:val="Nidungvnbn"/>
      </w:pPr>
      <w:r w:rsidRPr="00D42CE3">
        <w:t>Tại giao diện Boards Manager ta điền esp8266 vào ô Type và lựa chọn phiên bản board sau đó nhấn Install như hình dưới</w:t>
      </w:r>
    </w:p>
    <w:p w14:paraId="0E6EC1A3" w14:textId="77777777" w:rsidR="00535404" w:rsidRPr="00D42CE3" w:rsidRDefault="00880114" w:rsidP="00535404">
      <w:pPr>
        <w:pStyle w:val="Nidungvnbn"/>
        <w:keepNext/>
        <w:jc w:val="center"/>
      </w:pPr>
      <w:r w:rsidRPr="00D42CE3">
        <w:rPr>
          <w:noProof/>
        </w:rPr>
        <w:drawing>
          <wp:inline distT="0" distB="0" distL="0" distR="0" wp14:anchorId="49006E42" wp14:editId="25555526">
            <wp:extent cx="5304902" cy="1609725"/>
            <wp:effectExtent l="0" t="0" r="0" b="0"/>
            <wp:docPr id="44" name="Picture 44" descr="https://lh6.googleusercontent.com/8Yl9lPZyINQCBjO7m4mrzpHNkyf-2x8HAHScgNtqOTfdsYMDqD5cBnI20kNX8BCdlg4WgRJBFKNDNFGjddZv-10MpIypnQmO-jSXGtmhvs1nrienhc2zriqJo5dbVZOZdK97gh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6.googleusercontent.com/8Yl9lPZyINQCBjO7m4mrzpHNkyf-2x8HAHScgNtqOTfdsYMDqD5cBnI20kNX8BCdlg4WgRJBFKNDNFGjddZv-10MpIypnQmO-jSXGtmhvs1nrienhc2zriqJo5dbVZOZdK97ghga"/>
                    <pic:cNvPicPr>
                      <a:picLocks noChangeAspect="1" noChangeArrowheads="1"/>
                    </pic:cNvPicPr>
                  </pic:nvPicPr>
                  <pic:blipFill rotWithShape="1">
                    <a:blip r:embed="rId60">
                      <a:extLst>
                        <a:ext uri="{28A0092B-C50C-407E-A947-70E740481C1C}">
                          <a14:useLocalDpi xmlns:a14="http://schemas.microsoft.com/office/drawing/2010/main" val="0"/>
                        </a:ext>
                      </a:extLst>
                    </a:blip>
                    <a:srcRect b="46361"/>
                    <a:stretch/>
                  </pic:blipFill>
                  <pic:spPr bwMode="auto">
                    <a:xfrm>
                      <a:off x="0" y="0"/>
                      <a:ext cx="5320910" cy="1614583"/>
                    </a:xfrm>
                    <a:prstGeom prst="rect">
                      <a:avLst/>
                    </a:prstGeom>
                    <a:noFill/>
                    <a:ln>
                      <a:noFill/>
                    </a:ln>
                    <a:extLst>
                      <a:ext uri="{53640926-AAD7-44D8-BBD7-CCE9431645EC}">
                        <a14:shadowObscured xmlns:a14="http://schemas.microsoft.com/office/drawing/2010/main"/>
                      </a:ext>
                    </a:extLst>
                  </pic:spPr>
                </pic:pic>
              </a:graphicData>
            </a:graphic>
          </wp:inline>
        </w:drawing>
      </w:r>
    </w:p>
    <w:p w14:paraId="0A4B60FD" w14:textId="24444AFC" w:rsidR="00880114" w:rsidRPr="00D42CE3" w:rsidRDefault="00535404" w:rsidP="00535404">
      <w:pPr>
        <w:pStyle w:val="Caption"/>
      </w:pPr>
      <w:bookmarkStart w:id="60" w:name="_Toc515790884"/>
      <w:r w:rsidRPr="00D42CE3">
        <w:t xml:space="preserve">Hình </w:t>
      </w:r>
      <w:fldSimple w:instr=" SEQ Hình \* ARABIC ">
        <w:r w:rsidR="0083427B">
          <w:rPr>
            <w:noProof/>
          </w:rPr>
          <w:t>32</w:t>
        </w:r>
      </w:fldSimple>
      <w:r w:rsidRPr="00D42CE3">
        <w:t xml:space="preserve"> Chọn phiên bản Board Manager cho Esp8266</w:t>
      </w:r>
      <w:bookmarkEnd w:id="60"/>
    </w:p>
    <w:p w14:paraId="08D48CFA" w14:textId="77777777" w:rsidR="00880114" w:rsidRPr="00D42CE3" w:rsidRDefault="00880114" w:rsidP="00880114">
      <w:pPr>
        <w:pStyle w:val="Nidungvnbn"/>
      </w:pPr>
      <w:r w:rsidRPr="00D42CE3">
        <w:t>Sau khi quá trình cài đặt kết thúc ta chọn lại Tools-&gt;Board và kiểm tra đã có NodeMCU 1.0 hay chưa, nếu có thì ta đã cài đặt thành công. Với bản ESP8266 ta sử dụng trong bài là phiên bản NodeMCU 1.0 nên ta chọn board tương ứng trong board là NodeMCU 1.0 như hình dưới:</w:t>
      </w:r>
    </w:p>
    <w:p w14:paraId="1FA433EB" w14:textId="77777777" w:rsidR="00535404" w:rsidRPr="00D42CE3" w:rsidRDefault="00880114" w:rsidP="00535404">
      <w:pPr>
        <w:pStyle w:val="Nidungvnbn"/>
        <w:keepNext/>
        <w:jc w:val="center"/>
      </w:pPr>
      <w:r w:rsidRPr="00D42CE3">
        <w:rPr>
          <w:noProof/>
        </w:rPr>
        <w:lastRenderedPageBreak/>
        <w:drawing>
          <wp:inline distT="0" distB="0" distL="0" distR="0" wp14:anchorId="3092B6AA" wp14:editId="57E87506">
            <wp:extent cx="4769446" cy="7410450"/>
            <wp:effectExtent l="0" t="0" r="0" b="0"/>
            <wp:docPr id="43" name="Picture 43" descr="https://lh6.googleusercontent.com/5avPip0AMRdQPoZwUVE_4iprmfChraNUiDBLJ4is2cxcTpVtMtw7VKelXv6OZgRVs4zMBcRFgmjmDqhju33jZ_SEVlk7CacbtGUERzVEWeRQXya6JaX-2wnW8cb27YXvr3UtW8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6.googleusercontent.com/5avPip0AMRdQPoZwUVE_4iprmfChraNUiDBLJ4is2cxcTpVtMtw7VKelXv6OZgRVs4zMBcRFgmjmDqhju33jZ_SEVlk7CacbtGUERzVEWeRQXya6JaX-2wnW8cb27YXvr3UtW8J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79631" cy="7426275"/>
                    </a:xfrm>
                    <a:prstGeom prst="rect">
                      <a:avLst/>
                    </a:prstGeom>
                    <a:noFill/>
                    <a:ln>
                      <a:noFill/>
                    </a:ln>
                  </pic:spPr>
                </pic:pic>
              </a:graphicData>
            </a:graphic>
          </wp:inline>
        </w:drawing>
      </w:r>
    </w:p>
    <w:p w14:paraId="3A501FDD" w14:textId="19201247" w:rsidR="00880114" w:rsidRPr="00D42CE3" w:rsidRDefault="00535404" w:rsidP="00535404">
      <w:pPr>
        <w:pStyle w:val="Caption"/>
      </w:pPr>
      <w:bookmarkStart w:id="61" w:name="_Toc515790885"/>
      <w:r w:rsidRPr="00D42CE3">
        <w:t xml:space="preserve">Hình </w:t>
      </w:r>
      <w:fldSimple w:instr=" SEQ Hình \* ARABIC ">
        <w:r w:rsidR="0083427B">
          <w:rPr>
            <w:noProof/>
          </w:rPr>
          <w:t>33</w:t>
        </w:r>
      </w:fldSimple>
      <w:r w:rsidRPr="00D42CE3">
        <w:t xml:space="preserve"> chọn Board NodeMCU 1.0</w:t>
      </w:r>
      <w:bookmarkEnd w:id="61"/>
    </w:p>
    <w:p w14:paraId="2EE330B6" w14:textId="77777777" w:rsidR="00880114" w:rsidRPr="00D42CE3" w:rsidRDefault="00880114" w:rsidP="00880114">
      <w:pPr>
        <w:pStyle w:val="Nidungvnbn"/>
      </w:pPr>
      <w:r w:rsidRPr="00D42CE3">
        <w:lastRenderedPageBreak/>
        <w:t>Sau khi chọn board ta tiến hành cắm Arduino esp8266 vào và xác định cổng COM để nạp code. Cách xác định ta vào phần quản lý thiết bị trên window và tìm mục Ports (Com&amp;LPT) và tìm cổng Silicon Labs CP210x USB to UART Bridge (COMx), với x là cổng COM mà Arduino đang kết nối với máy.</w:t>
      </w:r>
    </w:p>
    <w:p w14:paraId="5CD07E46" w14:textId="77777777" w:rsidR="00880114" w:rsidRPr="00D42CE3" w:rsidRDefault="00880114" w:rsidP="00880114">
      <w:pPr>
        <w:pStyle w:val="Nidungvnbn"/>
      </w:pPr>
      <w:r w:rsidRPr="00D42CE3">
        <w:t>Để chọn Port trong Arduino IDE ta vào Tools-&gt;Port và chọn Port ta đã xác định ở trên. Như hình dưới đây ta chọn COM4 để tiến hành nạp code:</w:t>
      </w:r>
    </w:p>
    <w:p w14:paraId="1850F89B" w14:textId="77777777" w:rsidR="00535404" w:rsidRPr="00D42CE3" w:rsidRDefault="00880114" w:rsidP="00535404">
      <w:pPr>
        <w:pStyle w:val="Nidungvnbn"/>
        <w:keepNext/>
        <w:jc w:val="center"/>
      </w:pPr>
      <w:r w:rsidRPr="00D42CE3">
        <w:rPr>
          <w:noProof/>
        </w:rPr>
        <w:drawing>
          <wp:inline distT="0" distB="0" distL="0" distR="0" wp14:anchorId="077665B0" wp14:editId="1216E5D7">
            <wp:extent cx="3926936" cy="3676650"/>
            <wp:effectExtent l="0" t="0" r="0" b="0"/>
            <wp:docPr id="42" name="Picture 42" descr="https://lh6.googleusercontent.com/1Llb2-k-jJtsNMyLTKPHqytWbZjzhRLdS_9Qx4NO-gWUP7Uu_6B9k2mnodpMopsPnyV0xJanT1Z20F3rNsQOsxx9qkc90OQ78el9PSvVw_llCjR69h1FAtzD_KLcyRQObM7wVK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6.googleusercontent.com/1Llb2-k-jJtsNMyLTKPHqytWbZjzhRLdS_9Qx4NO-gWUP7Uu_6B9k2mnodpMopsPnyV0xJanT1Z20F3rNsQOsxx9qkc90OQ78el9PSvVw_llCjR69h1FAtzD_KLcyRQObM7wVKK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53538" cy="3701556"/>
                    </a:xfrm>
                    <a:prstGeom prst="rect">
                      <a:avLst/>
                    </a:prstGeom>
                    <a:noFill/>
                    <a:ln>
                      <a:noFill/>
                    </a:ln>
                  </pic:spPr>
                </pic:pic>
              </a:graphicData>
            </a:graphic>
          </wp:inline>
        </w:drawing>
      </w:r>
    </w:p>
    <w:p w14:paraId="45891A32" w14:textId="2D46EF0A" w:rsidR="00880114" w:rsidRPr="00D42CE3" w:rsidRDefault="00535404" w:rsidP="00535404">
      <w:pPr>
        <w:pStyle w:val="Caption"/>
      </w:pPr>
      <w:bookmarkStart w:id="62" w:name="_Toc515790886"/>
      <w:r w:rsidRPr="00D42CE3">
        <w:t xml:space="preserve">Hình </w:t>
      </w:r>
      <w:fldSimple w:instr=" SEQ Hình \* ARABIC ">
        <w:r w:rsidR="0083427B">
          <w:rPr>
            <w:noProof/>
          </w:rPr>
          <w:t>34</w:t>
        </w:r>
      </w:fldSimple>
      <w:r w:rsidRPr="00D42CE3">
        <w:t xml:space="preserve"> chọn COM để tiến hành nạp code</w:t>
      </w:r>
      <w:bookmarkEnd w:id="62"/>
    </w:p>
    <w:p w14:paraId="37BED70B" w14:textId="77777777" w:rsidR="00880114" w:rsidRPr="00D42CE3" w:rsidRDefault="00880114" w:rsidP="00880114">
      <w:pPr>
        <w:pStyle w:val="Nidungvnbn"/>
      </w:pPr>
      <w:r w:rsidRPr="00D42CE3">
        <w:t>Như vậy ta đã hoàn thiện quá trình chọn Port và Board cho Arduino ESP8266, bây giờ ta tiến hành nạp code cho nó bằng cách nhấn vào nút upload (hình mũi tên qua phải ở dưới thanh công cụ).</w:t>
      </w:r>
    </w:p>
    <w:p w14:paraId="00BA6BDC" w14:textId="2D9AAD1F" w:rsidR="007F044B" w:rsidRPr="00D42CE3" w:rsidRDefault="00880114" w:rsidP="00535404">
      <w:pPr>
        <w:pStyle w:val="Nidungvnbn"/>
      </w:pPr>
      <w:r w:rsidRPr="00D42CE3">
        <w:t>Đối với Arduino Uno thì bộ IDE đã có sẵn nên ta không cần cài đặt gì thêm (nếu chưa thêm Board Manager URL ở mục Preferences thì ta thêm như cách thêm đã nói ở phần cài đặt và nạp code cho ESP8266). Cách nạp code cũng tương tự các bước đã hướng dẫn ở phần cài đặt và nạp code cho ESP8266 (lưu ý phần Board ta chọn Arduino Uno).</w:t>
      </w:r>
      <w:r w:rsidR="007F044B" w:rsidRPr="00D42CE3">
        <w:br w:type="page"/>
      </w:r>
    </w:p>
    <w:p w14:paraId="7F1B1A70" w14:textId="77777777" w:rsidR="00CB6CB0" w:rsidRPr="00D42CE3" w:rsidRDefault="00CB6CB0" w:rsidP="00F401F5">
      <w:pPr>
        <w:pStyle w:val="Nidungvnbn"/>
      </w:pPr>
    </w:p>
    <w:p w14:paraId="273B3464" w14:textId="0C0790C3" w:rsidR="008104DE" w:rsidRPr="00D42CE3" w:rsidRDefault="0012311A" w:rsidP="0012311A">
      <w:pPr>
        <w:pStyle w:val="Tiumccp1"/>
      </w:pPr>
      <w:r w:rsidRPr="00D42CE3">
        <w:t xml:space="preserve"> </w:t>
      </w:r>
      <w:bookmarkStart w:id="63" w:name="_Toc515791402"/>
      <w:r w:rsidRPr="00D42CE3">
        <w:t>Lắp đặt các module vào Raspberry Pi và Arduino</w:t>
      </w:r>
      <w:bookmarkEnd w:id="63"/>
    </w:p>
    <w:p w14:paraId="19493726" w14:textId="17D755DA" w:rsidR="0012311A" w:rsidRPr="00D42CE3" w:rsidRDefault="0012311A" w:rsidP="0012311A">
      <w:pPr>
        <w:pStyle w:val="Tiumccp2"/>
      </w:pPr>
      <w:bookmarkStart w:id="64" w:name="_Toc515791403"/>
      <w:r w:rsidRPr="00D42CE3">
        <w:t>Đo nhiệt độ và độ ẩm với cảm biến DHT11</w:t>
      </w:r>
      <w:bookmarkEnd w:id="64"/>
    </w:p>
    <w:p w14:paraId="30B724AA" w14:textId="6DC04105" w:rsidR="0012311A" w:rsidRPr="00D42CE3" w:rsidRDefault="0012311A" w:rsidP="0012311A">
      <w:pPr>
        <w:pStyle w:val="Tiumccp3"/>
      </w:pPr>
      <w:r w:rsidRPr="00D42CE3">
        <w:t xml:space="preserve"> </w:t>
      </w:r>
      <w:bookmarkStart w:id="65" w:name="_Toc515791404"/>
      <w:r w:rsidRPr="00D42CE3">
        <w:t>Cảm biến DHT11</w:t>
      </w:r>
      <w:bookmarkEnd w:id="65"/>
    </w:p>
    <w:p w14:paraId="01D974D6" w14:textId="736AEAF6" w:rsidR="00AB080F" w:rsidRPr="00D42CE3" w:rsidRDefault="00D306CA" w:rsidP="0095100D">
      <w:pPr>
        <w:pStyle w:val="Nidungvnbn"/>
        <w:keepNext/>
        <w:jc w:val="center"/>
      </w:pPr>
      <w:r>
        <w:pict w14:anchorId="7158B6BC">
          <v:shape id="_x0000_i1027" type="#_x0000_t75" style="width:208.5pt;height:117.75pt">
            <v:imagedata r:id="rId63" o:title="full_dht22-jpeg"/>
          </v:shape>
        </w:pict>
      </w:r>
    </w:p>
    <w:p w14:paraId="3194F505" w14:textId="316919B7" w:rsidR="00C16021" w:rsidRPr="00D42CE3" w:rsidRDefault="00AB080F" w:rsidP="00AB080F">
      <w:pPr>
        <w:pStyle w:val="Caption"/>
      </w:pPr>
      <w:bookmarkStart w:id="66" w:name="_Toc515790887"/>
      <w:r w:rsidRPr="00D42CE3">
        <w:t xml:space="preserve">Hình </w:t>
      </w:r>
      <w:fldSimple w:instr=" SEQ Hình \* ARABIC ">
        <w:r w:rsidR="0083427B">
          <w:rPr>
            <w:noProof/>
          </w:rPr>
          <w:t>35</w:t>
        </w:r>
      </w:fldSimple>
      <w:r w:rsidRPr="00D42CE3">
        <w:rPr>
          <w:noProof/>
        </w:rPr>
        <w:t xml:space="preserve"> </w:t>
      </w:r>
      <w:r w:rsidR="00034579" w:rsidRPr="00D42CE3">
        <w:rPr>
          <w:noProof/>
        </w:rPr>
        <w:t>0</w:t>
      </w:r>
      <w:r w:rsidRPr="00D42CE3">
        <w:rPr>
          <w:noProof/>
        </w:rPr>
        <w:t>D</w:t>
      </w:r>
      <w:r w:rsidR="00034579" w:rsidRPr="00D42CE3">
        <w:rPr>
          <w:noProof/>
        </w:rPr>
        <w:t>0</w:t>
      </w:r>
      <w:r w:rsidRPr="00D42CE3">
        <w:rPr>
          <w:noProof/>
        </w:rPr>
        <w:t>HT11</w:t>
      </w:r>
      <w:r w:rsidR="00EB006F" w:rsidRPr="00D42CE3">
        <w:rPr>
          <w:noProof/>
        </w:rPr>
        <w:t xml:space="preserve"> </w:t>
      </w:r>
      <w:r w:rsidRPr="00D42CE3">
        <w:rPr>
          <w:noProof/>
        </w:rPr>
        <w:t>(trái) và DHT22</w:t>
      </w:r>
      <w:r w:rsidR="00EB006F" w:rsidRPr="00D42CE3">
        <w:rPr>
          <w:noProof/>
        </w:rPr>
        <w:t xml:space="preserve"> (</w:t>
      </w:r>
      <w:r w:rsidRPr="00D42CE3">
        <w:rPr>
          <w:noProof/>
        </w:rPr>
        <w:t>phải)</w:t>
      </w:r>
      <w:bookmarkEnd w:id="66"/>
    </w:p>
    <w:p w14:paraId="7F321B60" w14:textId="48067115" w:rsidR="0012311A" w:rsidRPr="00D42CE3" w:rsidRDefault="00AE5736" w:rsidP="00AE5736">
      <w:pPr>
        <w:pStyle w:val="Nidungvnbn"/>
      </w:pPr>
      <w:r w:rsidRPr="00D42CE3">
        <w:t>DHT11 và DHT22 là cảm biến nhiệt độ, độ ẩm rất thông dụng hiện nay vì </w:t>
      </w:r>
      <w:r w:rsidRPr="00D42CE3">
        <w:rPr>
          <w:rStyle w:val="Strong"/>
          <w:b w:val="0"/>
          <w:bCs w:val="0"/>
        </w:rPr>
        <w:t>giá thành rẻ</w:t>
      </w:r>
      <w:r w:rsidRPr="00D42CE3">
        <w:t> và dễ dàng lấy được 2 dữ liệu riêng biệt của cảm biến thông qua cổng giao tiếp 1-wire (giao tiếp digital 1-wire truyền dữ liệu duy nhất). Cảm biến được tích hợp bộ tiền xử lý tín hiệu giúp dữ liệu nhận về được chính xác mà không cần phải qua bất kỳ tính toán nào nhưng cần có bộ thư viện.</w:t>
      </w:r>
    </w:p>
    <w:p w14:paraId="6E07779C" w14:textId="6AD4C294" w:rsidR="00851462" w:rsidRPr="00D42CE3" w:rsidRDefault="00851462" w:rsidP="00AE5736">
      <w:pPr>
        <w:pStyle w:val="Nidungvnbn"/>
      </w:pPr>
      <w:r w:rsidRPr="00D42CE3">
        <w:t>Trên hiện thị trường hiện nay, cảm biến này cũng được bán dưới hai dạng: chưa được hàn mạch</w:t>
      </w:r>
      <w:r w:rsidR="00EB006F" w:rsidRPr="00D42CE3">
        <w:t xml:space="preserve"> </w:t>
      </w:r>
      <w:r w:rsidRPr="00D42CE3">
        <w:t>(chỉ có cảm biến với 4 chân pin</w:t>
      </w:r>
      <w:r w:rsidR="00AB080F" w:rsidRPr="00D42CE3">
        <w:t>,</w:t>
      </w:r>
      <w:r w:rsidR="00EB006F" w:rsidRPr="00D42CE3">
        <w:t xml:space="preserve"> </w:t>
      </w:r>
      <w:r w:rsidR="00AB080F" w:rsidRPr="00D42CE3">
        <w:t>cảm biến bên trái hình 13</w:t>
      </w:r>
      <w:r w:rsidRPr="00D42CE3">
        <w:t>) và đã hàn mạch ra chân sẵn</w:t>
      </w:r>
      <w:r w:rsidR="00EB006F" w:rsidRPr="00D42CE3">
        <w:t xml:space="preserve"> </w:t>
      </w:r>
      <w:r w:rsidRPr="00D42CE3">
        <w:t>(cảm biến được hàn chung với 2 điện trở và chỉ còn 3 chân pin ra)</w:t>
      </w:r>
    </w:p>
    <w:p w14:paraId="7D83C605" w14:textId="27705870" w:rsidR="00AB080F" w:rsidRPr="00D42CE3" w:rsidRDefault="00D306CA" w:rsidP="00AB080F">
      <w:pPr>
        <w:pStyle w:val="Nidungvnbn"/>
        <w:keepNext/>
        <w:ind w:left="1" w:firstLine="719"/>
        <w:jc w:val="center"/>
      </w:pPr>
      <w:r>
        <w:pict w14:anchorId="016A6ED6">
          <v:shape id="_x0000_i1028" type="#_x0000_t75" style="width:162.75pt;height:155.25pt">
            <v:imagedata r:id="rId64" o:title="dht11chan" croptop="5140f" cropbottom="3052f" cropleft="6425f" cropright="4176f"/>
          </v:shape>
        </w:pict>
      </w:r>
    </w:p>
    <w:p w14:paraId="6AA3AC28" w14:textId="6D8E2D4F" w:rsidR="00AB080F" w:rsidRPr="00D42CE3" w:rsidRDefault="00AB080F" w:rsidP="00AB080F">
      <w:pPr>
        <w:pStyle w:val="Caption"/>
      </w:pPr>
      <w:bookmarkStart w:id="67" w:name="_Toc515790888"/>
      <w:r w:rsidRPr="00D42CE3">
        <w:t xml:space="preserve">Hình </w:t>
      </w:r>
      <w:fldSimple w:instr=" SEQ Hình \* ARABIC ">
        <w:r w:rsidR="0083427B">
          <w:rPr>
            <w:noProof/>
          </w:rPr>
          <w:t>36</w:t>
        </w:r>
      </w:fldSimple>
      <w:r w:rsidRPr="00D42CE3">
        <w:t xml:space="preserve"> Cảm biến chưa hàn mạch và cảm biến đã hàn mạch ra chân</w:t>
      </w:r>
      <w:bookmarkEnd w:id="67"/>
    </w:p>
    <w:p w14:paraId="6E67A68F" w14:textId="341B423B" w:rsidR="00C16021" w:rsidRPr="00D42CE3" w:rsidRDefault="009C06EE" w:rsidP="00EB006F">
      <w:pPr>
        <w:pStyle w:val="Nidungvnbn"/>
      </w:pPr>
      <w:r w:rsidRPr="00D42CE3">
        <w:lastRenderedPageBreak/>
        <w:t xml:space="preserve">DHT11 và DHT22 có cách sử dụng giống nhau gần như là hoàn toàn chỉ khác nhau về </w:t>
      </w:r>
      <w:r w:rsidR="00FE1A3C" w:rsidRPr="00D42CE3">
        <w:t xml:space="preserve">giá thành và lý do giá thành khác nhau thì </w:t>
      </w:r>
      <w:r w:rsidRPr="00D42CE3">
        <w:t xml:space="preserve">thông </w:t>
      </w:r>
      <w:r w:rsidR="00FE1A3C" w:rsidRPr="00D42CE3">
        <w:t xml:space="preserve">qua các thông </w:t>
      </w:r>
      <w:r w:rsidRPr="00D42CE3">
        <w:t>số như bảng dưới đây</w:t>
      </w:r>
      <w:r w:rsidR="00C16021" w:rsidRPr="00D42CE3">
        <w:t xml:space="preserve"> bạn sẽ</w:t>
      </w:r>
      <w:r w:rsidR="00FE1A3C" w:rsidRPr="00D42CE3">
        <w:t xml:space="preserve"> biết:</w:t>
      </w:r>
    </w:p>
    <w:tbl>
      <w:tblPr>
        <w:tblStyle w:val="TableofFigures"/>
        <w:tblW w:w="0" w:type="auto"/>
        <w:tblLook w:val="04A0" w:firstRow="1" w:lastRow="0" w:firstColumn="1" w:lastColumn="0" w:noHBand="0" w:noVBand="1"/>
      </w:tblPr>
      <w:tblGrid>
        <w:gridCol w:w="3037"/>
        <w:gridCol w:w="3037"/>
        <w:gridCol w:w="3037"/>
      </w:tblGrid>
      <w:tr w:rsidR="009C06EE" w:rsidRPr="00D42CE3" w14:paraId="2C84A9C3" w14:textId="77777777" w:rsidTr="009C06EE">
        <w:tc>
          <w:tcPr>
            <w:tcW w:w="3037" w:type="dxa"/>
          </w:tcPr>
          <w:p w14:paraId="6A899F04" w14:textId="77777777" w:rsidR="009C06EE" w:rsidRPr="00D42CE3" w:rsidRDefault="009C06EE" w:rsidP="00E9421F">
            <w:pPr>
              <w:rPr>
                <w:szCs w:val="26"/>
              </w:rPr>
            </w:pPr>
          </w:p>
        </w:tc>
        <w:tc>
          <w:tcPr>
            <w:tcW w:w="3037" w:type="dxa"/>
          </w:tcPr>
          <w:p w14:paraId="3CA65264" w14:textId="2AED6735" w:rsidR="009C06EE" w:rsidRPr="00D42CE3" w:rsidRDefault="009C06EE" w:rsidP="00E9421F">
            <w:pPr>
              <w:rPr>
                <w:szCs w:val="26"/>
              </w:rPr>
            </w:pPr>
            <w:r w:rsidRPr="00D42CE3">
              <w:rPr>
                <w:szCs w:val="26"/>
              </w:rPr>
              <w:t>DHT11</w:t>
            </w:r>
          </w:p>
        </w:tc>
        <w:tc>
          <w:tcPr>
            <w:tcW w:w="3037" w:type="dxa"/>
          </w:tcPr>
          <w:p w14:paraId="53B39C6B" w14:textId="39EC3338" w:rsidR="009C06EE" w:rsidRPr="00D42CE3" w:rsidRDefault="009C06EE" w:rsidP="00E9421F">
            <w:pPr>
              <w:rPr>
                <w:szCs w:val="26"/>
              </w:rPr>
            </w:pPr>
            <w:r w:rsidRPr="00D42CE3">
              <w:rPr>
                <w:szCs w:val="26"/>
              </w:rPr>
              <w:t>DHT22</w:t>
            </w:r>
          </w:p>
        </w:tc>
      </w:tr>
      <w:tr w:rsidR="009C06EE" w:rsidRPr="00D42CE3" w14:paraId="688D7F3B" w14:textId="77777777" w:rsidTr="009C06EE">
        <w:tc>
          <w:tcPr>
            <w:tcW w:w="3037" w:type="dxa"/>
          </w:tcPr>
          <w:p w14:paraId="78715F19" w14:textId="4CACEAAA" w:rsidR="009C06EE" w:rsidRPr="00D42CE3" w:rsidRDefault="009C06EE" w:rsidP="00E9421F">
            <w:pPr>
              <w:rPr>
                <w:szCs w:val="26"/>
              </w:rPr>
            </w:pPr>
            <w:r w:rsidRPr="00D42CE3">
              <w:rPr>
                <w:szCs w:val="26"/>
              </w:rPr>
              <w:t>Điện áp hoạt động</w:t>
            </w:r>
          </w:p>
        </w:tc>
        <w:tc>
          <w:tcPr>
            <w:tcW w:w="3037" w:type="dxa"/>
          </w:tcPr>
          <w:p w14:paraId="305A4A4E" w14:textId="454DE2E7" w:rsidR="009C06EE" w:rsidRPr="00D42CE3" w:rsidRDefault="00E9421F" w:rsidP="00E9421F">
            <w:pPr>
              <w:rPr>
                <w:szCs w:val="26"/>
              </w:rPr>
            </w:pPr>
            <w:r w:rsidRPr="00D42CE3">
              <w:rPr>
                <w:szCs w:val="26"/>
              </w:rPr>
              <w:t>3 ~ 5 VDC</w:t>
            </w:r>
          </w:p>
        </w:tc>
        <w:tc>
          <w:tcPr>
            <w:tcW w:w="3037" w:type="dxa"/>
          </w:tcPr>
          <w:p w14:paraId="12E14E82" w14:textId="07AABFFD" w:rsidR="009C06EE" w:rsidRPr="00D42CE3" w:rsidRDefault="00E9421F" w:rsidP="00E9421F">
            <w:pPr>
              <w:rPr>
                <w:szCs w:val="26"/>
              </w:rPr>
            </w:pPr>
            <w:r w:rsidRPr="00D42CE3">
              <w:rPr>
                <w:szCs w:val="26"/>
              </w:rPr>
              <w:t>3 ~ 5 VDC</w:t>
            </w:r>
          </w:p>
        </w:tc>
      </w:tr>
      <w:tr w:rsidR="00E9421F" w:rsidRPr="00D42CE3" w14:paraId="3823EA14" w14:textId="77777777" w:rsidTr="009C06EE">
        <w:tc>
          <w:tcPr>
            <w:tcW w:w="3037" w:type="dxa"/>
          </w:tcPr>
          <w:p w14:paraId="6F5CF3AE" w14:textId="5878802C" w:rsidR="00E9421F" w:rsidRPr="00D42CE3" w:rsidRDefault="00E9421F" w:rsidP="00E9421F">
            <w:pPr>
              <w:rPr>
                <w:szCs w:val="26"/>
              </w:rPr>
            </w:pPr>
            <w:r w:rsidRPr="00D42CE3">
              <w:rPr>
                <w:szCs w:val="26"/>
                <w:shd w:val="clear" w:color="auto" w:fill="FFFFFF"/>
              </w:rPr>
              <w:t>Dòng sử dụng</w:t>
            </w:r>
          </w:p>
        </w:tc>
        <w:tc>
          <w:tcPr>
            <w:tcW w:w="3037" w:type="dxa"/>
          </w:tcPr>
          <w:p w14:paraId="5BFD5FBB" w14:textId="49C29F3F" w:rsidR="00E9421F" w:rsidRPr="00D42CE3" w:rsidRDefault="00E9421F" w:rsidP="00E9421F">
            <w:pPr>
              <w:rPr>
                <w:szCs w:val="26"/>
              </w:rPr>
            </w:pPr>
            <w:r w:rsidRPr="00D42CE3">
              <w:rPr>
                <w:szCs w:val="26"/>
              </w:rPr>
              <w:t>2.5mA max (khi truyền dữ liệu)</w:t>
            </w:r>
          </w:p>
        </w:tc>
        <w:tc>
          <w:tcPr>
            <w:tcW w:w="3037" w:type="dxa"/>
          </w:tcPr>
          <w:p w14:paraId="224E7D26" w14:textId="5CACAEAE" w:rsidR="00E9421F" w:rsidRPr="00D42CE3" w:rsidRDefault="00E9421F" w:rsidP="00E9421F">
            <w:pPr>
              <w:rPr>
                <w:szCs w:val="26"/>
              </w:rPr>
            </w:pPr>
            <w:r w:rsidRPr="00D42CE3">
              <w:rPr>
                <w:szCs w:val="26"/>
              </w:rPr>
              <w:t>2.5mA max (khi truyền dữ liệu)</w:t>
            </w:r>
          </w:p>
        </w:tc>
      </w:tr>
      <w:tr w:rsidR="009C06EE" w:rsidRPr="00D42CE3" w14:paraId="58E4A7CA" w14:textId="77777777" w:rsidTr="009C06EE">
        <w:tc>
          <w:tcPr>
            <w:tcW w:w="3037" w:type="dxa"/>
          </w:tcPr>
          <w:p w14:paraId="1756E882" w14:textId="751ADF52" w:rsidR="009C06EE" w:rsidRPr="00D42CE3" w:rsidRDefault="009C06EE" w:rsidP="00E9421F">
            <w:pPr>
              <w:rPr>
                <w:szCs w:val="26"/>
              </w:rPr>
            </w:pPr>
            <w:r w:rsidRPr="00D42CE3">
              <w:rPr>
                <w:szCs w:val="26"/>
              </w:rPr>
              <w:t>Ngưỡng độ ẩm</w:t>
            </w:r>
          </w:p>
        </w:tc>
        <w:tc>
          <w:tcPr>
            <w:tcW w:w="3037" w:type="dxa"/>
          </w:tcPr>
          <w:p w14:paraId="7C22702E" w14:textId="5B2F095E" w:rsidR="009C06EE" w:rsidRPr="00D42CE3" w:rsidRDefault="00E9421F" w:rsidP="00E9421F">
            <w:pPr>
              <w:rPr>
                <w:szCs w:val="26"/>
              </w:rPr>
            </w:pPr>
            <w:r w:rsidRPr="00D42CE3">
              <w:rPr>
                <w:color w:val="000000"/>
                <w:szCs w:val="26"/>
                <w:shd w:val="clear" w:color="auto" w:fill="FFFFFF"/>
              </w:rPr>
              <w:t>20% - 90% RH</w:t>
            </w:r>
          </w:p>
        </w:tc>
        <w:tc>
          <w:tcPr>
            <w:tcW w:w="3037" w:type="dxa"/>
          </w:tcPr>
          <w:p w14:paraId="50369450" w14:textId="2C91E10A" w:rsidR="009C06EE" w:rsidRPr="00D42CE3" w:rsidRDefault="00E9421F" w:rsidP="00E9421F">
            <w:pPr>
              <w:rPr>
                <w:szCs w:val="26"/>
              </w:rPr>
            </w:pPr>
            <w:r w:rsidRPr="00D42CE3">
              <w:rPr>
                <w:color w:val="000000"/>
                <w:szCs w:val="26"/>
                <w:shd w:val="clear" w:color="auto" w:fill="FFFFFF"/>
              </w:rPr>
              <w:t>100%RH </w:t>
            </w:r>
          </w:p>
        </w:tc>
      </w:tr>
      <w:tr w:rsidR="009C06EE" w:rsidRPr="00D42CE3" w14:paraId="19BA69C2" w14:textId="77777777" w:rsidTr="009C06EE">
        <w:tc>
          <w:tcPr>
            <w:tcW w:w="3037" w:type="dxa"/>
          </w:tcPr>
          <w:p w14:paraId="5705CB58" w14:textId="2C499FAA" w:rsidR="009C06EE" w:rsidRPr="00D42CE3" w:rsidRDefault="009C06EE" w:rsidP="00E9421F">
            <w:pPr>
              <w:rPr>
                <w:szCs w:val="26"/>
              </w:rPr>
            </w:pPr>
            <w:r w:rsidRPr="00D42CE3">
              <w:rPr>
                <w:szCs w:val="26"/>
              </w:rPr>
              <w:t>Sai số độ ẩm</w:t>
            </w:r>
          </w:p>
        </w:tc>
        <w:tc>
          <w:tcPr>
            <w:tcW w:w="3037" w:type="dxa"/>
          </w:tcPr>
          <w:p w14:paraId="1456DC71" w14:textId="6EFA3128" w:rsidR="009C06EE" w:rsidRPr="00D42CE3" w:rsidRDefault="00E9421F" w:rsidP="00E9421F">
            <w:pPr>
              <w:rPr>
                <w:szCs w:val="26"/>
              </w:rPr>
            </w:pPr>
            <w:r w:rsidRPr="00D42CE3">
              <w:rPr>
                <w:color w:val="000000"/>
                <w:szCs w:val="26"/>
                <w:shd w:val="clear" w:color="auto" w:fill="FFFFFF"/>
              </w:rPr>
              <w:t>±5%RH</w:t>
            </w:r>
          </w:p>
        </w:tc>
        <w:tc>
          <w:tcPr>
            <w:tcW w:w="3037" w:type="dxa"/>
          </w:tcPr>
          <w:p w14:paraId="63539CFC" w14:textId="51364CBE" w:rsidR="009C06EE" w:rsidRPr="00D42CE3" w:rsidRDefault="00E9421F" w:rsidP="00E9421F">
            <w:pPr>
              <w:rPr>
                <w:szCs w:val="26"/>
              </w:rPr>
            </w:pPr>
            <w:r w:rsidRPr="00D42CE3">
              <w:rPr>
                <w:color w:val="000000"/>
                <w:szCs w:val="26"/>
                <w:shd w:val="clear" w:color="auto" w:fill="FFFFFF"/>
              </w:rPr>
              <w:t>2 ~ 5%</w:t>
            </w:r>
          </w:p>
        </w:tc>
      </w:tr>
      <w:tr w:rsidR="009C06EE" w:rsidRPr="00D42CE3" w14:paraId="6A3C7CED" w14:textId="77777777" w:rsidTr="009C06EE">
        <w:tc>
          <w:tcPr>
            <w:tcW w:w="3037" w:type="dxa"/>
          </w:tcPr>
          <w:p w14:paraId="1F77F4C5" w14:textId="1E9FDE4E" w:rsidR="009C06EE" w:rsidRPr="00D42CE3" w:rsidRDefault="009C06EE" w:rsidP="00E9421F">
            <w:pPr>
              <w:rPr>
                <w:szCs w:val="26"/>
              </w:rPr>
            </w:pPr>
            <w:r w:rsidRPr="00D42CE3">
              <w:rPr>
                <w:szCs w:val="26"/>
              </w:rPr>
              <w:t>Ngưỡng nhiệt độ</w:t>
            </w:r>
          </w:p>
        </w:tc>
        <w:tc>
          <w:tcPr>
            <w:tcW w:w="3037" w:type="dxa"/>
          </w:tcPr>
          <w:p w14:paraId="57F5F35F" w14:textId="38E81BAC" w:rsidR="009C06EE" w:rsidRPr="00D42CE3" w:rsidRDefault="00E9421F" w:rsidP="00E9421F">
            <w:pPr>
              <w:rPr>
                <w:szCs w:val="26"/>
              </w:rPr>
            </w:pPr>
            <w:r w:rsidRPr="00D42CE3">
              <w:rPr>
                <w:color w:val="000000"/>
                <w:szCs w:val="26"/>
                <w:shd w:val="clear" w:color="auto" w:fill="FFFFFF"/>
              </w:rPr>
              <w:t>0°C ~ 50°C</w:t>
            </w:r>
          </w:p>
        </w:tc>
        <w:tc>
          <w:tcPr>
            <w:tcW w:w="3037" w:type="dxa"/>
          </w:tcPr>
          <w:p w14:paraId="11865A22" w14:textId="7DBAE6B5" w:rsidR="009C06EE" w:rsidRPr="00D42CE3" w:rsidRDefault="00E9421F" w:rsidP="00E9421F">
            <w:pPr>
              <w:rPr>
                <w:szCs w:val="26"/>
              </w:rPr>
            </w:pPr>
            <w:r w:rsidRPr="00D42CE3">
              <w:rPr>
                <w:color w:val="000000"/>
                <w:szCs w:val="26"/>
                <w:shd w:val="clear" w:color="auto" w:fill="FFFFFF"/>
              </w:rPr>
              <w:t>-40 to 80°C</w:t>
            </w:r>
          </w:p>
        </w:tc>
      </w:tr>
      <w:tr w:rsidR="009C06EE" w:rsidRPr="00D42CE3" w14:paraId="29C74802" w14:textId="77777777" w:rsidTr="009C06EE">
        <w:tc>
          <w:tcPr>
            <w:tcW w:w="3037" w:type="dxa"/>
          </w:tcPr>
          <w:p w14:paraId="6092460A" w14:textId="3F2CA690" w:rsidR="009C06EE" w:rsidRPr="00D42CE3" w:rsidRDefault="009C06EE" w:rsidP="00E9421F">
            <w:pPr>
              <w:rPr>
                <w:szCs w:val="26"/>
              </w:rPr>
            </w:pPr>
            <w:r w:rsidRPr="00D42CE3">
              <w:rPr>
                <w:szCs w:val="26"/>
              </w:rPr>
              <w:t>Sai số nhiệt độ</w:t>
            </w:r>
          </w:p>
        </w:tc>
        <w:tc>
          <w:tcPr>
            <w:tcW w:w="3037" w:type="dxa"/>
          </w:tcPr>
          <w:p w14:paraId="6695CCDD" w14:textId="0C7991EC" w:rsidR="009C06EE" w:rsidRPr="00D42CE3" w:rsidRDefault="00E9421F" w:rsidP="00E9421F">
            <w:pPr>
              <w:rPr>
                <w:szCs w:val="26"/>
              </w:rPr>
            </w:pPr>
            <w:r w:rsidRPr="00D42CE3">
              <w:rPr>
                <w:color w:val="000000"/>
                <w:szCs w:val="26"/>
                <w:shd w:val="clear" w:color="auto" w:fill="FFFFFF"/>
              </w:rPr>
              <w:t>±2°C</w:t>
            </w:r>
          </w:p>
        </w:tc>
        <w:tc>
          <w:tcPr>
            <w:tcW w:w="3037" w:type="dxa"/>
          </w:tcPr>
          <w:p w14:paraId="1BE13552" w14:textId="4B2DC0AA" w:rsidR="009C06EE" w:rsidRPr="00D42CE3" w:rsidRDefault="00E9421F" w:rsidP="00E9421F">
            <w:pPr>
              <w:rPr>
                <w:szCs w:val="26"/>
              </w:rPr>
            </w:pPr>
            <w:r w:rsidRPr="00D42CE3">
              <w:rPr>
                <w:color w:val="000000"/>
                <w:szCs w:val="26"/>
                <w:shd w:val="clear" w:color="auto" w:fill="FFFFFF"/>
              </w:rPr>
              <w:t>±0.5°C</w:t>
            </w:r>
          </w:p>
        </w:tc>
      </w:tr>
      <w:tr w:rsidR="00E9421F" w:rsidRPr="00D42CE3" w14:paraId="0B163B9F" w14:textId="77777777" w:rsidTr="009C06EE">
        <w:tc>
          <w:tcPr>
            <w:tcW w:w="3037" w:type="dxa"/>
          </w:tcPr>
          <w:p w14:paraId="72CFDC4F" w14:textId="30ACAC1D" w:rsidR="00E9421F" w:rsidRPr="00D42CE3" w:rsidRDefault="00E9421F" w:rsidP="00E9421F">
            <w:pPr>
              <w:rPr>
                <w:szCs w:val="26"/>
              </w:rPr>
            </w:pPr>
            <w:r w:rsidRPr="00D42CE3">
              <w:rPr>
                <w:color w:val="000000"/>
                <w:szCs w:val="26"/>
                <w:shd w:val="clear" w:color="auto" w:fill="FFFFFF"/>
              </w:rPr>
              <w:t>Tần số lấy mẫu tối đa</w:t>
            </w:r>
          </w:p>
        </w:tc>
        <w:tc>
          <w:tcPr>
            <w:tcW w:w="3037" w:type="dxa"/>
          </w:tcPr>
          <w:p w14:paraId="2B43C54D" w14:textId="1D3C0C71" w:rsidR="00E9421F" w:rsidRPr="00D42CE3" w:rsidRDefault="00E9421F" w:rsidP="00E9421F">
            <w:pPr>
              <w:rPr>
                <w:szCs w:val="26"/>
              </w:rPr>
            </w:pPr>
            <w:r w:rsidRPr="00D42CE3">
              <w:rPr>
                <w:color w:val="000000"/>
                <w:szCs w:val="26"/>
                <w:shd w:val="clear" w:color="auto" w:fill="FFFFFF"/>
              </w:rPr>
              <w:t>1 Hz</w:t>
            </w:r>
          </w:p>
        </w:tc>
        <w:tc>
          <w:tcPr>
            <w:tcW w:w="3037" w:type="dxa"/>
          </w:tcPr>
          <w:p w14:paraId="61F4E586" w14:textId="3E8DCCB5" w:rsidR="00E9421F" w:rsidRPr="00D42CE3" w:rsidRDefault="00E9421F" w:rsidP="00E9421F">
            <w:pPr>
              <w:rPr>
                <w:szCs w:val="26"/>
              </w:rPr>
            </w:pPr>
            <w:r w:rsidRPr="00D42CE3">
              <w:rPr>
                <w:color w:val="000000"/>
                <w:szCs w:val="26"/>
                <w:shd w:val="clear" w:color="auto" w:fill="FFFFFF"/>
              </w:rPr>
              <w:t>0.5Hz</w:t>
            </w:r>
          </w:p>
        </w:tc>
      </w:tr>
      <w:tr w:rsidR="00E9421F" w:rsidRPr="00D42CE3" w14:paraId="63F90FE4" w14:textId="77777777" w:rsidTr="009C06EE">
        <w:tc>
          <w:tcPr>
            <w:tcW w:w="3037" w:type="dxa"/>
          </w:tcPr>
          <w:p w14:paraId="19514632" w14:textId="06D74256" w:rsidR="00E9421F" w:rsidRPr="00D42CE3" w:rsidRDefault="00E9421F" w:rsidP="00E9421F">
            <w:pPr>
              <w:rPr>
                <w:color w:val="000000"/>
                <w:szCs w:val="26"/>
                <w:shd w:val="clear" w:color="auto" w:fill="FFFFFF"/>
              </w:rPr>
            </w:pPr>
            <w:r w:rsidRPr="00D42CE3">
              <w:rPr>
                <w:color w:val="000000"/>
                <w:szCs w:val="26"/>
                <w:shd w:val="clear" w:color="auto" w:fill="FFFFFF"/>
              </w:rPr>
              <w:t>Kích thước</w:t>
            </w:r>
          </w:p>
        </w:tc>
        <w:tc>
          <w:tcPr>
            <w:tcW w:w="3037" w:type="dxa"/>
          </w:tcPr>
          <w:p w14:paraId="5DFEA5A2" w14:textId="63B9461C" w:rsidR="00E9421F" w:rsidRPr="00D42CE3" w:rsidRDefault="00E9421F" w:rsidP="00E9421F">
            <w:pPr>
              <w:rPr>
                <w:color w:val="000000"/>
                <w:szCs w:val="26"/>
                <w:shd w:val="clear" w:color="auto" w:fill="FFFFFF"/>
              </w:rPr>
            </w:pPr>
            <w:r w:rsidRPr="00D42CE3">
              <w:rPr>
                <w:szCs w:val="26"/>
                <w:shd w:val="clear" w:color="auto" w:fill="FFFFFF"/>
              </w:rPr>
              <w:t>15mm x 12mm x 5.5mm</w:t>
            </w:r>
          </w:p>
        </w:tc>
        <w:tc>
          <w:tcPr>
            <w:tcW w:w="3037" w:type="dxa"/>
          </w:tcPr>
          <w:p w14:paraId="0D251DE8" w14:textId="481872B3" w:rsidR="00E9421F" w:rsidRPr="00D42CE3" w:rsidRDefault="00E9421F" w:rsidP="00E9421F">
            <w:pPr>
              <w:rPr>
                <w:color w:val="000000"/>
                <w:szCs w:val="26"/>
                <w:shd w:val="clear" w:color="auto" w:fill="FFFFFF"/>
              </w:rPr>
            </w:pPr>
            <w:r w:rsidRPr="00D42CE3">
              <w:rPr>
                <w:color w:val="000000"/>
                <w:szCs w:val="26"/>
                <w:shd w:val="clear" w:color="auto" w:fill="FFFFFF"/>
              </w:rPr>
              <w:t>27mm x 59mm x 13.5mm</w:t>
            </w:r>
          </w:p>
        </w:tc>
      </w:tr>
    </w:tbl>
    <w:p w14:paraId="1A8F5982" w14:textId="663E9368" w:rsidR="007C3FBD" w:rsidRPr="00D42CE3" w:rsidRDefault="009C06EE" w:rsidP="0095100D">
      <w:pPr>
        <w:pStyle w:val="Caption"/>
      </w:pPr>
      <w:bookmarkStart w:id="68" w:name="_Toc515790979"/>
      <w:r w:rsidRPr="00D42CE3">
        <w:t xml:space="preserve">Bảng </w:t>
      </w:r>
      <w:fldSimple w:instr=" SEQ Bảng \* ARABIC ">
        <w:r w:rsidR="0083427B">
          <w:rPr>
            <w:noProof/>
          </w:rPr>
          <w:t>2</w:t>
        </w:r>
      </w:fldSimple>
      <w:r w:rsidR="00A144C5" w:rsidRPr="00D42CE3">
        <w:t xml:space="preserve"> Thông số DHT11 và DHT22</w:t>
      </w:r>
      <w:bookmarkEnd w:id="68"/>
    </w:p>
    <w:p w14:paraId="45CE9AF7" w14:textId="3FD27A94" w:rsidR="00E81EF1" w:rsidRPr="00D42CE3" w:rsidRDefault="00AB080F">
      <w:pPr>
        <w:spacing w:after="200" w:line="276" w:lineRule="auto"/>
        <w:rPr>
          <w:sz w:val="26"/>
          <w:szCs w:val="26"/>
        </w:rPr>
      </w:pPr>
      <w:r w:rsidRPr="00D42CE3">
        <w:rPr>
          <w:sz w:val="26"/>
          <w:szCs w:val="26"/>
        </w:rPr>
        <w:t>Quy ước mắc dây</w:t>
      </w:r>
      <w:r w:rsidR="00EE17CF" w:rsidRPr="00D42CE3">
        <w:rPr>
          <w:sz w:val="26"/>
          <w:szCs w:val="26"/>
        </w:rPr>
        <w:t xml:space="preserve"> với cảm biến</w:t>
      </w:r>
      <w:r w:rsidR="007C3FBD" w:rsidRPr="00D42CE3">
        <w:rPr>
          <w:sz w:val="26"/>
          <w:szCs w:val="26"/>
        </w:rPr>
        <w:t xml:space="preserve"> DHT11/DHT22 chưa được hàn mạch</w:t>
      </w:r>
      <w:r w:rsidRPr="00D42CE3">
        <w:rPr>
          <w:sz w:val="26"/>
          <w:szCs w:val="26"/>
        </w:rPr>
        <w:t>:</w:t>
      </w:r>
    </w:p>
    <w:p w14:paraId="39988970" w14:textId="72DD97CC" w:rsidR="00935947" w:rsidRPr="00D42CE3" w:rsidRDefault="00D306CA" w:rsidP="00F5676C">
      <w:pPr>
        <w:keepNext/>
        <w:spacing w:after="200" w:line="276" w:lineRule="auto"/>
        <w:jc w:val="center"/>
      </w:pPr>
      <w:r>
        <w:pict w14:anchorId="5DF5B04E">
          <v:shape id="_x0000_i1029" type="#_x0000_t75" style="width:318pt;height:160.5pt">
            <v:imagedata r:id="rId65" o:title="arduino-dht22-temperature-hookup"/>
          </v:shape>
        </w:pict>
      </w:r>
    </w:p>
    <w:p w14:paraId="08B55BA2" w14:textId="52F81973" w:rsidR="00935947" w:rsidRPr="00D42CE3" w:rsidRDefault="00935947" w:rsidP="002652FD">
      <w:pPr>
        <w:pStyle w:val="Caption"/>
      </w:pPr>
      <w:bookmarkStart w:id="69" w:name="_Toc515790889"/>
      <w:r w:rsidRPr="00D42CE3">
        <w:t xml:space="preserve">Hình </w:t>
      </w:r>
      <w:fldSimple w:instr=" SEQ Hình \* ARABIC ">
        <w:r w:rsidR="0083427B">
          <w:rPr>
            <w:noProof/>
          </w:rPr>
          <w:t>37</w:t>
        </w:r>
      </w:fldSimple>
      <w:r w:rsidRPr="00D42CE3">
        <w:t xml:space="preserve"> Mắc dây với cảm biến DHT11</w:t>
      </w:r>
      <w:r w:rsidR="00A55283" w:rsidRPr="00D42CE3">
        <w:t>/22, nguồn VCC của Arduino/Pi sẻ kết nối với</w:t>
      </w:r>
      <w:r w:rsidR="002652FD" w:rsidRPr="00D42CE3">
        <w:t xml:space="preserve"> một điện trở 10k</w:t>
      </w:r>
      <w:bookmarkEnd w:id="69"/>
    </w:p>
    <w:tbl>
      <w:tblPr>
        <w:tblStyle w:val="TableofFigures"/>
        <w:tblW w:w="0" w:type="auto"/>
        <w:tblLook w:val="04A0" w:firstRow="1" w:lastRow="0" w:firstColumn="1" w:lastColumn="0" w:noHBand="0" w:noVBand="1"/>
      </w:tblPr>
      <w:tblGrid>
        <w:gridCol w:w="3037"/>
        <w:gridCol w:w="3037"/>
        <w:gridCol w:w="3037"/>
      </w:tblGrid>
      <w:tr w:rsidR="007C3FBD" w:rsidRPr="00D42CE3" w14:paraId="2FDDB8FF" w14:textId="77777777" w:rsidTr="00950CE5">
        <w:tc>
          <w:tcPr>
            <w:tcW w:w="3037" w:type="dxa"/>
          </w:tcPr>
          <w:p w14:paraId="2A6F2F7A" w14:textId="679B68AB" w:rsidR="007C3FBD" w:rsidRPr="00D42CE3" w:rsidRDefault="007C3FBD" w:rsidP="007C3FBD">
            <w:pPr>
              <w:rPr>
                <w:szCs w:val="26"/>
              </w:rPr>
            </w:pPr>
            <w:r w:rsidRPr="00D42CE3">
              <w:rPr>
                <w:szCs w:val="26"/>
              </w:rPr>
              <w:t>STT</w:t>
            </w:r>
          </w:p>
        </w:tc>
        <w:tc>
          <w:tcPr>
            <w:tcW w:w="3037" w:type="dxa"/>
          </w:tcPr>
          <w:p w14:paraId="067D28E0" w14:textId="71A0BF6B" w:rsidR="007C3FBD" w:rsidRPr="00D42CE3" w:rsidRDefault="007C3FBD" w:rsidP="007C3FBD">
            <w:pPr>
              <w:rPr>
                <w:szCs w:val="26"/>
              </w:rPr>
            </w:pPr>
            <w:r w:rsidRPr="00D42CE3">
              <w:rPr>
                <w:szCs w:val="26"/>
              </w:rPr>
              <w:t>Chân DHT11/22</w:t>
            </w:r>
          </w:p>
        </w:tc>
        <w:tc>
          <w:tcPr>
            <w:tcW w:w="3037" w:type="dxa"/>
          </w:tcPr>
          <w:p w14:paraId="0A95CCC8" w14:textId="38D7163F" w:rsidR="007C3FBD" w:rsidRPr="00D42CE3" w:rsidRDefault="007C3FBD" w:rsidP="007C3FBD">
            <w:pPr>
              <w:rPr>
                <w:szCs w:val="26"/>
              </w:rPr>
            </w:pPr>
            <w:r w:rsidRPr="00D42CE3">
              <w:rPr>
                <w:szCs w:val="26"/>
              </w:rPr>
              <w:t>Chân Raspberry Pi/Arduino</w:t>
            </w:r>
          </w:p>
        </w:tc>
      </w:tr>
      <w:tr w:rsidR="007C3FBD" w:rsidRPr="00D42CE3" w14:paraId="7A406FEA" w14:textId="77777777" w:rsidTr="00950CE5">
        <w:tc>
          <w:tcPr>
            <w:tcW w:w="3037" w:type="dxa"/>
          </w:tcPr>
          <w:p w14:paraId="680EEC25" w14:textId="6F970382" w:rsidR="007C3FBD" w:rsidRPr="00D42CE3" w:rsidRDefault="007C3FBD" w:rsidP="007C3FBD">
            <w:pPr>
              <w:rPr>
                <w:szCs w:val="26"/>
              </w:rPr>
            </w:pPr>
            <w:r w:rsidRPr="00D42CE3">
              <w:rPr>
                <w:szCs w:val="26"/>
              </w:rPr>
              <w:t>1</w:t>
            </w:r>
          </w:p>
        </w:tc>
        <w:tc>
          <w:tcPr>
            <w:tcW w:w="3037" w:type="dxa"/>
          </w:tcPr>
          <w:p w14:paraId="1F863BA8" w14:textId="70BB5307" w:rsidR="007C3FBD" w:rsidRPr="00D42CE3" w:rsidRDefault="007C3FBD" w:rsidP="007C3FBD">
            <w:pPr>
              <w:rPr>
                <w:szCs w:val="26"/>
              </w:rPr>
            </w:pPr>
            <w:r w:rsidRPr="00D42CE3">
              <w:rPr>
                <w:szCs w:val="26"/>
              </w:rPr>
              <w:t>1 (VCC)</w:t>
            </w:r>
          </w:p>
        </w:tc>
        <w:tc>
          <w:tcPr>
            <w:tcW w:w="3037" w:type="dxa"/>
          </w:tcPr>
          <w:p w14:paraId="7BAB6B4D" w14:textId="38725066" w:rsidR="007C3FBD" w:rsidRPr="00D42CE3" w:rsidRDefault="00935947" w:rsidP="007C3FBD">
            <w:pPr>
              <w:rPr>
                <w:szCs w:val="26"/>
              </w:rPr>
            </w:pPr>
            <w:r w:rsidRPr="00D42CE3">
              <w:rPr>
                <w:szCs w:val="26"/>
              </w:rPr>
              <w:t>3.3V/</w:t>
            </w:r>
            <w:r w:rsidR="007C3FBD" w:rsidRPr="00D42CE3">
              <w:rPr>
                <w:szCs w:val="26"/>
              </w:rPr>
              <w:t>5V</w:t>
            </w:r>
          </w:p>
        </w:tc>
      </w:tr>
      <w:tr w:rsidR="007C3FBD" w:rsidRPr="00D42CE3" w14:paraId="1379B8BE" w14:textId="77777777" w:rsidTr="00950CE5">
        <w:tc>
          <w:tcPr>
            <w:tcW w:w="3037" w:type="dxa"/>
          </w:tcPr>
          <w:p w14:paraId="15126975" w14:textId="747B144F" w:rsidR="007C3FBD" w:rsidRPr="00D42CE3" w:rsidRDefault="007C3FBD" w:rsidP="007C3FBD">
            <w:pPr>
              <w:rPr>
                <w:szCs w:val="26"/>
              </w:rPr>
            </w:pPr>
            <w:r w:rsidRPr="00D42CE3">
              <w:rPr>
                <w:szCs w:val="26"/>
              </w:rPr>
              <w:t>2</w:t>
            </w:r>
          </w:p>
        </w:tc>
        <w:tc>
          <w:tcPr>
            <w:tcW w:w="3037" w:type="dxa"/>
          </w:tcPr>
          <w:p w14:paraId="7E64744F" w14:textId="2C2B6480" w:rsidR="007C3FBD" w:rsidRPr="00D42CE3" w:rsidRDefault="007C3FBD" w:rsidP="007C3FBD">
            <w:pPr>
              <w:rPr>
                <w:szCs w:val="26"/>
              </w:rPr>
            </w:pPr>
            <w:r w:rsidRPr="00D42CE3">
              <w:rPr>
                <w:szCs w:val="26"/>
              </w:rPr>
              <w:t>2 (Data)</w:t>
            </w:r>
          </w:p>
        </w:tc>
        <w:tc>
          <w:tcPr>
            <w:tcW w:w="3037" w:type="dxa"/>
          </w:tcPr>
          <w:p w14:paraId="6ECEED7D" w14:textId="40F675DF" w:rsidR="007C3FBD" w:rsidRPr="00D42CE3" w:rsidRDefault="007C3FBD" w:rsidP="007C3FBD">
            <w:pPr>
              <w:rPr>
                <w:szCs w:val="26"/>
              </w:rPr>
            </w:pPr>
            <w:r w:rsidRPr="00D42CE3">
              <w:rPr>
                <w:szCs w:val="26"/>
              </w:rPr>
              <w:t>GPIO Digital</w:t>
            </w:r>
          </w:p>
        </w:tc>
      </w:tr>
      <w:tr w:rsidR="007C3FBD" w:rsidRPr="00D42CE3" w14:paraId="070968D0" w14:textId="77777777" w:rsidTr="00950CE5">
        <w:tc>
          <w:tcPr>
            <w:tcW w:w="3037" w:type="dxa"/>
          </w:tcPr>
          <w:p w14:paraId="3FB10CE4" w14:textId="015B7F03" w:rsidR="007C3FBD" w:rsidRPr="00D42CE3" w:rsidRDefault="007C3FBD" w:rsidP="007C3FBD">
            <w:pPr>
              <w:rPr>
                <w:szCs w:val="26"/>
              </w:rPr>
            </w:pPr>
            <w:r w:rsidRPr="00D42CE3">
              <w:rPr>
                <w:szCs w:val="26"/>
              </w:rPr>
              <w:t>3</w:t>
            </w:r>
          </w:p>
        </w:tc>
        <w:tc>
          <w:tcPr>
            <w:tcW w:w="3037" w:type="dxa"/>
          </w:tcPr>
          <w:p w14:paraId="064865B1" w14:textId="16454E64" w:rsidR="007C3FBD" w:rsidRPr="00D42CE3" w:rsidRDefault="007C3FBD" w:rsidP="007C3FBD">
            <w:pPr>
              <w:rPr>
                <w:szCs w:val="26"/>
              </w:rPr>
            </w:pPr>
            <w:r w:rsidRPr="00D42CE3">
              <w:rPr>
                <w:szCs w:val="26"/>
              </w:rPr>
              <w:t>3 (NC)</w:t>
            </w:r>
          </w:p>
        </w:tc>
        <w:tc>
          <w:tcPr>
            <w:tcW w:w="3037" w:type="dxa"/>
          </w:tcPr>
          <w:p w14:paraId="2271E921" w14:textId="77777777" w:rsidR="007C3FBD" w:rsidRPr="00D42CE3" w:rsidRDefault="007C3FBD" w:rsidP="007C3FBD">
            <w:pPr>
              <w:rPr>
                <w:szCs w:val="26"/>
              </w:rPr>
            </w:pPr>
          </w:p>
        </w:tc>
      </w:tr>
      <w:tr w:rsidR="007C3FBD" w:rsidRPr="00D42CE3" w14:paraId="4AB4B34B" w14:textId="77777777" w:rsidTr="00950CE5">
        <w:tc>
          <w:tcPr>
            <w:tcW w:w="3037" w:type="dxa"/>
          </w:tcPr>
          <w:p w14:paraId="0F06B487" w14:textId="14C29709" w:rsidR="007C3FBD" w:rsidRPr="00D42CE3" w:rsidRDefault="007C3FBD" w:rsidP="007C3FBD">
            <w:pPr>
              <w:rPr>
                <w:szCs w:val="26"/>
              </w:rPr>
            </w:pPr>
            <w:r w:rsidRPr="00D42CE3">
              <w:rPr>
                <w:szCs w:val="26"/>
              </w:rPr>
              <w:t>4</w:t>
            </w:r>
          </w:p>
        </w:tc>
        <w:tc>
          <w:tcPr>
            <w:tcW w:w="3037" w:type="dxa"/>
          </w:tcPr>
          <w:p w14:paraId="0F486507" w14:textId="30847C5A" w:rsidR="007C3FBD" w:rsidRPr="00D42CE3" w:rsidRDefault="007C3FBD" w:rsidP="007C3FBD">
            <w:pPr>
              <w:rPr>
                <w:szCs w:val="26"/>
              </w:rPr>
            </w:pPr>
            <w:r w:rsidRPr="00D42CE3">
              <w:rPr>
                <w:szCs w:val="26"/>
              </w:rPr>
              <w:t>4 (GND)</w:t>
            </w:r>
          </w:p>
        </w:tc>
        <w:tc>
          <w:tcPr>
            <w:tcW w:w="3037" w:type="dxa"/>
          </w:tcPr>
          <w:p w14:paraId="67588A0B" w14:textId="1AC8596A" w:rsidR="007C3FBD" w:rsidRPr="00D42CE3" w:rsidRDefault="007C3FBD" w:rsidP="007C3FBD">
            <w:pPr>
              <w:rPr>
                <w:szCs w:val="26"/>
              </w:rPr>
            </w:pPr>
            <w:r w:rsidRPr="00D42CE3">
              <w:rPr>
                <w:szCs w:val="26"/>
              </w:rPr>
              <w:t>GND</w:t>
            </w:r>
          </w:p>
        </w:tc>
      </w:tr>
    </w:tbl>
    <w:p w14:paraId="251EBDEE" w14:textId="4FD0C6FD" w:rsidR="00950CE5" w:rsidRPr="00D42CE3" w:rsidRDefault="00950CE5" w:rsidP="00950CE5">
      <w:pPr>
        <w:pStyle w:val="Caption"/>
      </w:pPr>
      <w:bookmarkStart w:id="70" w:name="_Toc515790980"/>
      <w:r w:rsidRPr="00D42CE3">
        <w:t xml:space="preserve">Bảng </w:t>
      </w:r>
      <w:fldSimple w:instr=" SEQ Bảng \* ARABIC ">
        <w:r w:rsidR="0083427B">
          <w:rPr>
            <w:noProof/>
          </w:rPr>
          <w:t>3</w:t>
        </w:r>
      </w:fldSimple>
      <w:r w:rsidR="002652FD" w:rsidRPr="00D42CE3">
        <w:t xml:space="preserve"> Mắc dây với cảm biến DHT11/DHT22 chưa được hàn mạch</w:t>
      </w:r>
      <w:bookmarkEnd w:id="70"/>
    </w:p>
    <w:p w14:paraId="1F95D77A" w14:textId="0775B8F3" w:rsidR="007C3FBD" w:rsidRPr="00D42CE3" w:rsidRDefault="007C3FBD" w:rsidP="000B706C">
      <w:pPr>
        <w:pStyle w:val="Nidungvnbn"/>
        <w:ind w:firstLine="0"/>
      </w:pPr>
      <w:r w:rsidRPr="00D42CE3">
        <w:lastRenderedPageBreak/>
        <w:t>Quy ước mắc dây với cảm biến DHT11/DHT22 đã được hàn mạch ra chân:</w:t>
      </w:r>
    </w:p>
    <w:p w14:paraId="205DF1F1" w14:textId="77777777" w:rsidR="00F5676C" w:rsidRPr="00D42CE3" w:rsidRDefault="00F5676C" w:rsidP="0095100D">
      <w:pPr>
        <w:keepNext/>
        <w:spacing w:after="200" w:line="276" w:lineRule="auto"/>
        <w:jc w:val="center"/>
      </w:pPr>
      <w:r w:rsidRPr="00D42CE3">
        <w:rPr>
          <w:noProof/>
        </w:rPr>
        <w:drawing>
          <wp:inline distT="0" distB="0" distL="0" distR="0" wp14:anchorId="3B618846" wp14:editId="7D701B46">
            <wp:extent cx="4495165" cy="24384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9386" cy="2446114"/>
                    </a:xfrm>
                    <a:prstGeom prst="rect">
                      <a:avLst/>
                    </a:prstGeom>
                  </pic:spPr>
                </pic:pic>
              </a:graphicData>
            </a:graphic>
          </wp:inline>
        </w:drawing>
      </w:r>
    </w:p>
    <w:p w14:paraId="4A44E63E" w14:textId="3454F0FA" w:rsidR="002652FD" w:rsidRPr="00D42CE3" w:rsidRDefault="00F5676C" w:rsidP="0095100D">
      <w:pPr>
        <w:pStyle w:val="Caption"/>
      </w:pPr>
      <w:bookmarkStart w:id="71" w:name="_Toc515790890"/>
      <w:r w:rsidRPr="00D42CE3">
        <w:t xml:space="preserve">Hình </w:t>
      </w:r>
      <w:fldSimple w:instr=" SEQ Hình \* ARABIC ">
        <w:r w:rsidR="0083427B">
          <w:rPr>
            <w:noProof/>
          </w:rPr>
          <w:t>38</w:t>
        </w:r>
      </w:fldSimple>
      <w:r w:rsidRPr="00D42CE3">
        <w:t xml:space="preserve"> Mắc dây với cảm biến DHT11/22 đã được hàn mạch ra chân</w:t>
      </w:r>
      <w:bookmarkEnd w:id="71"/>
    </w:p>
    <w:tbl>
      <w:tblPr>
        <w:tblStyle w:val="TableofFigures"/>
        <w:tblW w:w="0" w:type="auto"/>
        <w:tblLook w:val="04A0" w:firstRow="1" w:lastRow="0" w:firstColumn="1" w:lastColumn="0" w:noHBand="0" w:noVBand="1"/>
      </w:tblPr>
      <w:tblGrid>
        <w:gridCol w:w="3037"/>
        <w:gridCol w:w="3037"/>
        <w:gridCol w:w="3037"/>
      </w:tblGrid>
      <w:tr w:rsidR="007C3FBD" w:rsidRPr="00D42CE3" w14:paraId="7DCF99BC" w14:textId="77777777" w:rsidTr="007C3FBD">
        <w:tc>
          <w:tcPr>
            <w:tcW w:w="3037" w:type="dxa"/>
          </w:tcPr>
          <w:p w14:paraId="199FEA90" w14:textId="77777777" w:rsidR="007C3FBD" w:rsidRPr="00D42CE3" w:rsidRDefault="007C3FBD" w:rsidP="007C3FBD">
            <w:pPr>
              <w:rPr>
                <w:szCs w:val="26"/>
              </w:rPr>
            </w:pPr>
            <w:r w:rsidRPr="00D42CE3">
              <w:rPr>
                <w:szCs w:val="26"/>
              </w:rPr>
              <w:t>STT</w:t>
            </w:r>
          </w:p>
        </w:tc>
        <w:tc>
          <w:tcPr>
            <w:tcW w:w="3037" w:type="dxa"/>
          </w:tcPr>
          <w:p w14:paraId="26F662F7" w14:textId="77777777" w:rsidR="007C3FBD" w:rsidRPr="00D42CE3" w:rsidRDefault="007C3FBD" w:rsidP="007C3FBD">
            <w:pPr>
              <w:rPr>
                <w:szCs w:val="26"/>
              </w:rPr>
            </w:pPr>
            <w:r w:rsidRPr="00D42CE3">
              <w:rPr>
                <w:szCs w:val="26"/>
              </w:rPr>
              <w:t>Chân DHT11/22</w:t>
            </w:r>
          </w:p>
        </w:tc>
        <w:tc>
          <w:tcPr>
            <w:tcW w:w="3037" w:type="dxa"/>
          </w:tcPr>
          <w:p w14:paraId="553F709A" w14:textId="77777777" w:rsidR="007C3FBD" w:rsidRPr="00D42CE3" w:rsidRDefault="007C3FBD" w:rsidP="007C3FBD">
            <w:pPr>
              <w:rPr>
                <w:szCs w:val="26"/>
              </w:rPr>
            </w:pPr>
            <w:r w:rsidRPr="00D42CE3">
              <w:rPr>
                <w:szCs w:val="26"/>
              </w:rPr>
              <w:t>Chân Raspberry Pi/Arduino</w:t>
            </w:r>
          </w:p>
        </w:tc>
      </w:tr>
      <w:tr w:rsidR="007C3FBD" w:rsidRPr="00D42CE3" w14:paraId="6F0290DE" w14:textId="77777777" w:rsidTr="007C3FBD">
        <w:tc>
          <w:tcPr>
            <w:tcW w:w="3037" w:type="dxa"/>
          </w:tcPr>
          <w:p w14:paraId="2049C0AD" w14:textId="77777777" w:rsidR="007C3FBD" w:rsidRPr="00D42CE3" w:rsidRDefault="007C3FBD" w:rsidP="007C3FBD">
            <w:pPr>
              <w:rPr>
                <w:szCs w:val="26"/>
              </w:rPr>
            </w:pPr>
            <w:r w:rsidRPr="00D42CE3">
              <w:rPr>
                <w:szCs w:val="26"/>
              </w:rPr>
              <w:t>1</w:t>
            </w:r>
          </w:p>
        </w:tc>
        <w:tc>
          <w:tcPr>
            <w:tcW w:w="3037" w:type="dxa"/>
          </w:tcPr>
          <w:p w14:paraId="48717E98" w14:textId="6D2A6BBF" w:rsidR="007C3FBD" w:rsidRPr="00D42CE3" w:rsidRDefault="00935947" w:rsidP="007C3FBD">
            <w:pPr>
              <w:rPr>
                <w:szCs w:val="26"/>
              </w:rPr>
            </w:pPr>
            <w:r w:rsidRPr="00D42CE3">
              <w:rPr>
                <w:szCs w:val="26"/>
              </w:rPr>
              <w:t>VCC/+</w:t>
            </w:r>
          </w:p>
        </w:tc>
        <w:tc>
          <w:tcPr>
            <w:tcW w:w="3037" w:type="dxa"/>
          </w:tcPr>
          <w:p w14:paraId="45126D94" w14:textId="77777777" w:rsidR="007C3FBD" w:rsidRPr="00D42CE3" w:rsidRDefault="007C3FBD" w:rsidP="007C3FBD">
            <w:pPr>
              <w:rPr>
                <w:szCs w:val="26"/>
              </w:rPr>
            </w:pPr>
            <w:r w:rsidRPr="00D42CE3">
              <w:rPr>
                <w:szCs w:val="26"/>
              </w:rPr>
              <w:t>5V</w:t>
            </w:r>
          </w:p>
        </w:tc>
      </w:tr>
      <w:tr w:rsidR="007C3FBD" w:rsidRPr="00D42CE3" w14:paraId="49071EC0" w14:textId="77777777" w:rsidTr="007C3FBD">
        <w:tc>
          <w:tcPr>
            <w:tcW w:w="3037" w:type="dxa"/>
          </w:tcPr>
          <w:p w14:paraId="507C8723" w14:textId="77777777" w:rsidR="007C3FBD" w:rsidRPr="00D42CE3" w:rsidRDefault="007C3FBD" w:rsidP="007C3FBD">
            <w:pPr>
              <w:rPr>
                <w:szCs w:val="26"/>
              </w:rPr>
            </w:pPr>
            <w:r w:rsidRPr="00D42CE3">
              <w:rPr>
                <w:szCs w:val="26"/>
              </w:rPr>
              <w:t>2</w:t>
            </w:r>
          </w:p>
        </w:tc>
        <w:tc>
          <w:tcPr>
            <w:tcW w:w="3037" w:type="dxa"/>
          </w:tcPr>
          <w:p w14:paraId="54593888" w14:textId="29451874" w:rsidR="007C3FBD" w:rsidRPr="00D42CE3" w:rsidRDefault="007C3FBD" w:rsidP="007C3FBD">
            <w:pPr>
              <w:rPr>
                <w:szCs w:val="26"/>
              </w:rPr>
            </w:pPr>
            <w:r w:rsidRPr="00D42CE3">
              <w:rPr>
                <w:szCs w:val="26"/>
              </w:rPr>
              <w:t>Data</w:t>
            </w:r>
            <w:r w:rsidR="002652FD" w:rsidRPr="00D42CE3">
              <w:rPr>
                <w:szCs w:val="26"/>
              </w:rPr>
              <w:t>/Signal</w:t>
            </w:r>
          </w:p>
        </w:tc>
        <w:tc>
          <w:tcPr>
            <w:tcW w:w="3037" w:type="dxa"/>
          </w:tcPr>
          <w:p w14:paraId="7DDAAC0B" w14:textId="77777777" w:rsidR="007C3FBD" w:rsidRPr="00D42CE3" w:rsidRDefault="007C3FBD" w:rsidP="007C3FBD">
            <w:pPr>
              <w:rPr>
                <w:szCs w:val="26"/>
              </w:rPr>
            </w:pPr>
            <w:r w:rsidRPr="00D42CE3">
              <w:rPr>
                <w:szCs w:val="26"/>
              </w:rPr>
              <w:t>GPIO Digital</w:t>
            </w:r>
          </w:p>
        </w:tc>
      </w:tr>
      <w:tr w:rsidR="007C3FBD" w:rsidRPr="00D42CE3" w14:paraId="5B7BB0B8" w14:textId="77777777" w:rsidTr="007C3FBD">
        <w:tc>
          <w:tcPr>
            <w:tcW w:w="3037" w:type="dxa"/>
          </w:tcPr>
          <w:p w14:paraId="6BFEE3E4" w14:textId="0D641B5E" w:rsidR="007C3FBD" w:rsidRPr="00D42CE3" w:rsidRDefault="007C3FBD" w:rsidP="007C3FBD">
            <w:pPr>
              <w:rPr>
                <w:szCs w:val="26"/>
              </w:rPr>
            </w:pPr>
            <w:r w:rsidRPr="00D42CE3">
              <w:rPr>
                <w:szCs w:val="26"/>
              </w:rPr>
              <w:t>3</w:t>
            </w:r>
          </w:p>
        </w:tc>
        <w:tc>
          <w:tcPr>
            <w:tcW w:w="3037" w:type="dxa"/>
          </w:tcPr>
          <w:p w14:paraId="2C798B07" w14:textId="39711EF8" w:rsidR="007C3FBD" w:rsidRPr="00D42CE3" w:rsidRDefault="007C3FBD" w:rsidP="007C3FBD">
            <w:pPr>
              <w:rPr>
                <w:szCs w:val="26"/>
              </w:rPr>
            </w:pPr>
            <w:r w:rsidRPr="00D42CE3">
              <w:rPr>
                <w:szCs w:val="26"/>
              </w:rPr>
              <w:t>GND</w:t>
            </w:r>
            <w:r w:rsidR="00935947" w:rsidRPr="00D42CE3">
              <w:rPr>
                <w:szCs w:val="26"/>
              </w:rPr>
              <w:t>/-</w:t>
            </w:r>
          </w:p>
        </w:tc>
        <w:tc>
          <w:tcPr>
            <w:tcW w:w="3037" w:type="dxa"/>
          </w:tcPr>
          <w:p w14:paraId="4DD76648" w14:textId="77777777" w:rsidR="007C3FBD" w:rsidRPr="00D42CE3" w:rsidRDefault="007C3FBD" w:rsidP="007C3FBD">
            <w:pPr>
              <w:keepNext/>
              <w:rPr>
                <w:szCs w:val="26"/>
              </w:rPr>
            </w:pPr>
            <w:r w:rsidRPr="00D42CE3">
              <w:rPr>
                <w:szCs w:val="26"/>
              </w:rPr>
              <w:t>GND</w:t>
            </w:r>
          </w:p>
        </w:tc>
      </w:tr>
    </w:tbl>
    <w:p w14:paraId="10857F82" w14:textId="03D2B4BC" w:rsidR="003F3E5B" w:rsidRPr="00D42CE3" w:rsidRDefault="007C3FBD" w:rsidP="007C3FBD">
      <w:pPr>
        <w:pStyle w:val="Caption"/>
      </w:pPr>
      <w:bookmarkStart w:id="72" w:name="_Toc515790981"/>
      <w:r w:rsidRPr="00D42CE3">
        <w:t xml:space="preserve">Bảng </w:t>
      </w:r>
      <w:fldSimple w:instr=" SEQ Bảng \* ARABIC ">
        <w:r w:rsidR="0083427B">
          <w:rPr>
            <w:noProof/>
          </w:rPr>
          <w:t>4</w:t>
        </w:r>
      </w:fldSimple>
      <w:r w:rsidR="002652FD" w:rsidRPr="00D42CE3">
        <w:t xml:space="preserve"> Mắc dây với cảm biến DHT11/DHT22 đã được hàn mạch ra chân</w:t>
      </w:r>
      <w:bookmarkEnd w:id="72"/>
    </w:p>
    <w:p w14:paraId="1DBBAEE8" w14:textId="187A5415" w:rsidR="008104DE" w:rsidRPr="00D42CE3" w:rsidRDefault="000B706C" w:rsidP="000B706C">
      <w:pPr>
        <w:pStyle w:val="Tiumccp3"/>
      </w:pPr>
      <w:r w:rsidRPr="00D42CE3">
        <w:t xml:space="preserve"> </w:t>
      </w:r>
      <w:bookmarkStart w:id="73" w:name="_Toc515791405"/>
      <w:r w:rsidRPr="00D42CE3">
        <w:t>Lập trình đọc cảm biến</w:t>
      </w:r>
      <w:bookmarkEnd w:id="73"/>
    </w:p>
    <w:p w14:paraId="27F862A7" w14:textId="0978BAA5" w:rsidR="000B706C" w:rsidRPr="00D42CE3" w:rsidRDefault="00F466A6" w:rsidP="00201139">
      <w:pPr>
        <w:pStyle w:val="Nidungvnbn"/>
        <w:numPr>
          <w:ilvl w:val="0"/>
          <w:numId w:val="8"/>
        </w:numPr>
      </w:pPr>
      <w:r w:rsidRPr="00D42CE3">
        <w:t>Đọc cảm biến DHT trên rasp</w:t>
      </w:r>
      <w:r w:rsidR="004209F9" w:rsidRPr="00D42CE3">
        <w:t>berry pi</w:t>
      </w:r>
      <w:r w:rsidRPr="00D42CE3">
        <w:t>:</w:t>
      </w:r>
    </w:p>
    <w:p w14:paraId="1B6E4507" w14:textId="6D2E401B" w:rsidR="00F466A6" w:rsidRPr="00D42CE3" w:rsidRDefault="00F466A6" w:rsidP="00F466A6">
      <w:pPr>
        <w:pStyle w:val="Nidungvnbn"/>
      </w:pPr>
      <w:r w:rsidRPr="00D42CE3">
        <w:t>Tạo file có đuôi .py. Các thư viện sử dụng: Adafruit_DHT, time, Rpi.GPIO as GPIO, có thể pdb để debug nếu cầ</w:t>
      </w:r>
      <w:r w:rsidR="003146B1">
        <w:t>n. Khai báo hàm</w:t>
      </w:r>
      <w:r w:rsidRPr="00D42CE3">
        <w:t>:</w:t>
      </w:r>
    </w:p>
    <w:p w14:paraId="617ABB64" w14:textId="77777777" w:rsidR="00F466A6" w:rsidRPr="00D42CE3" w:rsidRDefault="00F466A6" w:rsidP="00F466A6">
      <w:pPr>
        <w:pStyle w:val="Nidungvnbn"/>
        <w:keepNext/>
        <w:rPr>
          <w:noProof/>
        </w:rPr>
      </w:pPr>
    </w:p>
    <w:p w14:paraId="69DA5FE2" w14:textId="132DDCC2" w:rsidR="00F466A6" w:rsidRPr="00D42CE3" w:rsidRDefault="00F466A6" w:rsidP="00F466A6">
      <w:pPr>
        <w:pStyle w:val="Nidungvnbn"/>
        <w:keepNext/>
      </w:pPr>
      <w:r w:rsidRPr="00D42CE3">
        <w:rPr>
          <w:noProof/>
        </w:rPr>
        <w:drawing>
          <wp:inline distT="0" distB="0" distL="0" distR="0" wp14:anchorId="250F1F9D" wp14:editId="5A15051F">
            <wp:extent cx="4926330" cy="1323975"/>
            <wp:effectExtent l="0" t="0" r="762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8471"/>
                    <a:stretch/>
                  </pic:blipFill>
                  <pic:spPr bwMode="auto">
                    <a:xfrm>
                      <a:off x="0" y="0"/>
                      <a:ext cx="5021727" cy="1349613"/>
                    </a:xfrm>
                    <a:prstGeom prst="rect">
                      <a:avLst/>
                    </a:prstGeom>
                    <a:ln>
                      <a:noFill/>
                    </a:ln>
                    <a:extLst>
                      <a:ext uri="{53640926-AAD7-44D8-BBD7-CCE9431645EC}">
                        <a14:shadowObscured xmlns:a14="http://schemas.microsoft.com/office/drawing/2010/main"/>
                      </a:ext>
                    </a:extLst>
                  </pic:spPr>
                </pic:pic>
              </a:graphicData>
            </a:graphic>
          </wp:inline>
        </w:drawing>
      </w:r>
    </w:p>
    <w:p w14:paraId="66F1DFE9" w14:textId="5CD59A56" w:rsidR="00F466A6" w:rsidRPr="00D42CE3" w:rsidRDefault="00F466A6" w:rsidP="00F466A6">
      <w:pPr>
        <w:pStyle w:val="Caption"/>
      </w:pPr>
      <w:bookmarkStart w:id="74" w:name="_Toc515790891"/>
      <w:r w:rsidRPr="00D42CE3">
        <w:t xml:space="preserve">Hình </w:t>
      </w:r>
      <w:fldSimple w:instr=" SEQ Hình \* ARABIC ">
        <w:r w:rsidR="0083427B">
          <w:rPr>
            <w:noProof/>
          </w:rPr>
          <w:t>39</w:t>
        </w:r>
      </w:fldSimple>
      <w:r w:rsidRPr="00D42CE3">
        <w:t xml:space="preserve"> Nội dung file python</w:t>
      </w:r>
      <w:bookmarkEnd w:id="74"/>
    </w:p>
    <w:p w14:paraId="6827CE13" w14:textId="07F32735" w:rsidR="00F466A6" w:rsidRPr="00D42CE3" w:rsidRDefault="00F466A6" w:rsidP="00F466A6">
      <w:pPr>
        <w:pStyle w:val="Nidungvnbn"/>
        <w:ind w:firstLine="0"/>
      </w:pPr>
      <w:bookmarkStart w:id="75" w:name="_Toc502594549"/>
      <w:r w:rsidRPr="00D42CE3">
        <w:rPr>
          <w:rStyle w:val="Emphasis"/>
        </w:rPr>
        <w:lastRenderedPageBreak/>
        <w:t>Chạy file code</w:t>
      </w:r>
      <w:r w:rsidRPr="00D42CE3">
        <w:t>:</w:t>
      </w:r>
      <w:bookmarkEnd w:id="75"/>
    </w:p>
    <w:p w14:paraId="5A19A656" w14:textId="77777777" w:rsidR="00F466A6" w:rsidRPr="00D42CE3" w:rsidRDefault="00F466A6" w:rsidP="00F466A6">
      <w:pPr>
        <w:pStyle w:val="Nidungvnbn"/>
      </w:pPr>
      <w:r w:rsidRPr="00D42CE3">
        <w:t>Mở terminal ở thư mục chứa file python .py ta đã tạo ở trên. Sau đó dùng câu lệnh python tenfile.py để biên dịch và chạy để hiển thị kết quả.</w:t>
      </w:r>
    </w:p>
    <w:p w14:paraId="270972CE" w14:textId="77777777" w:rsidR="00F466A6" w:rsidRPr="00D42CE3" w:rsidRDefault="00F466A6" w:rsidP="00F466A6">
      <w:pPr>
        <w:pStyle w:val="Nidungvnbn"/>
        <w:keepNext/>
      </w:pPr>
      <w:r w:rsidRPr="00D42CE3">
        <w:rPr>
          <w:noProof/>
        </w:rPr>
        <w:drawing>
          <wp:inline distT="0" distB="0" distL="0" distR="0" wp14:anchorId="56DF3754" wp14:editId="4C5A813C">
            <wp:extent cx="4926842" cy="1023582"/>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32163"/>
                    <a:stretch/>
                  </pic:blipFill>
                  <pic:spPr bwMode="auto">
                    <a:xfrm>
                      <a:off x="0" y="0"/>
                      <a:ext cx="5066076" cy="1052509"/>
                    </a:xfrm>
                    <a:prstGeom prst="rect">
                      <a:avLst/>
                    </a:prstGeom>
                    <a:ln>
                      <a:noFill/>
                    </a:ln>
                    <a:extLst>
                      <a:ext uri="{53640926-AAD7-44D8-BBD7-CCE9431645EC}">
                        <a14:shadowObscured xmlns:a14="http://schemas.microsoft.com/office/drawing/2010/main"/>
                      </a:ext>
                    </a:extLst>
                  </pic:spPr>
                </pic:pic>
              </a:graphicData>
            </a:graphic>
          </wp:inline>
        </w:drawing>
      </w:r>
    </w:p>
    <w:p w14:paraId="5A128CE8" w14:textId="4199A66F" w:rsidR="00F466A6" w:rsidRPr="00D42CE3" w:rsidRDefault="00F466A6" w:rsidP="00855D57">
      <w:pPr>
        <w:pStyle w:val="Caption"/>
      </w:pPr>
      <w:bookmarkStart w:id="76" w:name="_Toc515790892"/>
      <w:r w:rsidRPr="00D42CE3">
        <w:t xml:space="preserve">Hình </w:t>
      </w:r>
      <w:fldSimple w:instr=" SEQ Hình \* ARABIC ">
        <w:r w:rsidR="0083427B">
          <w:rPr>
            <w:noProof/>
          </w:rPr>
          <w:t>40</w:t>
        </w:r>
      </w:fldSimple>
      <w:r w:rsidRPr="00D42CE3">
        <w:t xml:space="preserve"> Kết quả đọc cảm biến DHT trên raspberry Py</w:t>
      </w:r>
      <w:bookmarkEnd w:id="76"/>
    </w:p>
    <w:p w14:paraId="3B4EC081" w14:textId="3026BBA7" w:rsidR="00F466A6" w:rsidRPr="00D42CE3" w:rsidRDefault="00855D57" w:rsidP="00201139">
      <w:pPr>
        <w:pStyle w:val="Nidungvnbn"/>
        <w:numPr>
          <w:ilvl w:val="0"/>
          <w:numId w:val="8"/>
        </w:numPr>
      </w:pPr>
      <w:r w:rsidRPr="00D42CE3">
        <w:t>Đọc cảm biến DHT trên arduino</w:t>
      </w:r>
    </w:p>
    <w:p w14:paraId="54503C5D" w14:textId="77777777" w:rsidR="007A1B69" w:rsidRPr="00D42CE3" w:rsidRDefault="007A1B69" w:rsidP="007A1B69">
      <w:pPr>
        <w:pStyle w:val="Nidungvnbn"/>
      </w:pPr>
      <w:r w:rsidRPr="00D42CE3">
        <w:t>Đối với DHT11 ta cần thêm thư viện DHT để có thể đọc được dữ liệu từ cảm biến, bộ thư viện và code mẫu đã được đính kèm theo CD đồ án, dưới đây là cách thêm thư viện:</w:t>
      </w:r>
    </w:p>
    <w:p w14:paraId="25289E21" w14:textId="7561AA63" w:rsidR="007A1B69" w:rsidRPr="00D42CE3" w:rsidRDefault="007A1B69" w:rsidP="007A1B69">
      <w:pPr>
        <w:pStyle w:val="Nidungvnbn"/>
      </w:pPr>
      <w:r w:rsidRPr="00D42CE3">
        <w:t>Đầu tiên ta tải file thư viện về và mở Arduino IDE lên, sau đó ta nhấn vào Sk</w:t>
      </w:r>
      <w:r w:rsidR="003146B1">
        <w:t xml:space="preserve">etch -&gt; Include Library -&gt; Add </w:t>
      </w:r>
      <w:r w:rsidRPr="00D42CE3">
        <w:t>Zip Library như hình dưới:</w:t>
      </w:r>
    </w:p>
    <w:p w14:paraId="6B81E204" w14:textId="77777777" w:rsidR="007A1B69" w:rsidRPr="00D42CE3" w:rsidRDefault="007A1B69" w:rsidP="007A1B69">
      <w:pPr>
        <w:pStyle w:val="Nidungvnbn"/>
        <w:keepNext/>
        <w:jc w:val="center"/>
      </w:pPr>
      <w:r w:rsidRPr="00D42CE3">
        <w:rPr>
          <w:noProof/>
        </w:rPr>
        <w:drawing>
          <wp:inline distT="0" distB="0" distL="0" distR="0" wp14:anchorId="20590C98" wp14:editId="72D39113">
            <wp:extent cx="4120356" cy="3409950"/>
            <wp:effectExtent l="0" t="0" r="0" b="0"/>
            <wp:docPr id="49" name="Picture 49" descr="https://lh6.googleusercontent.com/8ZikQQSebAuS9uKNUhzvqF_JwwH55o3FJ5qOts4_VBKGNOVo1CL7gR85Y5fRVgiilggyZGG_vwT7SEz7WkR3RPX2rLeVGNpU3FWSxw_d_SMdfIdJuIUU2b1YiGk56gknhM1lba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h6.googleusercontent.com/8ZikQQSebAuS9uKNUhzvqF_JwwH55o3FJ5qOts4_VBKGNOVo1CL7gR85Y5fRVgiilggyZGG_vwT7SEz7WkR3RPX2rLeVGNpU3FWSxw_d_SMdfIdJuIUU2b1YiGk56gknhM1lba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38395" cy="3424879"/>
                    </a:xfrm>
                    <a:prstGeom prst="rect">
                      <a:avLst/>
                    </a:prstGeom>
                    <a:noFill/>
                    <a:ln>
                      <a:noFill/>
                    </a:ln>
                  </pic:spPr>
                </pic:pic>
              </a:graphicData>
            </a:graphic>
          </wp:inline>
        </w:drawing>
      </w:r>
    </w:p>
    <w:p w14:paraId="1FC28A07" w14:textId="38B0F0F0" w:rsidR="007A1B69" w:rsidRPr="00D42CE3" w:rsidRDefault="007A1B69" w:rsidP="007A1B69">
      <w:pPr>
        <w:pStyle w:val="Caption"/>
      </w:pPr>
      <w:bookmarkStart w:id="77" w:name="_Toc515790893"/>
      <w:r w:rsidRPr="00D42CE3">
        <w:t xml:space="preserve">Hình </w:t>
      </w:r>
      <w:fldSimple w:instr=" SEQ Hình \* ARABIC ">
        <w:r w:rsidR="0083427B">
          <w:rPr>
            <w:noProof/>
          </w:rPr>
          <w:t>41</w:t>
        </w:r>
      </w:fldSimple>
      <w:r w:rsidRPr="00D42CE3">
        <w:t xml:space="preserve"> Thêm thư viện DHT cho Arduino IDE</w:t>
      </w:r>
      <w:bookmarkEnd w:id="77"/>
    </w:p>
    <w:p w14:paraId="0535EBB0" w14:textId="77777777" w:rsidR="007A1B69" w:rsidRPr="00D42CE3" w:rsidRDefault="007A1B69" w:rsidP="007A1B69">
      <w:pPr>
        <w:pStyle w:val="Nidungvnbn"/>
      </w:pPr>
      <w:r w:rsidRPr="00D42CE3">
        <w:lastRenderedPageBreak/>
        <w:t>Sau đó ta chọn tới file thư viện (.zip) ta đã tải ở trên và chọn open:</w:t>
      </w:r>
    </w:p>
    <w:p w14:paraId="53B7091E" w14:textId="77777777" w:rsidR="007A1B69" w:rsidRPr="00D42CE3" w:rsidRDefault="007A1B69" w:rsidP="007A1B69">
      <w:pPr>
        <w:pStyle w:val="Nidungvnbn"/>
        <w:keepNext/>
        <w:jc w:val="center"/>
      </w:pPr>
      <w:r w:rsidRPr="00D42CE3">
        <w:rPr>
          <w:noProof/>
        </w:rPr>
        <w:drawing>
          <wp:inline distT="0" distB="0" distL="0" distR="0" wp14:anchorId="1344DFF4" wp14:editId="0F00B136">
            <wp:extent cx="5200650" cy="4175522"/>
            <wp:effectExtent l="0" t="0" r="0" b="0"/>
            <wp:docPr id="48" name="Picture 48" descr="https://lh5.googleusercontent.com/6qjg9NOdXCS0piNuSzTzL2cYo8ssqiCp3QEkoguBEvg694coSrOcBdJIB37I33LvpOFl0x8VAwynGWzszbB6UxxtK5mwebAayOVs8AdePoUAoVwZ3zPdcnFr6iMhBRrgmM2HYg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lh5.googleusercontent.com/6qjg9NOdXCS0piNuSzTzL2cYo8ssqiCp3QEkoguBEvg694coSrOcBdJIB37I33LvpOFl0x8VAwynGWzszbB6UxxtK5mwebAayOVs8AdePoUAoVwZ3zPdcnFr6iMhBRrgmM2HYgfb"/>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08192" cy="4181578"/>
                    </a:xfrm>
                    <a:prstGeom prst="rect">
                      <a:avLst/>
                    </a:prstGeom>
                    <a:noFill/>
                    <a:ln>
                      <a:noFill/>
                    </a:ln>
                  </pic:spPr>
                </pic:pic>
              </a:graphicData>
            </a:graphic>
          </wp:inline>
        </w:drawing>
      </w:r>
    </w:p>
    <w:p w14:paraId="01370FB3" w14:textId="5FFFE11E" w:rsidR="007A1B69" w:rsidRPr="00D42CE3" w:rsidRDefault="007A1B69" w:rsidP="007A1B69">
      <w:pPr>
        <w:pStyle w:val="Caption"/>
      </w:pPr>
      <w:bookmarkStart w:id="78" w:name="_Toc515790894"/>
      <w:r w:rsidRPr="00D42CE3">
        <w:t xml:space="preserve">Hình </w:t>
      </w:r>
      <w:fldSimple w:instr=" SEQ Hình \* ARABIC ">
        <w:r w:rsidR="0083427B">
          <w:rPr>
            <w:noProof/>
          </w:rPr>
          <w:t>42</w:t>
        </w:r>
      </w:fldSimple>
      <w:r w:rsidRPr="00D42CE3">
        <w:t xml:space="preserve"> Chọn đường dẫn file thư viện DHT</w:t>
      </w:r>
      <w:bookmarkEnd w:id="78"/>
    </w:p>
    <w:p w14:paraId="3861F7DB" w14:textId="77777777" w:rsidR="007A1B69" w:rsidRPr="00D42CE3" w:rsidRDefault="007A1B69" w:rsidP="007A1B69">
      <w:pPr>
        <w:pStyle w:val="Nidungvnbn"/>
      </w:pPr>
      <w:r w:rsidRPr="00D42CE3">
        <w:t>Như vậy ta đã thêm thư viện DHT xong, bây giờ ta có thể gọi thư viện DHT và tiến hành cài đặt code đọc dữ liệu từ DHT trên Arduino IDE.</w:t>
      </w:r>
    </w:p>
    <w:p w14:paraId="58F9B4D5" w14:textId="77777777" w:rsidR="0008254B" w:rsidRPr="00D42CE3" w:rsidRDefault="0008254B" w:rsidP="007A1B69">
      <w:pPr>
        <w:pStyle w:val="Nidungvnbn"/>
        <w:ind w:firstLine="0"/>
      </w:pPr>
    </w:p>
    <w:p w14:paraId="276068B5" w14:textId="7DEB047C" w:rsidR="000B706C" w:rsidRPr="00D42CE3" w:rsidRDefault="000B706C" w:rsidP="000B706C">
      <w:pPr>
        <w:pStyle w:val="Tiumccp2"/>
      </w:pPr>
      <w:bookmarkStart w:id="79" w:name="_Toc515791406"/>
      <w:r w:rsidRPr="00D42CE3">
        <w:t>Đo nhiệt độ với cảm biến LM35(Analog)</w:t>
      </w:r>
      <w:bookmarkEnd w:id="79"/>
    </w:p>
    <w:p w14:paraId="3C17F8B1" w14:textId="39F38075" w:rsidR="000B706C" w:rsidRPr="00D42CE3" w:rsidRDefault="007D1A3F" w:rsidP="000B706C">
      <w:pPr>
        <w:pStyle w:val="Tiumccp3"/>
      </w:pPr>
      <w:r w:rsidRPr="00D42CE3">
        <w:t xml:space="preserve"> </w:t>
      </w:r>
      <w:bookmarkStart w:id="80" w:name="_Toc515791407"/>
      <w:r w:rsidRPr="00D42CE3">
        <w:t>Cảm biến LM35</w:t>
      </w:r>
      <w:bookmarkEnd w:id="80"/>
    </w:p>
    <w:p w14:paraId="4D93CF89" w14:textId="04E3EB74" w:rsidR="00DE4F1B" w:rsidRPr="00D42CE3" w:rsidRDefault="00645DCD" w:rsidP="00645DCD">
      <w:pPr>
        <w:pStyle w:val="Nidungvnbn"/>
      </w:pPr>
      <w:r w:rsidRPr="00D42CE3">
        <w:t>Cảm biến LM35 là bộ cảm biến nhiệt mạch tích hợp chính xác cao mà điện áp đầu ra của nó tỷ lệ tuyến tính với nhiệt độ theo thang độ Celsius. Chúng cũng không yêu cầu cân chỉnh ngoài vì vốn chúng đã được cân chỉnh. Cảm biến LM35 hoạt động bằng cách cho ra một giá trị hiệu điện thế nhất định tại chân Vout (chân giữa) ứng với mỗi mức nhiệt độ.</w:t>
      </w:r>
    </w:p>
    <w:p w14:paraId="36CC66C1" w14:textId="5F204437" w:rsidR="00645DCD" w:rsidRPr="00D42CE3" w:rsidRDefault="00034579" w:rsidP="00645DCD">
      <w:pPr>
        <w:pStyle w:val="Nidungvnbn"/>
      </w:pPr>
      <w:r w:rsidRPr="00D42CE3">
        <w:lastRenderedPageBreak/>
        <w:t>Cảm biến LM35 có ưu thế hơn so với DHT11/22 là tốc độ đo nhanh hơn,</w:t>
      </w:r>
      <w:r w:rsidR="00454EB0" w:rsidRPr="00D42CE3">
        <w:t xml:space="preserve"> dãi nhiệt độ đo dài hơn, rẻ hơn so với DHT. Nhưng nó lại có nhược điểm là chỉ dùng cổng analog để đọc(cổng này thường ít trên các mạch), </w:t>
      </w:r>
      <w:r w:rsidR="00BA42F5" w:rsidRPr="00D42CE3">
        <w:t>sai số thấp nhất bằng với DHT11và chỉ đo được nhiệt dộ không thể đo độ ẩm</w:t>
      </w:r>
    </w:p>
    <w:p w14:paraId="121E4DED" w14:textId="6E70A49F" w:rsidR="00BA42F5" w:rsidRPr="00D42CE3" w:rsidRDefault="00D306CA" w:rsidP="00BA42F5">
      <w:pPr>
        <w:pStyle w:val="Nidungvnbn"/>
        <w:keepNext/>
        <w:jc w:val="center"/>
      </w:pPr>
      <w:r>
        <w:pict w14:anchorId="3CF448D5">
          <v:shape id="_x0000_i1030" type="#_x0000_t75" style="width:204.75pt;height:226.5pt">
            <v:imagedata r:id="rId71" o:title="tải xuống" croptop="7673f" cropbottom="1918f"/>
          </v:shape>
        </w:pict>
      </w:r>
    </w:p>
    <w:p w14:paraId="73E5C96B" w14:textId="2F261C2C" w:rsidR="00BA42F5" w:rsidRPr="00D42CE3" w:rsidRDefault="00BA42F5" w:rsidP="00BA42F5">
      <w:pPr>
        <w:pStyle w:val="Caption"/>
      </w:pPr>
      <w:bookmarkStart w:id="81" w:name="_Toc515790895"/>
      <w:r w:rsidRPr="00D42CE3">
        <w:t xml:space="preserve">Hình </w:t>
      </w:r>
      <w:fldSimple w:instr=" SEQ Hình \* ARABIC ">
        <w:r w:rsidR="0083427B">
          <w:rPr>
            <w:noProof/>
          </w:rPr>
          <w:t>43</w:t>
        </w:r>
      </w:fldSimple>
      <w:r w:rsidRPr="00D42CE3">
        <w:t xml:space="preserve"> Thông số kỹ thuật cảm biến LM35</w:t>
      </w:r>
      <w:bookmarkEnd w:id="81"/>
    </w:p>
    <w:p w14:paraId="12FF6B73" w14:textId="7BD1A958" w:rsidR="008104DE" w:rsidRPr="00D42CE3" w:rsidRDefault="00BA42F5" w:rsidP="008104DE">
      <w:pPr>
        <w:pStyle w:val="Nidungvnbn"/>
      </w:pPr>
      <w:r w:rsidRPr="00D42CE3">
        <w:t xml:space="preserve">Quy ước mắc dây với cảm biến </w:t>
      </w:r>
      <w:r w:rsidR="00471CAC" w:rsidRPr="00D42CE3">
        <w:t>LM35</w:t>
      </w:r>
      <w:r w:rsidRPr="00D42CE3">
        <w:t>:</w:t>
      </w:r>
    </w:p>
    <w:p w14:paraId="177AA33F" w14:textId="77777777" w:rsidR="004A517B" w:rsidRPr="00D42CE3" w:rsidRDefault="00471CAC" w:rsidP="004A517B">
      <w:pPr>
        <w:pStyle w:val="Nidungvnbn"/>
        <w:keepNext/>
        <w:jc w:val="center"/>
      </w:pPr>
      <w:r w:rsidRPr="00D42CE3">
        <w:rPr>
          <w:noProof/>
        </w:rPr>
        <w:drawing>
          <wp:inline distT="0" distB="0" distL="0" distR="0" wp14:anchorId="6AE6C724" wp14:editId="46BF7C72">
            <wp:extent cx="3781425" cy="26840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81425" cy="2684044"/>
                    </a:xfrm>
                    <a:prstGeom prst="rect">
                      <a:avLst/>
                    </a:prstGeom>
                  </pic:spPr>
                </pic:pic>
              </a:graphicData>
            </a:graphic>
          </wp:inline>
        </w:drawing>
      </w:r>
    </w:p>
    <w:p w14:paraId="355AA0DC" w14:textId="0624BE5B" w:rsidR="00471CAC" w:rsidRPr="00D42CE3" w:rsidRDefault="004A517B" w:rsidP="004A517B">
      <w:pPr>
        <w:pStyle w:val="Caption"/>
      </w:pPr>
      <w:bookmarkStart w:id="82" w:name="_Toc515790896"/>
      <w:r w:rsidRPr="00D42CE3">
        <w:t xml:space="preserve">Hình </w:t>
      </w:r>
      <w:fldSimple w:instr=" SEQ Hình \* ARABIC ">
        <w:r w:rsidR="0083427B">
          <w:rPr>
            <w:noProof/>
          </w:rPr>
          <w:t>44</w:t>
        </w:r>
      </w:fldSimple>
      <w:r w:rsidRPr="00D42CE3">
        <w:t xml:space="preserve"> Mắc dây với cảm biến LM35</w:t>
      </w:r>
      <w:bookmarkEnd w:id="82"/>
    </w:p>
    <w:tbl>
      <w:tblPr>
        <w:tblStyle w:val="TableofFigures"/>
        <w:tblW w:w="0" w:type="auto"/>
        <w:tblLook w:val="04A0" w:firstRow="1" w:lastRow="0" w:firstColumn="1" w:lastColumn="0" w:noHBand="0" w:noVBand="1"/>
      </w:tblPr>
      <w:tblGrid>
        <w:gridCol w:w="3037"/>
        <w:gridCol w:w="3037"/>
        <w:gridCol w:w="3037"/>
      </w:tblGrid>
      <w:tr w:rsidR="00BA42F5" w:rsidRPr="00D42CE3" w14:paraId="07A1F9F5" w14:textId="77777777" w:rsidTr="003D0E5D">
        <w:tc>
          <w:tcPr>
            <w:tcW w:w="3037" w:type="dxa"/>
          </w:tcPr>
          <w:p w14:paraId="359838DE" w14:textId="77777777" w:rsidR="00BA42F5" w:rsidRPr="00D42CE3" w:rsidRDefault="00BA42F5" w:rsidP="003D0E5D">
            <w:pPr>
              <w:rPr>
                <w:szCs w:val="26"/>
              </w:rPr>
            </w:pPr>
            <w:r w:rsidRPr="00D42CE3">
              <w:rPr>
                <w:szCs w:val="26"/>
              </w:rPr>
              <w:lastRenderedPageBreak/>
              <w:t>STT</w:t>
            </w:r>
          </w:p>
        </w:tc>
        <w:tc>
          <w:tcPr>
            <w:tcW w:w="3037" w:type="dxa"/>
          </w:tcPr>
          <w:p w14:paraId="2BCA73CB" w14:textId="620F0384" w:rsidR="00BA42F5" w:rsidRPr="00D42CE3" w:rsidRDefault="00BA42F5" w:rsidP="00471CAC">
            <w:pPr>
              <w:rPr>
                <w:szCs w:val="26"/>
              </w:rPr>
            </w:pPr>
            <w:r w:rsidRPr="00D42CE3">
              <w:rPr>
                <w:szCs w:val="26"/>
              </w:rPr>
              <w:t xml:space="preserve">Chân </w:t>
            </w:r>
            <w:r w:rsidR="00471CAC" w:rsidRPr="00D42CE3">
              <w:rPr>
                <w:szCs w:val="26"/>
              </w:rPr>
              <w:t>LM35</w:t>
            </w:r>
          </w:p>
        </w:tc>
        <w:tc>
          <w:tcPr>
            <w:tcW w:w="3037" w:type="dxa"/>
          </w:tcPr>
          <w:p w14:paraId="10C8EFBE" w14:textId="445E12EA" w:rsidR="00BA42F5" w:rsidRPr="00D42CE3" w:rsidRDefault="00BA42F5" w:rsidP="003D0E5D">
            <w:pPr>
              <w:rPr>
                <w:szCs w:val="26"/>
              </w:rPr>
            </w:pPr>
            <w:r w:rsidRPr="00D42CE3">
              <w:rPr>
                <w:szCs w:val="26"/>
              </w:rPr>
              <w:t>Arduino</w:t>
            </w:r>
          </w:p>
        </w:tc>
      </w:tr>
      <w:tr w:rsidR="00BA42F5" w:rsidRPr="00D42CE3" w14:paraId="4EE704C3" w14:textId="77777777" w:rsidTr="003D0E5D">
        <w:tc>
          <w:tcPr>
            <w:tcW w:w="3037" w:type="dxa"/>
          </w:tcPr>
          <w:p w14:paraId="6BFEECBD" w14:textId="77777777" w:rsidR="00BA42F5" w:rsidRPr="00D42CE3" w:rsidRDefault="00BA42F5" w:rsidP="003D0E5D">
            <w:pPr>
              <w:rPr>
                <w:szCs w:val="26"/>
              </w:rPr>
            </w:pPr>
            <w:r w:rsidRPr="00D42CE3">
              <w:rPr>
                <w:szCs w:val="26"/>
              </w:rPr>
              <w:t>1</w:t>
            </w:r>
          </w:p>
        </w:tc>
        <w:tc>
          <w:tcPr>
            <w:tcW w:w="3037" w:type="dxa"/>
          </w:tcPr>
          <w:p w14:paraId="2DCD0C77" w14:textId="031EDE13" w:rsidR="00BA42F5" w:rsidRPr="00D42CE3" w:rsidRDefault="00BA42F5" w:rsidP="00471CAC">
            <w:pPr>
              <w:rPr>
                <w:szCs w:val="26"/>
              </w:rPr>
            </w:pPr>
            <w:r w:rsidRPr="00D42CE3">
              <w:rPr>
                <w:szCs w:val="26"/>
              </w:rPr>
              <w:t>V</w:t>
            </w:r>
            <w:r w:rsidR="00471CAC" w:rsidRPr="00D42CE3">
              <w:rPr>
                <w:szCs w:val="26"/>
              </w:rPr>
              <w:t>s</w:t>
            </w:r>
            <w:r w:rsidRPr="00D42CE3">
              <w:rPr>
                <w:szCs w:val="26"/>
              </w:rPr>
              <w:t>+</w:t>
            </w:r>
          </w:p>
        </w:tc>
        <w:tc>
          <w:tcPr>
            <w:tcW w:w="3037" w:type="dxa"/>
          </w:tcPr>
          <w:p w14:paraId="2E640A2C" w14:textId="77777777" w:rsidR="00BA42F5" w:rsidRPr="00D42CE3" w:rsidRDefault="00BA42F5" w:rsidP="003D0E5D">
            <w:pPr>
              <w:rPr>
                <w:szCs w:val="26"/>
              </w:rPr>
            </w:pPr>
            <w:r w:rsidRPr="00D42CE3">
              <w:rPr>
                <w:szCs w:val="26"/>
              </w:rPr>
              <w:t>5V</w:t>
            </w:r>
          </w:p>
        </w:tc>
      </w:tr>
      <w:tr w:rsidR="00BA42F5" w:rsidRPr="00D42CE3" w14:paraId="7B8C49CA" w14:textId="77777777" w:rsidTr="003D0E5D">
        <w:tc>
          <w:tcPr>
            <w:tcW w:w="3037" w:type="dxa"/>
          </w:tcPr>
          <w:p w14:paraId="0FAE9152" w14:textId="77777777" w:rsidR="00BA42F5" w:rsidRPr="00D42CE3" w:rsidRDefault="00BA42F5" w:rsidP="003D0E5D">
            <w:pPr>
              <w:rPr>
                <w:szCs w:val="26"/>
              </w:rPr>
            </w:pPr>
            <w:r w:rsidRPr="00D42CE3">
              <w:rPr>
                <w:szCs w:val="26"/>
              </w:rPr>
              <w:t>2</w:t>
            </w:r>
          </w:p>
        </w:tc>
        <w:tc>
          <w:tcPr>
            <w:tcW w:w="3037" w:type="dxa"/>
          </w:tcPr>
          <w:p w14:paraId="3709C085" w14:textId="1B1BE0B5" w:rsidR="00BA42F5" w:rsidRPr="00D42CE3" w:rsidRDefault="00471CAC" w:rsidP="003D0E5D">
            <w:pPr>
              <w:rPr>
                <w:szCs w:val="26"/>
              </w:rPr>
            </w:pPr>
            <w:r w:rsidRPr="00D42CE3">
              <w:rPr>
                <w:szCs w:val="26"/>
              </w:rPr>
              <w:t>VOUT</w:t>
            </w:r>
          </w:p>
        </w:tc>
        <w:tc>
          <w:tcPr>
            <w:tcW w:w="3037" w:type="dxa"/>
          </w:tcPr>
          <w:p w14:paraId="0C2B7DF8" w14:textId="47A766BA" w:rsidR="00BA42F5" w:rsidRPr="00D42CE3" w:rsidRDefault="00BA42F5" w:rsidP="00471CAC">
            <w:pPr>
              <w:rPr>
                <w:szCs w:val="26"/>
              </w:rPr>
            </w:pPr>
            <w:r w:rsidRPr="00D42CE3">
              <w:rPr>
                <w:szCs w:val="26"/>
              </w:rPr>
              <w:t xml:space="preserve">GPIO </w:t>
            </w:r>
            <w:r w:rsidR="00471CAC" w:rsidRPr="00D42CE3">
              <w:rPr>
                <w:szCs w:val="26"/>
              </w:rPr>
              <w:t>Analog</w:t>
            </w:r>
          </w:p>
        </w:tc>
      </w:tr>
      <w:tr w:rsidR="00BA42F5" w:rsidRPr="00D42CE3" w14:paraId="44C940A7" w14:textId="77777777" w:rsidTr="003D0E5D">
        <w:tc>
          <w:tcPr>
            <w:tcW w:w="3037" w:type="dxa"/>
          </w:tcPr>
          <w:p w14:paraId="4FF7BB26" w14:textId="77777777" w:rsidR="00BA42F5" w:rsidRPr="00D42CE3" w:rsidRDefault="00BA42F5" w:rsidP="003D0E5D">
            <w:pPr>
              <w:rPr>
                <w:szCs w:val="26"/>
              </w:rPr>
            </w:pPr>
            <w:r w:rsidRPr="00D42CE3">
              <w:rPr>
                <w:szCs w:val="26"/>
              </w:rPr>
              <w:t>3</w:t>
            </w:r>
          </w:p>
        </w:tc>
        <w:tc>
          <w:tcPr>
            <w:tcW w:w="3037" w:type="dxa"/>
          </w:tcPr>
          <w:p w14:paraId="6DD388E1" w14:textId="448FAD6F" w:rsidR="00BA42F5" w:rsidRPr="00D42CE3" w:rsidRDefault="00BA42F5" w:rsidP="003D0E5D">
            <w:pPr>
              <w:rPr>
                <w:szCs w:val="26"/>
              </w:rPr>
            </w:pPr>
            <w:r w:rsidRPr="00D42CE3">
              <w:rPr>
                <w:szCs w:val="26"/>
              </w:rPr>
              <w:t>GND</w:t>
            </w:r>
          </w:p>
        </w:tc>
        <w:tc>
          <w:tcPr>
            <w:tcW w:w="3037" w:type="dxa"/>
          </w:tcPr>
          <w:p w14:paraId="6737050A" w14:textId="77777777" w:rsidR="00BA42F5" w:rsidRPr="00D42CE3" w:rsidRDefault="00BA42F5" w:rsidP="00BA42F5">
            <w:pPr>
              <w:keepNext/>
              <w:rPr>
                <w:szCs w:val="26"/>
              </w:rPr>
            </w:pPr>
            <w:r w:rsidRPr="00D42CE3">
              <w:rPr>
                <w:szCs w:val="26"/>
              </w:rPr>
              <w:t>GND</w:t>
            </w:r>
          </w:p>
        </w:tc>
      </w:tr>
    </w:tbl>
    <w:p w14:paraId="62707571" w14:textId="53174BB9" w:rsidR="00BA42F5" w:rsidRPr="00D42CE3" w:rsidRDefault="00BA42F5" w:rsidP="00BA42F5">
      <w:pPr>
        <w:pStyle w:val="Caption"/>
      </w:pPr>
      <w:bookmarkStart w:id="83" w:name="_Toc515790982"/>
      <w:r w:rsidRPr="00D42CE3">
        <w:t xml:space="preserve">Bảng </w:t>
      </w:r>
      <w:fldSimple w:instr=" SEQ Bảng \* ARABIC ">
        <w:r w:rsidR="0083427B">
          <w:rPr>
            <w:noProof/>
          </w:rPr>
          <w:t>5</w:t>
        </w:r>
      </w:fldSimple>
      <w:r w:rsidR="00471CAC" w:rsidRPr="00D42CE3">
        <w:t xml:space="preserve"> Mắc dây với cảm biến LM35</w:t>
      </w:r>
      <w:bookmarkEnd w:id="83"/>
    </w:p>
    <w:p w14:paraId="28F4B3C7" w14:textId="6337265D" w:rsidR="004A517B" w:rsidRPr="00D42CE3" w:rsidRDefault="004A517B" w:rsidP="004A517B">
      <w:pPr>
        <w:pStyle w:val="Tiumccp3"/>
      </w:pPr>
      <w:r w:rsidRPr="00D42CE3">
        <w:t xml:space="preserve"> </w:t>
      </w:r>
      <w:bookmarkStart w:id="84" w:name="_Toc515791408"/>
      <w:r w:rsidRPr="00D42CE3">
        <w:t>Lập trình đọc cảm biến</w:t>
      </w:r>
      <w:r w:rsidR="0051211A" w:rsidRPr="00D42CE3">
        <w:t xml:space="preserve"> trên Arduino</w:t>
      </w:r>
      <w:bookmarkEnd w:id="84"/>
    </w:p>
    <w:p w14:paraId="393AC5B3" w14:textId="77777777" w:rsidR="0051211A" w:rsidRPr="00D42CE3" w:rsidRDefault="0051211A" w:rsidP="0051211A">
      <w:pPr>
        <w:pStyle w:val="Nidungvnbn"/>
      </w:pPr>
      <w:r w:rsidRPr="00D42CE3">
        <w:t>Thông thường đối với LM35 nhiệt độ đo được sẽ tương ứng với hiệu điện thế mà cảm biến đọc được và theo nhà sản xuất thì 1°C tương ứng với 10mV. Với ESP82266 hiệu điện thế các chân cung cấp trên lý thuyết là 3.3V nên ta sẽ nhân hiệu điện thế đo được cho 3.3 và nhân cho 100 (do 1V = 1000mV) và cần chia cho 1024.</w:t>
      </w:r>
    </w:p>
    <w:p w14:paraId="29A9BFD7" w14:textId="77777777" w:rsidR="0051211A" w:rsidRPr="00D42CE3" w:rsidRDefault="0051211A" w:rsidP="0051211A">
      <w:pPr>
        <w:pStyle w:val="Nidungvnbn"/>
      </w:pPr>
      <w:r w:rsidRPr="00D42CE3">
        <w:t>Lý do phải chia cho 1024 vì chân analog của ESP8266 ra tín hiệu là 10 bit và 2^10 = 1024 nên ta cần phải chia cho 1024.</w:t>
      </w:r>
    </w:p>
    <w:p w14:paraId="70315E9D" w14:textId="77777777" w:rsidR="0051211A" w:rsidRPr="00D42CE3" w:rsidRDefault="0051211A" w:rsidP="0051211A">
      <w:pPr>
        <w:pStyle w:val="Nidungvnbn"/>
      </w:pPr>
      <w:r w:rsidRPr="00D42CE3">
        <w:t xml:space="preserve">Như vậy ta sẽ có công thức cụ thể cho nhiệt độ ra của LM35 là: </w:t>
      </w:r>
    </w:p>
    <w:p w14:paraId="3107A020" w14:textId="11589C8D" w:rsidR="0051211A" w:rsidRPr="00D42CE3" w:rsidRDefault="0051211A" w:rsidP="0051211A">
      <w:pPr>
        <w:pStyle w:val="Nidungvnbn"/>
      </w:pPr>
      <w:r w:rsidRPr="00D42CE3">
        <w:t>float temp = analogRead(sensorPin) * 3.3 / 1024.0 * 100.0 – 3(Do cảm biến bị chênh lệch (so với DHT11) nên cần trừ hao 3 độ).</w:t>
      </w:r>
    </w:p>
    <w:p w14:paraId="0C96C578" w14:textId="77777777" w:rsidR="0051211A" w:rsidRPr="00D42CE3" w:rsidRDefault="0051211A" w:rsidP="0051211A">
      <w:pPr>
        <w:pStyle w:val="Nidungvnbn"/>
      </w:pPr>
      <w:r w:rsidRPr="00D42CE3">
        <w:t>Với hàm analogRead() là hàm được hỗ trợ sẵn để đọc giá trị từ chân pin (biến sensorPin ở đây là giá trị chân A0-chân analog trên ESP8266). File code cụ thể sẽ được đính kèm trong đĩa đồ án.</w:t>
      </w:r>
    </w:p>
    <w:p w14:paraId="0F2237E8" w14:textId="77777777" w:rsidR="0051211A" w:rsidRPr="00D42CE3" w:rsidRDefault="0051211A" w:rsidP="0051211A">
      <w:pPr>
        <w:pStyle w:val="Nidungvnbn"/>
      </w:pPr>
      <w:r w:rsidRPr="00D42CE3">
        <w:t>Sau khi nạp code ta nhấn tổ hợp phím Ctrl+Shift+M để xem kết quả như hình dưới:</w:t>
      </w:r>
    </w:p>
    <w:p w14:paraId="1B8C4E3B" w14:textId="77777777" w:rsidR="00556C3C" w:rsidRPr="00D42CE3" w:rsidRDefault="00556C3C" w:rsidP="0008254B">
      <w:pPr>
        <w:pStyle w:val="Nidungvnbn"/>
        <w:keepNext/>
        <w:jc w:val="center"/>
      </w:pPr>
    </w:p>
    <w:p w14:paraId="1B7EAD20" w14:textId="7B843FB0" w:rsidR="0008254B" w:rsidRPr="00D42CE3" w:rsidRDefault="0051211A" w:rsidP="0008254B">
      <w:pPr>
        <w:pStyle w:val="Nidungvnbn"/>
        <w:keepNext/>
        <w:jc w:val="center"/>
      </w:pPr>
      <w:r w:rsidRPr="00D42CE3">
        <w:rPr>
          <w:noProof/>
        </w:rPr>
        <w:drawing>
          <wp:inline distT="0" distB="0" distL="0" distR="0" wp14:anchorId="64D9D078" wp14:editId="03477516">
            <wp:extent cx="5220755" cy="1727162"/>
            <wp:effectExtent l="0" t="0" r="0" b="6985"/>
            <wp:docPr id="47" name="Picture 47" descr="https://lh6.googleusercontent.com/tmfTv9d3A440Ta_6dlKgjSfTvj1TZvhiiVNiyVZ_5_tqzu3GRLquluQLtnUx2rctI20UqnVcwGFGIpfrvApf_9k5oXnk6bTd_iFO_2Mc_pp4BzOPmEsh2fT1-L7GeqZV1r4FxY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h6.googleusercontent.com/tmfTv9d3A440Ta_6dlKgjSfTvj1TZvhiiVNiyVZ_5_tqzu3GRLquluQLtnUx2rctI20UqnVcwGFGIpfrvApf_9k5oXnk6bTd_iFO_2Mc_pp4BzOPmEsh2fT1-L7GeqZV1r4FxYRo"/>
                    <pic:cNvPicPr>
                      <a:picLocks noChangeAspect="1" noChangeArrowheads="1"/>
                    </pic:cNvPicPr>
                  </pic:nvPicPr>
                  <pic:blipFill rotWithShape="1">
                    <a:blip r:embed="rId73">
                      <a:extLst>
                        <a:ext uri="{28A0092B-C50C-407E-A947-70E740481C1C}">
                          <a14:useLocalDpi xmlns:a14="http://schemas.microsoft.com/office/drawing/2010/main" val="0"/>
                        </a:ext>
                      </a:extLst>
                    </a:blip>
                    <a:srcRect t="33194" b="-2"/>
                    <a:stretch/>
                  </pic:blipFill>
                  <pic:spPr bwMode="auto">
                    <a:xfrm>
                      <a:off x="0" y="0"/>
                      <a:ext cx="5256859" cy="1739106"/>
                    </a:xfrm>
                    <a:prstGeom prst="rect">
                      <a:avLst/>
                    </a:prstGeom>
                    <a:noFill/>
                    <a:ln>
                      <a:noFill/>
                    </a:ln>
                    <a:extLst>
                      <a:ext uri="{53640926-AAD7-44D8-BBD7-CCE9431645EC}">
                        <a14:shadowObscured xmlns:a14="http://schemas.microsoft.com/office/drawing/2010/main"/>
                      </a:ext>
                    </a:extLst>
                  </pic:spPr>
                </pic:pic>
              </a:graphicData>
            </a:graphic>
          </wp:inline>
        </w:drawing>
      </w:r>
    </w:p>
    <w:p w14:paraId="38E9E9AE" w14:textId="4F886E3C" w:rsidR="004A517B" w:rsidRPr="00D42CE3" w:rsidRDefault="0008254B" w:rsidP="0008254B">
      <w:pPr>
        <w:pStyle w:val="Caption"/>
      </w:pPr>
      <w:bookmarkStart w:id="85" w:name="_Toc515790897"/>
      <w:r w:rsidRPr="00D42CE3">
        <w:t xml:space="preserve">Hình </w:t>
      </w:r>
      <w:fldSimple w:instr=" SEQ Hình \* ARABIC ">
        <w:r w:rsidR="0083427B">
          <w:rPr>
            <w:noProof/>
          </w:rPr>
          <w:t>45</w:t>
        </w:r>
      </w:fldSimple>
      <w:r w:rsidRPr="00D42CE3">
        <w:t xml:space="preserve"> Kết quả đọc cảm biến LM35</w:t>
      </w:r>
      <w:bookmarkEnd w:id="85"/>
    </w:p>
    <w:p w14:paraId="431CF669" w14:textId="68BB7140" w:rsidR="0008254B" w:rsidRPr="00D42CE3" w:rsidRDefault="0008254B" w:rsidP="0008254B"/>
    <w:p w14:paraId="74B1BD20" w14:textId="3D089ABD" w:rsidR="004A517B" w:rsidRPr="00D42CE3" w:rsidRDefault="004A517B" w:rsidP="004A517B">
      <w:pPr>
        <w:pStyle w:val="Tiumccp2"/>
      </w:pPr>
      <w:bookmarkStart w:id="86" w:name="_Toc515791409"/>
      <w:r w:rsidRPr="00D42CE3">
        <w:t>Thu phát tín hiệu với RF loại Zigbee UART CC2530+PA V2</w:t>
      </w:r>
      <w:bookmarkEnd w:id="86"/>
    </w:p>
    <w:p w14:paraId="0E252B64" w14:textId="0BDA98B2" w:rsidR="004A517B" w:rsidRPr="00D42CE3" w:rsidRDefault="004A517B" w:rsidP="004A517B">
      <w:pPr>
        <w:pStyle w:val="Tiumccp3"/>
      </w:pPr>
      <w:r w:rsidRPr="00D42CE3">
        <w:t xml:space="preserve"> </w:t>
      </w:r>
      <w:bookmarkStart w:id="87" w:name="_Toc515791410"/>
      <w:r w:rsidRPr="00D42CE3">
        <w:t>Mạch thu phát RF loại Zigbee UART CC2530+PA V2</w:t>
      </w:r>
      <w:bookmarkEnd w:id="87"/>
    </w:p>
    <w:p w14:paraId="5E579E73" w14:textId="77777777" w:rsidR="004A517B" w:rsidRPr="00D42CE3" w:rsidRDefault="004A517B" w:rsidP="004A517B">
      <w:pPr>
        <w:pStyle w:val="Nidungvnbn"/>
        <w:rPr>
          <w:szCs w:val="24"/>
        </w:rPr>
      </w:pPr>
      <w:r w:rsidRPr="00D42CE3">
        <w:t>Mạch thu phát RF Zigbee UART CC2530+PA V2 sử dụng IC CC2530 từ TI + với tầng khuếch đại công suất PA CC2591 cho khoảng các truyền nhận rất xa, điều khiện lý tưởng có thể đạt tới 1000m, mạch được lập trình sẵn firmware để có thể dễ dàng sử dụng như một module truyền nhận dữ liệu không dây chuẩn Zigbee với giao tiếp UART rất dễ kết nối với vi điều khiển hoặc máy tính (thông qua cáp chuyển USB-UART) với chỉ một vài bước config bằng nút nhấn.</w:t>
      </w:r>
    </w:p>
    <w:p w14:paraId="62668B80" w14:textId="744C8B0C" w:rsidR="004A517B" w:rsidRPr="00D42CE3" w:rsidRDefault="004A517B" w:rsidP="004A517B">
      <w:pPr>
        <w:pStyle w:val="Nidungvnbn"/>
      </w:pPr>
      <w:r w:rsidRPr="00D42CE3">
        <w:t>Mạch thu phát RF Zigbee UART CC2530+PA V2 có khoảng cách truyền nhận xa, chuẩn truyền sóng Zigbee 2.4Ghz chuẩn công nghiệp rất ổn định và có khả năng cấu hình tạo thành mạng truyền nhận không dây với nhiều nút, điểm mạng khác khau qua giao thức Zigbee.</w:t>
      </w:r>
    </w:p>
    <w:p w14:paraId="11CA6880" w14:textId="77777777" w:rsidR="004A517B" w:rsidRPr="00D42CE3" w:rsidRDefault="004A517B" w:rsidP="003D0E5D">
      <w:pPr>
        <w:pStyle w:val="Nidungvnbn"/>
      </w:pPr>
      <w:r w:rsidRPr="00D42CE3">
        <w:rPr>
          <w:rStyle w:val="Strong"/>
          <w:b w:val="0"/>
          <w:bCs w:val="0"/>
        </w:rPr>
        <w:t>Thông số kỹ thuật:</w:t>
      </w:r>
    </w:p>
    <w:p w14:paraId="1D17B73E" w14:textId="77777777" w:rsidR="004A517B" w:rsidRPr="00D42CE3" w:rsidRDefault="004A517B" w:rsidP="00201139">
      <w:pPr>
        <w:pStyle w:val="Nidungvnbn"/>
        <w:numPr>
          <w:ilvl w:val="0"/>
          <w:numId w:val="6"/>
        </w:numPr>
      </w:pPr>
      <w:r w:rsidRPr="00D42CE3">
        <w:t>Mạch thu phát RF Zigbee UART CC2530+PA V2.</w:t>
      </w:r>
    </w:p>
    <w:p w14:paraId="31DD769A" w14:textId="77777777" w:rsidR="004A517B" w:rsidRPr="00D42CE3" w:rsidRDefault="004A517B" w:rsidP="00201139">
      <w:pPr>
        <w:pStyle w:val="Nidungvnbn"/>
        <w:numPr>
          <w:ilvl w:val="0"/>
          <w:numId w:val="6"/>
        </w:numPr>
      </w:pPr>
      <w:r w:rsidRPr="00D42CE3">
        <w:t>IC chính RF Zigbee SoC CC2530 từ TI, khuếch đại công suất PA CC2591.</w:t>
      </w:r>
    </w:p>
    <w:p w14:paraId="181BCAD0" w14:textId="77777777" w:rsidR="004A517B" w:rsidRPr="00D42CE3" w:rsidRDefault="004A517B" w:rsidP="00201139">
      <w:pPr>
        <w:pStyle w:val="Nidungvnbn"/>
        <w:numPr>
          <w:ilvl w:val="0"/>
          <w:numId w:val="6"/>
        </w:numPr>
      </w:pPr>
      <w:r w:rsidRPr="00D42CE3">
        <w:t>Điện áp sử dụng: 2.8 - 3.5VDC</w:t>
      </w:r>
    </w:p>
    <w:p w14:paraId="7D40515F" w14:textId="77777777" w:rsidR="004A517B" w:rsidRPr="00D42CE3" w:rsidRDefault="004A517B" w:rsidP="00201139">
      <w:pPr>
        <w:pStyle w:val="Nidungvnbn"/>
        <w:numPr>
          <w:ilvl w:val="0"/>
          <w:numId w:val="6"/>
        </w:numPr>
      </w:pPr>
      <w:r w:rsidRPr="00D42CE3">
        <w:t>Dòng tiêu thụ: &lt; 30mA</w:t>
      </w:r>
    </w:p>
    <w:p w14:paraId="277E921D" w14:textId="77777777" w:rsidR="004A517B" w:rsidRPr="00D42CE3" w:rsidRDefault="004A517B" w:rsidP="00201139">
      <w:pPr>
        <w:pStyle w:val="Nidungvnbn"/>
        <w:numPr>
          <w:ilvl w:val="0"/>
          <w:numId w:val="6"/>
        </w:numPr>
      </w:pPr>
      <w:r w:rsidRPr="00D42CE3">
        <w:t>Chuẩn truyền sóng Zigbee 2.4Ghz.</w:t>
      </w:r>
    </w:p>
    <w:p w14:paraId="3DB82BE4" w14:textId="77777777" w:rsidR="004A517B" w:rsidRPr="00D42CE3" w:rsidRDefault="004A517B" w:rsidP="00201139">
      <w:pPr>
        <w:pStyle w:val="Nidungvnbn"/>
        <w:numPr>
          <w:ilvl w:val="0"/>
          <w:numId w:val="6"/>
        </w:numPr>
      </w:pPr>
      <w:r w:rsidRPr="00D42CE3">
        <w:t>Tốc độ truyền sóng tối đa 3300bps.</w:t>
      </w:r>
    </w:p>
    <w:p w14:paraId="5D789CFF" w14:textId="77777777" w:rsidR="004A517B" w:rsidRPr="00D42CE3" w:rsidRDefault="004A517B" w:rsidP="00201139">
      <w:pPr>
        <w:pStyle w:val="Nidungvnbn"/>
        <w:numPr>
          <w:ilvl w:val="0"/>
          <w:numId w:val="6"/>
        </w:numPr>
      </w:pPr>
      <w:r w:rsidRPr="00D42CE3">
        <w:t>Công suất truyền: 20dbm</w:t>
      </w:r>
    </w:p>
    <w:p w14:paraId="772BD44D" w14:textId="77777777" w:rsidR="004A517B" w:rsidRPr="00D42CE3" w:rsidRDefault="004A517B" w:rsidP="00201139">
      <w:pPr>
        <w:pStyle w:val="Nidungvnbn"/>
        <w:numPr>
          <w:ilvl w:val="0"/>
          <w:numId w:val="6"/>
        </w:numPr>
      </w:pPr>
      <w:r w:rsidRPr="00D42CE3">
        <w:t>Khoảng cách truyền lý tưởng: 1000m.</w:t>
      </w:r>
    </w:p>
    <w:p w14:paraId="677C7CDD" w14:textId="77777777" w:rsidR="004A517B" w:rsidRPr="00D42CE3" w:rsidRDefault="004A517B" w:rsidP="00201139">
      <w:pPr>
        <w:pStyle w:val="Nidungvnbn"/>
        <w:numPr>
          <w:ilvl w:val="0"/>
          <w:numId w:val="6"/>
        </w:numPr>
      </w:pPr>
      <w:r w:rsidRPr="00D42CE3">
        <w:t>Giao thức kết nối UART TTL 3.3V, Baudrate tối đa 115200.</w:t>
      </w:r>
    </w:p>
    <w:p w14:paraId="2DCF23E5" w14:textId="02A1A961" w:rsidR="004A517B" w:rsidRPr="00D42CE3" w:rsidRDefault="004A517B" w:rsidP="00201139">
      <w:pPr>
        <w:pStyle w:val="Nidungvnbn"/>
        <w:numPr>
          <w:ilvl w:val="0"/>
          <w:numId w:val="6"/>
        </w:numPr>
      </w:pPr>
      <w:r w:rsidRPr="00D42CE3">
        <w:t>Kích thước: 16x34mm.</w:t>
      </w:r>
    </w:p>
    <w:p w14:paraId="101DFCB9" w14:textId="77777777" w:rsidR="003D0E5D" w:rsidRPr="00D42CE3" w:rsidRDefault="003D0E5D" w:rsidP="003D0E5D">
      <w:pPr>
        <w:pStyle w:val="Nidungvnbn"/>
      </w:pPr>
      <w:r w:rsidRPr="00D42CE3">
        <w:rPr>
          <w:rStyle w:val="Strong"/>
          <w:b w:val="0"/>
          <w:bCs w:val="0"/>
        </w:rPr>
        <w:t>Cách sử dụng:</w:t>
      </w:r>
    </w:p>
    <w:p w14:paraId="6974FEE6" w14:textId="77777777" w:rsidR="003D0E5D" w:rsidRPr="00D42CE3" w:rsidRDefault="003D0E5D" w:rsidP="003D0E5D">
      <w:pPr>
        <w:pStyle w:val="Nidungvnbn"/>
      </w:pPr>
      <w:r w:rsidRPr="00D42CE3">
        <w:t>- </w:t>
      </w:r>
      <w:r w:rsidRPr="00D42CE3">
        <w:rPr>
          <w:rStyle w:val="Strong"/>
          <w:b w:val="0"/>
          <w:bCs w:val="0"/>
        </w:rPr>
        <w:t>Bước 1:</w:t>
      </w:r>
      <w:r w:rsidRPr="00D42CE3">
        <w:t xml:space="preserve"> Không cấp nguồn, nhấn giữ phím key, sau đó cấp nguồn, bốn led trên module sẽ chớp báo hiệu vào chế độ cấu hình, thả nút nhấn ra chúng ta sẽ vào chế độ </w:t>
      </w:r>
      <w:r w:rsidRPr="00D42CE3">
        <w:lastRenderedPageBreak/>
        <w:t>cấu hình baudrate cho kết nối UART đầu tiên, nhấn phím key tuần tự để chọn baudrate phù hợp (nhìn vào trạng thái 4 led hiển thị) theo bảng sau:</w:t>
      </w:r>
    </w:p>
    <w:p w14:paraId="13517379" w14:textId="77777777" w:rsidR="003D0E5D" w:rsidRPr="00D42CE3" w:rsidRDefault="003D0E5D" w:rsidP="003D0E5D">
      <w:pPr>
        <w:pStyle w:val="Nidungvnbn"/>
        <w:keepNext/>
        <w:jc w:val="center"/>
      </w:pPr>
      <w:r w:rsidRPr="00D42CE3">
        <w:rPr>
          <w:noProof/>
        </w:rPr>
        <w:drawing>
          <wp:inline distT="0" distB="0" distL="0" distR="0" wp14:anchorId="65C74BF6" wp14:editId="259CD9CE">
            <wp:extent cx="3552825" cy="2508603"/>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07019" cy="2546868"/>
                    </a:xfrm>
                    <a:prstGeom prst="rect">
                      <a:avLst/>
                    </a:prstGeom>
                  </pic:spPr>
                </pic:pic>
              </a:graphicData>
            </a:graphic>
          </wp:inline>
        </w:drawing>
      </w:r>
    </w:p>
    <w:p w14:paraId="4863B883" w14:textId="2C90F8C2" w:rsidR="003D0E5D" w:rsidRPr="00D42CE3" w:rsidRDefault="003D0E5D" w:rsidP="003D0E5D">
      <w:pPr>
        <w:pStyle w:val="Caption"/>
      </w:pPr>
      <w:bookmarkStart w:id="88" w:name="_Toc515790898"/>
      <w:r w:rsidRPr="00D42CE3">
        <w:t xml:space="preserve">Hình </w:t>
      </w:r>
      <w:fldSimple w:instr=" SEQ Hình \* ARABIC ">
        <w:r w:rsidR="0083427B">
          <w:rPr>
            <w:noProof/>
          </w:rPr>
          <w:t>46</w:t>
        </w:r>
      </w:fldSimple>
      <w:r w:rsidRPr="00D42CE3">
        <w:t xml:space="preserve"> Chọn baudrate cho Zigbee UART CC2530+PA V2</w:t>
      </w:r>
      <w:bookmarkEnd w:id="88"/>
    </w:p>
    <w:p w14:paraId="34AA5634" w14:textId="5DA0B3C6" w:rsidR="003D0E5D" w:rsidRPr="00D42CE3" w:rsidRDefault="003D0E5D" w:rsidP="003D0E5D">
      <w:pPr>
        <w:pStyle w:val="Nidungvnbn"/>
      </w:pPr>
      <w:r w:rsidRPr="00D42CE3">
        <w:t>- </w:t>
      </w:r>
      <w:r w:rsidRPr="00D42CE3">
        <w:rPr>
          <w:rStyle w:val="Strong"/>
          <w:b w:val="0"/>
          <w:bCs w:val="0"/>
        </w:rPr>
        <w:t>Bước 2:</w:t>
      </w:r>
      <w:r w:rsidRPr="00D42CE3">
        <w:t xml:space="preserve"> Sau khi chọn Baurate phù hợp cho kết nối UART, nhấn tì phím key để lưu thiết đặt sẽ thấy 4 led cùng chớp báo hiệu chuyển qua chế độ cấu hình tiếp theo: kênh - </w:t>
      </w:r>
      <w:r w:rsidR="00E72E9D" w:rsidRPr="00D42CE3">
        <w:t>Channel</w:t>
      </w:r>
      <w:r w:rsidRPr="00D42CE3">
        <w:t xml:space="preserve">, có 16 kênh có thể lựa chọn theo trạng thái 4 led hiển thị, lưu ý các module muốn truyền nhận được với nhau phải có cùng </w:t>
      </w:r>
      <w:r w:rsidR="00E72E9D" w:rsidRPr="00D42CE3">
        <w:t>channel</w:t>
      </w:r>
      <w:r w:rsidRPr="00D42CE3">
        <w:t xml:space="preserve"> (không nhất thiết phải cùng baudrate vì baudrate chỉ dùng để giao tiếp với Vi điều khiển).</w:t>
      </w:r>
    </w:p>
    <w:p w14:paraId="05B9CFDA" w14:textId="7D9A1424" w:rsidR="003D0E5D" w:rsidRPr="00D42CE3" w:rsidRDefault="003D0E5D" w:rsidP="003D0E5D">
      <w:pPr>
        <w:pStyle w:val="Nidungvnbn"/>
      </w:pPr>
      <w:r w:rsidRPr="00D42CE3">
        <w:t>- </w:t>
      </w:r>
      <w:r w:rsidRPr="00D42CE3">
        <w:rPr>
          <w:rStyle w:val="Strong"/>
          <w:b w:val="0"/>
          <w:bCs w:val="0"/>
        </w:rPr>
        <w:t>Bước 3:</w:t>
      </w:r>
      <w:r w:rsidRPr="00D42CE3">
        <w:t xml:space="preserve"> Sau khi chọn </w:t>
      </w:r>
      <w:r w:rsidR="00E72E9D" w:rsidRPr="00D42CE3">
        <w:t>channel</w:t>
      </w:r>
      <w:r w:rsidRPr="00D42CE3">
        <w:t>, nhấn tì phím key để lưu sẽ thấy 4 led cùng chớp báo hiệu chuyển qua chế độ cấu hình tiếp theo: kiểu truyền nhận, có 2 kiểu truyền là Point to Point và Broadcast.</w:t>
      </w:r>
    </w:p>
    <w:p w14:paraId="44679232" w14:textId="5AC4D948" w:rsidR="003D0E5D" w:rsidRPr="00D42CE3" w:rsidRDefault="003D0E5D" w:rsidP="003D0E5D">
      <w:pPr>
        <w:pStyle w:val="Nidungvnbn"/>
      </w:pPr>
      <w:r w:rsidRPr="00D42CE3">
        <w:rPr>
          <w:rStyle w:val="Strong"/>
          <w:b w:val="0"/>
          <w:bCs w:val="0"/>
        </w:rPr>
        <w:t>Point to Point:</w:t>
      </w:r>
      <w:r w:rsidRPr="00D42CE3">
        <w:t xml:space="preserve"> chỉ duy nhất 2 module kết nối với nhau trong 1 </w:t>
      </w:r>
      <w:r w:rsidR="00E72E9D" w:rsidRPr="00D42CE3">
        <w:t>Channel</w:t>
      </w:r>
      <w:r w:rsidRPr="00D42CE3">
        <w:t xml:space="preserve">, cấu hình 1 Module là A, 1 Module là B trong 1 </w:t>
      </w:r>
      <w:r w:rsidR="00E72E9D" w:rsidRPr="00D42CE3">
        <w:t>Channel</w:t>
      </w:r>
      <w:r w:rsidRPr="00D42CE3">
        <w:t xml:space="preserve"> là đã có thể truyền nhận với nhau.</w:t>
      </w:r>
    </w:p>
    <w:p w14:paraId="54606440" w14:textId="28692631" w:rsidR="003D0E5D" w:rsidRPr="00D42CE3" w:rsidRDefault="003D0E5D" w:rsidP="003D0E5D">
      <w:pPr>
        <w:pStyle w:val="Nidungvnbn"/>
      </w:pPr>
      <w:r w:rsidRPr="00D42CE3">
        <w:rPr>
          <w:rStyle w:val="Strong"/>
          <w:b w:val="0"/>
          <w:bCs w:val="0"/>
        </w:rPr>
        <w:t>Boardcast:</w:t>
      </w:r>
      <w:r w:rsidRPr="00D42CE3">
        <w:t xml:space="preserve"> Nhiều Module kết nối với nhau trong 1 </w:t>
      </w:r>
      <w:r w:rsidR="00E72E9D" w:rsidRPr="00D42CE3">
        <w:t>channel</w:t>
      </w:r>
      <w:r w:rsidRPr="00D42CE3">
        <w:t xml:space="preserve">, lưu ý tất cả các module cần được cấu hình là Broadcast và chung 1 </w:t>
      </w:r>
      <w:r w:rsidR="00E72E9D" w:rsidRPr="00D42CE3">
        <w:t>channel</w:t>
      </w:r>
      <w:r w:rsidRPr="00D42CE3">
        <w:t>, khi 1 module truyền, tất cả các module còn lại sẽ nhận, chức năn</w:t>
      </w:r>
      <w:r w:rsidR="000C4E43" w:rsidRPr="00D42CE3">
        <w:t>g của các module là tương đương</w:t>
      </w:r>
      <w:r w:rsidR="003146B1">
        <w:t xml:space="preserve"> (</w:t>
      </w:r>
      <w:r w:rsidR="009113A7" w:rsidRPr="00D42CE3">
        <w:t>Zigbee UART CC2530+PA V2 không thể nạp lại fw được nên không thể chuyển đổi các chế độ router, modem, client)</w:t>
      </w:r>
    </w:p>
    <w:p w14:paraId="116BDFEB" w14:textId="77777777" w:rsidR="003D0E5D" w:rsidRPr="00D42CE3" w:rsidRDefault="003D0E5D" w:rsidP="009113A7">
      <w:pPr>
        <w:pStyle w:val="Nidungvnbn"/>
        <w:keepNext/>
        <w:jc w:val="center"/>
      </w:pPr>
      <w:r w:rsidRPr="00D42CE3">
        <w:rPr>
          <w:noProof/>
        </w:rPr>
        <w:lastRenderedPageBreak/>
        <w:drawing>
          <wp:inline distT="0" distB="0" distL="0" distR="0" wp14:anchorId="60C8CF92" wp14:editId="7CCEC155">
            <wp:extent cx="4972050" cy="2284603"/>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04807" cy="2299654"/>
                    </a:xfrm>
                    <a:prstGeom prst="rect">
                      <a:avLst/>
                    </a:prstGeom>
                  </pic:spPr>
                </pic:pic>
              </a:graphicData>
            </a:graphic>
          </wp:inline>
        </w:drawing>
      </w:r>
    </w:p>
    <w:p w14:paraId="10F2CE29" w14:textId="113CA7DF" w:rsidR="003D0E5D" w:rsidRPr="00D42CE3" w:rsidRDefault="003D0E5D" w:rsidP="009113A7">
      <w:pPr>
        <w:pStyle w:val="Caption"/>
      </w:pPr>
      <w:bookmarkStart w:id="89" w:name="_Toc515790899"/>
      <w:r w:rsidRPr="00D42CE3">
        <w:t xml:space="preserve">Hình </w:t>
      </w:r>
      <w:fldSimple w:instr=" SEQ Hình \* ARABIC ">
        <w:r w:rsidR="0083427B">
          <w:rPr>
            <w:noProof/>
          </w:rPr>
          <w:t>47</w:t>
        </w:r>
      </w:fldSimple>
      <w:r w:rsidRPr="00D42CE3">
        <w:t xml:space="preserve"> Chọn cha</w:t>
      </w:r>
      <w:r w:rsidR="00E72E9D" w:rsidRPr="00D42CE3">
        <w:t>n</w:t>
      </w:r>
      <w:r w:rsidRPr="00D42CE3">
        <w:t xml:space="preserve">nel </w:t>
      </w:r>
      <w:r w:rsidR="009113A7" w:rsidRPr="00D42CE3">
        <w:t>cho Zigbee UART CC2530+PA V2</w:t>
      </w:r>
      <w:bookmarkEnd w:id="89"/>
    </w:p>
    <w:p w14:paraId="4DDBA561" w14:textId="77777777" w:rsidR="003D0E5D" w:rsidRPr="00D42CE3" w:rsidRDefault="003D0E5D" w:rsidP="003D0E5D">
      <w:pPr>
        <w:pStyle w:val="Nidungvnbn"/>
      </w:pPr>
      <w:r w:rsidRPr="00D42CE3">
        <w:t>- </w:t>
      </w:r>
      <w:r w:rsidRPr="00D42CE3">
        <w:rPr>
          <w:rStyle w:val="Strong"/>
          <w:b w:val="0"/>
          <w:bCs w:val="0"/>
        </w:rPr>
        <w:t>Bước 4:</w:t>
      </w:r>
      <w:r w:rsidRPr="00D42CE3">
        <w:t> Sau khi cấu hình kiểu truyền nhận, nhấn tì phím key lần cuối cùng sẽ thấy 4 Led cùng chớp báo hiệu hoàn thành cấu hình, tất cả các thông số được lưu và module bắt đầu hoạt động, lưu ý thiết đặt không đến được bước 4 sẽ không có hiệu lực, để thiết đặt lại các bạn quay lại bước 1.</w:t>
      </w:r>
    </w:p>
    <w:p w14:paraId="0EEBAF81" w14:textId="3F6D4732" w:rsidR="003D0E5D" w:rsidRPr="00D42CE3" w:rsidRDefault="009113A7" w:rsidP="003D0E5D">
      <w:pPr>
        <w:pStyle w:val="Nidungvnbn"/>
      </w:pPr>
      <w:r w:rsidRPr="00D42CE3">
        <w:t>Quy ước mắc dây Zigbee UART CC2530+PA V2:</w:t>
      </w:r>
    </w:p>
    <w:p w14:paraId="4414E16F" w14:textId="77777777" w:rsidR="009113A7" w:rsidRPr="00D42CE3" w:rsidRDefault="009113A7" w:rsidP="009113A7">
      <w:pPr>
        <w:pStyle w:val="Nidungvnbn"/>
      </w:pPr>
      <w:r w:rsidRPr="00D42CE3">
        <w:t>Chú ý:</w:t>
      </w:r>
    </w:p>
    <w:p w14:paraId="12BA0B4D" w14:textId="24C8A31E" w:rsidR="009113A7" w:rsidRPr="00D42CE3" w:rsidRDefault="009113A7" w:rsidP="00201139">
      <w:pPr>
        <w:pStyle w:val="Nidungvnbn"/>
        <w:numPr>
          <w:ilvl w:val="0"/>
          <w:numId w:val="7"/>
        </w:numPr>
      </w:pPr>
      <w:r w:rsidRPr="00D42CE3">
        <w:t>Khi nạp code vào Arduino bạn không được cắm dây Zigbee UART CC2530+PA V2 vào Arduino vì khi cắm nạp code sẻ bị lỗi</w:t>
      </w:r>
      <w:r w:rsidR="00E72E9D" w:rsidRPr="00D42CE3">
        <w:t xml:space="preserve"> </w:t>
      </w:r>
      <w:r w:rsidRPr="00D42CE3">
        <w:t>(Zigbee UART CC2530+PA V2 chiếm dây TX và RX của Arduino).</w:t>
      </w:r>
    </w:p>
    <w:p w14:paraId="61E30E0C" w14:textId="60BEF116" w:rsidR="009113A7" w:rsidRPr="00D42CE3" w:rsidRDefault="003001A8" w:rsidP="00201139">
      <w:pPr>
        <w:pStyle w:val="Nidungvnbn"/>
        <w:numPr>
          <w:ilvl w:val="0"/>
          <w:numId w:val="7"/>
        </w:numPr>
      </w:pPr>
      <w:r w:rsidRPr="00D42CE3">
        <w:t>Không thể cắm trực</w:t>
      </w:r>
      <w:r w:rsidR="009113A7" w:rsidRPr="00D42CE3">
        <w:t xml:space="preserve"> tiếp Zigbee UART CC2530+PA V2 vào Raspberry </w:t>
      </w:r>
      <w:r w:rsidR="0004558A" w:rsidRPr="00D42CE3">
        <w:t>cần phải cắm thông qua bộ giải mã UART sang USB (cáp USB UART PL2303)</w:t>
      </w:r>
    </w:p>
    <w:p w14:paraId="69B31AD2" w14:textId="2144E93C" w:rsidR="0004558A" w:rsidRPr="00D42CE3" w:rsidRDefault="0004558A" w:rsidP="0004558A">
      <w:pPr>
        <w:pStyle w:val="Nidungvnbn"/>
        <w:ind w:left="1440" w:firstLine="0"/>
      </w:pPr>
      <w:r w:rsidRPr="00D42CE3">
        <w:t>Mắc dây Zigbee UART CC2530+PA V2 cho Arduino</w:t>
      </w:r>
      <w:r w:rsidR="000C4E43" w:rsidRPr="00D42CE3">
        <w:t xml:space="preserve"> và cáp UART sang USB</w:t>
      </w:r>
      <w:r w:rsidRPr="00D42CE3">
        <w:t>:</w:t>
      </w:r>
    </w:p>
    <w:p w14:paraId="7EB6FDFF" w14:textId="77777777" w:rsidR="000C4E43" w:rsidRPr="00D42CE3" w:rsidRDefault="0004558A" w:rsidP="000C4E43">
      <w:pPr>
        <w:pStyle w:val="Nidungvnbn"/>
        <w:keepNext/>
        <w:ind w:left="1440" w:firstLine="0"/>
      </w:pPr>
      <w:r w:rsidRPr="00D42CE3">
        <w:rPr>
          <w:noProof/>
        </w:rPr>
        <w:lastRenderedPageBreak/>
        <w:drawing>
          <wp:inline distT="0" distB="0" distL="0" distR="0" wp14:anchorId="0D621350" wp14:editId="6A85EF29">
            <wp:extent cx="4819242" cy="2113471"/>
            <wp:effectExtent l="0" t="0" r="63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75373" cy="2138087"/>
                    </a:xfrm>
                    <a:prstGeom prst="rect">
                      <a:avLst/>
                    </a:prstGeom>
                  </pic:spPr>
                </pic:pic>
              </a:graphicData>
            </a:graphic>
          </wp:inline>
        </w:drawing>
      </w:r>
    </w:p>
    <w:p w14:paraId="3CFB9E47" w14:textId="78CDD3F8" w:rsidR="0004558A" w:rsidRPr="00D42CE3" w:rsidRDefault="000C4E43" w:rsidP="000C4E43">
      <w:pPr>
        <w:pStyle w:val="Caption"/>
      </w:pPr>
      <w:bookmarkStart w:id="90" w:name="_Toc515790900"/>
      <w:r w:rsidRPr="00D42CE3">
        <w:t xml:space="preserve">Hình </w:t>
      </w:r>
      <w:fldSimple w:instr=" SEQ Hình \* ARABIC ">
        <w:r w:rsidR="0083427B">
          <w:rPr>
            <w:noProof/>
          </w:rPr>
          <w:t>48</w:t>
        </w:r>
      </w:fldSimple>
      <w:r w:rsidRPr="00D42CE3">
        <w:t xml:space="preserve"> Chân của Zigbee UART CC2530+PA V2</w:t>
      </w:r>
      <w:bookmarkEnd w:id="90"/>
    </w:p>
    <w:tbl>
      <w:tblPr>
        <w:tblStyle w:val="TableofFigures"/>
        <w:tblW w:w="0" w:type="auto"/>
        <w:tblInd w:w="1440" w:type="dxa"/>
        <w:tblLook w:val="04A0" w:firstRow="1" w:lastRow="0" w:firstColumn="1" w:lastColumn="0" w:noHBand="0" w:noVBand="1"/>
      </w:tblPr>
      <w:tblGrid>
        <w:gridCol w:w="1804"/>
        <w:gridCol w:w="2066"/>
        <w:gridCol w:w="1924"/>
        <w:gridCol w:w="1877"/>
      </w:tblGrid>
      <w:tr w:rsidR="000C4E43" w:rsidRPr="00D42CE3" w14:paraId="2AF65EC5" w14:textId="77777777" w:rsidTr="000C4E43">
        <w:tc>
          <w:tcPr>
            <w:tcW w:w="1804" w:type="dxa"/>
          </w:tcPr>
          <w:p w14:paraId="456F0557" w14:textId="74284AF9" w:rsidR="000C4E43" w:rsidRPr="00D42CE3" w:rsidRDefault="000C4E43" w:rsidP="000C4E43">
            <w:pPr>
              <w:rPr>
                <w:szCs w:val="26"/>
              </w:rPr>
            </w:pPr>
            <w:r w:rsidRPr="00D42CE3">
              <w:rPr>
                <w:szCs w:val="26"/>
              </w:rPr>
              <w:t>STT</w:t>
            </w:r>
          </w:p>
        </w:tc>
        <w:tc>
          <w:tcPr>
            <w:tcW w:w="2066" w:type="dxa"/>
          </w:tcPr>
          <w:p w14:paraId="4F2CAD67" w14:textId="363E6F60" w:rsidR="000C4E43" w:rsidRPr="00D42CE3" w:rsidRDefault="000C4E43" w:rsidP="000C4E43">
            <w:pPr>
              <w:rPr>
                <w:szCs w:val="26"/>
              </w:rPr>
            </w:pPr>
            <w:r w:rsidRPr="00D42CE3">
              <w:rPr>
                <w:szCs w:val="26"/>
              </w:rPr>
              <w:t>Zigbee UART CC2530+PA V2</w:t>
            </w:r>
          </w:p>
        </w:tc>
        <w:tc>
          <w:tcPr>
            <w:tcW w:w="1924" w:type="dxa"/>
          </w:tcPr>
          <w:p w14:paraId="0005173F" w14:textId="7D1309C1" w:rsidR="000C4E43" w:rsidRPr="00D42CE3" w:rsidRDefault="000C4E43" w:rsidP="000C4E43">
            <w:pPr>
              <w:rPr>
                <w:szCs w:val="26"/>
              </w:rPr>
            </w:pPr>
            <w:r w:rsidRPr="00D42CE3">
              <w:rPr>
                <w:szCs w:val="26"/>
              </w:rPr>
              <w:t>Arduino</w:t>
            </w:r>
          </w:p>
        </w:tc>
        <w:tc>
          <w:tcPr>
            <w:tcW w:w="1877" w:type="dxa"/>
          </w:tcPr>
          <w:p w14:paraId="5E5982A8" w14:textId="009F4AEE" w:rsidR="000C4E43" w:rsidRPr="00D42CE3" w:rsidRDefault="000C4E43" w:rsidP="000C4E43">
            <w:pPr>
              <w:rPr>
                <w:szCs w:val="26"/>
              </w:rPr>
            </w:pPr>
            <w:r w:rsidRPr="00D42CE3">
              <w:rPr>
                <w:szCs w:val="26"/>
              </w:rPr>
              <w:t>UART sang USB</w:t>
            </w:r>
          </w:p>
        </w:tc>
      </w:tr>
      <w:tr w:rsidR="000C4E43" w:rsidRPr="00D42CE3" w14:paraId="5329C964" w14:textId="77777777" w:rsidTr="000C4E43">
        <w:tc>
          <w:tcPr>
            <w:tcW w:w="1804" w:type="dxa"/>
          </w:tcPr>
          <w:p w14:paraId="489E76F2" w14:textId="54396277" w:rsidR="000C4E43" w:rsidRPr="00D42CE3" w:rsidRDefault="000C4E43" w:rsidP="000C4E43">
            <w:pPr>
              <w:rPr>
                <w:szCs w:val="26"/>
              </w:rPr>
            </w:pPr>
            <w:r w:rsidRPr="00D42CE3">
              <w:rPr>
                <w:szCs w:val="26"/>
              </w:rPr>
              <w:t>1</w:t>
            </w:r>
          </w:p>
        </w:tc>
        <w:tc>
          <w:tcPr>
            <w:tcW w:w="2066" w:type="dxa"/>
          </w:tcPr>
          <w:p w14:paraId="0245F16B" w14:textId="50F4B078" w:rsidR="000C4E43" w:rsidRPr="00D42CE3" w:rsidRDefault="000C4E43" w:rsidP="000C4E43">
            <w:pPr>
              <w:rPr>
                <w:szCs w:val="26"/>
              </w:rPr>
            </w:pPr>
            <w:r w:rsidRPr="00D42CE3">
              <w:rPr>
                <w:szCs w:val="26"/>
              </w:rPr>
              <w:t>VDC</w:t>
            </w:r>
          </w:p>
        </w:tc>
        <w:tc>
          <w:tcPr>
            <w:tcW w:w="1924" w:type="dxa"/>
          </w:tcPr>
          <w:p w14:paraId="504B3EA2" w14:textId="75924107" w:rsidR="000C4E43" w:rsidRPr="00D42CE3" w:rsidRDefault="000C4E43" w:rsidP="000C4E43">
            <w:pPr>
              <w:rPr>
                <w:szCs w:val="26"/>
              </w:rPr>
            </w:pPr>
            <w:r w:rsidRPr="00D42CE3">
              <w:rPr>
                <w:szCs w:val="26"/>
              </w:rPr>
              <w:t>3.3V</w:t>
            </w:r>
          </w:p>
        </w:tc>
        <w:tc>
          <w:tcPr>
            <w:tcW w:w="1877" w:type="dxa"/>
          </w:tcPr>
          <w:p w14:paraId="71AE9F7F" w14:textId="66FB0019" w:rsidR="000C4E43" w:rsidRPr="00D42CE3" w:rsidRDefault="000C4E43" w:rsidP="000C4E43">
            <w:pPr>
              <w:rPr>
                <w:szCs w:val="26"/>
              </w:rPr>
            </w:pPr>
            <w:r w:rsidRPr="00D42CE3">
              <w:rPr>
                <w:szCs w:val="26"/>
                <w:shd w:val="clear" w:color="auto" w:fill="FFFFFF"/>
              </w:rPr>
              <w:t>Đỏ</w:t>
            </w:r>
          </w:p>
        </w:tc>
      </w:tr>
      <w:tr w:rsidR="000C4E43" w:rsidRPr="00D42CE3" w14:paraId="04C1245A" w14:textId="77777777" w:rsidTr="000C4E43">
        <w:tc>
          <w:tcPr>
            <w:tcW w:w="1804" w:type="dxa"/>
          </w:tcPr>
          <w:p w14:paraId="051FDDB8" w14:textId="44059D02" w:rsidR="000C4E43" w:rsidRPr="00D42CE3" w:rsidRDefault="000C4E43" w:rsidP="000C4E43">
            <w:pPr>
              <w:rPr>
                <w:szCs w:val="26"/>
              </w:rPr>
            </w:pPr>
            <w:r w:rsidRPr="00D42CE3">
              <w:rPr>
                <w:szCs w:val="26"/>
              </w:rPr>
              <w:t>2</w:t>
            </w:r>
          </w:p>
        </w:tc>
        <w:tc>
          <w:tcPr>
            <w:tcW w:w="2066" w:type="dxa"/>
          </w:tcPr>
          <w:p w14:paraId="32898DE6" w14:textId="7248F89A" w:rsidR="000C4E43" w:rsidRPr="00D42CE3" w:rsidRDefault="000C4E43" w:rsidP="000C4E43">
            <w:pPr>
              <w:rPr>
                <w:szCs w:val="26"/>
              </w:rPr>
            </w:pPr>
            <w:r w:rsidRPr="00D42CE3">
              <w:rPr>
                <w:szCs w:val="26"/>
              </w:rPr>
              <w:t>TX</w:t>
            </w:r>
          </w:p>
        </w:tc>
        <w:tc>
          <w:tcPr>
            <w:tcW w:w="1924" w:type="dxa"/>
          </w:tcPr>
          <w:p w14:paraId="621570EB" w14:textId="67AD4DDC" w:rsidR="000C4E43" w:rsidRPr="00D42CE3" w:rsidRDefault="0086389A" w:rsidP="000C4E43">
            <w:pPr>
              <w:rPr>
                <w:szCs w:val="26"/>
              </w:rPr>
            </w:pPr>
            <w:r>
              <w:rPr>
                <w:szCs w:val="26"/>
              </w:rPr>
              <w:t>R</w:t>
            </w:r>
            <w:r w:rsidR="000C4E43" w:rsidRPr="00D42CE3">
              <w:rPr>
                <w:szCs w:val="26"/>
              </w:rPr>
              <w:t>X</w:t>
            </w:r>
          </w:p>
        </w:tc>
        <w:tc>
          <w:tcPr>
            <w:tcW w:w="1877" w:type="dxa"/>
          </w:tcPr>
          <w:p w14:paraId="6B99C255" w14:textId="638AD410" w:rsidR="000C4E43" w:rsidRPr="00D42CE3" w:rsidRDefault="0086389A" w:rsidP="000C4E43">
            <w:pPr>
              <w:rPr>
                <w:szCs w:val="26"/>
              </w:rPr>
            </w:pPr>
            <w:r>
              <w:rPr>
                <w:szCs w:val="26"/>
                <w:shd w:val="clear" w:color="auto" w:fill="FFFFFF"/>
              </w:rPr>
              <w:t>Trắng</w:t>
            </w:r>
          </w:p>
        </w:tc>
      </w:tr>
      <w:tr w:rsidR="000C4E43" w:rsidRPr="00D42CE3" w14:paraId="42721C64" w14:textId="77777777" w:rsidTr="000C4E43">
        <w:tc>
          <w:tcPr>
            <w:tcW w:w="1804" w:type="dxa"/>
          </w:tcPr>
          <w:p w14:paraId="009C52B6" w14:textId="5967A979" w:rsidR="000C4E43" w:rsidRPr="00D42CE3" w:rsidRDefault="000C4E43" w:rsidP="000C4E43">
            <w:pPr>
              <w:rPr>
                <w:szCs w:val="26"/>
              </w:rPr>
            </w:pPr>
            <w:r w:rsidRPr="00D42CE3">
              <w:rPr>
                <w:szCs w:val="26"/>
              </w:rPr>
              <w:t>3</w:t>
            </w:r>
          </w:p>
        </w:tc>
        <w:tc>
          <w:tcPr>
            <w:tcW w:w="2066" w:type="dxa"/>
          </w:tcPr>
          <w:p w14:paraId="081DC492" w14:textId="10F519E0" w:rsidR="000C4E43" w:rsidRPr="00D42CE3" w:rsidRDefault="000C4E43" w:rsidP="000C4E43">
            <w:pPr>
              <w:rPr>
                <w:szCs w:val="26"/>
              </w:rPr>
            </w:pPr>
            <w:r w:rsidRPr="00D42CE3">
              <w:rPr>
                <w:szCs w:val="26"/>
              </w:rPr>
              <w:t>RX</w:t>
            </w:r>
          </w:p>
        </w:tc>
        <w:tc>
          <w:tcPr>
            <w:tcW w:w="1924" w:type="dxa"/>
          </w:tcPr>
          <w:p w14:paraId="790ACE35" w14:textId="1403164D" w:rsidR="000C4E43" w:rsidRPr="00D42CE3" w:rsidRDefault="0086389A" w:rsidP="000C4E43">
            <w:pPr>
              <w:rPr>
                <w:szCs w:val="26"/>
              </w:rPr>
            </w:pPr>
            <w:r>
              <w:rPr>
                <w:szCs w:val="26"/>
              </w:rPr>
              <w:t>T</w:t>
            </w:r>
            <w:r w:rsidR="000C4E43" w:rsidRPr="00D42CE3">
              <w:rPr>
                <w:szCs w:val="26"/>
              </w:rPr>
              <w:t>X</w:t>
            </w:r>
          </w:p>
        </w:tc>
        <w:tc>
          <w:tcPr>
            <w:tcW w:w="1877" w:type="dxa"/>
          </w:tcPr>
          <w:p w14:paraId="2E95C34D" w14:textId="56B294FC" w:rsidR="000C4E43" w:rsidRPr="00D42CE3" w:rsidRDefault="0086389A" w:rsidP="000C4E43">
            <w:pPr>
              <w:rPr>
                <w:szCs w:val="26"/>
              </w:rPr>
            </w:pPr>
            <w:r>
              <w:rPr>
                <w:szCs w:val="26"/>
                <w:shd w:val="clear" w:color="auto" w:fill="FFFFFF"/>
              </w:rPr>
              <w:t>Xanh</w:t>
            </w:r>
          </w:p>
        </w:tc>
      </w:tr>
      <w:tr w:rsidR="000C4E43" w:rsidRPr="00D42CE3" w14:paraId="3B7F0B8E" w14:textId="77777777" w:rsidTr="000C4E43">
        <w:tc>
          <w:tcPr>
            <w:tcW w:w="1804" w:type="dxa"/>
          </w:tcPr>
          <w:p w14:paraId="2EB803BE" w14:textId="2C2E32AC" w:rsidR="000C4E43" w:rsidRPr="00D42CE3" w:rsidRDefault="000C4E43" w:rsidP="000C4E43">
            <w:pPr>
              <w:rPr>
                <w:szCs w:val="26"/>
              </w:rPr>
            </w:pPr>
            <w:r w:rsidRPr="00D42CE3">
              <w:rPr>
                <w:szCs w:val="26"/>
              </w:rPr>
              <w:t>4</w:t>
            </w:r>
          </w:p>
        </w:tc>
        <w:tc>
          <w:tcPr>
            <w:tcW w:w="2066" w:type="dxa"/>
          </w:tcPr>
          <w:p w14:paraId="64745A93" w14:textId="462CD90E" w:rsidR="000C4E43" w:rsidRPr="00D42CE3" w:rsidRDefault="000C4E43" w:rsidP="000C4E43">
            <w:pPr>
              <w:rPr>
                <w:szCs w:val="26"/>
              </w:rPr>
            </w:pPr>
            <w:r w:rsidRPr="00D42CE3">
              <w:rPr>
                <w:szCs w:val="26"/>
              </w:rPr>
              <w:t>GND</w:t>
            </w:r>
          </w:p>
        </w:tc>
        <w:tc>
          <w:tcPr>
            <w:tcW w:w="1924" w:type="dxa"/>
          </w:tcPr>
          <w:p w14:paraId="5EC3AF57" w14:textId="62A90CF3" w:rsidR="000C4E43" w:rsidRPr="00D42CE3" w:rsidRDefault="000C4E43" w:rsidP="000C4E43">
            <w:pPr>
              <w:rPr>
                <w:szCs w:val="26"/>
              </w:rPr>
            </w:pPr>
            <w:r w:rsidRPr="00D42CE3">
              <w:rPr>
                <w:szCs w:val="26"/>
              </w:rPr>
              <w:t>GND</w:t>
            </w:r>
          </w:p>
        </w:tc>
        <w:tc>
          <w:tcPr>
            <w:tcW w:w="1877" w:type="dxa"/>
          </w:tcPr>
          <w:p w14:paraId="142A72B3" w14:textId="35591BA6" w:rsidR="000C4E43" w:rsidRPr="00D42CE3" w:rsidRDefault="000C4E43" w:rsidP="000C4E43">
            <w:pPr>
              <w:rPr>
                <w:szCs w:val="26"/>
              </w:rPr>
            </w:pPr>
            <w:r w:rsidRPr="00D42CE3">
              <w:rPr>
                <w:szCs w:val="26"/>
                <w:shd w:val="clear" w:color="auto" w:fill="FFFFFF"/>
              </w:rPr>
              <w:t>Đen</w:t>
            </w:r>
          </w:p>
        </w:tc>
      </w:tr>
    </w:tbl>
    <w:p w14:paraId="344ED316" w14:textId="2AD7E317" w:rsidR="0004558A" w:rsidRPr="00D42CE3" w:rsidRDefault="000C4E43" w:rsidP="000C4E43">
      <w:pPr>
        <w:pStyle w:val="Caption"/>
      </w:pPr>
      <w:bookmarkStart w:id="91" w:name="_Toc515790983"/>
      <w:r w:rsidRPr="00D42CE3">
        <w:t xml:space="preserve">Bảng </w:t>
      </w:r>
      <w:fldSimple w:instr=" SEQ Bảng \* ARABIC ">
        <w:r w:rsidR="0083427B">
          <w:rPr>
            <w:noProof/>
          </w:rPr>
          <w:t>6</w:t>
        </w:r>
      </w:fldSimple>
      <w:r w:rsidRPr="00D42CE3">
        <w:t xml:space="preserve"> Cắm chân của Zigbee UART CC2530+PA V2</w:t>
      </w:r>
      <w:bookmarkEnd w:id="91"/>
    </w:p>
    <w:p w14:paraId="377F353C" w14:textId="680A5CA6" w:rsidR="004A517B" w:rsidRPr="00D42CE3" w:rsidRDefault="000024C4" w:rsidP="000024C4">
      <w:pPr>
        <w:pStyle w:val="Tiumccp3"/>
      </w:pPr>
      <w:r w:rsidRPr="00D42CE3">
        <w:t xml:space="preserve"> </w:t>
      </w:r>
      <w:bookmarkStart w:id="92" w:name="_Toc515791411"/>
      <w:r w:rsidRPr="00D42CE3">
        <w:t>Lập trình đọc gửi thông tin Zigbee</w:t>
      </w:r>
      <w:bookmarkEnd w:id="92"/>
    </w:p>
    <w:p w14:paraId="3DEEBBF1" w14:textId="5E18A798" w:rsidR="000024C4" w:rsidRPr="00D42CE3" w:rsidRDefault="00C9687C" w:rsidP="004A517B">
      <w:pPr>
        <w:pStyle w:val="Nidungvnbn"/>
      </w:pPr>
      <w:r>
        <w:t>Phần này sẻ được nói đến ở mục 2.4.5</w:t>
      </w:r>
    </w:p>
    <w:p w14:paraId="407EF5D3" w14:textId="7FAAFC35" w:rsidR="000024C4" w:rsidRPr="00D42CE3" w:rsidRDefault="000024C4" w:rsidP="000024C4">
      <w:pPr>
        <w:pStyle w:val="Tiumccp2"/>
      </w:pPr>
      <w:bookmarkStart w:id="93" w:name="_Toc515791412"/>
      <w:r w:rsidRPr="00D42CE3">
        <w:t>Điều khiển đèn Led đơn màu và còi</w:t>
      </w:r>
      <w:bookmarkEnd w:id="93"/>
    </w:p>
    <w:p w14:paraId="5D9A7FED" w14:textId="00A82587" w:rsidR="000024C4" w:rsidRPr="00D42CE3" w:rsidRDefault="000024C4" w:rsidP="000024C4">
      <w:pPr>
        <w:pStyle w:val="Tiumccp3"/>
      </w:pPr>
      <w:r w:rsidRPr="00D42CE3">
        <w:t xml:space="preserve"> </w:t>
      </w:r>
      <w:bookmarkStart w:id="94" w:name="_Toc515791413"/>
      <w:r w:rsidRPr="00D42CE3">
        <w:t>Đèn led đơn màu và còi Buzzer</w:t>
      </w:r>
      <w:bookmarkEnd w:id="94"/>
    </w:p>
    <w:p w14:paraId="4DB4575A" w14:textId="7487F78D" w:rsidR="000024C4" w:rsidRPr="00D42CE3" w:rsidRDefault="000024C4" w:rsidP="000024C4">
      <w:pPr>
        <w:pStyle w:val="Nidungvnbn"/>
      </w:pPr>
      <w:r w:rsidRPr="00D42CE3">
        <w:t>Đèn led đơn màu và còi buzzer thường được sử dụng để phát tín hiệu nhanh thông báo tới người dùng một cách đơn giản và nhanh chóng. Chúng ta có thể tùy chỉnh thời gian nhấp nháy, sáng, thời gian cói kêu, thời gian còi lập đi lập lại ứng với mỗi loại thông báo khác nhau tùy vào mình muốn. Quy định thông báo là tùy vào người dùng quy định, nó cũng giống như mã Morse</w:t>
      </w:r>
    </w:p>
    <w:p w14:paraId="1F30D7A2" w14:textId="622BDD07" w:rsidR="000024C4" w:rsidRPr="00D42CE3" w:rsidRDefault="00E72E9D" w:rsidP="000024C4">
      <w:pPr>
        <w:pStyle w:val="Nidungvnbn"/>
      </w:pPr>
      <w:r w:rsidRPr="00D42CE3">
        <w:t>Quy ước mắc dây đèn led đơn màu và còi:</w:t>
      </w:r>
    </w:p>
    <w:p w14:paraId="7C4AD9BA" w14:textId="77777777" w:rsidR="00E72E9D" w:rsidRPr="00D42CE3" w:rsidRDefault="00E72E9D" w:rsidP="00E72E9D">
      <w:pPr>
        <w:pStyle w:val="Nidungvnbn"/>
        <w:keepNext/>
      </w:pPr>
      <w:r w:rsidRPr="00D42CE3">
        <w:rPr>
          <w:noProof/>
        </w:rPr>
        <w:lastRenderedPageBreak/>
        <w:drawing>
          <wp:inline distT="0" distB="0" distL="0" distR="0" wp14:anchorId="59D867E9" wp14:editId="5E1747AF">
            <wp:extent cx="4676775" cy="2733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76775" cy="2733675"/>
                    </a:xfrm>
                    <a:prstGeom prst="rect">
                      <a:avLst/>
                    </a:prstGeom>
                  </pic:spPr>
                </pic:pic>
              </a:graphicData>
            </a:graphic>
          </wp:inline>
        </w:drawing>
      </w:r>
    </w:p>
    <w:p w14:paraId="5E8FAAE1" w14:textId="565B75B3" w:rsidR="00E72E9D" w:rsidRPr="00D42CE3" w:rsidRDefault="00E72E9D" w:rsidP="007B44E3">
      <w:pPr>
        <w:pStyle w:val="Caption"/>
      </w:pPr>
      <w:bookmarkStart w:id="95" w:name="_Toc515790901"/>
      <w:r w:rsidRPr="00D42CE3">
        <w:t xml:space="preserve">Hình </w:t>
      </w:r>
      <w:fldSimple w:instr=" SEQ Hình \* ARABIC ">
        <w:r w:rsidR="0083427B">
          <w:rPr>
            <w:noProof/>
          </w:rPr>
          <w:t>49</w:t>
        </w:r>
      </w:fldSimple>
      <w:r w:rsidRPr="00D42CE3">
        <w:t xml:space="preserve"> </w:t>
      </w:r>
      <w:r w:rsidR="003001A8" w:rsidRPr="00D42CE3">
        <w:t>Chân cắm của đèn Led và còi</w:t>
      </w:r>
      <w:bookmarkEnd w:id="95"/>
    </w:p>
    <w:p w14:paraId="1B3269A9" w14:textId="77777777" w:rsidR="007B44E3" w:rsidRPr="00D42CE3" w:rsidRDefault="007B44E3" w:rsidP="007B44E3"/>
    <w:p w14:paraId="0579EA3C" w14:textId="77777777" w:rsidR="007B44E3" w:rsidRPr="00D42CE3" w:rsidRDefault="00E72E9D" w:rsidP="000024C4">
      <w:pPr>
        <w:pStyle w:val="Nidungvnbn"/>
        <w:rPr>
          <w:noProof/>
        </w:rPr>
      </w:pPr>
      <w:r w:rsidRPr="00D42CE3">
        <w:rPr>
          <w:noProof/>
        </w:rPr>
        <w:t xml:space="preserve"> </w:t>
      </w:r>
    </w:p>
    <w:tbl>
      <w:tblPr>
        <w:tblStyle w:val="TableofFigures"/>
        <w:tblW w:w="0" w:type="auto"/>
        <w:tblInd w:w="1440" w:type="dxa"/>
        <w:tblLook w:val="04A0" w:firstRow="1" w:lastRow="0" w:firstColumn="1" w:lastColumn="0" w:noHBand="0" w:noVBand="1"/>
      </w:tblPr>
      <w:tblGrid>
        <w:gridCol w:w="1804"/>
        <w:gridCol w:w="2066"/>
        <w:gridCol w:w="1924"/>
        <w:gridCol w:w="1877"/>
      </w:tblGrid>
      <w:tr w:rsidR="007B44E3" w:rsidRPr="00D42CE3" w14:paraId="3398D05D" w14:textId="77777777" w:rsidTr="007B44E3">
        <w:trPr>
          <w:trHeight w:val="597"/>
        </w:trPr>
        <w:tc>
          <w:tcPr>
            <w:tcW w:w="1804" w:type="dxa"/>
          </w:tcPr>
          <w:p w14:paraId="311BAB42" w14:textId="77777777" w:rsidR="007B44E3" w:rsidRPr="00D42CE3" w:rsidRDefault="007B44E3" w:rsidP="00E17C86">
            <w:pPr>
              <w:rPr>
                <w:szCs w:val="26"/>
              </w:rPr>
            </w:pPr>
            <w:r w:rsidRPr="00D42CE3">
              <w:rPr>
                <w:szCs w:val="26"/>
              </w:rPr>
              <w:t>STT</w:t>
            </w:r>
          </w:p>
        </w:tc>
        <w:tc>
          <w:tcPr>
            <w:tcW w:w="2066" w:type="dxa"/>
          </w:tcPr>
          <w:p w14:paraId="0D85C3F1" w14:textId="2EA68220" w:rsidR="007B44E3" w:rsidRPr="00D42CE3" w:rsidRDefault="007B44E3" w:rsidP="001A6676">
            <w:pPr>
              <w:rPr>
                <w:szCs w:val="26"/>
              </w:rPr>
            </w:pPr>
            <w:r w:rsidRPr="00D42CE3">
              <w:rPr>
                <w:szCs w:val="26"/>
              </w:rPr>
              <w:t>Led/</w:t>
            </w:r>
            <w:r w:rsidR="001A6676" w:rsidRPr="00D42CE3">
              <w:rPr>
                <w:szCs w:val="26"/>
              </w:rPr>
              <w:t>Buzzer</w:t>
            </w:r>
          </w:p>
        </w:tc>
        <w:tc>
          <w:tcPr>
            <w:tcW w:w="1924" w:type="dxa"/>
          </w:tcPr>
          <w:p w14:paraId="5FBABA88" w14:textId="77777777" w:rsidR="007B44E3" w:rsidRPr="00D42CE3" w:rsidRDefault="007B44E3" w:rsidP="00E17C86">
            <w:pPr>
              <w:rPr>
                <w:szCs w:val="26"/>
              </w:rPr>
            </w:pPr>
            <w:r w:rsidRPr="00D42CE3">
              <w:rPr>
                <w:szCs w:val="26"/>
              </w:rPr>
              <w:t>Arduino</w:t>
            </w:r>
          </w:p>
        </w:tc>
        <w:tc>
          <w:tcPr>
            <w:tcW w:w="1877" w:type="dxa"/>
          </w:tcPr>
          <w:p w14:paraId="1992E646" w14:textId="3EC54E07" w:rsidR="007B44E3" w:rsidRPr="00D42CE3" w:rsidRDefault="007B44E3" w:rsidP="00E17C86">
            <w:pPr>
              <w:rPr>
                <w:szCs w:val="26"/>
              </w:rPr>
            </w:pPr>
            <w:r w:rsidRPr="00D42CE3">
              <w:rPr>
                <w:szCs w:val="26"/>
              </w:rPr>
              <w:t>Raspberry</w:t>
            </w:r>
          </w:p>
        </w:tc>
      </w:tr>
      <w:tr w:rsidR="007B44E3" w:rsidRPr="00D42CE3" w14:paraId="5CBCD6DB" w14:textId="77777777" w:rsidTr="00E17C86">
        <w:tc>
          <w:tcPr>
            <w:tcW w:w="1804" w:type="dxa"/>
          </w:tcPr>
          <w:p w14:paraId="087E5DD3" w14:textId="77777777" w:rsidR="007B44E3" w:rsidRPr="00D42CE3" w:rsidRDefault="007B44E3" w:rsidP="00E17C86">
            <w:pPr>
              <w:rPr>
                <w:szCs w:val="26"/>
              </w:rPr>
            </w:pPr>
            <w:r w:rsidRPr="00D42CE3">
              <w:rPr>
                <w:szCs w:val="26"/>
              </w:rPr>
              <w:t>1</w:t>
            </w:r>
          </w:p>
        </w:tc>
        <w:tc>
          <w:tcPr>
            <w:tcW w:w="2066" w:type="dxa"/>
          </w:tcPr>
          <w:p w14:paraId="72E2198D" w14:textId="73736197" w:rsidR="007B44E3" w:rsidRPr="00D42CE3" w:rsidRDefault="007B44E3" w:rsidP="00E17C86">
            <w:pPr>
              <w:rPr>
                <w:szCs w:val="26"/>
              </w:rPr>
            </w:pPr>
            <w:r w:rsidRPr="00D42CE3">
              <w:rPr>
                <w:szCs w:val="26"/>
              </w:rPr>
              <w:t>VCC(chân dài, với đèn led cần nối tiếp thêm điện trở 330R)</w:t>
            </w:r>
          </w:p>
        </w:tc>
        <w:tc>
          <w:tcPr>
            <w:tcW w:w="1924" w:type="dxa"/>
          </w:tcPr>
          <w:p w14:paraId="66FB3560" w14:textId="325D2453" w:rsidR="007B44E3" w:rsidRPr="00D42CE3" w:rsidRDefault="007B44E3" w:rsidP="00E17C86">
            <w:pPr>
              <w:rPr>
                <w:szCs w:val="26"/>
              </w:rPr>
            </w:pPr>
            <w:r w:rsidRPr="00D42CE3">
              <w:rPr>
                <w:szCs w:val="26"/>
              </w:rPr>
              <w:t>GPIO Digital</w:t>
            </w:r>
          </w:p>
        </w:tc>
        <w:tc>
          <w:tcPr>
            <w:tcW w:w="1877" w:type="dxa"/>
          </w:tcPr>
          <w:p w14:paraId="4E3B8728" w14:textId="575F4A4D" w:rsidR="007B44E3" w:rsidRPr="00D42CE3" w:rsidRDefault="001A6676" w:rsidP="00E17C86">
            <w:pPr>
              <w:rPr>
                <w:szCs w:val="26"/>
              </w:rPr>
            </w:pPr>
            <w:r w:rsidRPr="00D42CE3">
              <w:rPr>
                <w:szCs w:val="26"/>
              </w:rPr>
              <w:t>GPIO Digital</w:t>
            </w:r>
            <w:r w:rsidR="00D90816" w:rsidRPr="00D42CE3">
              <w:rPr>
                <w:szCs w:val="26"/>
              </w:rPr>
              <w:t>(với còi thì GND)</w:t>
            </w:r>
          </w:p>
        </w:tc>
      </w:tr>
      <w:tr w:rsidR="007B44E3" w:rsidRPr="00D42CE3" w14:paraId="5E109294" w14:textId="77777777" w:rsidTr="00E17C86">
        <w:tc>
          <w:tcPr>
            <w:tcW w:w="1804" w:type="dxa"/>
          </w:tcPr>
          <w:p w14:paraId="538B7AC8" w14:textId="77777777" w:rsidR="007B44E3" w:rsidRPr="00D42CE3" w:rsidRDefault="007B44E3" w:rsidP="00E17C86">
            <w:pPr>
              <w:rPr>
                <w:szCs w:val="26"/>
              </w:rPr>
            </w:pPr>
            <w:r w:rsidRPr="00D42CE3">
              <w:rPr>
                <w:szCs w:val="26"/>
              </w:rPr>
              <w:t>2</w:t>
            </w:r>
          </w:p>
        </w:tc>
        <w:tc>
          <w:tcPr>
            <w:tcW w:w="2066" w:type="dxa"/>
          </w:tcPr>
          <w:p w14:paraId="28F221BA" w14:textId="75075C7E" w:rsidR="007B44E3" w:rsidRPr="00D42CE3" w:rsidRDefault="007B44E3" w:rsidP="00E17C86">
            <w:pPr>
              <w:rPr>
                <w:szCs w:val="26"/>
              </w:rPr>
            </w:pPr>
            <w:r w:rsidRPr="00D42CE3">
              <w:rPr>
                <w:szCs w:val="26"/>
              </w:rPr>
              <w:t>GND(Chân ngắn)</w:t>
            </w:r>
          </w:p>
        </w:tc>
        <w:tc>
          <w:tcPr>
            <w:tcW w:w="1924" w:type="dxa"/>
          </w:tcPr>
          <w:p w14:paraId="6C049297" w14:textId="1D5BBD5C" w:rsidR="007B44E3" w:rsidRPr="00D42CE3" w:rsidRDefault="007B44E3" w:rsidP="00E17C86">
            <w:pPr>
              <w:rPr>
                <w:szCs w:val="26"/>
              </w:rPr>
            </w:pPr>
            <w:r w:rsidRPr="00D42CE3">
              <w:rPr>
                <w:szCs w:val="26"/>
              </w:rPr>
              <w:t>GND</w:t>
            </w:r>
          </w:p>
        </w:tc>
        <w:tc>
          <w:tcPr>
            <w:tcW w:w="1877" w:type="dxa"/>
          </w:tcPr>
          <w:p w14:paraId="0678A9A3" w14:textId="02FB4DB8" w:rsidR="007B44E3" w:rsidRPr="00D42CE3" w:rsidRDefault="00D90816" w:rsidP="00E17C86">
            <w:pPr>
              <w:rPr>
                <w:szCs w:val="26"/>
              </w:rPr>
            </w:pPr>
            <w:r w:rsidRPr="00D42CE3">
              <w:rPr>
                <w:szCs w:val="26"/>
              </w:rPr>
              <w:t>GND(với còi thì GPIO Digital)</w:t>
            </w:r>
          </w:p>
        </w:tc>
      </w:tr>
    </w:tbl>
    <w:p w14:paraId="47CB3A9F" w14:textId="3EAA11E0" w:rsidR="00E72E9D" w:rsidRPr="00D42CE3" w:rsidRDefault="007B44E3" w:rsidP="007B44E3">
      <w:pPr>
        <w:pStyle w:val="Caption"/>
        <w:rPr>
          <w:noProof/>
        </w:rPr>
      </w:pPr>
      <w:bookmarkStart w:id="96" w:name="_Toc515790984"/>
      <w:r w:rsidRPr="00D42CE3">
        <w:t xml:space="preserve">Bảng </w:t>
      </w:r>
      <w:fldSimple w:instr=" SEQ Bảng \* ARABIC ">
        <w:r w:rsidR="0083427B">
          <w:rPr>
            <w:noProof/>
          </w:rPr>
          <w:t>7</w:t>
        </w:r>
      </w:fldSimple>
      <w:r w:rsidR="00E17C86" w:rsidRPr="00D42CE3">
        <w:t xml:space="preserve"> Cắm của đèn Led và còi</w:t>
      </w:r>
      <w:bookmarkEnd w:id="96"/>
    </w:p>
    <w:p w14:paraId="34B0AEC9" w14:textId="33304DD1" w:rsidR="00E72E9D" w:rsidRPr="00D42CE3" w:rsidRDefault="002A4846" w:rsidP="002A4846">
      <w:pPr>
        <w:pStyle w:val="Tiumccp3"/>
      </w:pPr>
      <w:r w:rsidRPr="00D42CE3">
        <w:t xml:space="preserve"> </w:t>
      </w:r>
      <w:bookmarkStart w:id="97" w:name="_Toc515791414"/>
      <w:r w:rsidRPr="00D42CE3">
        <w:t>Lập trình điều khiển đèn led/ còi buzzer</w:t>
      </w:r>
      <w:bookmarkEnd w:id="97"/>
    </w:p>
    <w:p w14:paraId="333DA54B" w14:textId="77EBA076" w:rsidR="00312C2E" w:rsidRPr="00D42CE3" w:rsidRDefault="00312C2E" w:rsidP="002A4846">
      <w:pPr>
        <w:pStyle w:val="Nidungvnbn"/>
        <w:rPr>
          <w:b/>
        </w:rPr>
      </w:pPr>
      <w:r w:rsidRPr="00D42CE3">
        <w:rPr>
          <w:b/>
        </w:rPr>
        <w:t>Trên arduino:</w:t>
      </w:r>
    </w:p>
    <w:p w14:paraId="5F262357" w14:textId="20CB4703" w:rsidR="002A4846" w:rsidRPr="00D42CE3" w:rsidRDefault="00C94029" w:rsidP="002A4846">
      <w:pPr>
        <w:pStyle w:val="Nidungvnbn"/>
      </w:pPr>
      <w:r w:rsidRPr="00D42CE3">
        <w:t xml:space="preserve">Ở phần này đơn giản hơn bản chỉ cần mở thư viện có sẵn của arduino </w:t>
      </w:r>
      <w:r w:rsidR="00C95E6F" w:rsidRPr="00D42CE3">
        <w:t xml:space="preserve">vào chọn mục </w:t>
      </w:r>
      <w:r w:rsidR="00BE6689" w:rsidRPr="00D42CE3">
        <w:t>như hình bên dưới và cần sửa lại biến “LED_BUI</w:t>
      </w:r>
      <w:r w:rsidR="00EA22D6">
        <w:t xml:space="preserve">LTIN” thành chân dương Led/còi </w:t>
      </w:r>
      <w:r w:rsidR="00BE6689" w:rsidRPr="00D42CE3">
        <w:t>cắm vào</w:t>
      </w:r>
    </w:p>
    <w:p w14:paraId="1ED83365" w14:textId="77777777" w:rsidR="00312C2E" w:rsidRPr="00D42CE3" w:rsidRDefault="00312C2E" w:rsidP="00312C2E">
      <w:pPr>
        <w:pStyle w:val="Nidungvnbn"/>
        <w:keepNext/>
        <w:jc w:val="center"/>
      </w:pPr>
      <w:r w:rsidRPr="00D42CE3">
        <w:rPr>
          <w:noProof/>
        </w:rPr>
        <w:lastRenderedPageBreak/>
        <w:drawing>
          <wp:inline distT="0" distB="0" distL="0" distR="0" wp14:anchorId="546C4FE2" wp14:editId="49033C95">
            <wp:extent cx="5296618" cy="1815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96618" cy="1815900"/>
                    </a:xfrm>
                    <a:prstGeom prst="rect">
                      <a:avLst/>
                    </a:prstGeom>
                    <a:noFill/>
                    <a:ln>
                      <a:noFill/>
                    </a:ln>
                  </pic:spPr>
                </pic:pic>
              </a:graphicData>
            </a:graphic>
          </wp:inline>
        </w:drawing>
      </w:r>
    </w:p>
    <w:p w14:paraId="7F43851A" w14:textId="74EA5424" w:rsidR="0008254B" w:rsidRPr="00D42CE3" w:rsidRDefault="00312C2E" w:rsidP="00312C2E">
      <w:pPr>
        <w:pStyle w:val="Caption"/>
      </w:pPr>
      <w:bookmarkStart w:id="98" w:name="_Toc515790902"/>
      <w:r w:rsidRPr="00D42CE3">
        <w:t xml:space="preserve">Hình </w:t>
      </w:r>
      <w:fldSimple w:instr=" SEQ Hình \* ARABIC ">
        <w:r w:rsidR="0083427B">
          <w:rPr>
            <w:noProof/>
          </w:rPr>
          <w:t>50</w:t>
        </w:r>
      </w:fldSimple>
      <w:r w:rsidRPr="00D42CE3">
        <w:rPr>
          <w:noProof/>
        </w:rPr>
        <w:t xml:space="preserve"> Lấy code mẫu nhấp nháy đèn led/còi kêu</w:t>
      </w:r>
      <w:bookmarkEnd w:id="98"/>
    </w:p>
    <w:p w14:paraId="77934F7A" w14:textId="12BE9EEC" w:rsidR="0008254B" w:rsidRPr="00D42CE3" w:rsidRDefault="00312C2E" w:rsidP="002A4846">
      <w:pPr>
        <w:pStyle w:val="Nidungvnbn"/>
        <w:rPr>
          <w:b/>
        </w:rPr>
      </w:pPr>
      <w:r w:rsidRPr="00D42CE3">
        <w:rPr>
          <w:b/>
        </w:rPr>
        <w:t>Trên</w:t>
      </w:r>
      <w:r w:rsidR="002649E5" w:rsidRPr="00D42CE3">
        <w:rPr>
          <w:b/>
        </w:rPr>
        <w:t xml:space="preserve"> Raspberry Pi:</w:t>
      </w:r>
    </w:p>
    <w:p w14:paraId="3636AB62" w14:textId="5F2C7436" w:rsidR="0008254B" w:rsidRPr="00D42CE3" w:rsidRDefault="002649E5" w:rsidP="002A4846">
      <w:pPr>
        <w:pStyle w:val="Nidungvnbn"/>
      </w:pPr>
      <w:r w:rsidRPr="00D42CE3">
        <w:t>Ta thực hiện điều khiển thử đèn và còi ta sử dụng 3 node: timestamp, trigger và rpi GPIO out</w:t>
      </w:r>
    </w:p>
    <w:p w14:paraId="47732A10" w14:textId="157F92B9" w:rsidR="001A6676" w:rsidRPr="00D42CE3" w:rsidRDefault="001A6676" w:rsidP="002A4846">
      <w:pPr>
        <w:pStyle w:val="Nidungvnbn"/>
      </w:pPr>
      <w:r w:rsidRPr="00D42CE3">
        <w:t>Ở phần này để bật đèn</w:t>
      </w:r>
      <w:r w:rsidR="00D90816" w:rsidRPr="00D42CE3">
        <w:t xml:space="preserve"> led</w:t>
      </w:r>
      <w:r w:rsidRPr="00D42CE3">
        <w:t xml:space="preserve"> ta gửi gía trị 1 cho rpi GPIO out chân của đèn</w:t>
      </w:r>
      <w:r w:rsidR="00D90816" w:rsidRPr="00D42CE3">
        <w:t>, và ngược lại giá trị 0 cho rpi GPIO out chân của đèn để tắt. Còn với còi thì ta lại thực hiện lệnh ngược lại hoàn toàn so với đèn led</w:t>
      </w:r>
    </w:p>
    <w:p w14:paraId="50B89B60" w14:textId="32924B9C" w:rsidR="0008254B" w:rsidRPr="00D42CE3" w:rsidRDefault="00D90816" w:rsidP="002A4846">
      <w:pPr>
        <w:pStyle w:val="Nidungvnbn"/>
      </w:pPr>
      <w:r w:rsidRPr="00D42CE3">
        <w:t>Để thêm nhanh ví dụ ta có thể thêm Clipboard</w:t>
      </w:r>
      <w:r w:rsidR="00EA22D6">
        <w:t xml:space="preserve"> </w:t>
      </w:r>
      <w:r w:rsidRPr="00D42CE3">
        <w:t>(nằm phần source code CD đính kèm) ở Node-red trên Raspberry pi</w:t>
      </w:r>
    </w:p>
    <w:p w14:paraId="1378F2EF" w14:textId="77777777" w:rsidR="00C904E8" w:rsidRPr="00D42CE3" w:rsidRDefault="00D90816" w:rsidP="00C904E8">
      <w:pPr>
        <w:pStyle w:val="Nidungvnbn"/>
        <w:keepNext/>
        <w:jc w:val="center"/>
      </w:pPr>
      <w:r w:rsidRPr="00D42CE3">
        <w:rPr>
          <w:noProof/>
        </w:rPr>
        <w:drawing>
          <wp:inline distT="0" distB="0" distL="0" distR="0" wp14:anchorId="14CFB76E" wp14:editId="0DA2CD12">
            <wp:extent cx="5287992" cy="13346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29947" cy="1345197"/>
                    </a:xfrm>
                    <a:prstGeom prst="rect">
                      <a:avLst/>
                    </a:prstGeom>
                  </pic:spPr>
                </pic:pic>
              </a:graphicData>
            </a:graphic>
          </wp:inline>
        </w:drawing>
      </w:r>
    </w:p>
    <w:p w14:paraId="0237F30B" w14:textId="3FE225FF" w:rsidR="0008254B" w:rsidRPr="00D42CE3" w:rsidRDefault="00C904E8" w:rsidP="00C904E8">
      <w:pPr>
        <w:pStyle w:val="Caption"/>
      </w:pPr>
      <w:bookmarkStart w:id="99" w:name="_Toc515790903"/>
      <w:r w:rsidRPr="00D42CE3">
        <w:t xml:space="preserve">Hình </w:t>
      </w:r>
      <w:fldSimple w:instr=" SEQ Hình \* ARABIC ">
        <w:r w:rsidR="0083427B">
          <w:rPr>
            <w:noProof/>
          </w:rPr>
          <w:t>51</w:t>
        </w:r>
      </w:fldSimple>
      <w:r w:rsidRPr="00D42CE3">
        <w:t xml:space="preserve"> Flow thử bật tắt và còi</w:t>
      </w:r>
      <w:bookmarkEnd w:id="99"/>
    </w:p>
    <w:p w14:paraId="36C18F48" w14:textId="12A96BFF" w:rsidR="004B7C3B" w:rsidRPr="00D42CE3" w:rsidRDefault="004B7C3B" w:rsidP="004B7C3B">
      <w:pPr>
        <w:pStyle w:val="Tiumccp2"/>
      </w:pPr>
      <w:bookmarkStart w:id="100" w:name="_Toc515791415"/>
      <w:r w:rsidRPr="00D42CE3">
        <w:t>Gửi và nhận giữa Arduino và Raspberry</w:t>
      </w:r>
      <w:bookmarkEnd w:id="100"/>
    </w:p>
    <w:p w14:paraId="3810F41D" w14:textId="6C111026" w:rsidR="00D42CE3" w:rsidRPr="00D42CE3" w:rsidRDefault="00D42CE3" w:rsidP="00D42CE3">
      <w:pPr>
        <w:pStyle w:val="Tiumccp3"/>
        <w:rPr>
          <w:szCs w:val="24"/>
        </w:rPr>
      </w:pPr>
      <w:r w:rsidRPr="00D42CE3">
        <w:t xml:space="preserve"> </w:t>
      </w:r>
      <w:bookmarkStart w:id="101" w:name="_Toc515791416"/>
      <w:r w:rsidRPr="00D42CE3">
        <w:t>Gửi và nhận dữ liệu giữa Arduino(ESP8266) và Raspberry (</w:t>
      </w:r>
      <w:r w:rsidR="00062A1C">
        <w:t>Node-red</w:t>
      </w:r>
      <w:r w:rsidRPr="00D42CE3">
        <w:t>) thông qua Wifi sử dụng giao thức UDP</w:t>
      </w:r>
      <w:bookmarkEnd w:id="101"/>
    </w:p>
    <w:p w14:paraId="7D71BFE4" w14:textId="62504836" w:rsidR="00D42CE3" w:rsidRPr="00D42CE3" w:rsidRDefault="00D42CE3" w:rsidP="00D42CE3">
      <w:pPr>
        <w:pStyle w:val="Nidungvnbn"/>
      </w:pPr>
      <w:r w:rsidRPr="00D42CE3">
        <w:t>Ở phần này ta sẻ gửi dữ liệu đọc từ cảm biến LM35</w:t>
      </w:r>
    </w:p>
    <w:p w14:paraId="7696A732" w14:textId="7383417D" w:rsidR="00D42CE3" w:rsidRPr="00D42CE3" w:rsidRDefault="00D42CE3" w:rsidP="00D42CE3">
      <w:pPr>
        <w:pStyle w:val="Nidungvnbn"/>
      </w:pPr>
      <w:r w:rsidRPr="00D42CE3">
        <w:lastRenderedPageBreak/>
        <w:t>Phần code và các thư viện đã được đính kèm trong CD đồ án, bây giờ chúng ta sẽ tiến hành tạo Flow trên Node-red trên Raspberry để nhận cũng như gửi dữ liệu xuống lại cho ESP8266. Các node ta sử dụng trong phần này sẽ được mô tả như bảng dưới:</w:t>
      </w:r>
    </w:p>
    <w:tbl>
      <w:tblPr>
        <w:tblW w:w="0" w:type="auto"/>
        <w:tblCellMar>
          <w:top w:w="15" w:type="dxa"/>
          <w:left w:w="15" w:type="dxa"/>
          <w:bottom w:w="15" w:type="dxa"/>
          <w:right w:w="15" w:type="dxa"/>
        </w:tblCellMar>
        <w:tblLook w:val="04A0" w:firstRow="1" w:lastRow="0" w:firstColumn="1" w:lastColumn="0" w:noHBand="0" w:noVBand="1"/>
      </w:tblPr>
      <w:tblGrid>
        <w:gridCol w:w="663"/>
        <w:gridCol w:w="1187"/>
        <w:gridCol w:w="1150"/>
        <w:gridCol w:w="6101"/>
      </w:tblGrid>
      <w:tr w:rsidR="00D42CE3" w:rsidRPr="00D42CE3" w14:paraId="767AA44E" w14:textId="77777777" w:rsidTr="00D42C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2E64" w14:textId="77777777" w:rsidR="00D42CE3" w:rsidRPr="00D42CE3" w:rsidRDefault="00D42CE3" w:rsidP="00D42CE3">
            <w:pPr>
              <w:rPr>
                <w:sz w:val="26"/>
                <w:szCs w:val="26"/>
              </w:rPr>
            </w:pPr>
            <w:r w:rsidRPr="00D42CE3">
              <w:rPr>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5644E" w14:textId="77777777" w:rsidR="00D42CE3" w:rsidRPr="00D42CE3" w:rsidRDefault="00D42CE3" w:rsidP="00D42CE3">
            <w:pPr>
              <w:rPr>
                <w:sz w:val="26"/>
                <w:szCs w:val="26"/>
              </w:rPr>
            </w:pPr>
            <w:r w:rsidRPr="00D42CE3">
              <w:rPr>
                <w:sz w:val="26"/>
                <w:szCs w:val="26"/>
              </w:rPr>
              <w:t>Loại node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5E418" w14:textId="77777777" w:rsidR="00D42CE3" w:rsidRPr="00D42CE3" w:rsidRDefault="00D42CE3" w:rsidP="00D42CE3">
            <w:pPr>
              <w:rPr>
                <w:sz w:val="26"/>
                <w:szCs w:val="26"/>
              </w:rPr>
            </w:pPr>
            <w:r w:rsidRPr="00D42CE3">
              <w:rPr>
                <w:sz w:val="26"/>
                <w:szCs w:val="26"/>
              </w:rPr>
              <w:t>Tên node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C4BF3" w14:textId="77777777" w:rsidR="00D42CE3" w:rsidRPr="00D42CE3" w:rsidRDefault="00D42CE3" w:rsidP="00D42CE3">
            <w:pPr>
              <w:rPr>
                <w:sz w:val="26"/>
                <w:szCs w:val="26"/>
              </w:rPr>
            </w:pPr>
            <w:r w:rsidRPr="00D42CE3">
              <w:rPr>
                <w:sz w:val="26"/>
                <w:szCs w:val="26"/>
              </w:rPr>
              <w:t>Chức năng</w:t>
            </w:r>
          </w:p>
        </w:tc>
      </w:tr>
      <w:tr w:rsidR="00D42CE3" w:rsidRPr="00D42CE3" w14:paraId="1AF92646" w14:textId="77777777" w:rsidTr="00D42C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E4E6D" w14:textId="77777777" w:rsidR="00D42CE3" w:rsidRPr="00D42CE3" w:rsidRDefault="00D42CE3" w:rsidP="00D42CE3">
            <w:pPr>
              <w:rPr>
                <w:sz w:val="26"/>
                <w:szCs w:val="26"/>
              </w:rPr>
            </w:pPr>
            <w:r w:rsidRPr="00D42CE3">
              <w:rPr>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3A2D0" w14:textId="77777777" w:rsidR="00D42CE3" w:rsidRPr="00D42CE3" w:rsidRDefault="00D42CE3" w:rsidP="00D42CE3">
            <w:pPr>
              <w:rPr>
                <w:sz w:val="26"/>
                <w:szCs w:val="26"/>
              </w:rPr>
            </w:pPr>
            <w:r w:rsidRPr="00D42CE3">
              <w:rPr>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9B8A9" w14:textId="77777777" w:rsidR="00D42CE3" w:rsidRPr="00D42CE3" w:rsidRDefault="00D42CE3" w:rsidP="00D42CE3">
            <w:pPr>
              <w:rPr>
                <w:sz w:val="26"/>
                <w:szCs w:val="26"/>
              </w:rPr>
            </w:pPr>
            <w:r w:rsidRPr="00D42CE3">
              <w:rPr>
                <w:sz w:val="26"/>
                <w:szCs w:val="26"/>
              </w:rPr>
              <w:t>UDP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E26F3" w14:textId="77777777" w:rsidR="00D42CE3" w:rsidRPr="00D42CE3" w:rsidRDefault="00D42CE3" w:rsidP="00D42CE3">
            <w:pPr>
              <w:rPr>
                <w:sz w:val="26"/>
                <w:szCs w:val="26"/>
              </w:rPr>
            </w:pPr>
            <w:r w:rsidRPr="00D42CE3">
              <w:rPr>
                <w:sz w:val="26"/>
                <w:szCs w:val="26"/>
              </w:rPr>
              <w:t>Lấy dữ liệu đầu vào thông qua giao thức UDP bằng cổng Port được chỉ định (Dữ liệu ra sẽ là buffer).</w:t>
            </w:r>
          </w:p>
        </w:tc>
      </w:tr>
      <w:tr w:rsidR="00D42CE3" w:rsidRPr="00D42CE3" w14:paraId="4118109C" w14:textId="77777777" w:rsidTr="00D42C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E17C8" w14:textId="77777777" w:rsidR="00D42CE3" w:rsidRPr="00D42CE3" w:rsidRDefault="00D42CE3" w:rsidP="00D42CE3">
            <w:pPr>
              <w:rPr>
                <w:sz w:val="26"/>
                <w:szCs w:val="26"/>
              </w:rPr>
            </w:pPr>
            <w:r w:rsidRPr="00D42CE3">
              <w:rPr>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33104" w14:textId="77777777" w:rsidR="00D42CE3" w:rsidRPr="00D42CE3" w:rsidRDefault="00D42CE3" w:rsidP="00D42CE3">
            <w:pPr>
              <w:rPr>
                <w:sz w:val="26"/>
                <w:szCs w:val="26"/>
              </w:rPr>
            </w:pPr>
            <w:r w:rsidRPr="00D42CE3">
              <w:rPr>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C4CBB" w14:textId="77777777" w:rsidR="00D42CE3" w:rsidRPr="00D42CE3" w:rsidRDefault="00D42CE3" w:rsidP="00D42CE3">
            <w:pPr>
              <w:rPr>
                <w:sz w:val="26"/>
                <w:szCs w:val="26"/>
              </w:rPr>
            </w:pPr>
            <w:r w:rsidRPr="00D42CE3">
              <w:rPr>
                <w:sz w:val="26"/>
                <w:szCs w:val="26"/>
              </w:rPr>
              <w:t>UPD 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87972" w14:textId="5D8AA217" w:rsidR="00D42CE3" w:rsidRPr="00D42CE3" w:rsidRDefault="00D42CE3" w:rsidP="00D42CE3">
            <w:pPr>
              <w:rPr>
                <w:sz w:val="26"/>
                <w:szCs w:val="26"/>
              </w:rPr>
            </w:pPr>
            <w:r w:rsidRPr="00D42CE3">
              <w:rPr>
                <w:sz w:val="26"/>
                <w:szCs w:val="26"/>
              </w:rPr>
              <w:t>Gửi dữ liệu tới địa chỉ IP và Port được c</w:t>
            </w:r>
            <w:r w:rsidR="00EA22D6">
              <w:rPr>
                <w:sz w:val="26"/>
                <w:szCs w:val="26"/>
              </w:rPr>
              <w:t xml:space="preserve">hỉ định thông qua giao thức UDP </w:t>
            </w:r>
            <w:r w:rsidRPr="00D42CE3">
              <w:rPr>
                <w:sz w:val="26"/>
                <w:szCs w:val="26"/>
              </w:rPr>
              <w:t xml:space="preserve">(Dữ liệu ra sẽ là String). </w:t>
            </w:r>
          </w:p>
        </w:tc>
      </w:tr>
      <w:tr w:rsidR="00D42CE3" w:rsidRPr="00D42CE3" w14:paraId="4463912A" w14:textId="77777777" w:rsidTr="00D42C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216CC" w14:textId="77777777" w:rsidR="00D42CE3" w:rsidRPr="00D42CE3" w:rsidRDefault="00D42CE3" w:rsidP="00D42CE3">
            <w:pPr>
              <w:rPr>
                <w:sz w:val="26"/>
                <w:szCs w:val="26"/>
              </w:rPr>
            </w:pPr>
            <w:r w:rsidRPr="00D42CE3">
              <w:rPr>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1800E" w14:textId="77777777" w:rsidR="00D42CE3" w:rsidRPr="00D42CE3" w:rsidRDefault="00D42CE3" w:rsidP="00D42CE3">
            <w:pPr>
              <w:rPr>
                <w:sz w:val="26"/>
                <w:szCs w:val="26"/>
              </w:rPr>
            </w:pPr>
            <w:r w:rsidRPr="00D42CE3">
              <w:rPr>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A5ACD" w14:textId="77777777" w:rsidR="00D42CE3" w:rsidRPr="00D42CE3" w:rsidRDefault="00D42CE3" w:rsidP="00D42CE3">
            <w:pPr>
              <w:rPr>
                <w:sz w:val="26"/>
                <w:szCs w:val="26"/>
              </w:rPr>
            </w:pPr>
            <w:r w:rsidRPr="00D42CE3">
              <w:rPr>
                <w:sz w:val="26"/>
                <w:szCs w:val="26"/>
              </w:rPr>
              <w:t>Debug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A2969" w14:textId="77777777" w:rsidR="00D42CE3" w:rsidRPr="00D42CE3" w:rsidRDefault="00D42CE3" w:rsidP="00D42CE3">
            <w:pPr>
              <w:rPr>
                <w:sz w:val="26"/>
                <w:szCs w:val="26"/>
              </w:rPr>
            </w:pPr>
            <w:r w:rsidRPr="00D42CE3">
              <w:rPr>
                <w:sz w:val="26"/>
                <w:szCs w:val="26"/>
              </w:rPr>
              <w:t xml:space="preserve">Dùng để xem output của một node có output bất kỳ. Dùng để kiểm tra dữ liệu đầu ra khi chạy. </w:t>
            </w:r>
          </w:p>
        </w:tc>
      </w:tr>
      <w:tr w:rsidR="00D42CE3" w:rsidRPr="00D42CE3" w14:paraId="782D82E3" w14:textId="77777777" w:rsidTr="00D42C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4D7F1" w14:textId="77777777" w:rsidR="00D42CE3" w:rsidRPr="00D42CE3" w:rsidRDefault="00D42CE3" w:rsidP="00D42CE3">
            <w:pPr>
              <w:rPr>
                <w:sz w:val="26"/>
                <w:szCs w:val="26"/>
              </w:rPr>
            </w:pPr>
            <w:r w:rsidRPr="00D42CE3">
              <w:rPr>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D10AB" w14:textId="77777777" w:rsidR="00D42CE3" w:rsidRPr="00D42CE3" w:rsidRDefault="00D42CE3" w:rsidP="00D42CE3">
            <w:pPr>
              <w:rPr>
                <w:sz w:val="26"/>
                <w:szCs w:val="26"/>
              </w:rPr>
            </w:pPr>
            <w:r w:rsidRPr="00D42CE3">
              <w:rPr>
                <w:sz w:val="26"/>
                <w:szCs w:val="26"/>
              </w:rPr>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53AFA" w14:textId="77777777" w:rsidR="00D42CE3" w:rsidRPr="00D42CE3" w:rsidRDefault="00D42CE3" w:rsidP="00D42CE3">
            <w:pPr>
              <w:rPr>
                <w:sz w:val="26"/>
                <w:szCs w:val="26"/>
              </w:rPr>
            </w:pPr>
            <w:r w:rsidRPr="00D42CE3">
              <w:rPr>
                <w:sz w:val="26"/>
                <w:szCs w:val="26"/>
              </w:rPr>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44DE8" w14:textId="77777777" w:rsidR="00D42CE3" w:rsidRPr="00D42CE3" w:rsidRDefault="00D42CE3" w:rsidP="00D42CE3">
            <w:pPr>
              <w:rPr>
                <w:sz w:val="26"/>
                <w:szCs w:val="26"/>
              </w:rPr>
            </w:pPr>
            <w:r w:rsidRPr="00D42CE3">
              <w:rPr>
                <w:sz w:val="26"/>
                <w:szCs w:val="26"/>
              </w:rPr>
              <w:t xml:space="preserve">Dùng để viết hàm sử dụng ngôn ngữ JavaScript. </w:t>
            </w:r>
          </w:p>
        </w:tc>
      </w:tr>
      <w:tr w:rsidR="00D42CE3" w:rsidRPr="00D42CE3" w14:paraId="54C30FF7" w14:textId="77777777" w:rsidTr="00D42C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334DB" w14:textId="77777777" w:rsidR="00D42CE3" w:rsidRPr="00D42CE3" w:rsidRDefault="00D42CE3" w:rsidP="00D42CE3">
            <w:pPr>
              <w:rPr>
                <w:sz w:val="26"/>
                <w:szCs w:val="26"/>
              </w:rPr>
            </w:pPr>
            <w:r w:rsidRPr="00D42CE3">
              <w:rPr>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F68BC" w14:textId="77777777" w:rsidR="00D42CE3" w:rsidRPr="00D42CE3" w:rsidRDefault="00D42CE3" w:rsidP="00D42CE3">
            <w:pPr>
              <w:rPr>
                <w:sz w:val="26"/>
                <w:szCs w:val="26"/>
              </w:rPr>
            </w:pPr>
            <w:r w:rsidRPr="00D42CE3">
              <w:rPr>
                <w:sz w:val="26"/>
                <w:szCs w:val="26"/>
              </w:rPr>
              <w:t>Fucntion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1D075" w14:textId="77777777" w:rsidR="00D42CE3" w:rsidRPr="00D42CE3" w:rsidRDefault="00D42CE3" w:rsidP="00D42CE3">
            <w:pPr>
              <w:rPr>
                <w:sz w:val="26"/>
                <w:szCs w:val="26"/>
              </w:rPr>
            </w:pPr>
            <w:r w:rsidRPr="00D42CE3">
              <w:rPr>
                <w:sz w:val="26"/>
                <w:szCs w:val="26"/>
              </w:rPr>
              <w:t>Switch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70260" w14:textId="77777777" w:rsidR="00D42CE3" w:rsidRPr="00D42CE3" w:rsidRDefault="00D42CE3" w:rsidP="00D42CE3">
            <w:pPr>
              <w:keepNext/>
              <w:rPr>
                <w:sz w:val="26"/>
                <w:szCs w:val="26"/>
              </w:rPr>
            </w:pPr>
            <w:r w:rsidRPr="00D42CE3">
              <w:rPr>
                <w:sz w:val="26"/>
                <w:szCs w:val="26"/>
              </w:rPr>
              <w:t>Dùng để tách dữ liệu để xử lý hàm với điều kiện tách được chỉ định.</w:t>
            </w:r>
          </w:p>
        </w:tc>
      </w:tr>
    </w:tbl>
    <w:p w14:paraId="5A485091" w14:textId="3AB78444" w:rsidR="00D42CE3" w:rsidRPr="00D42CE3" w:rsidRDefault="00D42CE3" w:rsidP="00D42CE3">
      <w:pPr>
        <w:pStyle w:val="Caption"/>
      </w:pPr>
      <w:bookmarkStart w:id="102" w:name="_Toc515790985"/>
      <w:r w:rsidRPr="00D42CE3">
        <w:t xml:space="preserve">Bảng </w:t>
      </w:r>
      <w:fldSimple w:instr=" SEQ Bảng \* ARABIC ">
        <w:r w:rsidR="0083427B">
          <w:rPr>
            <w:noProof/>
          </w:rPr>
          <w:t>8</w:t>
        </w:r>
      </w:fldSimple>
      <w:r w:rsidRPr="00D42CE3">
        <w:t xml:space="preserve"> Danh sách các node để gửi và nhận dữ liệu bằng UDP</w:t>
      </w:r>
      <w:bookmarkEnd w:id="102"/>
    </w:p>
    <w:p w14:paraId="2347C2B7" w14:textId="77777777" w:rsidR="00D42CE3" w:rsidRPr="00D42CE3" w:rsidRDefault="00D42CE3" w:rsidP="00D42CE3">
      <w:pPr>
        <w:pStyle w:val="Nidungvnbn"/>
      </w:pPr>
      <w:r w:rsidRPr="00D42CE3">
        <w:t>Cấu hình từng node:</w:t>
      </w:r>
    </w:p>
    <w:p w14:paraId="4E275877" w14:textId="77777777" w:rsidR="00D42CE3" w:rsidRPr="00D42CE3" w:rsidRDefault="00D42CE3" w:rsidP="00D42CE3">
      <w:pPr>
        <w:pStyle w:val="Nidungvnbn"/>
        <w:keepNext/>
        <w:jc w:val="center"/>
      </w:pPr>
      <w:r w:rsidRPr="00D42CE3">
        <w:rPr>
          <w:noProof/>
        </w:rPr>
        <w:drawing>
          <wp:inline distT="0" distB="0" distL="0" distR="0" wp14:anchorId="5D17F4E2" wp14:editId="67DADA9C">
            <wp:extent cx="3668233" cy="3015794"/>
            <wp:effectExtent l="0" t="0" r="8890" b="0"/>
            <wp:docPr id="98" name="Picture 98" descr="https://lh5.googleusercontent.com/g_XPBpHXGRevAVkemnoXGjR2f9kE9LAsOlSKZOCDH4Y0ThWgxVoMquynxipaGuIdqS6GdIkkehOs4-wCfsvMFIvNiEwV48s-7GIZVJL0EOKDPYc0BlWbPJTTx8P2icCRHEP2x0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lh5.googleusercontent.com/g_XPBpHXGRevAVkemnoXGjR2f9kE9LAsOlSKZOCDH4Y0ThWgxVoMquynxipaGuIdqS6GdIkkehOs4-wCfsvMFIvNiEwV48s-7GIZVJL0EOKDPYc0BlWbPJTTx8P2icCRHEP2x0F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98105" cy="3040353"/>
                    </a:xfrm>
                    <a:prstGeom prst="rect">
                      <a:avLst/>
                    </a:prstGeom>
                    <a:noFill/>
                    <a:ln>
                      <a:noFill/>
                    </a:ln>
                  </pic:spPr>
                </pic:pic>
              </a:graphicData>
            </a:graphic>
          </wp:inline>
        </w:drawing>
      </w:r>
    </w:p>
    <w:p w14:paraId="58DEDE73" w14:textId="178B91EE" w:rsidR="00D42CE3" w:rsidRPr="00D42CE3" w:rsidRDefault="00D42CE3" w:rsidP="00D42CE3">
      <w:pPr>
        <w:pStyle w:val="Caption"/>
      </w:pPr>
      <w:bookmarkStart w:id="103" w:name="_Toc515790904"/>
      <w:r w:rsidRPr="00D42CE3">
        <w:t xml:space="preserve">Hình </w:t>
      </w:r>
      <w:fldSimple w:instr=" SEQ Hình \* ARABIC ">
        <w:r w:rsidR="0083427B">
          <w:rPr>
            <w:noProof/>
          </w:rPr>
          <w:t>52</w:t>
        </w:r>
      </w:fldSimple>
      <w:r w:rsidRPr="00D42CE3">
        <w:t xml:space="preserve"> Cấu hình node UDP in</w:t>
      </w:r>
      <w:bookmarkEnd w:id="103"/>
    </w:p>
    <w:p w14:paraId="7908D3E4" w14:textId="77777777" w:rsidR="00D42CE3" w:rsidRPr="00D42CE3" w:rsidRDefault="00D42CE3" w:rsidP="00D42CE3">
      <w:pPr>
        <w:pStyle w:val="Nidungvnbn"/>
      </w:pPr>
      <w:r w:rsidRPr="00D42CE3">
        <w:lastRenderedPageBreak/>
        <w:t>Với phần port ta điền Port đã cấu hình khi nạp code cho ESP8266, Output ta chọn a Buffer (vì phần code trên ESP8266 ta sử dụng giao thức UDP để gửi packet kiểu buffer).</w:t>
      </w:r>
    </w:p>
    <w:p w14:paraId="550DFF35" w14:textId="77777777" w:rsidR="00D42CE3" w:rsidRPr="00D42CE3" w:rsidRDefault="00D42CE3" w:rsidP="00D42CE3">
      <w:pPr>
        <w:pStyle w:val="Nidungvnbn"/>
        <w:keepNext/>
        <w:jc w:val="center"/>
      </w:pPr>
      <w:r w:rsidRPr="00D42CE3">
        <w:rPr>
          <w:noProof/>
        </w:rPr>
        <w:drawing>
          <wp:inline distT="0" distB="0" distL="0" distR="0" wp14:anchorId="7B1A75B6" wp14:editId="1404F823">
            <wp:extent cx="3071850" cy="1690577"/>
            <wp:effectExtent l="0" t="0" r="0" b="5080"/>
            <wp:docPr id="97" name="Picture 97" descr="https://lh4.googleusercontent.com/dlxgIeUW7ovoflaMy_Ua1rmF3czAiagip4qrIpN4v7_LjX0hmC5XtoSs9h93qQ2gaTWW5FLFHdOCeav1ctAfM51uXiZaynjCxUrnufu5PEuSM4lBfXJ1WA8JUyX3jcOD8i_TRg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lh4.googleusercontent.com/dlxgIeUW7ovoflaMy_Ua1rmF3czAiagip4qrIpN4v7_LjX0hmC5XtoSs9h93qQ2gaTWW5FLFHdOCeav1ctAfM51uXiZaynjCxUrnufu5PEuSM4lBfXJ1WA8JUyX3jcOD8i_TRgJY"/>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04897" cy="1708764"/>
                    </a:xfrm>
                    <a:prstGeom prst="rect">
                      <a:avLst/>
                    </a:prstGeom>
                    <a:noFill/>
                    <a:ln>
                      <a:noFill/>
                    </a:ln>
                  </pic:spPr>
                </pic:pic>
              </a:graphicData>
            </a:graphic>
          </wp:inline>
        </w:drawing>
      </w:r>
    </w:p>
    <w:p w14:paraId="723386A7" w14:textId="7F7C09DE" w:rsidR="00D42CE3" w:rsidRPr="00D42CE3" w:rsidRDefault="00D42CE3" w:rsidP="00D42CE3">
      <w:pPr>
        <w:pStyle w:val="Caption"/>
      </w:pPr>
      <w:bookmarkStart w:id="104" w:name="_Toc515790905"/>
      <w:r w:rsidRPr="00D42CE3">
        <w:t xml:space="preserve">Hình </w:t>
      </w:r>
      <w:fldSimple w:instr=" SEQ Hình \* ARABIC ">
        <w:r w:rsidR="0083427B">
          <w:rPr>
            <w:noProof/>
          </w:rPr>
          <w:t>53</w:t>
        </w:r>
      </w:fldSimple>
      <w:r w:rsidRPr="00D42CE3">
        <w:t xml:space="preserve"> Node Function toString để ép kiểu dữ liệu buffer sang String</w:t>
      </w:r>
      <w:bookmarkEnd w:id="104"/>
    </w:p>
    <w:p w14:paraId="03847D3A" w14:textId="77777777" w:rsidR="00D42CE3" w:rsidRPr="00D42CE3" w:rsidRDefault="00D42CE3" w:rsidP="00D42CE3">
      <w:pPr>
        <w:pStyle w:val="Nidungvnbn"/>
        <w:keepNext/>
        <w:jc w:val="center"/>
      </w:pPr>
      <w:r w:rsidRPr="00D42CE3">
        <w:rPr>
          <w:noProof/>
        </w:rPr>
        <w:drawing>
          <wp:inline distT="0" distB="0" distL="0" distR="0" wp14:anchorId="4122D1BC" wp14:editId="50E04BA0">
            <wp:extent cx="2942982" cy="1616148"/>
            <wp:effectExtent l="0" t="0" r="0" b="3175"/>
            <wp:docPr id="96" name="Picture 96" descr="https://lh3.googleusercontent.com/AlSevjpNY4I0qTFiaUD5xLTqW_7SlVQRbTWZD5TuTLgxjoeG7DbdNApTs-MndTRJii4d0AeRQJ_5jmCtPigFzRNyHlQKoSKt-ilyqwptZ9G2qtR6YTHD9zhFqXTO_mSQGrOo2Z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lh3.googleusercontent.com/AlSevjpNY4I0qTFiaUD5xLTqW_7SlVQRbTWZD5TuTLgxjoeG7DbdNApTs-MndTRJii4d0AeRQJ_5jmCtPigFzRNyHlQKoSKt-ilyqwptZ9G2qtR6YTHD9zhFqXTO_mSQGrOo2ZyU"/>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83442" cy="1638367"/>
                    </a:xfrm>
                    <a:prstGeom prst="rect">
                      <a:avLst/>
                    </a:prstGeom>
                    <a:noFill/>
                    <a:ln>
                      <a:noFill/>
                    </a:ln>
                  </pic:spPr>
                </pic:pic>
              </a:graphicData>
            </a:graphic>
          </wp:inline>
        </w:drawing>
      </w:r>
    </w:p>
    <w:p w14:paraId="3DC19720" w14:textId="64FD41FC" w:rsidR="00D42CE3" w:rsidRPr="00D42CE3" w:rsidRDefault="00D42CE3" w:rsidP="00D42CE3">
      <w:pPr>
        <w:pStyle w:val="Caption"/>
      </w:pPr>
      <w:bookmarkStart w:id="105" w:name="_Toc515790906"/>
      <w:r w:rsidRPr="00D42CE3">
        <w:t xml:space="preserve">Hình </w:t>
      </w:r>
      <w:fldSimple w:instr=" SEQ Hình \* ARABIC ">
        <w:r w:rsidR="0083427B">
          <w:rPr>
            <w:noProof/>
          </w:rPr>
          <w:t>54</w:t>
        </w:r>
      </w:fldSimple>
      <w:r w:rsidRPr="00D42CE3">
        <w:t xml:space="preserve"> Node Function toFloatToCompare để chuyển kiểu dữ liệu cho so sánh</w:t>
      </w:r>
      <w:bookmarkEnd w:id="105"/>
    </w:p>
    <w:p w14:paraId="67367864" w14:textId="77777777" w:rsidR="00D42CE3" w:rsidRPr="00D42CE3" w:rsidRDefault="00D42CE3" w:rsidP="00D42CE3">
      <w:pPr>
        <w:pStyle w:val="Nidungvnbn"/>
        <w:keepNext/>
        <w:jc w:val="center"/>
      </w:pPr>
      <w:r w:rsidRPr="00D42CE3">
        <w:rPr>
          <w:noProof/>
        </w:rPr>
        <w:drawing>
          <wp:inline distT="0" distB="0" distL="0" distR="0" wp14:anchorId="6FD4F4A2" wp14:editId="4FA509E1">
            <wp:extent cx="2922397" cy="1711842"/>
            <wp:effectExtent l="0" t="0" r="0" b="3175"/>
            <wp:docPr id="95" name="Picture 95" descr="https://lh4.googleusercontent.com/QVm-ChCg4isOmAawm3-e3aDSIlZ90_P-RM1yv1yz9FqPcG7IP4XL-PNb8LeCY69Vl5aeKyWvbyRInF2Rjk6Wf8cD5GBGLmz7IMgCtqybMEhp4fzwv7xnBDUj_Yg6iJeo9IIMTq_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lh4.googleusercontent.com/QVm-ChCg4isOmAawm3-e3aDSIlZ90_P-RM1yv1yz9FqPcG7IP4XL-PNb8LeCY69Vl5aeKyWvbyRInF2Rjk6Wf8cD5GBGLmz7IMgCtqybMEhp4fzwv7xnBDUj_Yg6iJeo9IIMTq_u"/>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68805" cy="1739026"/>
                    </a:xfrm>
                    <a:prstGeom prst="rect">
                      <a:avLst/>
                    </a:prstGeom>
                    <a:noFill/>
                    <a:ln>
                      <a:noFill/>
                    </a:ln>
                  </pic:spPr>
                </pic:pic>
              </a:graphicData>
            </a:graphic>
          </wp:inline>
        </w:drawing>
      </w:r>
    </w:p>
    <w:p w14:paraId="1FA8BC1D" w14:textId="5C8AE79C" w:rsidR="00D42CE3" w:rsidRPr="00D42CE3" w:rsidRDefault="00D42CE3" w:rsidP="00D42CE3">
      <w:pPr>
        <w:pStyle w:val="Caption"/>
      </w:pPr>
      <w:bookmarkStart w:id="106" w:name="_Toc515790907"/>
      <w:r w:rsidRPr="00D42CE3">
        <w:t xml:space="preserve">Hình </w:t>
      </w:r>
      <w:fldSimple w:instr=" SEQ Hình \* ARABIC ">
        <w:r w:rsidR="0083427B">
          <w:rPr>
            <w:noProof/>
          </w:rPr>
          <w:t>55</w:t>
        </w:r>
      </w:fldSimple>
      <w:r w:rsidRPr="00D42CE3">
        <w:rPr>
          <w:noProof/>
        </w:rPr>
        <w:t xml:space="preserve"> Cấu hình node Switch</w:t>
      </w:r>
      <w:bookmarkEnd w:id="106"/>
    </w:p>
    <w:p w14:paraId="2DC954AC" w14:textId="77777777" w:rsidR="00D42CE3" w:rsidRPr="00D42CE3" w:rsidRDefault="00D42CE3" w:rsidP="00D42CE3">
      <w:pPr>
        <w:pStyle w:val="Nidungvnbn"/>
      </w:pPr>
      <w:r w:rsidRPr="00D42CE3">
        <w:t>Với Node này ta cấu hình điều kiện để thực hiện gửi lệnh xuống ESP8266, ở đây là khi nhiệt độ &gt;= 37 thì ta sẽ thực hiện dòng 1 ở điều kiện ra (gọi node tạo câu lệnh).</w:t>
      </w:r>
    </w:p>
    <w:p w14:paraId="178264BB" w14:textId="77777777" w:rsidR="00D42CE3" w:rsidRPr="00D42CE3" w:rsidRDefault="00D42CE3" w:rsidP="00D42CE3">
      <w:pPr>
        <w:pStyle w:val="Nidungvnbn"/>
        <w:keepNext/>
        <w:jc w:val="center"/>
      </w:pPr>
      <w:r w:rsidRPr="00D42CE3">
        <w:rPr>
          <w:noProof/>
        </w:rPr>
        <w:lastRenderedPageBreak/>
        <w:drawing>
          <wp:inline distT="0" distB="0" distL="0" distR="0" wp14:anchorId="57B9D4CD" wp14:editId="131EAA55">
            <wp:extent cx="3189768" cy="1773448"/>
            <wp:effectExtent l="0" t="0" r="0" b="0"/>
            <wp:docPr id="94" name="Picture 94" descr="https://lh3.googleusercontent.com/TES9tVmxpVR1tQesEjRF9iXvvkrckSnqvpR7JMT2KVXcsp3Z-aaJvWUyDk6yn8lhXWCs1mdJzizqn-uJ9b3NWl03NdkrLgUm0TwPnpZVLHfgTv_gvUzw35vyQIQ2BrUb6JMuSyM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lh3.googleusercontent.com/TES9tVmxpVR1tQesEjRF9iXvvkrckSnqvpR7JMT2KVXcsp3Z-aaJvWUyDk6yn8lhXWCs1mdJzizqn-uJ9b3NWl03NdkrLgUm0TwPnpZVLHfgTv_gvUzw35vyQIQ2BrUb6JMuSyMH"/>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03046" cy="1780830"/>
                    </a:xfrm>
                    <a:prstGeom prst="rect">
                      <a:avLst/>
                    </a:prstGeom>
                    <a:noFill/>
                    <a:ln>
                      <a:noFill/>
                    </a:ln>
                  </pic:spPr>
                </pic:pic>
              </a:graphicData>
            </a:graphic>
          </wp:inline>
        </w:drawing>
      </w:r>
    </w:p>
    <w:p w14:paraId="1FC21856" w14:textId="73B344DE" w:rsidR="00D42CE3" w:rsidRPr="00D42CE3" w:rsidRDefault="00D42CE3" w:rsidP="00D42CE3">
      <w:pPr>
        <w:pStyle w:val="Caption"/>
      </w:pPr>
      <w:bookmarkStart w:id="107" w:name="_Toc515790908"/>
      <w:r w:rsidRPr="00D42CE3">
        <w:t xml:space="preserve">Hình </w:t>
      </w:r>
      <w:fldSimple w:instr=" SEQ Hình \* ARABIC ">
        <w:r w:rsidR="0083427B">
          <w:rPr>
            <w:noProof/>
          </w:rPr>
          <w:t>56</w:t>
        </w:r>
      </w:fldSimple>
      <w:r w:rsidRPr="00D42CE3">
        <w:t xml:space="preserve"> Cấu hình node tạo lệnh</w:t>
      </w:r>
      <w:bookmarkEnd w:id="107"/>
    </w:p>
    <w:p w14:paraId="660FA8DA" w14:textId="46EB33AB" w:rsidR="00D42CE3" w:rsidRPr="00D42CE3" w:rsidRDefault="00D42CE3" w:rsidP="00D42CE3">
      <w:pPr>
        <w:pStyle w:val="Nidungvnbn"/>
      </w:pPr>
      <w:r w:rsidRPr="00D42CE3">
        <w:t>Ta sẽ gửi lệnh (“1”) tương ứng với lệnh nháy đèn led ở chân D5 đang cắm trên ESP8266.</w:t>
      </w:r>
    </w:p>
    <w:p w14:paraId="05024FF5" w14:textId="77777777" w:rsidR="00D42CE3" w:rsidRPr="00D42CE3" w:rsidRDefault="00D42CE3" w:rsidP="00D42CE3">
      <w:pPr>
        <w:pStyle w:val="Nidungvnbn"/>
        <w:keepNext/>
        <w:jc w:val="center"/>
      </w:pPr>
      <w:r w:rsidRPr="00D42CE3">
        <w:rPr>
          <w:noProof/>
        </w:rPr>
        <w:drawing>
          <wp:inline distT="0" distB="0" distL="0" distR="0" wp14:anchorId="0F259052" wp14:editId="5EBDEB49">
            <wp:extent cx="4745355" cy="4036060"/>
            <wp:effectExtent l="0" t="0" r="0" b="2540"/>
            <wp:docPr id="93" name="Picture 93" descr="https://lh4.googleusercontent.com/CGir6GYUnwwf30ifFHEmeNTmyLZ7nI9pZEeopbRlqv9MyQx9ZAqujHAbMeZ7FUlWdhpTELNbS6If6LW6yOEisQsNCy6qM2joytVna4VEN0klUss59L3zeJhpy0hDoWitn_U9t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h4.googleusercontent.com/CGir6GYUnwwf30ifFHEmeNTmyLZ7nI9pZEeopbRlqv9MyQx9ZAqujHAbMeZ7FUlWdhpTELNbS6If6LW6yOEisQsNCy6qM2joytVna4VEN0klUss59L3zeJhpy0hDoWitn_U9tAi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45355" cy="4036060"/>
                    </a:xfrm>
                    <a:prstGeom prst="rect">
                      <a:avLst/>
                    </a:prstGeom>
                    <a:noFill/>
                    <a:ln>
                      <a:noFill/>
                    </a:ln>
                  </pic:spPr>
                </pic:pic>
              </a:graphicData>
            </a:graphic>
          </wp:inline>
        </w:drawing>
      </w:r>
    </w:p>
    <w:p w14:paraId="01CDA04C" w14:textId="658DF376" w:rsidR="00D42CE3" w:rsidRPr="00D42CE3" w:rsidRDefault="00D42CE3" w:rsidP="00D42CE3">
      <w:pPr>
        <w:pStyle w:val="Caption"/>
      </w:pPr>
      <w:bookmarkStart w:id="108" w:name="_Toc515790909"/>
      <w:r w:rsidRPr="00D42CE3">
        <w:t xml:space="preserve">Hình </w:t>
      </w:r>
      <w:fldSimple w:instr=" SEQ Hình \* ARABIC ">
        <w:r w:rsidR="0083427B">
          <w:rPr>
            <w:noProof/>
          </w:rPr>
          <w:t>57</w:t>
        </w:r>
      </w:fldSimple>
      <w:r w:rsidRPr="00D42CE3">
        <w:t xml:space="preserve"> Cấu hình node UDP out</w:t>
      </w:r>
      <w:bookmarkEnd w:id="108"/>
    </w:p>
    <w:p w14:paraId="1CBF3BD8" w14:textId="177004B0" w:rsidR="00D42CE3" w:rsidRPr="00D42CE3" w:rsidRDefault="00D42CE3" w:rsidP="00D42CE3">
      <w:pPr>
        <w:pStyle w:val="Nidungvnbn"/>
      </w:pPr>
      <w:r w:rsidRPr="00D42CE3">
        <w:t xml:space="preserve">Với node này ta điền Port là </w:t>
      </w:r>
      <w:r w:rsidR="00EA22D6">
        <w:t>Port đã nạp code trên ESP8266 (</w:t>
      </w:r>
      <w:r w:rsidRPr="00D42CE3">
        <w:t xml:space="preserve">chung port giữa gửi và nhận), địa chỉ IP ta điền địa chỉ IP của ESP8266. Sau khi đã cài đặt các node như trên </w:t>
      </w:r>
      <w:r w:rsidRPr="00D42CE3">
        <w:lastRenderedPageBreak/>
        <w:t>ta tiến hành nối dây giữa các node như sau để được một Flow hoàn chỉnh (gửi và nhận dữ liệu bằng UDP giữa Node-red và Arduino):</w:t>
      </w:r>
    </w:p>
    <w:p w14:paraId="76D45089" w14:textId="77777777" w:rsidR="00D42CE3" w:rsidRPr="00D42CE3" w:rsidRDefault="00D42CE3" w:rsidP="00D42CE3">
      <w:pPr>
        <w:pStyle w:val="Nidungvnbn"/>
        <w:keepNext/>
      </w:pPr>
      <w:r w:rsidRPr="00D42CE3">
        <w:rPr>
          <w:noProof/>
        </w:rPr>
        <w:drawing>
          <wp:inline distT="0" distB="0" distL="0" distR="0" wp14:anchorId="2F1E5715" wp14:editId="0800F85C">
            <wp:extent cx="5295014" cy="1418792"/>
            <wp:effectExtent l="0" t="0" r="1270" b="0"/>
            <wp:docPr id="92" name="Picture 92" descr="https://lh6.googleusercontent.com/UWXkZAd7lalJ4XCrJxxu2CDcXvx0jXRe257vQ82naRnwFmF0M-19xGL5aUkC9N1XpJ2KhMbrCfxR5fFLm--ZRR9mw74ofOIycJ1TMqaoom_HbBzpL-HqQsGqWfg57rj-G2HfpE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lh6.googleusercontent.com/UWXkZAd7lalJ4XCrJxxu2CDcXvx0jXRe257vQ82naRnwFmF0M-19xGL5aUkC9N1XpJ2KhMbrCfxR5fFLm--ZRR9mw74ofOIycJ1TMqaoom_HbBzpL-HqQsGqWfg57rj-G2HfpEEf"/>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10605" cy="1422970"/>
                    </a:xfrm>
                    <a:prstGeom prst="rect">
                      <a:avLst/>
                    </a:prstGeom>
                    <a:noFill/>
                    <a:ln>
                      <a:noFill/>
                    </a:ln>
                  </pic:spPr>
                </pic:pic>
              </a:graphicData>
            </a:graphic>
          </wp:inline>
        </w:drawing>
      </w:r>
    </w:p>
    <w:p w14:paraId="756DC02C" w14:textId="6B733981" w:rsidR="00D42CE3" w:rsidRPr="00D42CE3" w:rsidRDefault="00D42CE3" w:rsidP="00D42CE3">
      <w:pPr>
        <w:pStyle w:val="Caption"/>
        <w:jc w:val="both"/>
      </w:pPr>
      <w:bookmarkStart w:id="109" w:name="_Toc515790910"/>
      <w:r w:rsidRPr="00D42CE3">
        <w:t xml:space="preserve">Hình </w:t>
      </w:r>
      <w:fldSimple w:instr=" SEQ Hình \* ARABIC ">
        <w:r w:rsidR="0083427B">
          <w:rPr>
            <w:noProof/>
          </w:rPr>
          <w:t>58</w:t>
        </w:r>
      </w:fldSimple>
      <w:r w:rsidRPr="00D42CE3">
        <w:t xml:space="preserve"> Flow gửi và nhận dữ liệu bằng UDP trên node-red</w:t>
      </w:r>
      <w:bookmarkEnd w:id="109"/>
    </w:p>
    <w:p w14:paraId="51861404" w14:textId="61A89B92" w:rsidR="00D42CE3" w:rsidRPr="00D42CE3" w:rsidRDefault="00D42CE3" w:rsidP="00D42CE3">
      <w:pPr>
        <w:pStyle w:val="Nidungvnbn"/>
        <w:ind w:firstLine="0"/>
      </w:pPr>
    </w:p>
    <w:p w14:paraId="1FBAAF6D" w14:textId="578617B2" w:rsidR="00D42CE3" w:rsidRPr="00D42CE3" w:rsidRDefault="00D42CE3" w:rsidP="00D42CE3">
      <w:pPr>
        <w:pStyle w:val="Tiumccp3"/>
      </w:pPr>
      <w:bookmarkStart w:id="110" w:name="_Toc515791417"/>
      <w:r w:rsidRPr="00D42CE3">
        <w:rPr>
          <w:rStyle w:val="Tiumccp3Char"/>
        </w:rPr>
        <w:t>Gửi và nhận dữ liệu giữa Arduino Uno và Raspberry (</w:t>
      </w:r>
      <w:r w:rsidR="00062A1C">
        <w:rPr>
          <w:rStyle w:val="Tiumccp3Char"/>
        </w:rPr>
        <w:t>Node-red</w:t>
      </w:r>
      <w:r w:rsidRPr="00D42CE3">
        <w:rPr>
          <w:rStyle w:val="Tiumccp3Char"/>
        </w:rPr>
        <w:t>) thông qua RF sử dụng 2 mạch Zigbee</w:t>
      </w:r>
      <w:bookmarkEnd w:id="110"/>
    </w:p>
    <w:p w14:paraId="57E8B77F" w14:textId="59373CD2" w:rsidR="00D42CE3" w:rsidRPr="00D42CE3" w:rsidRDefault="00D42CE3" w:rsidP="00D42CE3">
      <w:pPr>
        <w:pStyle w:val="Nidungvnbn"/>
      </w:pPr>
      <w:r w:rsidRPr="00D42CE3">
        <w:t>Phần này sử dụng dữ liệu đọc trên cảm biến DHT11</w:t>
      </w:r>
    </w:p>
    <w:p w14:paraId="108982C7" w14:textId="68A3F254" w:rsidR="00D42CE3" w:rsidRPr="00D42CE3" w:rsidRDefault="00D42CE3" w:rsidP="00D42CE3">
      <w:pPr>
        <w:pStyle w:val="Nidungvnbn"/>
      </w:pPr>
      <w:r w:rsidRPr="00D42CE3">
        <w:t>Phần code và các thư viện đã được đính kèm trong CD đồ án, bây giờ chúng ta sẽ tiến hành tạo Flow trên Node-red trên Raspberry để nhận cũng như gửi dữ liệu xuống lại cho Arduino Uno. Các node ta sử dụng trong phần này sẽ được mô tả như bảng dưới:</w:t>
      </w:r>
    </w:p>
    <w:tbl>
      <w:tblPr>
        <w:tblW w:w="0" w:type="auto"/>
        <w:tblCellMar>
          <w:top w:w="15" w:type="dxa"/>
          <w:left w:w="15" w:type="dxa"/>
          <w:bottom w:w="15" w:type="dxa"/>
          <w:right w:w="15" w:type="dxa"/>
        </w:tblCellMar>
        <w:tblLook w:val="04A0" w:firstRow="1" w:lastRow="0" w:firstColumn="1" w:lastColumn="0" w:noHBand="0" w:noVBand="1"/>
      </w:tblPr>
      <w:tblGrid>
        <w:gridCol w:w="663"/>
        <w:gridCol w:w="1191"/>
        <w:gridCol w:w="1199"/>
        <w:gridCol w:w="6048"/>
      </w:tblGrid>
      <w:tr w:rsidR="00D42CE3" w:rsidRPr="00D42CE3" w14:paraId="3D1811E5" w14:textId="77777777" w:rsidTr="00D42C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ACA30" w14:textId="77777777" w:rsidR="00D42CE3" w:rsidRPr="00D42CE3" w:rsidRDefault="00D42CE3" w:rsidP="00D42CE3">
            <w:pPr>
              <w:rPr>
                <w:sz w:val="26"/>
                <w:szCs w:val="26"/>
              </w:rPr>
            </w:pPr>
            <w:r w:rsidRPr="00D42CE3">
              <w:rPr>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B4843" w14:textId="77777777" w:rsidR="00D42CE3" w:rsidRPr="00D42CE3" w:rsidRDefault="00D42CE3" w:rsidP="00D42CE3">
            <w:pPr>
              <w:rPr>
                <w:sz w:val="26"/>
                <w:szCs w:val="26"/>
              </w:rPr>
            </w:pPr>
            <w:r w:rsidRPr="00D42CE3">
              <w:rPr>
                <w:sz w:val="26"/>
                <w:szCs w:val="26"/>
              </w:rPr>
              <w:t>Loại node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00E59" w14:textId="77777777" w:rsidR="00D42CE3" w:rsidRPr="00D42CE3" w:rsidRDefault="00D42CE3" w:rsidP="00D42CE3">
            <w:pPr>
              <w:rPr>
                <w:sz w:val="26"/>
                <w:szCs w:val="26"/>
              </w:rPr>
            </w:pPr>
            <w:r w:rsidRPr="00D42CE3">
              <w:rPr>
                <w:sz w:val="26"/>
                <w:szCs w:val="26"/>
              </w:rPr>
              <w:t>Tên node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36EA1" w14:textId="77777777" w:rsidR="00D42CE3" w:rsidRPr="00D42CE3" w:rsidRDefault="00D42CE3" w:rsidP="00D42CE3">
            <w:pPr>
              <w:rPr>
                <w:sz w:val="26"/>
                <w:szCs w:val="26"/>
              </w:rPr>
            </w:pPr>
            <w:r w:rsidRPr="00D42CE3">
              <w:rPr>
                <w:sz w:val="26"/>
                <w:szCs w:val="26"/>
              </w:rPr>
              <w:t>Chức năng</w:t>
            </w:r>
          </w:p>
        </w:tc>
      </w:tr>
      <w:tr w:rsidR="00D42CE3" w:rsidRPr="00D42CE3" w14:paraId="67B11039" w14:textId="77777777" w:rsidTr="00D42C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35E53" w14:textId="77777777" w:rsidR="00D42CE3" w:rsidRPr="00D42CE3" w:rsidRDefault="00D42CE3" w:rsidP="00D42CE3">
            <w:pPr>
              <w:rPr>
                <w:sz w:val="26"/>
                <w:szCs w:val="26"/>
              </w:rPr>
            </w:pPr>
            <w:r w:rsidRPr="00D42CE3">
              <w:rPr>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671B6" w14:textId="77777777" w:rsidR="00D42CE3" w:rsidRPr="00D42CE3" w:rsidRDefault="00D42CE3" w:rsidP="00D42CE3">
            <w:pPr>
              <w:rPr>
                <w:sz w:val="26"/>
                <w:szCs w:val="26"/>
              </w:rPr>
            </w:pPr>
            <w:r w:rsidRPr="00D42CE3">
              <w:rPr>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551F8" w14:textId="77777777" w:rsidR="00D42CE3" w:rsidRPr="00D42CE3" w:rsidRDefault="00D42CE3" w:rsidP="00D42CE3">
            <w:pPr>
              <w:rPr>
                <w:sz w:val="26"/>
                <w:szCs w:val="26"/>
              </w:rPr>
            </w:pPr>
            <w:r w:rsidRPr="00D42CE3">
              <w:rPr>
                <w:sz w:val="26"/>
                <w:szCs w:val="26"/>
              </w:rPr>
              <w:t>Serial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684CA" w14:textId="77777777" w:rsidR="00D42CE3" w:rsidRPr="00D42CE3" w:rsidRDefault="00D42CE3" w:rsidP="00D42CE3">
            <w:pPr>
              <w:rPr>
                <w:sz w:val="26"/>
                <w:szCs w:val="26"/>
              </w:rPr>
            </w:pPr>
            <w:r w:rsidRPr="00D42CE3">
              <w:rPr>
                <w:sz w:val="26"/>
                <w:szCs w:val="26"/>
              </w:rPr>
              <w:t>Lấy dữ liệu đầu vào thông qua giao thức Serial (Dữ liệu ra sẽ là String).</w:t>
            </w:r>
          </w:p>
        </w:tc>
      </w:tr>
      <w:tr w:rsidR="00D42CE3" w:rsidRPr="00D42CE3" w14:paraId="202C2885" w14:textId="77777777" w:rsidTr="00D42C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8488E" w14:textId="77777777" w:rsidR="00D42CE3" w:rsidRPr="00D42CE3" w:rsidRDefault="00D42CE3" w:rsidP="00D42CE3">
            <w:pPr>
              <w:rPr>
                <w:sz w:val="26"/>
                <w:szCs w:val="26"/>
              </w:rPr>
            </w:pPr>
            <w:r w:rsidRPr="00D42CE3">
              <w:rPr>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42E01" w14:textId="77777777" w:rsidR="00D42CE3" w:rsidRPr="00D42CE3" w:rsidRDefault="00D42CE3" w:rsidP="00D42CE3">
            <w:pPr>
              <w:rPr>
                <w:sz w:val="26"/>
                <w:szCs w:val="26"/>
              </w:rPr>
            </w:pPr>
            <w:r w:rsidRPr="00D42CE3">
              <w:rPr>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59B9B" w14:textId="77777777" w:rsidR="00D42CE3" w:rsidRPr="00D42CE3" w:rsidRDefault="00D42CE3" w:rsidP="00D42CE3">
            <w:pPr>
              <w:rPr>
                <w:sz w:val="26"/>
                <w:szCs w:val="26"/>
              </w:rPr>
            </w:pPr>
            <w:r w:rsidRPr="00D42CE3">
              <w:rPr>
                <w:sz w:val="26"/>
                <w:szCs w:val="26"/>
              </w:rPr>
              <w:t>Serial 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F4879" w14:textId="77777777" w:rsidR="00D42CE3" w:rsidRPr="00D42CE3" w:rsidRDefault="00D42CE3" w:rsidP="00D42CE3">
            <w:pPr>
              <w:rPr>
                <w:sz w:val="26"/>
                <w:szCs w:val="26"/>
              </w:rPr>
            </w:pPr>
            <w:r w:rsidRPr="00D42CE3">
              <w:rPr>
                <w:sz w:val="26"/>
                <w:szCs w:val="26"/>
              </w:rPr>
              <w:t>Gửi dữ liệu xuống Arduino qua giao thức Serial (Dữ liệu ra sẽ là String và \n để kết thúc lệnh).</w:t>
            </w:r>
          </w:p>
        </w:tc>
      </w:tr>
      <w:tr w:rsidR="00D42CE3" w:rsidRPr="00D42CE3" w14:paraId="02555FF9" w14:textId="77777777" w:rsidTr="00D42C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B32A2" w14:textId="77777777" w:rsidR="00D42CE3" w:rsidRPr="00D42CE3" w:rsidRDefault="00D42CE3" w:rsidP="00D42CE3">
            <w:pPr>
              <w:rPr>
                <w:sz w:val="26"/>
                <w:szCs w:val="26"/>
              </w:rPr>
            </w:pPr>
            <w:r w:rsidRPr="00D42CE3">
              <w:rPr>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25329" w14:textId="77777777" w:rsidR="00D42CE3" w:rsidRPr="00D42CE3" w:rsidRDefault="00D42CE3" w:rsidP="00D42CE3">
            <w:pPr>
              <w:rPr>
                <w:sz w:val="26"/>
                <w:szCs w:val="26"/>
              </w:rPr>
            </w:pPr>
            <w:r w:rsidRPr="00D42CE3">
              <w:rPr>
                <w:sz w:val="26"/>
                <w:szCs w:val="26"/>
              </w:rPr>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D0B5C" w14:textId="77777777" w:rsidR="00D42CE3" w:rsidRPr="00D42CE3" w:rsidRDefault="00D42CE3" w:rsidP="00D42CE3">
            <w:pPr>
              <w:rPr>
                <w:sz w:val="26"/>
                <w:szCs w:val="26"/>
              </w:rPr>
            </w:pPr>
            <w:r w:rsidRPr="00D42CE3">
              <w:rPr>
                <w:sz w:val="26"/>
                <w:szCs w:val="26"/>
              </w:rPr>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99C7E" w14:textId="77777777" w:rsidR="00D42CE3" w:rsidRPr="00D42CE3" w:rsidRDefault="00D42CE3" w:rsidP="00D42CE3">
            <w:pPr>
              <w:rPr>
                <w:sz w:val="26"/>
                <w:szCs w:val="26"/>
              </w:rPr>
            </w:pPr>
            <w:r w:rsidRPr="00D42CE3">
              <w:rPr>
                <w:sz w:val="26"/>
                <w:szCs w:val="26"/>
              </w:rPr>
              <w:t xml:space="preserve">Dùng để viết hàm sử dụng ngôn ngữ JavaScript. </w:t>
            </w:r>
          </w:p>
        </w:tc>
      </w:tr>
      <w:tr w:rsidR="00D42CE3" w:rsidRPr="00D42CE3" w14:paraId="6DEC8154" w14:textId="77777777" w:rsidTr="00D42C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F90E7" w14:textId="77777777" w:rsidR="00D42CE3" w:rsidRPr="00D42CE3" w:rsidRDefault="00D42CE3" w:rsidP="00D42CE3">
            <w:pPr>
              <w:rPr>
                <w:sz w:val="26"/>
                <w:szCs w:val="26"/>
              </w:rPr>
            </w:pPr>
            <w:r w:rsidRPr="00D42CE3">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69F4D" w14:textId="77777777" w:rsidR="00D42CE3" w:rsidRPr="00D42CE3" w:rsidRDefault="00D42CE3" w:rsidP="00D42CE3">
            <w:pPr>
              <w:rPr>
                <w:sz w:val="26"/>
                <w:szCs w:val="26"/>
              </w:rPr>
            </w:pPr>
            <w:r w:rsidRPr="00D42CE3">
              <w:rPr>
                <w:color w:val="000000"/>
                <w:sz w:val="26"/>
                <w:szCs w:val="26"/>
              </w:rPr>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A0BFE" w14:textId="77777777" w:rsidR="00D42CE3" w:rsidRPr="00D42CE3" w:rsidRDefault="00D42CE3" w:rsidP="00D42CE3">
            <w:pPr>
              <w:rPr>
                <w:sz w:val="26"/>
                <w:szCs w:val="26"/>
              </w:rPr>
            </w:pPr>
            <w:r w:rsidRPr="00D42CE3">
              <w:rPr>
                <w:color w:val="000000"/>
                <w:sz w:val="26"/>
                <w:szCs w:val="26"/>
              </w:rPr>
              <w:t>Switch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AB989" w14:textId="77777777" w:rsidR="00D42CE3" w:rsidRPr="00D42CE3" w:rsidRDefault="00D42CE3" w:rsidP="00D42CE3">
            <w:pPr>
              <w:rPr>
                <w:sz w:val="26"/>
                <w:szCs w:val="26"/>
              </w:rPr>
            </w:pPr>
            <w:r w:rsidRPr="00D42CE3">
              <w:rPr>
                <w:color w:val="000000"/>
                <w:sz w:val="26"/>
                <w:szCs w:val="26"/>
              </w:rPr>
              <w:t>Dùng để tách dữ liệu để xử lý hàm với điều kiện tách được chỉ định.</w:t>
            </w:r>
          </w:p>
        </w:tc>
      </w:tr>
      <w:tr w:rsidR="00D42CE3" w:rsidRPr="00D42CE3" w14:paraId="0F2C5A68" w14:textId="77777777" w:rsidTr="00D42C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A5513" w14:textId="77777777" w:rsidR="00D42CE3" w:rsidRPr="00D42CE3" w:rsidRDefault="00D42CE3" w:rsidP="00D42CE3">
            <w:pPr>
              <w:rPr>
                <w:sz w:val="26"/>
                <w:szCs w:val="26"/>
              </w:rPr>
            </w:pPr>
            <w:r w:rsidRPr="00D42CE3">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E808F" w14:textId="77777777" w:rsidR="00D42CE3" w:rsidRPr="00D42CE3" w:rsidRDefault="00D42CE3" w:rsidP="00D42CE3">
            <w:pPr>
              <w:rPr>
                <w:sz w:val="26"/>
                <w:szCs w:val="26"/>
              </w:rPr>
            </w:pPr>
            <w:r w:rsidRPr="00D42CE3">
              <w:rPr>
                <w:color w:val="000000"/>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6D2CE" w14:textId="77777777" w:rsidR="00D42CE3" w:rsidRPr="00D42CE3" w:rsidRDefault="00D42CE3" w:rsidP="00D42CE3">
            <w:pPr>
              <w:rPr>
                <w:sz w:val="26"/>
                <w:szCs w:val="26"/>
              </w:rPr>
            </w:pPr>
            <w:r w:rsidRPr="00D42CE3">
              <w:rPr>
                <w:color w:val="000000"/>
                <w:sz w:val="26"/>
                <w:szCs w:val="26"/>
              </w:rPr>
              <w:t>Debug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1EF0B" w14:textId="77777777" w:rsidR="00D42CE3" w:rsidRPr="00D42CE3" w:rsidRDefault="00D42CE3" w:rsidP="00D42CE3">
            <w:pPr>
              <w:keepNext/>
              <w:rPr>
                <w:sz w:val="26"/>
                <w:szCs w:val="26"/>
              </w:rPr>
            </w:pPr>
            <w:r w:rsidRPr="00D42CE3">
              <w:rPr>
                <w:color w:val="000000"/>
                <w:sz w:val="26"/>
                <w:szCs w:val="26"/>
              </w:rPr>
              <w:t xml:space="preserve">Dùng để xem output của một node có output bất kỳ. Dùng để kiểm tra dữ liệu đầu ra khi chạy. </w:t>
            </w:r>
          </w:p>
        </w:tc>
      </w:tr>
    </w:tbl>
    <w:p w14:paraId="3395005A" w14:textId="43B1A2DF" w:rsidR="00D42CE3" w:rsidRPr="00D42CE3" w:rsidRDefault="00D42CE3" w:rsidP="00D42CE3">
      <w:pPr>
        <w:pStyle w:val="Caption"/>
      </w:pPr>
      <w:bookmarkStart w:id="111" w:name="_Toc515790986"/>
      <w:r w:rsidRPr="00D42CE3">
        <w:t xml:space="preserve">Bảng </w:t>
      </w:r>
      <w:fldSimple w:instr=" SEQ Bảng \* ARABIC ">
        <w:r w:rsidR="0083427B">
          <w:rPr>
            <w:noProof/>
          </w:rPr>
          <w:t>9</w:t>
        </w:r>
      </w:fldSimple>
      <w:r w:rsidRPr="00D42CE3">
        <w:rPr>
          <w:noProof/>
        </w:rPr>
        <w:t xml:space="preserve"> Danh sách các node để gửi và nhận dữ liệu bằng Serial sử dụng RF</w:t>
      </w:r>
      <w:bookmarkEnd w:id="111"/>
    </w:p>
    <w:p w14:paraId="763B5BDA" w14:textId="77777777" w:rsidR="00D42CE3" w:rsidRPr="00D42CE3" w:rsidRDefault="00D42CE3" w:rsidP="00D42CE3">
      <w:pPr>
        <w:pStyle w:val="Nidungvnbn"/>
      </w:pPr>
      <w:r w:rsidRPr="00D42CE3">
        <w:lastRenderedPageBreak/>
        <w:t>Cấu hình từng node:</w:t>
      </w:r>
    </w:p>
    <w:p w14:paraId="4B5E2F33" w14:textId="77777777" w:rsidR="00C9687C" w:rsidRDefault="00D42CE3" w:rsidP="00C9687C">
      <w:pPr>
        <w:pStyle w:val="Nidungvnbn"/>
        <w:keepNext/>
        <w:jc w:val="center"/>
      </w:pPr>
      <w:r w:rsidRPr="00D42CE3">
        <w:rPr>
          <w:noProof/>
        </w:rPr>
        <w:drawing>
          <wp:inline distT="0" distB="0" distL="0" distR="0" wp14:anchorId="39FF8A6F" wp14:editId="098C2CBF">
            <wp:extent cx="3700131" cy="3269495"/>
            <wp:effectExtent l="0" t="0" r="0" b="7620"/>
            <wp:docPr id="91" name="Picture 91" descr="https://lh3.googleusercontent.com/IhrQOI62QRAI4Bv0sOnsPHC5wY1R8tAMLaRN-VWX4cKMq8_FKoDt2FeIYdNa5xcgqUtYT7ljTZeei3A8SG6B-tg7h2pz8lplrDlzmLO32HXvMkOLW4-zOWdqueHMAPY4FXpOoe9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h3.googleusercontent.com/IhrQOI62QRAI4Bv0sOnsPHC5wY1R8tAMLaRN-VWX4cKMq8_FKoDt2FeIYdNa5xcgqUtYT7ljTZeei3A8SG6B-tg7h2pz8lplrDlzmLO32HXvMkOLW4-zOWdqueHMAPY4FXpOoe9m"/>
                    <pic:cNvPicPr>
                      <a:picLocks noChangeAspect="1" noChangeArrowheads="1"/>
                    </pic:cNvPicPr>
                  </pic:nvPicPr>
                  <pic:blipFill rotWithShape="1">
                    <a:blip r:embed="rId87">
                      <a:extLst>
                        <a:ext uri="{28A0092B-C50C-407E-A947-70E740481C1C}">
                          <a14:useLocalDpi xmlns:a14="http://schemas.microsoft.com/office/drawing/2010/main" val="0"/>
                        </a:ext>
                      </a:extLst>
                    </a:blip>
                    <a:srcRect b="18616"/>
                    <a:stretch/>
                  </pic:blipFill>
                  <pic:spPr bwMode="auto">
                    <a:xfrm>
                      <a:off x="0" y="0"/>
                      <a:ext cx="3724138" cy="3290708"/>
                    </a:xfrm>
                    <a:prstGeom prst="rect">
                      <a:avLst/>
                    </a:prstGeom>
                    <a:noFill/>
                    <a:ln>
                      <a:noFill/>
                    </a:ln>
                    <a:extLst>
                      <a:ext uri="{53640926-AAD7-44D8-BBD7-CCE9431645EC}">
                        <a14:shadowObscured xmlns:a14="http://schemas.microsoft.com/office/drawing/2010/main"/>
                      </a:ext>
                    </a:extLst>
                  </pic:spPr>
                </pic:pic>
              </a:graphicData>
            </a:graphic>
          </wp:inline>
        </w:drawing>
      </w:r>
    </w:p>
    <w:p w14:paraId="76957875" w14:textId="5E388AAD" w:rsidR="00D42CE3" w:rsidRPr="00D42CE3" w:rsidRDefault="00C9687C" w:rsidP="00C9687C">
      <w:pPr>
        <w:pStyle w:val="Caption"/>
      </w:pPr>
      <w:bookmarkStart w:id="112" w:name="_Toc515790911"/>
      <w:r>
        <w:t xml:space="preserve">Hình </w:t>
      </w:r>
      <w:fldSimple w:instr=" SEQ Hình \* ARABIC ">
        <w:r w:rsidR="0083427B">
          <w:rPr>
            <w:noProof/>
          </w:rPr>
          <w:t>59</w:t>
        </w:r>
      </w:fldSimple>
      <w:r>
        <w:t xml:space="preserve"> </w:t>
      </w:r>
      <w:r w:rsidRPr="007A18BB">
        <w:t>Cấu hình node Serial in</w:t>
      </w:r>
      <w:bookmarkEnd w:id="112"/>
    </w:p>
    <w:p w14:paraId="391938A3" w14:textId="4B895EAE" w:rsidR="00D42CE3" w:rsidRPr="00D42CE3" w:rsidRDefault="00D42CE3" w:rsidP="00D42CE3">
      <w:pPr>
        <w:pStyle w:val="Nidungvnbn"/>
      </w:pPr>
      <w:r w:rsidRPr="00D42CE3">
        <w:t>Với node Serial in ta cần điền Serial Port mà ta đã cắm Zigbee vào Raspberry thông qua cổng USB (sử dụng mạch chuyển UART sang USB PL2303). Để biết cổng port ta đang sử dụng trên Raspberry ta mở Terminal và sử dụng câu lệnh dưới đây:</w:t>
      </w:r>
    </w:p>
    <w:tbl>
      <w:tblPr>
        <w:tblW w:w="9080" w:type="dxa"/>
        <w:tblCellMar>
          <w:top w:w="15" w:type="dxa"/>
          <w:left w:w="15" w:type="dxa"/>
          <w:bottom w:w="15" w:type="dxa"/>
          <w:right w:w="15" w:type="dxa"/>
        </w:tblCellMar>
        <w:tblLook w:val="04A0" w:firstRow="1" w:lastRow="0" w:firstColumn="1" w:lastColumn="0" w:noHBand="0" w:noVBand="1"/>
      </w:tblPr>
      <w:tblGrid>
        <w:gridCol w:w="9080"/>
      </w:tblGrid>
      <w:tr w:rsidR="00D42CE3" w:rsidRPr="00D42CE3" w14:paraId="387CEDF6" w14:textId="77777777" w:rsidTr="00D42CE3">
        <w:tc>
          <w:tcPr>
            <w:tcW w:w="9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E8C66" w14:textId="77777777" w:rsidR="00D42CE3" w:rsidRPr="00D42CE3" w:rsidRDefault="00D42CE3" w:rsidP="00D42CE3">
            <w:pPr>
              <w:pStyle w:val="Nidungvnbn"/>
            </w:pPr>
            <w:r w:rsidRPr="00D42CE3">
              <w:rPr>
                <w:color w:val="000000"/>
              </w:rPr>
              <w:t>sudo dmesg | grep tty</w:t>
            </w:r>
          </w:p>
        </w:tc>
      </w:tr>
    </w:tbl>
    <w:p w14:paraId="2BC1C618" w14:textId="77777777" w:rsidR="00D42CE3" w:rsidRPr="00D42CE3" w:rsidRDefault="00D42CE3" w:rsidP="00D42CE3">
      <w:pPr>
        <w:pStyle w:val="Nidungvnbn"/>
      </w:pPr>
      <w:r w:rsidRPr="00D42CE3">
        <w:t>Kết quả sẽ hiển thị như hình dưới:</w:t>
      </w:r>
    </w:p>
    <w:p w14:paraId="3AB82AF8" w14:textId="77777777" w:rsidR="00C9687C" w:rsidRDefault="00D42CE3" w:rsidP="00C9687C">
      <w:pPr>
        <w:pStyle w:val="Nidungvnbn"/>
        <w:keepNext/>
        <w:jc w:val="center"/>
      </w:pPr>
      <w:r w:rsidRPr="00D42CE3">
        <w:rPr>
          <w:noProof/>
        </w:rPr>
        <w:drawing>
          <wp:inline distT="0" distB="0" distL="0" distR="0" wp14:anchorId="1B6E9AF2" wp14:editId="7B5FD4C6">
            <wp:extent cx="5123815" cy="1544955"/>
            <wp:effectExtent l="0" t="0" r="635" b="0"/>
            <wp:docPr id="90" name="Picture 90" descr="https://lh6.googleusercontent.com/dmYpyvemnGKCTqdHdU0uIUktuyEJXgjfLbhrpB1VXqlvwOkqMKEvyCiCdE_9ruXaoFWxeuPdZW6oQKvjO6vKnOl-NPhIeoanki6rVNxUBRIwL0-M_BhjtBNeKgmqtQkaDeTdY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lh6.googleusercontent.com/dmYpyvemnGKCTqdHdU0uIUktuyEJXgjfLbhrpB1VXqlvwOkqMKEvyCiCdE_9ruXaoFWxeuPdZW6oQKvjO6vKnOl-NPhIeoanki6rVNxUBRIwL0-M_BhjtBNeKgmqtQkaDeTdYd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23815" cy="1544955"/>
                    </a:xfrm>
                    <a:prstGeom prst="rect">
                      <a:avLst/>
                    </a:prstGeom>
                    <a:noFill/>
                    <a:ln>
                      <a:noFill/>
                    </a:ln>
                  </pic:spPr>
                </pic:pic>
              </a:graphicData>
            </a:graphic>
          </wp:inline>
        </w:drawing>
      </w:r>
    </w:p>
    <w:p w14:paraId="43D94463" w14:textId="74E411F8" w:rsidR="00D42CE3" w:rsidRPr="00D42CE3" w:rsidRDefault="00C9687C" w:rsidP="00C9687C">
      <w:pPr>
        <w:pStyle w:val="Caption"/>
      </w:pPr>
      <w:bookmarkStart w:id="113" w:name="_Toc515790912"/>
      <w:r>
        <w:t xml:space="preserve">Hình </w:t>
      </w:r>
      <w:fldSimple w:instr=" SEQ Hình \* ARABIC ">
        <w:r w:rsidR="0083427B">
          <w:rPr>
            <w:noProof/>
          </w:rPr>
          <w:t>60</w:t>
        </w:r>
      </w:fldSimple>
      <w:r>
        <w:t xml:space="preserve"> </w:t>
      </w:r>
      <w:r w:rsidRPr="00117EC7">
        <w:t>Kiểm tra cổng port cắm Zigbee trên Raspberry</w:t>
      </w:r>
      <w:bookmarkEnd w:id="113"/>
    </w:p>
    <w:p w14:paraId="76106942" w14:textId="0C407053" w:rsidR="00D42CE3" w:rsidRPr="00D42CE3" w:rsidRDefault="00D42CE3" w:rsidP="00D42CE3">
      <w:pPr>
        <w:pStyle w:val="Nidungvnbn"/>
      </w:pPr>
      <w:r w:rsidRPr="00D42CE3">
        <w:lastRenderedPageBreak/>
        <w:t>Ta sẽ để ý dòng pl2303 converter now attached to ttyUSB0, với ttyUSB0 là port ta sẽ điền trên node Serial in. Mục baudrate ta điền baud</w:t>
      </w:r>
      <w:r w:rsidR="00A056AB">
        <w:t>rate đã cài đặt ở trên Zigbee (</w:t>
      </w:r>
      <w:r w:rsidRPr="00D42CE3">
        <w:t>ở đây là 115200), các tùy chọn khác ta để mặc định.</w:t>
      </w:r>
    </w:p>
    <w:p w14:paraId="4A53C9B9" w14:textId="77777777" w:rsidR="00C9687C" w:rsidRDefault="00D42CE3" w:rsidP="00C9687C">
      <w:pPr>
        <w:pStyle w:val="Nidungvnbn"/>
        <w:keepNext/>
        <w:jc w:val="center"/>
      </w:pPr>
      <w:r w:rsidRPr="00D42CE3">
        <w:rPr>
          <w:noProof/>
        </w:rPr>
        <w:drawing>
          <wp:inline distT="0" distB="0" distL="0" distR="0" wp14:anchorId="7D3AE87D" wp14:editId="76A4346C">
            <wp:extent cx="3971556" cy="2732157"/>
            <wp:effectExtent l="0" t="0" r="0" b="0"/>
            <wp:docPr id="89" name="Picture 89" descr="https://lh5.googleusercontent.com/M-xILtvhFSKB26QERmdfhPIpL8VKnAXR6b5ZB9UwecC05z4Zr-ERnjA8zkjRCWDEt7Aedu4JHVO9iQMEhXyPgNy4GOOUrxbz-VYhOqjnfVovC9kazrHNDo9Y7Lt1X58Cx8B1-X7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lh5.googleusercontent.com/M-xILtvhFSKB26QERmdfhPIpL8VKnAXR6b5ZB9UwecC05z4Zr-ERnjA8zkjRCWDEt7Aedu4JHVO9iQMEhXyPgNy4GOOUrxbz-VYhOqjnfVovC9kazrHNDo9Y7Lt1X58Cx8B1-X7k"/>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38588" cy="2778271"/>
                    </a:xfrm>
                    <a:prstGeom prst="rect">
                      <a:avLst/>
                    </a:prstGeom>
                    <a:noFill/>
                    <a:ln>
                      <a:noFill/>
                    </a:ln>
                  </pic:spPr>
                </pic:pic>
              </a:graphicData>
            </a:graphic>
          </wp:inline>
        </w:drawing>
      </w:r>
    </w:p>
    <w:p w14:paraId="6EA30A27" w14:textId="309CA644" w:rsidR="00D42CE3" w:rsidRPr="00D42CE3" w:rsidRDefault="00C9687C" w:rsidP="00C9687C">
      <w:pPr>
        <w:pStyle w:val="Caption"/>
      </w:pPr>
      <w:bookmarkStart w:id="114" w:name="_Toc515790913"/>
      <w:r>
        <w:t xml:space="preserve">Hình </w:t>
      </w:r>
      <w:fldSimple w:instr=" SEQ Hình \* ARABIC ">
        <w:r w:rsidR="0083427B">
          <w:rPr>
            <w:noProof/>
          </w:rPr>
          <w:t>61</w:t>
        </w:r>
      </w:fldSimple>
      <w:r>
        <w:t xml:space="preserve"> </w:t>
      </w:r>
      <w:r w:rsidRPr="00013712">
        <w:t>Cấu hình node getTempToCompare</w:t>
      </w:r>
      <w:bookmarkEnd w:id="114"/>
    </w:p>
    <w:p w14:paraId="6C3DC4BA" w14:textId="6EBD9F1A" w:rsidR="00D42CE3" w:rsidRPr="00D42CE3" w:rsidRDefault="00D42CE3" w:rsidP="00D42CE3">
      <w:pPr>
        <w:pStyle w:val="Nidungvnbn"/>
      </w:pPr>
      <w:r w:rsidRPr="00D42CE3">
        <w:t>Node này ta sử dụng để tách dữ liệu nhiệt độ ra khỏi chuỗi dữ liệu được gửi lên vì DHT11 đo được cả nhiệt độ và độ ẩm. Định dạng của chuỗi dữ liệu gửi lên từ Arduino sẽ có dạng “xx,</w:t>
      </w:r>
      <w:r w:rsidR="00EA22D6">
        <w:t xml:space="preserve"> </w:t>
      </w:r>
      <w:r w:rsidRPr="00D42CE3">
        <w:t>xx;</w:t>
      </w:r>
      <w:r w:rsidR="00EA22D6">
        <w:t xml:space="preserve"> </w:t>
      </w:r>
      <w:r w:rsidRPr="00D42CE3">
        <w:t>yy,</w:t>
      </w:r>
      <w:r w:rsidR="00EA22D6">
        <w:t xml:space="preserve"> </w:t>
      </w:r>
      <w:r w:rsidRPr="00D42CE3">
        <w:t>yy” với x và y là các số tự nhiên. Sau khi lấy ra nhiệt độ ta chuyển kiểu dữ liệu về dạng số để chuyển cho node Switch.</w:t>
      </w:r>
    </w:p>
    <w:p w14:paraId="7867D4F1" w14:textId="77777777" w:rsidR="00C9687C" w:rsidRDefault="00D42CE3" w:rsidP="00C9687C">
      <w:pPr>
        <w:pStyle w:val="Nidungvnbn"/>
        <w:keepNext/>
        <w:jc w:val="center"/>
      </w:pPr>
      <w:r w:rsidRPr="00D42CE3">
        <w:rPr>
          <w:noProof/>
        </w:rPr>
        <w:drawing>
          <wp:inline distT="0" distB="0" distL="0" distR="0" wp14:anchorId="57F5F48D" wp14:editId="7B23E616">
            <wp:extent cx="3930118" cy="2247777"/>
            <wp:effectExtent l="0" t="0" r="0" b="635"/>
            <wp:docPr id="88" name="Picture 88" descr="https://lh4.googleusercontent.com/w2lpXndeMijquwo5PFKuqlMRJHA3Cxc0Tnp5wPYEB1H-9nPJM6NozCyMaqiDhJkq5Fieg9xO8ivMw-uJPbg3tujUW3Wj5l6Rv5cpF9C7ltFbU1lKzlb-d0nB_fl73EbWeHSWxH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lh4.googleusercontent.com/w2lpXndeMijquwo5PFKuqlMRJHA3Cxc0Tnp5wPYEB1H-9nPJM6NozCyMaqiDhJkq5Fieg9xO8ivMw-uJPbg3tujUW3Wj5l6Rv5cpF9C7ltFbU1lKzlb-d0nB_fl73EbWeHSWxH7B"/>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52068" cy="2260331"/>
                    </a:xfrm>
                    <a:prstGeom prst="rect">
                      <a:avLst/>
                    </a:prstGeom>
                    <a:noFill/>
                    <a:ln>
                      <a:noFill/>
                    </a:ln>
                  </pic:spPr>
                </pic:pic>
              </a:graphicData>
            </a:graphic>
          </wp:inline>
        </w:drawing>
      </w:r>
    </w:p>
    <w:p w14:paraId="18B0FF3F" w14:textId="014A9D3C" w:rsidR="00D42CE3" w:rsidRPr="00D42CE3" w:rsidRDefault="00C9687C" w:rsidP="00C9687C">
      <w:pPr>
        <w:pStyle w:val="Caption"/>
      </w:pPr>
      <w:bookmarkStart w:id="115" w:name="_Toc515790914"/>
      <w:r>
        <w:t xml:space="preserve">Hình </w:t>
      </w:r>
      <w:fldSimple w:instr=" SEQ Hình \* ARABIC ">
        <w:r w:rsidR="0083427B">
          <w:rPr>
            <w:noProof/>
          </w:rPr>
          <w:t>62</w:t>
        </w:r>
      </w:fldSimple>
      <w:r>
        <w:t xml:space="preserve"> C</w:t>
      </w:r>
      <w:r w:rsidRPr="00D42CE3">
        <w:t>ấu hình node Switch</w:t>
      </w:r>
      <w:bookmarkEnd w:id="115"/>
    </w:p>
    <w:p w14:paraId="593CC81C" w14:textId="1A10E37F" w:rsidR="00D42CE3" w:rsidRPr="00D42CE3" w:rsidRDefault="00D42CE3" w:rsidP="00D42CE3">
      <w:pPr>
        <w:pStyle w:val="Nidungvnbn"/>
      </w:pPr>
    </w:p>
    <w:p w14:paraId="0BD5CB2B" w14:textId="77777777" w:rsidR="00D42CE3" w:rsidRPr="00D42CE3" w:rsidRDefault="00D42CE3" w:rsidP="00D42CE3">
      <w:pPr>
        <w:pStyle w:val="Nidungvnbn"/>
      </w:pPr>
    </w:p>
    <w:p w14:paraId="23DFE0CD" w14:textId="77777777" w:rsidR="00D42CE3" w:rsidRPr="00D42CE3" w:rsidRDefault="00D42CE3" w:rsidP="00D42CE3">
      <w:pPr>
        <w:pStyle w:val="Nidungvnbn"/>
      </w:pPr>
      <w:r w:rsidRPr="00D42CE3">
        <w:t>Với Node này ta cấu hình điều kiện để thực hiện gửi lệnh xuống Arduino Uno, ở đây là khi nhiệt độ &gt;= 37 thì ta sẽ thực hiện dòng 1 ở điều kiện ra (gọi node tạo câu lệnh).</w:t>
      </w:r>
    </w:p>
    <w:p w14:paraId="230CE715" w14:textId="77777777" w:rsidR="00C9687C" w:rsidRDefault="00D42CE3" w:rsidP="00C9687C">
      <w:pPr>
        <w:pStyle w:val="Nidungvnbn"/>
        <w:keepNext/>
        <w:jc w:val="center"/>
      </w:pPr>
      <w:r w:rsidRPr="00D42CE3">
        <w:rPr>
          <w:noProof/>
        </w:rPr>
        <w:drawing>
          <wp:inline distT="0" distB="0" distL="0" distR="0" wp14:anchorId="11B3A9DB" wp14:editId="6FA0DC77">
            <wp:extent cx="2582657" cy="1499191"/>
            <wp:effectExtent l="0" t="0" r="8255" b="6350"/>
            <wp:docPr id="87" name="Picture 87" descr="https://lh3.googleusercontent.com/mo3v9NPbonjEto-ZX81zcklLfNDgI7QDTq3oxDB5Glwol7uvsQiiBKVguJ2SfAazFnRLVtkdoloKVnj-qEqSoBPxlnZE1vZSMLULCylWtUpATrmnP9gTTKGI5VLzlhmo0Q0c9H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lh3.googleusercontent.com/mo3v9NPbonjEto-ZX81zcklLfNDgI7QDTq3oxDB5Glwol7uvsQiiBKVguJ2SfAazFnRLVtkdoloKVnj-qEqSoBPxlnZE1vZSMLULCylWtUpATrmnP9gTTKGI5VLzlhmo0Q0c9HQ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47190" cy="1594700"/>
                    </a:xfrm>
                    <a:prstGeom prst="rect">
                      <a:avLst/>
                    </a:prstGeom>
                    <a:noFill/>
                    <a:ln>
                      <a:noFill/>
                    </a:ln>
                  </pic:spPr>
                </pic:pic>
              </a:graphicData>
            </a:graphic>
          </wp:inline>
        </w:drawing>
      </w:r>
    </w:p>
    <w:p w14:paraId="0391E651" w14:textId="1F31068E" w:rsidR="00D42CE3" w:rsidRPr="00D42CE3" w:rsidRDefault="00C9687C" w:rsidP="00C9687C">
      <w:pPr>
        <w:pStyle w:val="Caption"/>
      </w:pPr>
      <w:bookmarkStart w:id="116" w:name="_Toc515790915"/>
      <w:r>
        <w:t xml:space="preserve">Hình </w:t>
      </w:r>
      <w:fldSimple w:instr=" SEQ Hình \* ARABIC ">
        <w:r w:rsidR="0083427B">
          <w:rPr>
            <w:noProof/>
          </w:rPr>
          <w:t>63</w:t>
        </w:r>
      </w:fldSimple>
      <w:r>
        <w:t xml:space="preserve"> </w:t>
      </w:r>
      <w:r w:rsidRPr="00E56364">
        <w:t>Cấu hình node tạo lệnh - Serial</w:t>
      </w:r>
      <w:bookmarkEnd w:id="116"/>
    </w:p>
    <w:p w14:paraId="0F3D6F2C" w14:textId="77777777" w:rsidR="00D42CE3" w:rsidRPr="00D42CE3" w:rsidRDefault="00D42CE3" w:rsidP="00D42CE3">
      <w:pPr>
        <w:pStyle w:val="Nidungvnbn"/>
      </w:pPr>
      <w:r w:rsidRPr="00D42CE3">
        <w:t>Sau khi so sánh mà thỏa điều kiện ở node Switch thì node này sẽ được gọi và tạo lệnh sau đó thông qua node Serial out tới Arduino Uno.</w:t>
      </w:r>
    </w:p>
    <w:p w14:paraId="5495045E" w14:textId="77777777" w:rsidR="00C9687C" w:rsidRDefault="00D42CE3" w:rsidP="00C9687C">
      <w:pPr>
        <w:pStyle w:val="Nidungvnbn"/>
        <w:keepNext/>
        <w:jc w:val="center"/>
      </w:pPr>
      <w:r w:rsidRPr="00D42CE3">
        <w:rPr>
          <w:noProof/>
        </w:rPr>
        <w:drawing>
          <wp:inline distT="0" distB="0" distL="0" distR="0" wp14:anchorId="3487E7DD" wp14:editId="0CD0F988">
            <wp:extent cx="2925905" cy="2594344"/>
            <wp:effectExtent l="0" t="0" r="8255" b="0"/>
            <wp:docPr id="86" name="Picture 86" descr="https://lh5.googleusercontent.com/s--jTOWT8NqpmrBMr03friwHPNE7gPz3lt0qB4kUSJ2e8lWlS2ZfPrG2mc06lM3CuLnjO7vDgj4i0kqU4r5YYvA4RtyMXbhAK6HVQ2wi0wyg_Ji582KPajfSnROTDCI2j2Xqdc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lh5.googleusercontent.com/s--jTOWT8NqpmrBMr03friwHPNE7gPz3lt0qB4kUSJ2e8lWlS2ZfPrG2mc06lM3CuLnjO7vDgj4i0kqU4r5YYvA4RtyMXbhAK6HVQ2wi0wyg_Ji582KPajfSnROTDCI2j2XqdcWk"/>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56557" cy="2621522"/>
                    </a:xfrm>
                    <a:prstGeom prst="rect">
                      <a:avLst/>
                    </a:prstGeom>
                    <a:noFill/>
                    <a:ln>
                      <a:noFill/>
                    </a:ln>
                  </pic:spPr>
                </pic:pic>
              </a:graphicData>
            </a:graphic>
          </wp:inline>
        </w:drawing>
      </w:r>
    </w:p>
    <w:p w14:paraId="6F8EFC43" w14:textId="614D18A5" w:rsidR="00D42CE3" w:rsidRPr="00D42CE3" w:rsidRDefault="00C9687C" w:rsidP="00C9687C">
      <w:pPr>
        <w:pStyle w:val="Caption"/>
      </w:pPr>
      <w:bookmarkStart w:id="117" w:name="_Toc515790916"/>
      <w:r>
        <w:t xml:space="preserve">Hình </w:t>
      </w:r>
      <w:fldSimple w:instr=" SEQ Hình \* ARABIC ">
        <w:r w:rsidR="0083427B">
          <w:rPr>
            <w:noProof/>
          </w:rPr>
          <w:t>64</w:t>
        </w:r>
      </w:fldSimple>
      <w:r>
        <w:t xml:space="preserve"> </w:t>
      </w:r>
      <w:r w:rsidRPr="00623BC5">
        <w:t>Cấu hình node Serial out</w:t>
      </w:r>
      <w:bookmarkEnd w:id="117"/>
    </w:p>
    <w:p w14:paraId="5B7097E4" w14:textId="77777777" w:rsidR="00D42CE3" w:rsidRPr="00D42CE3" w:rsidRDefault="00D42CE3" w:rsidP="00D42CE3">
      <w:pPr>
        <w:pStyle w:val="Nidungvnbn"/>
      </w:pPr>
      <w:r w:rsidRPr="00D42CE3">
        <w:t>Cấu hình node Serial out sẽ tương tự với Serial in (cùng baudrate và cùng Serial Port). Sau khi đã cài đặt các node như trên ta tiến hành nối dây giữa các node như sau để được một Flow hoàn chỉnh (gửi và nhận dữ liệu bằng Serial qua RF giữa Node-red và Arduino Uno):</w:t>
      </w:r>
    </w:p>
    <w:p w14:paraId="6E04B4D0" w14:textId="77777777" w:rsidR="00C9687C" w:rsidRDefault="00D42CE3" w:rsidP="003732C6">
      <w:pPr>
        <w:pStyle w:val="Nidungvnbn"/>
        <w:keepNext/>
        <w:jc w:val="center"/>
      </w:pPr>
      <w:r w:rsidRPr="00D42CE3">
        <w:rPr>
          <w:noProof/>
        </w:rPr>
        <w:lastRenderedPageBreak/>
        <w:drawing>
          <wp:inline distT="0" distB="0" distL="0" distR="0" wp14:anchorId="5CD6D0B1" wp14:editId="7464D8C9">
            <wp:extent cx="5284382" cy="1527728"/>
            <wp:effectExtent l="0" t="0" r="0" b="0"/>
            <wp:docPr id="85" name="Picture 85" descr="https://lh5.googleusercontent.com/oJ9wESFAhGpReUy1Nsl1Uj9ag9RZRg4z6p9id7yIKihcI4vE3-utsDTniaZgkOhZ0xqK8cGCPSxbI-E_XUd12ExTuPh-Le9ccI6YF-vQJWKLsf4alSARd1TJ3DfyqPcGUw1iGE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lh5.googleusercontent.com/oJ9wESFAhGpReUy1Nsl1Uj9ag9RZRg4z6p9id7yIKihcI4vE3-utsDTniaZgkOhZ0xqK8cGCPSxbI-E_XUd12ExTuPh-Le9ccI6YF-vQJWKLsf4alSARd1TJ3DfyqPcGUw1iGEOf"/>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02628" cy="1533003"/>
                    </a:xfrm>
                    <a:prstGeom prst="rect">
                      <a:avLst/>
                    </a:prstGeom>
                    <a:noFill/>
                    <a:ln>
                      <a:noFill/>
                    </a:ln>
                  </pic:spPr>
                </pic:pic>
              </a:graphicData>
            </a:graphic>
          </wp:inline>
        </w:drawing>
      </w:r>
    </w:p>
    <w:p w14:paraId="097FE1EB" w14:textId="1103BEAB" w:rsidR="00D42CE3" w:rsidRPr="00D42CE3" w:rsidRDefault="00C9687C" w:rsidP="003732C6">
      <w:pPr>
        <w:pStyle w:val="Caption"/>
      </w:pPr>
      <w:bookmarkStart w:id="118" w:name="_Toc515790917"/>
      <w:r>
        <w:t xml:space="preserve">Hình </w:t>
      </w:r>
      <w:fldSimple w:instr=" SEQ Hình \* ARABIC ">
        <w:r w:rsidR="0083427B">
          <w:rPr>
            <w:noProof/>
          </w:rPr>
          <w:t>65</w:t>
        </w:r>
      </w:fldSimple>
      <w:r>
        <w:t xml:space="preserve"> </w:t>
      </w:r>
      <w:r w:rsidRPr="00464B60">
        <w:t>Flow gửi và nhận dữ liệu bằng Serial qua RF trên node-red</w:t>
      </w:r>
      <w:bookmarkEnd w:id="118"/>
    </w:p>
    <w:p w14:paraId="5569F8D0" w14:textId="77777777" w:rsidR="004B7C3B" w:rsidRPr="00D42CE3" w:rsidRDefault="004B7C3B" w:rsidP="004B7C3B">
      <w:pPr>
        <w:pStyle w:val="Nidungvnbn"/>
      </w:pPr>
    </w:p>
    <w:p w14:paraId="40CA5026" w14:textId="77777777" w:rsidR="004B7C3B" w:rsidRPr="00D42CE3" w:rsidRDefault="004B7C3B">
      <w:pPr>
        <w:spacing w:after="200" w:line="276" w:lineRule="auto"/>
        <w:rPr>
          <w:b/>
          <w:sz w:val="32"/>
          <w:szCs w:val="32"/>
        </w:rPr>
      </w:pPr>
      <w:r w:rsidRPr="00D42CE3">
        <w:br w:type="page"/>
      </w:r>
    </w:p>
    <w:p w14:paraId="6B34D249" w14:textId="0C5A2DEC" w:rsidR="0008254B" w:rsidRDefault="00D90816" w:rsidP="00D90816">
      <w:pPr>
        <w:pStyle w:val="Chng"/>
        <w:numPr>
          <w:ilvl w:val="0"/>
          <w:numId w:val="0"/>
        </w:numPr>
        <w:ind w:left="360" w:hanging="360"/>
        <w:jc w:val="left"/>
      </w:pPr>
      <w:bookmarkStart w:id="119" w:name="_Toc515791418"/>
      <w:r w:rsidRPr="00D42CE3">
        <w:rPr>
          <w:lang w:val="en-US"/>
        </w:rPr>
        <w:lastRenderedPageBreak/>
        <w:t xml:space="preserve">Chương 3 - </w:t>
      </w:r>
      <w:r w:rsidR="00E17C86" w:rsidRPr="00D42CE3">
        <w:t>Nghiên cứu thực nghiệm</w:t>
      </w:r>
      <w:bookmarkEnd w:id="119"/>
    </w:p>
    <w:p w14:paraId="5DFB9B3B" w14:textId="77777777" w:rsidR="00CC1512" w:rsidRPr="00CC1512" w:rsidRDefault="00CC1512" w:rsidP="00201139">
      <w:pPr>
        <w:pStyle w:val="ListParagraph"/>
        <w:numPr>
          <w:ilvl w:val="0"/>
          <w:numId w:val="3"/>
        </w:numPr>
        <w:tabs>
          <w:tab w:val="center" w:pos="6379"/>
        </w:tabs>
        <w:spacing w:line="360" w:lineRule="auto"/>
        <w:contextualSpacing w:val="0"/>
        <w:jc w:val="center"/>
        <w:rPr>
          <w:b/>
          <w:vanish/>
          <w:sz w:val="32"/>
          <w:szCs w:val="32"/>
          <w:lang w:val="vi-VN"/>
        </w:rPr>
      </w:pPr>
    </w:p>
    <w:p w14:paraId="7AA07E96" w14:textId="1ACD6E65" w:rsidR="00CC1512" w:rsidRDefault="00CC1512" w:rsidP="00CC1512">
      <w:pPr>
        <w:pStyle w:val="Tiumccp1"/>
      </w:pPr>
      <w:r>
        <w:t xml:space="preserve"> </w:t>
      </w:r>
      <w:bookmarkStart w:id="120" w:name="_Toc515791419"/>
      <w:r>
        <w:t>Giới thiệu về Node-red</w:t>
      </w:r>
      <w:bookmarkEnd w:id="120"/>
    </w:p>
    <w:p w14:paraId="43FE2A1B" w14:textId="201D86AB" w:rsidR="00CC1512" w:rsidRPr="00CC1512" w:rsidRDefault="00CC1512" w:rsidP="00CC1512">
      <w:pPr>
        <w:pStyle w:val="Nidungvnbn"/>
      </w:pPr>
      <w:r w:rsidRPr="00CC1512">
        <w:t>Node-RED được dựa trên Node.js, nó có thể được xem như một web server mà bạn có thể cấu hình tùy chỉnh các chức năng gọi là “flow” từ bất kỳ trình duyệt nào trên máy tính. Mỗi ứng dụng Node-RED bao gồm các node có thể liên kết được với nhau với các dạng là input, output và operation.</w:t>
      </w:r>
    </w:p>
    <w:p w14:paraId="08A2360A" w14:textId="77777777" w:rsidR="00CC1512" w:rsidRPr="00CC1512" w:rsidRDefault="00CC1512" w:rsidP="00CC1512">
      <w:pPr>
        <w:pStyle w:val="Nidungvnbn"/>
      </w:pPr>
      <w:r w:rsidRPr="00CC1512">
        <w:t>Một ví dụ đơn giản để chúng ta có thể hình dung được các node khác nhau sẽ tương tác như thế nào</w:t>
      </w:r>
    </w:p>
    <w:p w14:paraId="45E97C72" w14:textId="77777777" w:rsidR="00CC1512" w:rsidRDefault="00CC1512" w:rsidP="00CC1512">
      <w:pPr>
        <w:pStyle w:val="Nidungvnbn"/>
        <w:keepNext/>
        <w:jc w:val="center"/>
      </w:pPr>
      <w:r w:rsidRPr="00CC1512">
        <w:rPr>
          <w:noProof/>
        </w:rPr>
        <w:drawing>
          <wp:inline distT="0" distB="0" distL="0" distR="0" wp14:anchorId="3F23915D" wp14:editId="7D974E52">
            <wp:extent cx="4095750" cy="914400"/>
            <wp:effectExtent l="0" t="0" r="0" b="0"/>
            <wp:docPr id="19" name="Picture 19" descr="https://i1.wp.com/hocarm.org/wp-content/uploads/2017/04/generic_node_red.png?resize=430%2C9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1.wp.com/hocarm.org/wp-content/uploads/2017/04/generic_node_red.png?resize=430%2C96&amp;ssl=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95750" cy="914400"/>
                    </a:xfrm>
                    <a:prstGeom prst="rect">
                      <a:avLst/>
                    </a:prstGeom>
                    <a:noFill/>
                    <a:ln>
                      <a:noFill/>
                    </a:ln>
                  </pic:spPr>
                </pic:pic>
              </a:graphicData>
            </a:graphic>
          </wp:inline>
        </w:drawing>
      </w:r>
    </w:p>
    <w:p w14:paraId="51FFC425" w14:textId="7789256A" w:rsidR="00CC1512" w:rsidRPr="00CC1512" w:rsidRDefault="00CC1512" w:rsidP="00CC1512">
      <w:pPr>
        <w:pStyle w:val="Caption"/>
      </w:pPr>
      <w:bookmarkStart w:id="121" w:name="_Toc515790918"/>
      <w:r>
        <w:t xml:space="preserve">Hình </w:t>
      </w:r>
      <w:fldSimple w:instr=" SEQ Hình \* ARABIC ">
        <w:r w:rsidR="0083427B">
          <w:rPr>
            <w:noProof/>
          </w:rPr>
          <w:t>66</w:t>
        </w:r>
      </w:fldSimple>
      <w:r>
        <w:t xml:space="preserve"> Tương tác giữa </w:t>
      </w:r>
      <w:r w:rsidRPr="00CC1512">
        <w:t>các node khác nhau</w:t>
      </w:r>
      <w:bookmarkEnd w:id="121"/>
    </w:p>
    <w:p w14:paraId="5C14A737" w14:textId="20623DD1" w:rsidR="00CC1512" w:rsidRPr="00CC1512" w:rsidRDefault="00CC1512" w:rsidP="00CC1512">
      <w:pPr>
        <w:pStyle w:val="Nidungvnbn"/>
      </w:pPr>
      <w:r w:rsidRPr="00CC1512">
        <w:t>Với Node-RED ta có thể hình dung cách tương tác và giao tiếp với các thiết bị một cách tổng quan như hình dưới. Ở đây máy tính của mình</w:t>
      </w:r>
      <w:r w:rsidR="001606E2">
        <w:t xml:space="preserve"> (raspberry pi)</w:t>
      </w:r>
      <w:r w:rsidRPr="00CC1512">
        <w:t xml:space="preserve"> sẽ đóng vai trò là server và client</w:t>
      </w:r>
    </w:p>
    <w:p w14:paraId="48197961" w14:textId="77777777" w:rsidR="00A056AB" w:rsidRDefault="00CC1512" w:rsidP="00A056AB">
      <w:pPr>
        <w:pStyle w:val="Nidungvnbn"/>
        <w:keepNext/>
        <w:jc w:val="center"/>
      </w:pPr>
      <w:r w:rsidRPr="00CC1512">
        <w:rPr>
          <w:noProof/>
        </w:rPr>
        <w:drawing>
          <wp:inline distT="0" distB="0" distL="0" distR="0" wp14:anchorId="528C7427" wp14:editId="4ECD0EF4">
            <wp:extent cx="5248275" cy="2601644"/>
            <wp:effectExtent l="0" t="0" r="0" b="0"/>
            <wp:docPr id="18" name="Picture 18" descr="https://i1.wp.com/hocarm.org/wp-content/uploads/2017/04/what_is_node_red-1-e1491292404150.png?resize=700%2C347&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1.wp.com/hocarm.org/wp-content/uploads/2017/04/what_is_node_red-1-e1491292404150.png?resize=700%2C347&amp;ssl=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87571" cy="2621123"/>
                    </a:xfrm>
                    <a:prstGeom prst="rect">
                      <a:avLst/>
                    </a:prstGeom>
                    <a:noFill/>
                    <a:ln>
                      <a:noFill/>
                    </a:ln>
                  </pic:spPr>
                </pic:pic>
              </a:graphicData>
            </a:graphic>
          </wp:inline>
        </w:drawing>
      </w:r>
    </w:p>
    <w:p w14:paraId="1F5FD8C7" w14:textId="4BA0313B" w:rsidR="00CC1512" w:rsidRPr="00CC1512" w:rsidRDefault="00A056AB" w:rsidP="00A056AB">
      <w:pPr>
        <w:pStyle w:val="Caption"/>
      </w:pPr>
      <w:bookmarkStart w:id="122" w:name="_Toc515790919"/>
      <w:r>
        <w:t xml:space="preserve">Hình </w:t>
      </w:r>
      <w:fldSimple w:instr=" SEQ Hình \* ARABIC ">
        <w:r w:rsidR="0083427B">
          <w:rPr>
            <w:noProof/>
          </w:rPr>
          <w:t>67</w:t>
        </w:r>
      </w:fldSimple>
      <w:r>
        <w:t xml:space="preserve"> Raspberry tương tác với các cảm biến và thiết bị</w:t>
      </w:r>
      <w:bookmarkEnd w:id="122"/>
    </w:p>
    <w:p w14:paraId="3B0BFE12" w14:textId="0C2572C9" w:rsidR="00CC1512" w:rsidRPr="00CC1512" w:rsidRDefault="00CC1512" w:rsidP="00CC1512">
      <w:pPr>
        <w:pStyle w:val="Nidungvnbn"/>
      </w:pPr>
      <w:r w:rsidRPr="00CC1512">
        <w:lastRenderedPageBreak/>
        <w:t>Nếu dùng Raspberry hay OrangePi thì thiết bị này sẽ đóng vai trò là Server, còn lại sẽ là client như hình</w:t>
      </w:r>
      <w:r w:rsidR="001606E2">
        <w:t xml:space="preserve"> </w:t>
      </w:r>
    </w:p>
    <w:p w14:paraId="6F3C7060" w14:textId="77777777" w:rsidR="00D26642" w:rsidRDefault="00CC1512" w:rsidP="00D26642">
      <w:pPr>
        <w:pStyle w:val="Nidungvnbn"/>
        <w:keepNext/>
        <w:jc w:val="center"/>
      </w:pPr>
      <w:r w:rsidRPr="00CC1512">
        <w:rPr>
          <w:noProof/>
        </w:rPr>
        <w:drawing>
          <wp:inline distT="0" distB="0" distL="0" distR="0" wp14:anchorId="7150CE10" wp14:editId="74CA53CE">
            <wp:extent cx="5305425" cy="2123726"/>
            <wp:effectExtent l="0" t="0" r="0" b="0"/>
            <wp:docPr id="12" name="Picture 12" descr="https://i2.wp.com/hocarm.org/wp-content/uploads/2017/04/rpi_node_red_setup.png?resize=682%2C27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2.wp.com/hocarm.org/wp-content/uploads/2017/04/rpi_node_red_setup.png?resize=682%2C273&amp;ssl=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35894" cy="2135923"/>
                    </a:xfrm>
                    <a:prstGeom prst="rect">
                      <a:avLst/>
                    </a:prstGeom>
                    <a:noFill/>
                    <a:ln>
                      <a:noFill/>
                    </a:ln>
                  </pic:spPr>
                </pic:pic>
              </a:graphicData>
            </a:graphic>
          </wp:inline>
        </w:drawing>
      </w:r>
    </w:p>
    <w:p w14:paraId="561EBFB8" w14:textId="4BCC2012" w:rsidR="00CC1512" w:rsidRPr="00CC1512" w:rsidRDefault="00D26642" w:rsidP="00D26642">
      <w:pPr>
        <w:pStyle w:val="Caption"/>
      </w:pPr>
      <w:bookmarkStart w:id="123" w:name="_Toc515790920"/>
      <w:r>
        <w:t xml:space="preserve">Hình </w:t>
      </w:r>
      <w:fldSimple w:instr=" SEQ Hình \* ARABIC ">
        <w:r w:rsidR="0083427B">
          <w:rPr>
            <w:noProof/>
          </w:rPr>
          <w:t>68</w:t>
        </w:r>
      </w:fldSimple>
      <w:r>
        <w:t xml:space="preserve"> Node-red chạy trên </w:t>
      </w:r>
      <w:r w:rsidRPr="00CC1512">
        <w:t>Raspberry hay OrangePi</w:t>
      </w:r>
      <w:bookmarkEnd w:id="123"/>
    </w:p>
    <w:p w14:paraId="5610EAF6" w14:textId="2B4A1B63" w:rsidR="00CC1512" w:rsidRDefault="001606E2" w:rsidP="00CC1512">
      <w:pPr>
        <w:pStyle w:val="Nidungvnbn"/>
      </w:pPr>
      <w:r>
        <w:t xml:space="preserve">Còn bài </w:t>
      </w:r>
      <w:r w:rsidR="00CE1DC0">
        <w:t>với đồ án này chúng ta sẻ sử dụng thêm IBM Watson nằm trung gian giữa Client và các cảm biến, thiết bị như hình bên dưới</w:t>
      </w:r>
    </w:p>
    <w:p w14:paraId="7DCEADD5" w14:textId="77777777" w:rsidR="00D26642" w:rsidRDefault="00D306CA" w:rsidP="00D26642">
      <w:pPr>
        <w:pStyle w:val="Nidungvnbn"/>
        <w:keepNext/>
      </w:pPr>
      <w:r>
        <w:pict w14:anchorId="083DFB50">
          <v:shape id="_x0000_i1031" type="#_x0000_t75" style="width:417pt;height:106.5pt">
            <v:imagedata r:id="rId97" o:title="ibm-node-red" croptop="17988f" cropbottom="17834f"/>
          </v:shape>
        </w:pict>
      </w:r>
    </w:p>
    <w:p w14:paraId="79011EFC" w14:textId="192A7ECA" w:rsidR="00D26642" w:rsidRDefault="00D26642" w:rsidP="00D26642">
      <w:pPr>
        <w:pStyle w:val="Caption"/>
        <w:jc w:val="both"/>
      </w:pPr>
      <w:bookmarkStart w:id="124" w:name="_Toc515790921"/>
      <w:r>
        <w:t xml:space="preserve">Hình </w:t>
      </w:r>
      <w:fldSimple w:instr=" SEQ Hình \* ARABIC ">
        <w:r w:rsidR="0083427B">
          <w:rPr>
            <w:noProof/>
          </w:rPr>
          <w:t>69</w:t>
        </w:r>
      </w:fldSimple>
      <w:r>
        <w:t xml:space="preserve"> IBM Watson nằm trung gian giữa Client và các cảm biến, thiết bị</w:t>
      </w:r>
      <w:bookmarkEnd w:id="124"/>
    </w:p>
    <w:p w14:paraId="5F781B5F" w14:textId="4950B77E" w:rsidR="00CE1DC0" w:rsidRPr="00D42CE3" w:rsidRDefault="00CE1DC0" w:rsidP="00D26642">
      <w:pPr>
        <w:pStyle w:val="Nidungvnbn"/>
        <w:ind w:firstLine="0"/>
      </w:pPr>
    </w:p>
    <w:p w14:paraId="40ABD448" w14:textId="2800D751" w:rsidR="00C904E8" w:rsidRPr="00D42CE3" w:rsidRDefault="00E17C86" w:rsidP="00CC1512">
      <w:pPr>
        <w:pStyle w:val="Tiumccp1"/>
      </w:pPr>
      <w:r w:rsidRPr="00D42CE3">
        <w:t xml:space="preserve"> </w:t>
      </w:r>
      <w:bookmarkStart w:id="125" w:name="_Toc515791420"/>
      <w:r w:rsidR="003732C6">
        <w:t>Xử lý giữa</w:t>
      </w:r>
      <w:r w:rsidR="00C904E8" w:rsidRPr="00D42CE3">
        <w:t xml:space="preserve"> Node-red trên</w:t>
      </w:r>
      <w:r w:rsidR="003732C6">
        <w:t xml:space="preserve"> Raspberry và</w:t>
      </w:r>
      <w:r w:rsidR="00C904E8" w:rsidRPr="00D42CE3">
        <w:t xml:space="preserve"> IBM Watson</w:t>
      </w:r>
      <w:bookmarkEnd w:id="125"/>
    </w:p>
    <w:p w14:paraId="54504B7C" w14:textId="15591663" w:rsidR="00644377" w:rsidRPr="00D42CE3" w:rsidRDefault="00644377" w:rsidP="00644377">
      <w:pPr>
        <w:pStyle w:val="Tiumccp2"/>
      </w:pPr>
      <w:bookmarkStart w:id="126" w:name="_Toc515791421"/>
      <w:r w:rsidRPr="00D42CE3">
        <w:t>Đăng ký IBM Waston</w:t>
      </w:r>
      <w:bookmarkEnd w:id="126"/>
    </w:p>
    <w:p w14:paraId="62300231" w14:textId="77777777" w:rsidR="00C904E8" w:rsidRPr="00D42CE3" w:rsidRDefault="00C904E8" w:rsidP="00C904E8">
      <w:pPr>
        <w:pStyle w:val="Nidungvnbn"/>
        <w:rPr>
          <w:szCs w:val="24"/>
        </w:rPr>
      </w:pPr>
      <w:r w:rsidRPr="00D42CE3">
        <w:t xml:space="preserve">Ta tiến hành đăng ký tài khoản IBM Bluemix để sử dụng dịch vụ của IBM. Truy cập vào đường dẫn </w:t>
      </w:r>
      <w:hyperlink r:id="rId98" w:history="1">
        <w:r w:rsidRPr="00D42CE3">
          <w:rPr>
            <w:rStyle w:val="Hyperlink"/>
            <w:color w:val="0563C1"/>
            <w:sz w:val="22"/>
            <w:szCs w:val="22"/>
          </w:rPr>
          <w:t>https://www.ibm.com/cloud/</w:t>
        </w:r>
      </w:hyperlink>
      <w:r w:rsidRPr="00D42CE3">
        <w:t xml:space="preserve"> để bắt đầu đăng ký. Ta nhấn vào nút Sign Up màu xanh góc bên phải để chuyển vào trang đăng ký tài khoản như hình dưới:</w:t>
      </w:r>
    </w:p>
    <w:p w14:paraId="583BE74A" w14:textId="77777777" w:rsidR="00C904E8" w:rsidRPr="00D42CE3" w:rsidRDefault="00C904E8" w:rsidP="00C904E8">
      <w:pPr>
        <w:pStyle w:val="Nidungvnbn"/>
        <w:keepNext/>
        <w:jc w:val="center"/>
      </w:pPr>
      <w:r w:rsidRPr="00D42CE3">
        <w:rPr>
          <w:noProof/>
        </w:rPr>
        <w:lastRenderedPageBreak/>
        <w:drawing>
          <wp:inline distT="0" distB="0" distL="0" distR="0" wp14:anchorId="493C8438" wp14:editId="09A30891">
            <wp:extent cx="3131185" cy="2182495"/>
            <wp:effectExtent l="0" t="0" r="0" b="8255"/>
            <wp:docPr id="84" name="Picture 84" descr="https://lh4.googleusercontent.com/PTzdgujuLasackqwgzVg63cFwAzOyNB57w35oWf1Ees7eiGy1KQ4Tw29cNq4FkUXzNsMCjZmrefWh6ufB757TZ03lVleIG6HN5rKdHeWHCwvBFe4qXvXqsyyItfQOERJ0WxbFJP1-bcr1rG6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lh4.googleusercontent.com/PTzdgujuLasackqwgzVg63cFwAzOyNB57w35oWf1Ees7eiGy1KQ4Tw29cNq4FkUXzNsMCjZmrefWh6ufB757TZ03lVleIG6HN5rKdHeWHCwvBFe4qXvXqsyyItfQOERJ0WxbFJP1-bcr1rG6yw"/>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31185" cy="2182495"/>
                    </a:xfrm>
                    <a:prstGeom prst="rect">
                      <a:avLst/>
                    </a:prstGeom>
                    <a:noFill/>
                    <a:ln>
                      <a:noFill/>
                    </a:ln>
                  </pic:spPr>
                </pic:pic>
              </a:graphicData>
            </a:graphic>
          </wp:inline>
        </w:drawing>
      </w:r>
    </w:p>
    <w:p w14:paraId="79261626" w14:textId="14D011D9" w:rsidR="00C904E8" w:rsidRPr="00D42CE3" w:rsidRDefault="00C904E8" w:rsidP="00C904E8">
      <w:pPr>
        <w:pStyle w:val="Caption"/>
      </w:pPr>
      <w:bookmarkStart w:id="127" w:name="_Toc515790922"/>
      <w:r w:rsidRPr="00D42CE3">
        <w:t xml:space="preserve">Hình </w:t>
      </w:r>
      <w:fldSimple w:instr=" SEQ Hình \* ARABIC ">
        <w:r w:rsidR="0083427B">
          <w:rPr>
            <w:noProof/>
          </w:rPr>
          <w:t>70</w:t>
        </w:r>
      </w:fldSimple>
      <w:r w:rsidRPr="00D42CE3">
        <w:t xml:space="preserve"> Nhấn vào Sign Up</w:t>
      </w:r>
      <w:bookmarkEnd w:id="127"/>
    </w:p>
    <w:p w14:paraId="452CBAB9" w14:textId="77777777" w:rsidR="00C904E8" w:rsidRPr="00D42CE3" w:rsidRDefault="00C904E8" w:rsidP="00C904E8">
      <w:pPr>
        <w:pStyle w:val="Nidungvnbn"/>
      </w:pPr>
      <w:r w:rsidRPr="00D42CE3">
        <w:t>Ta nhập đầy đủ thông tin vào form đăng ký và nhấn vào nút Create Account như hình minh họa bên dưới:</w:t>
      </w:r>
    </w:p>
    <w:p w14:paraId="2ED3198D" w14:textId="77777777" w:rsidR="00C904E8" w:rsidRPr="00D42CE3" w:rsidRDefault="00C904E8" w:rsidP="00C904E8">
      <w:pPr>
        <w:pStyle w:val="Nidungvnbn"/>
        <w:keepNext/>
        <w:jc w:val="center"/>
      </w:pPr>
      <w:r w:rsidRPr="00D42CE3">
        <w:rPr>
          <w:noProof/>
        </w:rPr>
        <w:drawing>
          <wp:inline distT="0" distB="0" distL="0" distR="0" wp14:anchorId="31A944C4" wp14:editId="4A7D241F">
            <wp:extent cx="5253487" cy="2416829"/>
            <wp:effectExtent l="0" t="0" r="4445" b="2540"/>
            <wp:docPr id="83" name="Picture 83" descr="https://lh6.googleusercontent.com/7F2kcvnVJK_jXN53B83Tl5SVkyL1ECnrmWrJxIPgjLDdlYPyeKeK6ZiW7umQQrO8TSfNOK1fLefb35kQ0oNcsrg3qyVXN-Syl8spKDmcDedWy_19j2T5o7sm6uKLusNLzMTCNzLfw2Ks3sp9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lh6.googleusercontent.com/7F2kcvnVJK_jXN53B83Tl5SVkyL1ECnrmWrJxIPgjLDdlYPyeKeK6ZiW7umQQrO8TSfNOK1fLefb35kQ0oNcsrg3qyVXN-Syl8spKDmcDedWy_19j2T5o7sm6uKLusNLzMTCNzLfw2Ks3sp9e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76859" cy="2427581"/>
                    </a:xfrm>
                    <a:prstGeom prst="rect">
                      <a:avLst/>
                    </a:prstGeom>
                    <a:noFill/>
                    <a:ln>
                      <a:noFill/>
                    </a:ln>
                  </pic:spPr>
                </pic:pic>
              </a:graphicData>
            </a:graphic>
          </wp:inline>
        </w:drawing>
      </w:r>
    </w:p>
    <w:p w14:paraId="7387FE3A" w14:textId="7387E148" w:rsidR="00C904E8" w:rsidRPr="00D42CE3" w:rsidRDefault="00C904E8" w:rsidP="00C904E8">
      <w:pPr>
        <w:pStyle w:val="Caption"/>
      </w:pPr>
      <w:bookmarkStart w:id="128" w:name="_Toc515790923"/>
      <w:r w:rsidRPr="00D42CE3">
        <w:t xml:space="preserve">Hình </w:t>
      </w:r>
      <w:fldSimple w:instr=" SEQ Hình \* ARABIC ">
        <w:r w:rsidR="0083427B">
          <w:rPr>
            <w:noProof/>
          </w:rPr>
          <w:t>71</w:t>
        </w:r>
      </w:fldSimple>
      <w:r w:rsidRPr="00D42CE3">
        <w:t xml:space="preserve"> Form đăng ký tài khoản IBM</w:t>
      </w:r>
      <w:bookmarkEnd w:id="128"/>
    </w:p>
    <w:p w14:paraId="7761DC6A" w14:textId="5A8EAEC1" w:rsidR="00C904E8" w:rsidRPr="00D42CE3" w:rsidRDefault="00C904E8" w:rsidP="00C904E8">
      <w:pPr>
        <w:pStyle w:val="Nidungvnbn"/>
      </w:pPr>
      <w:r w:rsidRPr="00D42CE3">
        <w:t>Lưu ý: Đối với phần mật khẩu cần có ít nhất 1 ký tự in hoa, 1 ký tự đặc biệt và ít nhất một chữ số (độ dài yêu cầu từ 8-31 ký tự). Hiện tại IBM không yêu cầu phải thêm thẻ tín dụng trong quá trình đăng ký nhưng nếu sau khi đăng ký thành công và ta có thẻ tín dụng thì có thể thêm thẻ để được tặng 200 đô sử dụng dịch vụ của IBM trong vòng 1 tháng.</w:t>
      </w:r>
    </w:p>
    <w:p w14:paraId="7FA00486" w14:textId="79EA4E03" w:rsidR="00C904E8" w:rsidRPr="00D42CE3" w:rsidRDefault="00C904E8" w:rsidP="00A056AB">
      <w:pPr>
        <w:pStyle w:val="Nidungvnbn"/>
        <w:keepNext/>
        <w:jc w:val="center"/>
      </w:pPr>
      <w:r w:rsidRPr="00D42CE3">
        <w:rPr>
          <w:noProof/>
        </w:rPr>
        <w:lastRenderedPageBreak/>
        <w:drawing>
          <wp:inline distT="0" distB="0" distL="0" distR="0" wp14:anchorId="45BFE6AC" wp14:editId="05FA4CF1">
            <wp:extent cx="4682482" cy="2668447"/>
            <wp:effectExtent l="0" t="0" r="4445" b="0"/>
            <wp:docPr id="82" name="Picture 82" descr="https://lh3.googleusercontent.com/n2vc9BhrXQMWgQEjEcU8SEVuPWFREpT5aqrkjkhg9YB5CKeWDqmH3z-cuaApUID4OqJnSvtCcg4hUjfofZJ8mubI_EXGPEqnxuROnoc1id9txHJi4G2PfoJgHRxT4PGCUHFQGWnkHGb-lgXb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h3.googleusercontent.com/n2vc9BhrXQMWgQEjEcU8SEVuPWFREpT5aqrkjkhg9YB5CKeWDqmH3z-cuaApUID4OqJnSvtCcg4hUjfofZJ8mubI_EXGPEqnxuROnoc1id9txHJi4G2PfoJgHRxT4PGCUHFQGWnkHGb-lgXbgg"/>
                    <pic:cNvPicPr>
                      <a:picLocks noChangeAspect="1" noChangeArrowheads="1"/>
                    </pic:cNvPicPr>
                  </pic:nvPicPr>
                  <pic:blipFill rotWithShape="1">
                    <a:blip r:embed="rId101">
                      <a:extLst>
                        <a:ext uri="{28A0092B-C50C-407E-A947-70E740481C1C}">
                          <a14:useLocalDpi xmlns:a14="http://schemas.microsoft.com/office/drawing/2010/main" val="0"/>
                        </a:ext>
                      </a:extLst>
                    </a:blip>
                    <a:srcRect t="1685" b="13666"/>
                    <a:stretch/>
                  </pic:blipFill>
                  <pic:spPr bwMode="auto">
                    <a:xfrm>
                      <a:off x="0" y="0"/>
                      <a:ext cx="4698288" cy="2677455"/>
                    </a:xfrm>
                    <a:prstGeom prst="rect">
                      <a:avLst/>
                    </a:prstGeom>
                    <a:noFill/>
                    <a:ln>
                      <a:noFill/>
                    </a:ln>
                    <a:extLst>
                      <a:ext uri="{53640926-AAD7-44D8-BBD7-CCE9431645EC}">
                        <a14:shadowObscured xmlns:a14="http://schemas.microsoft.com/office/drawing/2010/main"/>
                      </a:ext>
                    </a:extLst>
                  </pic:spPr>
                </pic:pic>
              </a:graphicData>
            </a:graphic>
          </wp:inline>
        </w:drawing>
      </w:r>
    </w:p>
    <w:p w14:paraId="169FB458" w14:textId="340860E6" w:rsidR="00C904E8" w:rsidRPr="00D42CE3" w:rsidRDefault="00C904E8" w:rsidP="00C904E8">
      <w:pPr>
        <w:pStyle w:val="Caption"/>
      </w:pPr>
      <w:bookmarkStart w:id="129" w:name="_Toc515790924"/>
      <w:r w:rsidRPr="00D42CE3">
        <w:t xml:space="preserve">Hình </w:t>
      </w:r>
      <w:fldSimple w:instr=" SEQ Hình \* ARABIC ">
        <w:r w:rsidR="0083427B">
          <w:rPr>
            <w:noProof/>
          </w:rPr>
          <w:t>72</w:t>
        </w:r>
      </w:fldSimple>
      <w:r w:rsidRPr="00D42CE3">
        <w:t xml:space="preserve"> Yêu cầu xác thực email</w:t>
      </w:r>
      <w:bookmarkEnd w:id="129"/>
    </w:p>
    <w:p w14:paraId="20F8B564" w14:textId="04A82A9C" w:rsidR="00C904E8" w:rsidRPr="00D42CE3" w:rsidRDefault="00C904E8" w:rsidP="00A056AB">
      <w:pPr>
        <w:pStyle w:val="Nidungvnbn"/>
      </w:pPr>
      <w:r w:rsidRPr="00D42CE3">
        <w:t>Nếu thông tin đăng ký hợp lệ ta sẽ chuyển tới trang yêu cầu xác thực địa chỉ email. Các bước xác thực email sẽ được biểu diễn như bên dưới:</w:t>
      </w:r>
    </w:p>
    <w:p w14:paraId="1FE81F8F" w14:textId="77777777" w:rsidR="00C904E8" w:rsidRPr="00D42CE3" w:rsidRDefault="00C904E8" w:rsidP="00C904E8">
      <w:pPr>
        <w:pStyle w:val="Nidungvnbn"/>
        <w:keepNext/>
        <w:jc w:val="center"/>
      </w:pPr>
      <w:r w:rsidRPr="00D42CE3">
        <w:rPr>
          <w:noProof/>
        </w:rPr>
        <w:drawing>
          <wp:inline distT="0" distB="0" distL="0" distR="0" wp14:anchorId="6E013BA8" wp14:editId="1DB8C444">
            <wp:extent cx="5178056" cy="1037114"/>
            <wp:effectExtent l="0" t="0" r="3810" b="0"/>
            <wp:docPr id="81" name="Picture 81" descr="https://lh3.googleusercontent.com/YbVpmT96-U6pJDVOTPABf2bJ94tNVJIxP1T3z2wV28ViuxFegzhmyIJYrKbx6c0J4H03G6rXIQ92blgnkCUnEwyQjmjfD5SLlfrkpfQRrKDJrG3cUzHh_PT94wbHGpptYYYHuv6ythHRCo6y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lh3.googleusercontent.com/YbVpmT96-U6pJDVOTPABf2bJ94tNVJIxP1T3z2wV28ViuxFegzhmyIJYrKbx6c0J4H03G6rXIQ92blgnkCUnEwyQjmjfD5SLlfrkpfQRrKDJrG3cUzHh_PT94wbHGpptYYYHuv6ythHRCo6yX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b="57672"/>
                    <a:stretch/>
                  </pic:blipFill>
                  <pic:spPr bwMode="auto">
                    <a:xfrm>
                      <a:off x="0" y="0"/>
                      <a:ext cx="5233155" cy="1048150"/>
                    </a:xfrm>
                    <a:prstGeom prst="rect">
                      <a:avLst/>
                    </a:prstGeom>
                    <a:noFill/>
                    <a:ln>
                      <a:noFill/>
                    </a:ln>
                    <a:extLst>
                      <a:ext uri="{53640926-AAD7-44D8-BBD7-CCE9431645EC}">
                        <a14:shadowObscured xmlns:a14="http://schemas.microsoft.com/office/drawing/2010/main"/>
                      </a:ext>
                    </a:extLst>
                  </pic:spPr>
                </pic:pic>
              </a:graphicData>
            </a:graphic>
          </wp:inline>
        </w:drawing>
      </w:r>
    </w:p>
    <w:p w14:paraId="6E57E43D" w14:textId="104D5A08" w:rsidR="00C904E8" w:rsidRPr="00D42CE3" w:rsidRDefault="00C904E8" w:rsidP="00C904E8">
      <w:pPr>
        <w:pStyle w:val="Caption"/>
      </w:pPr>
      <w:bookmarkStart w:id="130" w:name="_Toc515790925"/>
      <w:r w:rsidRPr="00D42CE3">
        <w:t xml:space="preserve">Hình </w:t>
      </w:r>
      <w:fldSimple w:instr=" SEQ Hình \* ARABIC ">
        <w:r w:rsidR="0083427B">
          <w:rPr>
            <w:noProof/>
          </w:rPr>
          <w:t>73</w:t>
        </w:r>
      </w:fldSimple>
      <w:r w:rsidRPr="00D42CE3">
        <w:t xml:space="preserve"> Truy cập vào địa chỉ email xác thực</w:t>
      </w:r>
      <w:bookmarkEnd w:id="130"/>
    </w:p>
    <w:p w14:paraId="0F1D380E" w14:textId="77777777" w:rsidR="00C904E8" w:rsidRPr="00D42CE3" w:rsidRDefault="00C904E8" w:rsidP="00C904E8">
      <w:pPr>
        <w:pStyle w:val="Nidungvnbn"/>
        <w:keepNext/>
        <w:jc w:val="center"/>
      </w:pPr>
      <w:r w:rsidRPr="00D42CE3">
        <w:rPr>
          <w:noProof/>
        </w:rPr>
        <w:drawing>
          <wp:inline distT="0" distB="0" distL="0" distR="0" wp14:anchorId="405AA0CE" wp14:editId="47CFD726">
            <wp:extent cx="2518857" cy="2264735"/>
            <wp:effectExtent l="0" t="0" r="0" b="2540"/>
            <wp:docPr id="80" name="Picture 80" descr="https://lh4.googleusercontent.com/15yJjZzHNIvvzIsdEf5MZSZlMkS3eLlCHYfAXHUZzhfHE6yC4jLjTFvuT1ocv3JoeDUnUcY8bE7J2oYHAX9cRSEnrw_GnO-_jcGuftvBeBZRokTzVDdZucSaY7Qbcn4D9hkaDJ5VGT-f1UJ4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lh4.googleusercontent.com/15yJjZzHNIvvzIsdEf5MZSZlMkS3eLlCHYfAXHUZzhfHE6yC4jLjTFvuT1ocv3JoeDUnUcY8bE7J2oYHAX9cRSEnrw_GnO-_jcGuftvBeBZRokTzVDdZucSaY7Qbcn4D9hkaDJ5VGT-f1UJ4p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14471" cy="2350703"/>
                    </a:xfrm>
                    <a:prstGeom prst="rect">
                      <a:avLst/>
                    </a:prstGeom>
                    <a:noFill/>
                    <a:ln>
                      <a:noFill/>
                    </a:ln>
                  </pic:spPr>
                </pic:pic>
              </a:graphicData>
            </a:graphic>
          </wp:inline>
        </w:drawing>
      </w:r>
    </w:p>
    <w:p w14:paraId="5930AF04" w14:textId="758A3B92" w:rsidR="00C904E8" w:rsidRPr="00D42CE3" w:rsidRDefault="00C904E8" w:rsidP="00C904E8">
      <w:pPr>
        <w:pStyle w:val="Caption"/>
      </w:pPr>
      <w:bookmarkStart w:id="131" w:name="_Toc515790926"/>
      <w:r w:rsidRPr="00D42CE3">
        <w:t xml:space="preserve">Hình </w:t>
      </w:r>
      <w:fldSimple w:instr=" SEQ Hình \* ARABIC ">
        <w:r w:rsidR="0083427B">
          <w:rPr>
            <w:noProof/>
          </w:rPr>
          <w:t>74</w:t>
        </w:r>
      </w:fldSimple>
      <w:r w:rsidRPr="00D42CE3">
        <w:t xml:space="preserve"> Mở email được IBM gửi</w:t>
      </w:r>
      <w:bookmarkEnd w:id="131"/>
    </w:p>
    <w:p w14:paraId="3BB721CB" w14:textId="77777777" w:rsidR="00C904E8" w:rsidRPr="00D42CE3" w:rsidRDefault="00C904E8" w:rsidP="00C904E8">
      <w:pPr>
        <w:pStyle w:val="Nidungvnbn"/>
      </w:pPr>
      <w:r w:rsidRPr="00D42CE3">
        <w:lastRenderedPageBreak/>
        <w:t>Để xác thực ta nhấn vào nút Confirm Account trong email. Nếu thành công ta sẽ được chuyển tới trang web hiển thị như bên dưới:</w:t>
      </w:r>
    </w:p>
    <w:p w14:paraId="0CAA9530" w14:textId="77777777" w:rsidR="00C904E8" w:rsidRPr="00D42CE3" w:rsidRDefault="00C904E8" w:rsidP="00C904E8">
      <w:pPr>
        <w:pStyle w:val="Nidungvnbn"/>
        <w:keepNext/>
        <w:jc w:val="center"/>
      </w:pPr>
      <w:r w:rsidRPr="00D42CE3">
        <w:rPr>
          <w:noProof/>
        </w:rPr>
        <w:drawing>
          <wp:inline distT="0" distB="0" distL="0" distR="0" wp14:anchorId="6FD7D394" wp14:editId="472B3753">
            <wp:extent cx="3288694" cy="2647507"/>
            <wp:effectExtent l="0" t="0" r="6985" b="635"/>
            <wp:docPr id="79" name="Picture 79" descr="https://lh5.googleusercontent.com/NjjudTNMlzIXejcsPIGOER7jRY2YSSpD_mYVpD9zUlF33cwU1PSEAiHuhM9_xroAQ0iRInrQnWFoHZpSTqYr69ojBOxKS6yNq3wisGyYZ9h9BZ9KHB_gAIslT462N6nwlkHzcqzG5Z4oZjO3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h5.googleusercontent.com/NjjudTNMlzIXejcsPIGOER7jRY2YSSpD_mYVpD9zUlF33cwU1PSEAiHuhM9_xroAQ0iRInrQnWFoHZpSTqYr69ojBOxKS6yNq3wisGyYZ9h9BZ9KHB_gAIslT462N6nwlkHzcqzG5Z4oZjO3jA"/>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23711" cy="2675697"/>
                    </a:xfrm>
                    <a:prstGeom prst="rect">
                      <a:avLst/>
                    </a:prstGeom>
                    <a:noFill/>
                    <a:ln>
                      <a:noFill/>
                    </a:ln>
                  </pic:spPr>
                </pic:pic>
              </a:graphicData>
            </a:graphic>
          </wp:inline>
        </w:drawing>
      </w:r>
    </w:p>
    <w:p w14:paraId="7B982D74" w14:textId="51011500" w:rsidR="00C904E8" w:rsidRPr="00D42CE3" w:rsidRDefault="00C904E8" w:rsidP="00C904E8">
      <w:pPr>
        <w:pStyle w:val="Caption"/>
      </w:pPr>
      <w:bookmarkStart w:id="132" w:name="_Toc515790927"/>
      <w:r w:rsidRPr="00D42CE3">
        <w:t xml:space="preserve">Hình </w:t>
      </w:r>
      <w:fldSimple w:instr=" SEQ Hình \* ARABIC ">
        <w:r w:rsidR="0083427B">
          <w:rPr>
            <w:noProof/>
          </w:rPr>
          <w:t>75</w:t>
        </w:r>
      </w:fldSimple>
      <w:r w:rsidRPr="00D42CE3">
        <w:t xml:space="preserve"> Đăng ký thành công</w:t>
      </w:r>
      <w:bookmarkEnd w:id="132"/>
    </w:p>
    <w:p w14:paraId="0AF926AE" w14:textId="11797E34" w:rsidR="00D715C8" w:rsidRPr="00D42CE3" w:rsidRDefault="00C904E8" w:rsidP="00A056AB">
      <w:pPr>
        <w:pStyle w:val="Nidungvnbn"/>
      </w:pPr>
      <w:r w:rsidRPr="00D42CE3">
        <w:t>Như vậy quá trình đăng ký tài khoản đã hoàn tất ta nhấn vào nút Log in để đăng nhập và sử dụng các dịch vụ của IBM.</w:t>
      </w:r>
    </w:p>
    <w:p w14:paraId="395475E0" w14:textId="77777777" w:rsidR="00D715C8" w:rsidRPr="00D42CE3" w:rsidRDefault="00C904E8" w:rsidP="00D715C8">
      <w:pPr>
        <w:pStyle w:val="Nidungvnbn"/>
        <w:keepNext/>
        <w:jc w:val="center"/>
      </w:pPr>
      <w:r w:rsidRPr="00D42CE3">
        <w:rPr>
          <w:noProof/>
        </w:rPr>
        <w:drawing>
          <wp:inline distT="0" distB="0" distL="0" distR="0" wp14:anchorId="45DCBF50" wp14:editId="3CC4AF54">
            <wp:extent cx="3475741" cy="2626242"/>
            <wp:effectExtent l="0" t="0" r="0" b="3175"/>
            <wp:docPr id="78" name="Picture 78" descr="https://lh4.googleusercontent.com/qNWb1PjYmFdTUKLlsSjT2gtAcUtkUWmqhnkzOYe-0hdoBX6nQ19eIkq7mOwq2p3elAxgp0BQ__3OzjdrXhPOJttATIlqiqPKRVpiE1Xqs9mmS_eaI42aqm0NxHJR4IJolyompjmYCVekKk1b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h4.googleusercontent.com/qNWb1PjYmFdTUKLlsSjT2gtAcUtkUWmqhnkzOYe-0hdoBX6nQ19eIkq7mOwq2p3elAxgp0BQ__3OzjdrXhPOJttATIlqiqPKRVpiE1Xqs9mmS_eaI42aqm0NxHJR4IJolyompjmYCVekKk1brg"/>
                    <pic:cNvPicPr>
                      <a:picLocks noChangeAspect="1" noChangeArrowheads="1"/>
                    </pic:cNvPicPr>
                  </pic:nvPicPr>
                  <pic:blipFill rotWithShape="1">
                    <a:blip r:embed="rId105">
                      <a:extLst>
                        <a:ext uri="{28A0092B-C50C-407E-A947-70E740481C1C}">
                          <a14:useLocalDpi xmlns:a14="http://schemas.microsoft.com/office/drawing/2010/main" val="0"/>
                        </a:ext>
                      </a:extLst>
                    </a:blip>
                    <a:srcRect l="11484" t="5703" r="14821" b="10293"/>
                    <a:stretch/>
                  </pic:blipFill>
                  <pic:spPr bwMode="auto">
                    <a:xfrm>
                      <a:off x="0" y="0"/>
                      <a:ext cx="3515136" cy="2656009"/>
                    </a:xfrm>
                    <a:prstGeom prst="rect">
                      <a:avLst/>
                    </a:prstGeom>
                    <a:noFill/>
                    <a:ln>
                      <a:noFill/>
                    </a:ln>
                    <a:extLst>
                      <a:ext uri="{53640926-AAD7-44D8-BBD7-CCE9431645EC}">
                        <a14:shadowObscured xmlns:a14="http://schemas.microsoft.com/office/drawing/2010/main"/>
                      </a:ext>
                    </a:extLst>
                  </pic:spPr>
                </pic:pic>
              </a:graphicData>
            </a:graphic>
          </wp:inline>
        </w:drawing>
      </w:r>
    </w:p>
    <w:p w14:paraId="7BBD5F59" w14:textId="1A102665" w:rsidR="00C904E8" w:rsidRPr="00D42CE3" w:rsidRDefault="00D715C8" w:rsidP="00D715C8">
      <w:pPr>
        <w:pStyle w:val="Caption"/>
      </w:pPr>
      <w:bookmarkStart w:id="133" w:name="_Toc515790928"/>
      <w:r w:rsidRPr="00D42CE3">
        <w:t xml:space="preserve">Hình </w:t>
      </w:r>
      <w:fldSimple w:instr=" SEQ Hình \* ARABIC ">
        <w:r w:rsidR="0083427B">
          <w:rPr>
            <w:noProof/>
          </w:rPr>
          <w:t>76</w:t>
        </w:r>
      </w:fldSimple>
      <w:r w:rsidRPr="00D42CE3">
        <w:t xml:space="preserve"> Form Login tài khoản IBM-Nhập địa chỉ email</w:t>
      </w:r>
      <w:bookmarkEnd w:id="133"/>
    </w:p>
    <w:p w14:paraId="2AFFC741" w14:textId="77777777" w:rsidR="00C904E8" w:rsidRPr="00D42CE3" w:rsidRDefault="00C904E8" w:rsidP="00C904E8">
      <w:pPr>
        <w:pStyle w:val="Nidungvnbn"/>
      </w:pPr>
      <w:r w:rsidRPr="00D42CE3">
        <w:t>Sau khi nhập địa chỉ email ta vừa xác thực ta nhấn Continue để chuyển sang bước nhập mật khẩu</w:t>
      </w:r>
    </w:p>
    <w:p w14:paraId="1AD4AB65" w14:textId="77777777" w:rsidR="00D715C8" w:rsidRPr="00D42CE3" w:rsidRDefault="00D715C8" w:rsidP="00C904E8">
      <w:pPr>
        <w:pStyle w:val="Nidungvnbn"/>
        <w:rPr>
          <w:noProof/>
        </w:rPr>
      </w:pPr>
    </w:p>
    <w:p w14:paraId="638E6EC0" w14:textId="77777777" w:rsidR="00D715C8" w:rsidRPr="00D42CE3" w:rsidRDefault="00C904E8" w:rsidP="00D715C8">
      <w:pPr>
        <w:pStyle w:val="Nidungvnbn"/>
        <w:keepNext/>
        <w:jc w:val="center"/>
      </w:pPr>
      <w:r w:rsidRPr="00D42CE3">
        <w:rPr>
          <w:noProof/>
        </w:rPr>
        <w:drawing>
          <wp:inline distT="0" distB="0" distL="0" distR="0" wp14:anchorId="40A4454A" wp14:editId="3B0E12B7">
            <wp:extent cx="3157268" cy="2395896"/>
            <wp:effectExtent l="0" t="0" r="5080" b="4445"/>
            <wp:docPr id="77" name="Picture 77" descr="https://lh6.googleusercontent.com/dmIBt0CTBaWzqN-WoTHRI3gKGjToQwKIIS3N9YKVk_UEbaxPW-SIwaybBLtWIqeTfKtcYH2w5e99fFze3ybaR-nfS2CyT32CqVn1PHiewAQ-hkEWBGqZvyCHQVtURIyTFtqrMLRiG5rzfcU9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h6.googleusercontent.com/dmIBt0CTBaWzqN-WoTHRI3gKGjToQwKIIS3N9YKVk_UEbaxPW-SIwaybBLtWIqeTfKtcYH2w5e99fFze3ybaR-nfS2CyT32CqVn1PHiewAQ-hkEWBGqZvyCHQVtURIyTFtqrMLRiG5rzfcU9kQ"/>
                    <pic:cNvPicPr>
                      <a:picLocks noChangeAspect="1" noChangeArrowheads="1"/>
                    </pic:cNvPicPr>
                  </pic:nvPicPr>
                  <pic:blipFill rotWithShape="1">
                    <a:blip r:embed="rId106">
                      <a:extLst>
                        <a:ext uri="{28A0092B-C50C-407E-A947-70E740481C1C}">
                          <a14:useLocalDpi xmlns:a14="http://schemas.microsoft.com/office/drawing/2010/main" val="0"/>
                        </a:ext>
                      </a:extLst>
                    </a:blip>
                    <a:srcRect l="5326" t="3736" r="7030" b="15962"/>
                    <a:stretch/>
                  </pic:blipFill>
                  <pic:spPr bwMode="auto">
                    <a:xfrm>
                      <a:off x="0" y="0"/>
                      <a:ext cx="3167969" cy="2404016"/>
                    </a:xfrm>
                    <a:prstGeom prst="rect">
                      <a:avLst/>
                    </a:prstGeom>
                    <a:noFill/>
                    <a:ln>
                      <a:noFill/>
                    </a:ln>
                    <a:extLst>
                      <a:ext uri="{53640926-AAD7-44D8-BBD7-CCE9431645EC}">
                        <a14:shadowObscured xmlns:a14="http://schemas.microsoft.com/office/drawing/2010/main"/>
                      </a:ext>
                    </a:extLst>
                  </pic:spPr>
                </pic:pic>
              </a:graphicData>
            </a:graphic>
          </wp:inline>
        </w:drawing>
      </w:r>
    </w:p>
    <w:p w14:paraId="5B6D70FD" w14:textId="674068F0" w:rsidR="00C904E8" w:rsidRPr="00D42CE3" w:rsidRDefault="00D715C8" w:rsidP="00D715C8">
      <w:pPr>
        <w:pStyle w:val="Caption"/>
      </w:pPr>
      <w:bookmarkStart w:id="134" w:name="_Toc515790929"/>
      <w:r w:rsidRPr="00D42CE3">
        <w:t xml:space="preserve">Hình </w:t>
      </w:r>
      <w:fldSimple w:instr=" SEQ Hình \* ARABIC ">
        <w:r w:rsidR="0083427B">
          <w:rPr>
            <w:noProof/>
          </w:rPr>
          <w:t>77</w:t>
        </w:r>
      </w:fldSimple>
      <w:r w:rsidRPr="00D42CE3">
        <w:t xml:space="preserve"> Form Login tài khoản IBM-Nhập mật khẩu</w:t>
      </w:r>
      <w:bookmarkEnd w:id="134"/>
    </w:p>
    <w:p w14:paraId="10947BB2" w14:textId="77777777" w:rsidR="00C904E8" w:rsidRPr="00D42CE3" w:rsidRDefault="00C904E8" w:rsidP="00C904E8">
      <w:pPr>
        <w:pStyle w:val="Nidungvnbn"/>
      </w:pPr>
      <w:r w:rsidRPr="00D42CE3">
        <w:t>Sau khi điền mật khẩu ta nhấn Sign in để tiến hành truy cập vào trang dịch vụ của IBM. Vì đây là tài khoản mới tạo nên IBM sẽ hiển thị một vài thông tin cơ bản và quyền lợi của người dùng và yêu cầu ta xác nhận để khởi tạo dịch vụ</w:t>
      </w:r>
    </w:p>
    <w:p w14:paraId="7A180270" w14:textId="77777777" w:rsidR="00D715C8" w:rsidRPr="00D42CE3" w:rsidRDefault="00C904E8" w:rsidP="00D715C8">
      <w:pPr>
        <w:pStyle w:val="Nidungvnbn"/>
        <w:keepNext/>
        <w:jc w:val="center"/>
      </w:pPr>
      <w:r w:rsidRPr="00D42CE3">
        <w:rPr>
          <w:noProof/>
        </w:rPr>
        <w:drawing>
          <wp:inline distT="0" distB="0" distL="0" distR="0" wp14:anchorId="790310EE" wp14:editId="7A7E0F3A">
            <wp:extent cx="2382785" cy="3147238"/>
            <wp:effectExtent l="0" t="0" r="0" b="0"/>
            <wp:docPr id="76" name="Picture 76" descr="https://lh3.googleusercontent.com/vhrF_wF1n6mZWZnroIa0BZJQv-xS5Tfr4T3MPnNzZAbSzrA10r--0QTIarPqXxl6Pvd8_OXLJ4EpL971WvAiM9aCMt7ZtWAPKNdv13LDVnwc_aPddi7d_aYbrbKJc2obY7PCeMec_tmBRVRW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h3.googleusercontent.com/vhrF_wF1n6mZWZnroIa0BZJQv-xS5Tfr4T3MPnNzZAbSzrA10r--0QTIarPqXxl6Pvd8_OXLJ4EpL971WvAiM9aCMt7ZtWAPKNdv13LDVnwc_aPddi7d_aYbrbKJc2obY7PCeMec_tmBRVRWDw"/>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71676" cy="3264647"/>
                    </a:xfrm>
                    <a:prstGeom prst="rect">
                      <a:avLst/>
                    </a:prstGeom>
                    <a:noFill/>
                    <a:ln>
                      <a:noFill/>
                    </a:ln>
                  </pic:spPr>
                </pic:pic>
              </a:graphicData>
            </a:graphic>
          </wp:inline>
        </w:drawing>
      </w:r>
    </w:p>
    <w:p w14:paraId="395E4CE6" w14:textId="44097182" w:rsidR="00D715C8" w:rsidRPr="00D42CE3" w:rsidRDefault="00D715C8" w:rsidP="00D715C8">
      <w:pPr>
        <w:pStyle w:val="Caption"/>
      </w:pPr>
      <w:bookmarkStart w:id="135" w:name="_Toc515790930"/>
      <w:r w:rsidRPr="00D42CE3">
        <w:t xml:space="preserve">Hình </w:t>
      </w:r>
      <w:fldSimple w:instr=" SEQ Hình \* ARABIC ">
        <w:r w:rsidR="0083427B">
          <w:rPr>
            <w:noProof/>
          </w:rPr>
          <w:t>78</w:t>
        </w:r>
      </w:fldSimple>
      <w:r w:rsidRPr="00D42CE3">
        <w:t xml:space="preserve"> Giới thiệu các điều khoản IBM</w:t>
      </w:r>
      <w:bookmarkEnd w:id="135"/>
    </w:p>
    <w:p w14:paraId="39400709" w14:textId="77777777" w:rsidR="00C904E8" w:rsidRPr="00D42CE3" w:rsidRDefault="00C904E8" w:rsidP="00C904E8">
      <w:pPr>
        <w:pStyle w:val="Nidungvnbn"/>
      </w:pPr>
      <w:r w:rsidRPr="00D42CE3">
        <w:t>Ta nhấn vào Proceed để hoàn tất quá trình xác nhận.</w:t>
      </w:r>
    </w:p>
    <w:p w14:paraId="55DBEFAC" w14:textId="77777777" w:rsidR="00A056AB" w:rsidRDefault="00A056AB" w:rsidP="00D715C8">
      <w:pPr>
        <w:pStyle w:val="Nidungvnbn"/>
        <w:keepNext/>
        <w:jc w:val="center"/>
        <w:rPr>
          <w:noProof/>
        </w:rPr>
      </w:pPr>
    </w:p>
    <w:p w14:paraId="60FC63E0" w14:textId="731DB5FF" w:rsidR="00D715C8" w:rsidRPr="00D42CE3" w:rsidRDefault="00C904E8" w:rsidP="00D715C8">
      <w:pPr>
        <w:pStyle w:val="Nidungvnbn"/>
        <w:keepNext/>
        <w:jc w:val="center"/>
      </w:pPr>
      <w:r w:rsidRPr="00D42CE3">
        <w:rPr>
          <w:noProof/>
        </w:rPr>
        <w:drawing>
          <wp:inline distT="0" distB="0" distL="0" distR="0" wp14:anchorId="05AD6DA1" wp14:editId="32EB9B73">
            <wp:extent cx="5278618" cy="2169042"/>
            <wp:effectExtent l="0" t="0" r="0" b="3175"/>
            <wp:docPr id="75" name="Picture 75" descr="https://lh5.googleusercontent.com/yEr1qpWpyGGlLOI3K7eViEM7cUQpqT7Ln311SvO1EuOwKwqYqZc_SU6H0RzRcQIgqp6lvs6AmknAwQh41kmoAy0TjvrmPfrO_WQK2ap2q8hp4QcTyczsk0r-grM0NioHXlvOhbNv-zjSSpYs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lh5.googleusercontent.com/yEr1qpWpyGGlLOI3K7eViEM7cUQpqT7Ln311SvO1EuOwKwqYqZc_SU6H0RzRcQIgqp6lvs6AmknAwQh41kmoAy0TjvrmPfrO_WQK2ap2q8hp4QcTyczsk0r-grM0NioHXlvOhbNv-zjSSpYsuQ"/>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b="13937"/>
                    <a:stretch/>
                  </pic:blipFill>
                  <pic:spPr bwMode="auto">
                    <a:xfrm>
                      <a:off x="0" y="0"/>
                      <a:ext cx="5308724" cy="2181413"/>
                    </a:xfrm>
                    <a:prstGeom prst="rect">
                      <a:avLst/>
                    </a:prstGeom>
                    <a:noFill/>
                    <a:ln>
                      <a:noFill/>
                    </a:ln>
                    <a:extLst>
                      <a:ext uri="{53640926-AAD7-44D8-BBD7-CCE9431645EC}">
                        <a14:shadowObscured xmlns:a14="http://schemas.microsoft.com/office/drawing/2010/main"/>
                      </a:ext>
                    </a:extLst>
                  </pic:spPr>
                </pic:pic>
              </a:graphicData>
            </a:graphic>
          </wp:inline>
        </w:drawing>
      </w:r>
    </w:p>
    <w:p w14:paraId="685AB3D7" w14:textId="6F7E3377" w:rsidR="00C904E8" w:rsidRPr="00D42CE3" w:rsidRDefault="00D715C8" w:rsidP="00D715C8">
      <w:pPr>
        <w:pStyle w:val="Caption"/>
      </w:pPr>
      <w:bookmarkStart w:id="136" w:name="_Toc515790931"/>
      <w:r w:rsidRPr="00D42CE3">
        <w:t xml:space="preserve">Hình </w:t>
      </w:r>
      <w:fldSimple w:instr=" SEQ Hình \* ARABIC ">
        <w:r w:rsidR="0083427B">
          <w:rPr>
            <w:noProof/>
          </w:rPr>
          <w:t>79</w:t>
        </w:r>
      </w:fldSimple>
      <w:r w:rsidRPr="00D42CE3">
        <w:t xml:space="preserve"> Giao diện Dashboard khi mới tạo tài khoản IBM</w:t>
      </w:r>
      <w:bookmarkEnd w:id="136"/>
    </w:p>
    <w:p w14:paraId="22A3D1D7" w14:textId="77777777" w:rsidR="00C904E8" w:rsidRPr="00D42CE3" w:rsidRDefault="00C904E8" w:rsidP="00C904E8">
      <w:pPr>
        <w:pStyle w:val="Nidungvnbn"/>
      </w:pPr>
      <w:r w:rsidRPr="00D42CE3">
        <w:t>Ta tiến hành tạo Resource để khởi tạo các dịch vụ cho tài khoản IBM. Sau khi nhấn vào Create Resource ta sẽ chuyển đến trang chọn dịch vụ của IBM, với đồ án này ta sẽ cần 3 dịch vụ của IBM bao gồm: Internet of Things Starter, Node-red Starter và Node.js Cloudant DB Web Starter. Đầu tiên ta sẽ tạo Internet of Things Starter trước, để tạo ở giáo diện tạo Resource ta kéo xuống mục Platform và nhấn chọn vào Internet of Things Starter như hình dưới:</w:t>
      </w:r>
    </w:p>
    <w:p w14:paraId="1E87D332" w14:textId="77777777" w:rsidR="00D715C8" w:rsidRPr="00D42CE3" w:rsidRDefault="00C904E8" w:rsidP="00D715C8">
      <w:pPr>
        <w:pStyle w:val="Nidungvnbn"/>
        <w:keepNext/>
        <w:jc w:val="center"/>
      </w:pPr>
      <w:r w:rsidRPr="00D42CE3">
        <w:rPr>
          <w:noProof/>
        </w:rPr>
        <w:drawing>
          <wp:inline distT="0" distB="0" distL="0" distR="0" wp14:anchorId="69537401" wp14:editId="6F34C338">
            <wp:extent cx="5271220" cy="1063256"/>
            <wp:effectExtent l="0" t="0" r="5715" b="3810"/>
            <wp:docPr id="74" name="Picture 74" descr="https://lh4.googleusercontent.com/mzXPv1k_MAjA4d660s7JTCH1oFYZvc9XfyXCWEc8Z1dlsNjLUhAUANqPxnvO1Qa6FUSzutaSpVQ8kXSii-yttWrzRfXA7275KHOIIS4BfLvNcxmRnX3n-7SYgDGJ8Fn-Vk7W1ovIQy3cWx_Z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h4.googleusercontent.com/mzXPv1k_MAjA4d660s7JTCH1oFYZvc9XfyXCWEc8Z1dlsNjLUhAUANqPxnvO1Qa6FUSzutaSpVQ8kXSii-yttWrzRfXA7275KHOIIS4BfLvNcxmRnX3n-7SYgDGJ8Fn-Vk7W1ovIQy3cWx_Z5A"/>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37015" cy="1096698"/>
                    </a:xfrm>
                    <a:prstGeom prst="rect">
                      <a:avLst/>
                    </a:prstGeom>
                    <a:noFill/>
                    <a:ln>
                      <a:noFill/>
                    </a:ln>
                  </pic:spPr>
                </pic:pic>
              </a:graphicData>
            </a:graphic>
          </wp:inline>
        </w:drawing>
      </w:r>
    </w:p>
    <w:p w14:paraId="01B5E65F" w14:textId="1F282717" w:rsidR="00C904E8" w:rsidRPr="00D42CE3" w:rsidRDefault="00D715C8" w:rsidP="00D715C8">
      <w:pPr>
        <w:pStyle w:val="Caption"/>
      </w:pPr>
      <w:bookmarkStart w:id="137" w:name="_Toc515790932"/>
      <w:r w:rsidRPr="00D42CE3">
        <w:t xml:space="preserve">Hình </w:t>
      </w:r>
      <w:fldSimple w:instr=" SEQ Hình \* ARABIC ">
        <w:r w:rsidR="0083427B">
          <w:rPr>
            <w:noProof/>
          </w:rPr>
          <w:t>80</w:t>
        </w:r>
      </w:fldSimple>
      <w:r w:rsidRPr="00D42CE3">
        <w:t xml:space="preserve"> Đăng ký dịch vụ Internet of Things Platform</w:t>
      </w:r>
      <w:bookmarkEnd w:id="137"/>
    </w:p>
    <w:p w14:paraId="3148B6BF" w14:textId="4AA756A9" w:rsidR="00C904E8" w:rsidRPr="00D42CE3" w:rsidRDefault="00C904E8" w:rsidP="00C904E8">
      <w:pPr>
        <w:pStyle w:val="Nidungvnbn"/>
      </w:pPr>
      <w:r w:rsidRPr="00D42CE3">
        <w:t>Ta điề</w:t>
      </w:r>
      <w:r w:rsidR="00A056AB">
        <w:t>n vào tên dịch vụ ta khởi tạo (</w:t>
      </w:r>
      <w:r w:rsidRPr="00D42CE3">
        <w:t>Lưu ý nếu chọn dịch vụ Internet of Things Platform (ở đây để demo ta chọn dịch vụ bản Lite-Miễn phí của IBM) thì dịch vụ Cloudant bản Lite cũng tự động được chọn.</w:t>
      </w:r>
    </w:p>
    <w:p w14:paraId="4505670E" w14:textId="77777777" w:rsidR="00D715C8" w:rsidRPr="00D42CE3" w:rsidRDefault="00C904E8" w:rsidP="00D715C8">
      <w:pPr>
        <w:pStyle w:val="Nidungvnbn"/>
        <w:keepNext/>
        <w:jc w:val="center"/>
      </w:pPr>
      <w:r w:rsidRPr="00D42CE3">
        <w:rPr>
          <w:noProof/>
        </w:rPr>
        <w:lastRenderedPageBreak/>
        <w:drawing>
          <wp:inline distT="0" distB="0" distL="0" distR="0" wp14:anchorId="4196453F" wp14:editId="1570165B">
            <wp:extent cx="3673366" cy="1860622"/>
            <wp:effectExtent l="0" t="0" r="3810" b="6350"/>
            <wp:docPr id="73" name="Picture 73" descr="https://lh6.googleusercontent.com/LU2wPWjT0aTHecHbxj3s_Y_9micYID-tPzB6GSfxtKtrbI2eYdSwtvfrwyYs-W5b0kJ-OSLrgXfq2oxhwzE99bddKzzDaFpT6gj1Tr1Ljh7GhbjCAk92nmKXVsVLUecFwCup-0RTq16V3a_K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lh6.googleusercontent.com/LU2wPWjT0aTHecHbxj3s_Y_9micYID-tPzB6GSfxtKtrbI2eYdSwtvfrwyYs-W5b0kJ-OSLrgXfq2oxhwzE99bddKzzDaFpT6gj1Tr1Ljh7GhbjCAk92nmKXVsVLUecFwCup-0RTq16V3a_Knw"/>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3698053" cy="1873126"/>
                    </a:xfrm>
                    <a:prstGeom prst="rect">
                      <a:avLst/>
                    </a:prstGeom>
                    <a:noFill/>
                    <a:ln>
                      <a:noFill/>
                    </a:ln>
                  </pic:spPr>
                </pic:pic>
              </a:graphicData>
            </a:graphic>
          </wp:inline>
        </w:drawing>
      </w:r>
    </w:p>
    <w:p w14:paraId="4D979AD2" w14:textId="4B3B4632" w:rsidR="00C904E8" w:rsidRPr="00D42CE3" w:rsidRDefault="00D715C8" w:rsidP="00D715C8">
      <w:pPr>
        <w:pStyle w:val="Caption"/>
      </w:pPr>
      <w:bookmarkStart w:id="138" w:name="_Toc515790933"/>
      <w:r w:rsidRPr="00D42CE3">
        <w:t xml:space="preserve">Hình </w:t>
      </w:r>
      <w:fldSimple w:instr=" SEQ Hình \* ARABIC ">
        <w:r w:rsidR="0083427B">
          <w:rPr>
            <w:noProof/>
          </w:rPr>
          <w:t>81</w:t>
        </w:r>
      </w:fldSimple>
      <w:r w:rsidRPr="00D42CE3">
        <w:t xml:space="preserve"> Điền tên App trên IBM</w:t>
      </w:r>
      <w:bookmarkEnd w:id="138"/>
    </w:p>
    <w:p w14:paraId="4FF9F62A" w14:textId="77777777" w:rsidR="00C904E8" w:rsidRPr="00D42CE3" w:rsidRDefault="00C904E8" w:rsidP="00C904E8">
      <w:pPr>
        <w:pStyle w:val="Nidungvnbn"/>
      </w:pPr>
      <w:r w:rsidRPr="00D42CE3">
        <w:t>Sau khi chọn các gói dịch vụ tương ứng ta nhấn vào nút Create ở bên dưới để tạo dịch vụ. Chờ một chút để IBM kích hoạt dịch vụ:</w:t>
      </w:r>
    </w:p>
    <w:p w14:paraId="3A0CAA32" w14:textId="77777777" w:rsidR="00D715C8" w:rsidRPr="00D42CE3" w:rsidRDefault="00C904E8" w:rsidP="00D715C8">
      <w:pPr>
        <w:pStyle w:val="Nidungvnbn"/>
        <w:keepNext/>
        <w:jc w:val="center"/>
      </w:pPr>
      <w:r w:rsidRPr="00D42CE3">
        <w:rPr>
          <w:noProof/>
        </w:rPr>
        <w:drawing>
          <wp:inline distT="0" distB="0" distL="0" distR="0" wp14:anchorId="3CEB5788" wp14:editId="00D211A7">
            <wp:extent cx="3327861" cy="1796903"/>
            <wp:effectExtent l="0" t="0" r="6350" b="0"/>
            <wp:docPr id="72" name="Picture 72" descr="https://lh3.googleusercontent.com/q1iNVyxVbZr4214GB_YGCUoGS-osvP0RSKrFU9s0qOOvYGTTzUR8mPM2HoOKHjod4qxBHti7twGdVczCStlSHyLDlbVLDZsG54txv-aszRlXIcCMM-Bx9GD3r7-mDJy5jOtV71zVc2Nf9tye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h3.googleusercontent.com/q1iNVyxVbZr4214GB_YGCUoGS-osvP0RSKrFU9s0qOOvYGTTzUR8mPM2HoOKHjod4qxBHti7twGdVczCStlSHyLDlbVLDZsG54txv-aszRlXIcCMM-Bx9GD3r7-mDJy5jOtV71zVc2Nf9tyeRw"/>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430188" cy="1852155"/>
                    </a:xfrm>
                    <a:prstGeom prst="rect">
                      <a:avLst/>
                    </a:prstGeom>
                    <a:noFill/>
                    <a:ln>
                      <a:noFill/>
                    </a:ln>
                  </pic:spPr>
                </pic:pic>
              </a:graphicData>
            </a:graphic>
          </wp:inline>
        </w:drawing>
      </w:r>
    </w:p>
    <w:p w14:paraId="43658977" w14:textId="230DF1E1" w:rsidR="00C904E8" w:rsidRPr="00D42CE3" w:rsidRDefault="00D715C8" w:rsidP="00D715C8">
      <w:pPr>
        <w:pStyle w:val="Caption"/>
      </w:pPr>
      <w:bookmarkStart w:id="139" w:name="_Toc515790934"/>
      <w:r w:rsidRPr="00D42CE3">
        <w:t xml:space="preserve">Hình </w:t>
      </w:r>
      <w:fldSimple w:instr=" SEQ Hình \* ARABIC ">
        <w:r w:rsidR="0083427B">
          <w:rPr>
            <w:noProof/>
          </w:rPr>
          <w:t>82</w:t>
        </w:r>
      </w:fldSimple>
      <w:r w:rsidRPr="00D42CE3">
        <w:t xml:space="preserve"> IBM kích hoạt dịch vụ</w:t>
      </w:r>
      <w:bookmarkEnd w:id="139"/>
    </w:p>
    <w:p w14:paraId="1C5A1936" w14:textId="77777777" w:rsidR="00C904E8" w:rsidRPr="00D42CE3" w:rsidRDefault="00C904E8" w:rsidP="00C904E8">
      <w:pPr>
        <w:pStyle w:val="Nidungvnbn"/>
      </w:pPr>
      <w:r w:rsidRPr="00D42CE3">
        <w:t>Nếu quá trình khởi tạo bị đứng ở phần Starting quá lâu ta nhấn vào mục Menu bên trái chữ IBM Cloud rồi chọn Dashboard để hiển thị tất cả dịch vụ. Ta nhấn chọn vào tên dịch vụ ở mục Cloud Foundry Applications để chuyển sang trang quản lý.</w:t>
      </w:r>
    </w:p>
    <w:p w14:paraId="6A0CB1AF" w14:textId="77777777" w:rsidR="00D715C8" w:rsidRPr="00D42CE3" w:rsidRDefault="00C904E8" w:rsidP="00D715C8">
      <w:pPr>
        <w:pStyle w:val="Nidungvnbn"/>
        <w:keepNext/>
        <w:jc w:val="center"/>
      </w:pPr>
      <w:r w:rsidRPr="00D42CE3">
        <w:rPr>
          <w:noProof/>
        </w:rPr>
        <w:drawing>
          <wp:inline distT="0" distB="0" distL="0" distR="0" wp14:anchorId="2B89C77C" wp14:editId="6716D603">
            <wp:extent cx="5171090" cy="915437"/>
            <wp:effectExtent l="0" t="0" r="0" b="0"/>
            <wp:docPr id="71" name="Picture 71" descr="https://lh3.googleusercontent.com/za73cvz4jwiQ854jy6ACeBBMLNZDoM5-XBWoIXrHmo0x1VAvhD-djWKlwMysRt9W8v_pNd77xuAHba_Bm_rKATIU5XFNrcw0EYxTbOObeFVG_MB0lBSuHEatB82wmVn3jGgmFgss8a087Q-N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h3.googleusercontent.com/za73cvz4jwiQ854jy6ACeBBMLNZDoM5-XBWoIXrHmo0x1VAvhD-djWKlwMysRt9W8v_pNd77xuAHba_Bm_rKATIU5XFNrcw0EYxTbOObeFVG_MB0lBSuHEatB82wmVn3jGgmFgss8a087Q-NCQ"/>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51157" cy="929611"/>
                    </a:xfrm>
                    <a:prstGeom prst="rect">
                      <a:avLst/>
                    </a:prstGeom>
                    <a:noFill/>
                    <a:ln>
                      <a:noFill/>
                    </a:ln>
                  </pic:spPr>
                </pic:pic>
              </a:graphicData>
            </a:graphic>
          </wp:inline>
        </w:drawing>
      </w:r>
    </w:p>
    <w:p w14:paraId="4785F453" w14:textId="329E489F" w:rsidR="00C904E8" w:rsidRPr="00D42CE3" w:rsidRDefault="00D715C8" w:rsidP="00D715C8">
      <w:pPr>
        <w:pStyle w:val="Caption"/>
      </w:pPr>
      <w:bookmarkStart w:id="140" w:name="_Toc515790935"/>
      <w:r w:rsidRPr="00D42CE3">
        <w:t xml:space="preserve">Hình </w:t>
      </w:r>
      <w:fldSimple w:instr=" SEQ Hình \* ARABIC ">
        <w:r w:rsidR="0083427B">
          <w:rPr>
            <w:noProof/>
          </w:rPr>
          <w:t>83</w:t>
        </w:r>
      </w:fldSimple>
      <w:r w:rsidRPr="00D42CE3">
        <w:t xml:space="preserve"> Chọn Cloud Foundry Applications</w:t>
      </w:r>
      <w:bookmarkEnd w:id="140"/>
    </w:p>
    <w:p w14:paraId="4C8EE632" w14:textId="77777777" w:rsidR="00C904E8" w:rsidRPr="00D42CE3" w:rsidRDefault="00C904E8" w:rsidP="00C904E8">
      <w:pPr>
        <w:pStyle w:val="Nidungvnbn"/>
      </w:pPr>
      <w:r w:rsidRPr="00D42CE3">
        <w:t xml:space="preserve">Sau khi chuyển đến trang quản lý dịch vụ ta chọn mục iotf-service ở phần Connections. </w:t>
      </w:r>
    </w:p>
    <w:p w14:paraId="72DD263B" w14:textId="77777777" w:rsidR="00D715C8" w:rsidRPr="00D42CE3" w:rsidRDefault="00C904E8" w:rsidP="00D715C8">
      <w:pPr>
        <w:pStyle w:val="Nidungvnbn"/>
        <w:keepNext/>
        <w:jc w:val="center"/>
      </w:pPr>
      <w:r w:rsidRPr="00D42CE3">
        <w:rPr>
          <w:noProof/>
        </w:rPr>
        <w:lastRenderedPageBreak/>
        <w:drawing>
          <wp:inline distT="0" distB="0" distL="0" distR="0" wp14:anchorId="5FB6BA09" wp14:editId="13299009">
            <wp:extent cx="5141701" cy="2509284"/>
            <wp:effectExtent l="0" t="0" r="1905" b="5715"/>
            <wp:docPr id="70" name="Picture 70" descr="https://lh4.googleusercontent.com/odE3VjbtqO--kB5SkDJspwc0WRzu8I-1Gzv7nDZSorOF_G1uotCKmhDlzavls1yN5lGcI6A4vyeKtrzvRkvkV8QUs_zMWzyBsZ7thcMESIpTrMgn7ZIyZ4ETeyZAlDP9NynTA7ch2o6ssyiZ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lh4.googleusercontent.com/odE3VjbtqO--kB5SkDJspwc0WRzu8I-1Gzv7nDZSorOF_G1uotCKmhDlzavls1yN5lGcI6A4vyeKtrzvRkvkV8QUs_zMWzyBsZ7thcMESIpTrMgn7ZIyZ4ETeyZAlDP9NynTA7ch2o6ssyiZf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30731" cy="2552733"/>
                    </a:xfrm>
                    <a:prstGeom prst="rect">
                      <a:avLst/>
                    </a:prstGeom>
                    <a:noFill/>
                    <a:ln>
                      <a:noFill/>
                    </a:ln>
                  </pic:spPr>
                </pic:pic>
              </a:graphicData>
            </a:graphic>
          </wp:inline>
        </w:drawing>
      </w:r>
    </w:p>
    <w:p w14:paraId="2121F2E5" w14:textId="18996E03" w:rsidR="00C904E8" w:rsidRPr="00D42CE3" w:rsidRDefault="00D715C8" w:rsidP="00D715C8">
      <w:pPr>
        <w:pStyle w:val="Caption"/>
      </w:pPr>
      <w:bookmarkStart w:id="141" w:name="_Toc515790936"/>
      <w:r w:rsidRPr="00D42CE3">
        <w:t xml:space="preserve">Hình </w:t>
      </w:r>
      <w:fldSimple w:instr=" SEQ Hình \* ARABIC ">
        <w:r w:rsidR="0083427B">
          <w:rPr>
            <w:noProof/>
          </w:rPr>
          <w:t>84</w:t>
        </w:r>
      </w:fldSimple>
      <w:r w:rsidRPr="00D42CE3">
        <w:t xml:space="preserve"> Chọn IoT Platform</w:t>
      </w:r>
      <w:bookmarkEnd w:id="141"/>
    </w:p>
    <w:p w14:paraId="174F05DB" w14:textId="77777777" w:rsidR="00C904E8" w:rsidRPr="00D42CE3" w:rsidRDefault="00C904E8" w:rsidP="00C904E8">
      <w:pPr>
        <w:pStyle w:val="Nidungvnbn"/>
      </w:pPr>
      <w:r w:rsidRPr="00D42CE3">
        <w:t>Sau khi nhấn vào IoT Platform ta sẽ chuyển tới trang dịch vụ của Watson IBM, ta chọn Launch để truy cập dịch vụ của Watson IoT.</w:t>
      </w:r>
    </w:p>
    <w:p w14:paraId="189A6BC2" w14:textId="646C87CF" w:rsidR="00D715C8" w:rsidRPr="00D42CE3" w:rsidRDefault="00C904E8" w:rsidP="00D715C8">
      <w:pPr>
        <w:pStyle w:val="Nidungvnbn"/>
      </w:pPr>
      <w:r w:rsidRPr="00D42CE3">
        <w:t xml:space="preserve">Sau khi nhấn Launch ta sẽ được chuyển đến trang của IBM Watson </w:t>
      </w:r>
      <w:r w:rsidR="00D26642">
        <w:t>IoT với gia</w:t>
      </w:r>
      <w:r w:rsidR="00D715C8" w:rsidRPr="00D42CE3">
        <w:t>o diện như bên dưới:</w:t>
      </w:r>
    </w:p>
    <w:p w14:paraId="60C9F1D9" w14:textId="77777777" w:rsidR="00D715C8" w:rsidRPr="00D42CE3" w:rsidRDefault="00C904E8" w:rsidP="00D715C8">
      <w:pPr>
        <w:pStyle w:val="Nidungvnbn"/>
        <w:keepNext/>
        <w:jc w:val="center"/>
      </w:pPr>
      <w:r w:rsidRPr="00D42CE3">
        <w:rPr>
          <w:noProof/>
        </w:rPr>
        <w:drawing>
          <wp:inline distT="0" distB="0" distL="0" distR="0" wp14:anchorId="5F72EAE2" wp14:editId="0B506E51">
            <wp:extent cx="5195595" cy="1839433"/>
            <wp:effectExtent l="0" t="0" r="5080" b="8890"/>
            <wp:docPr id="68" name="Picture 68" descr="https://lh6.googleusercontent.com/AUF7Tgug8JJkNUJo5DjFMWw9vwDKMRYz0M3ZoMCvUUeoXMR2HiXnKZEYemK67nmOHQ1ZREO6UHg63pvzKZn2EOnzu286m3GWYFG_hvm3Mly7Zim04WNTaCcGMjQdTwtiCcLl9nTWzpv70VEu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h6.googleusercontent.com/AUF7Tgug8JJkNUJo5DjFMWw9vwDKMRYz0M3ZoMCvUUeoXMR2HiXnKZEYemK67nmOHQ1ZREO6UHg63pvzKZn2EOnzu286m3GWYFG_hvm3Mly7Zim04WNTaCcGMjQdTwtiCcLl9nTWzpv70VEu9A"/>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15894"/>
                    <a:stretch/>
                  </pic:blipFill>
                  <pic:spPr bwMode="auto">
                    <a:xfrm>
                      <a:off x="0" y="0"/>
                      <a:ext cx="5293545" cy="1874111"/>
                    </a:xfrm>
                    <a:prstGeom prst="rect">
                      <a:avLst/>
                    </a:prstGeom>
                    <a:noFill/>
                    <a:ln>
                      <a:noFill/>
                    </a:ln>
                    <a:extLst>
                      <a:ext uri="{53640926-AAD7-44D8-BBD7-CCE9431645EC}">
                        <a14:shadowObscured xmlns:a14="http://schemas.microsoft.com/office/drawing/2010/main"/>
                      </a:ext>
                    </a:extLst>
                  </pic:spPr>
                </pic:pic>
              </a:graphicData>
            </a:graphic>
          </wp:inline>
        </w:drawing>
      </w:r>
    </w:p>
    <w:p w14:paraId="6F7968E8" w14:textId="0107D762" w:rsidR="00C904E8" w:rsidRPr="00D42CE3" w:rsidRDefault="00D715C8" w:rsidP="00D715C8">
      <w:pPr>
        <w:pStyle w:val="Caption"/>
      </w:pPr>
      <w:bookmarkStart w:id="142" w:name="_Toc515790937"/>
      <w:r w:rsidRPr="00D42CE3">
        <w:t xml:space="preserve">Hình </w:t>
      </w:r>
      <w:fldSimple w:instr=" SEQ Hình \* ARABIC ">
        <w:r w:rsidR="0083427B">
          <w:rPr>
            <w:noProof/>
          </w:rPr>
          <w:t>85</w:t>
        </w:r>
      </w:fldSimple>
      <w:r w:rsidRPr="00D42CE3">
        <w:t xml:space="preserve"> Giao diện Watson IoT Dashboard</w:t>
      </w:r>
      <w:bookmarkEnd w:id="142"/>
    </w:p>
    <w:p w14:paraId="5230A847" w14:textId="77777777" w:rsidR="00C904E8" w:rsidRPr="00D42CE3" w:rsidRDefault="00C904E8" w:rsidP="00C904E8">
      <w:pPr>
        <w:pStyle w:val="Nidungvnbn"/>
      </w:pPr>
      <w:r w:rsidRPr="00D42CE3">
        <w:t>Lưu ý: Phần ID được đóng khung ở góc bên phải màn hình dung để liên kết thiết bị trong node-red với Watson.</w:t>
      </w:r>
    </w:p>
    <w:p w14:paraId="2FB49CF0" w14:textId="77777777" w:rsidR="00C904E8" w:rsidRPr="00D42CE3" w:rsidRDefault="00C904E8" w:rsidP="00C904E8">
      <w:pPr>
        <w:pStyle w:val="Nidungvnbn"/>
      </w:pPr>
      <w:r w:rsidRPr="00D42CE3">
        <w:t>Tiếp theo chúng ta sẽ khởi tạo thiết bị (mẫu thiết bị) nhằm tạo liên kết với thiết bị (Raspberry) và gửi dữ liệu lên IBM thông qua Watson IoT.</w:t>
      </w:r>
    </w:p>
    <w:p w14:paraId="48CCC5D8" w14:textId="579FC196" w:rsidR="00D715C8" w:rsidRPr="00D42CE3" w:rsidRDefault="00D306CA" w:rsidP="00D715C8">
      <w:pPr>
        <w:pStyle w:val="Nidungvnbn"/>
        <w:keepNext/>
        <w:jc w:val="center"/>
      </w:pPr>
      <w:r>
        <w:lastRenderedPageBreak/>
        <w:pict w14:anchorId="0C15F647">
          <v:shape id="_x0000_i1032" type="#_x0000_t75" style="width:195.75pt;height:195.75pt">
            <v:imagedata r:id="rId115" o:title="So-do-thiet-bi"/>
          </v:shape>
        </w:pict>
      </w:r>
    </w:p>
    <w:p w14:paraId="66A2B710" w14:textId="6939A42D" w:rsidR="00C904E8" w:rsidRPr="00D42CE3" w:rsidRDefault="00D715C8" w:rsidP="00D715C8">
      <w:pPr>
        <w:pStyle w:val="Caption"/>
      </w:pPr>
      <w:bookmarkStart w:id="143" w:name="_Toc515790938"/>
      <w:r w:rsidRPr="00D42CE3">
        <w:t xml:space="preserve">Hình </w:t>
      </w:r>
      <w:fldSimple w:instr=" SEQ Hình \* ARABIC ">
        <w:r w:rsidR="0083427B">
          <w:rPr>
            <w:noProof/>
          </w:rPr>
          <w:t>86</w:t>
        </w:r>
      </w:fldSimple>
      <w:r w:rsidRPr="00D42CE3">
        <w:t xml:space="preserve"> Sơ đồ kết nối tổng quan giữ các thiết bị và IBM Watson</w:t>
      </w:r>
      <w:bookmarkEnd w:id="143"/>
    </w:p>
    <w:p w14:paraId="0B55D6D4" w14:textId="77777777" w:rsidR="00C904E8" w:rsidRPr="00D42CE3" w:rsidRDefault="00C904E8" w:rsidP="00C904E8">
      <w:pPr>
        <w:pStyle w:val="Nidungvnbn"/>
      </w:pPr>
      <w:r w:rsidRPr="00D42CE3">
        <w:t>Để khởi tạo thiết bị ta rê chuột vào tab menu ở bên trái màn hình và chọn mục Devices như hình dưới:</w:t>
      </w:r>
    </w:p>
    <w:p w14:paraId="5FAD3828" w14:textId="77777777" w:rsidR="00D715C8" w:rsidRPr="00D42CE3" w:rsidRDefault="00C904E8" w:rsidP="00D715C8">
      <w:pPr>
        <w:pStyle w:val="Nidungvnbn"/>
        <w:keepNext/>
        <w:jc w:val="center"/>
      </w:pPr>
      <w:r w:rsidRPr="00D42CE3">
        <w:rPr>
          <w:noProof/>
        </w:rPr>
        <w:drawing>
          <wp:inline distT="0" distB="0" distL="0" distR="0" wp14:anchorId="56A9D571" wp14:editId="45E02253">
            <wp:extent cx="3387479" cy="1907628"/>
            <wp:effectExtent l="0" t="0" r="3810" b="0"/>
            <wp:docPr id="67" name="Picture 67" descr="https://lh5.googleusercontent.com/ebmusk7A58nGzrFOm2qgbaxdVbOBw6H2iYDcl3RpYIVHY7yUTfOKGON6VAkq-kLqNFLRP6IVwM5A2G8apEoxiS0-iiU2w_vkMXqS4MRJZjxe6XlRvZ5DEjKG_uU8lAPYoA6qO2SKY9m4TsZt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5.googleusercontent.com/ebmusk7A58nGzrFOm2qgbaxdVbOBw6H2iYDcl3RpYIVHY7yUTfOKGON6VAkq-kLqNFLRP6IVwM5A2G8apEoxiS0-iiU2w_vkMXqS4MRJZjxe6XlRvZ5DEjKG_uU8lAPYoA6qO2SKY9m4TsZtEQ"/>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427618" cy="1930232"/>
                    </a:xfrm>
                    <a:prstGeom prst="rect">
                      <a:avLst/>
                    </a:prstGeom>
                    <a:noFill/>
                    <a:ln>
                      <a:noFill/>
                    </a:ln>
                  </pic:spPr>
                </pic:pic>
              </a:graphicData>
            </a:graphic>
          </wp:inline>
        </w:drawing>
      </w:r>
    </w:p>
    <w:p w14:paraId="771F39B6" w14:textId="5F5A41DB" w:rsidR="00C904E8" w:rsidRPr="00D42CE3" w:rsidRDefault="00D715C8" w:rsidP="00D715C8">
      <w:pPr>
        <w:pStyle w:val="Caption"/>
      </w:pPr>
      <w:bookmarkStart w:id="144" w:name="_Toc515790939"/>
      <w:r w:rsidRPr="00D42CE3">
        <w:t xml:space="preserve">Hình </w:t>
      </w:r>
      <w:fldSimple w:instr=" SEQ Hình \* ARABIC ">
        <w:r w:rsidR="0083427B">
          <w:rPr>
            <w:noProof/>
          </w:rPr>
          <w:t>87</w:t>
        </w:r>
      </w:fldSimple>
      <w:r w:rsidRPr="00D42CE3">
        <w:t xml:space="preserve"> Chọn tab Devices</w:t>
      </w:r>
      <w:bookmarkEnd w:id="144"/>
    </w:p>
    <w:p w14:paraId="0C67252E" w14:textId="77777777" w:rsidR="00C904E8" w:rsidRPr="00D42CE3" w:rsidRDefault="00C904E8" w:rsidP="00C904E8">
      <w:pPr>
        <w:pStyle w:val="Nidungvnbn"/>
      </w:pPr>
      <w:r w:rsidRPr="00D42CE3">
        <w:t>Sau đó ta nhấn vào Add Device để thêm thiết bị.</w:t>
      </w:r>
    </w:p>
    <w:p w14:paraId="79113B2C" w14:textId="77777777" w:rsidR="00D875A2" w:rsidRPr="00D42CE3" w:rsidRDefault="00C904E8" w:rsidP="00D875A2">
      <w:pPr>
        <w:pStyle w:val="Nidungvnbn"/>
        <w:keepNext/>
        <w:jc w:val="center"/>
      </w:pPr>
      <w:r w:rsidRPr="00D42CE3">
        <w:rPr>
          <w:noProof/>
        </w:rPr>
        <w:drawing>
          <wp:inline distT="0" distB="0" distL="0" distR="0" wp14:anchorId="4C6E2266" wp14:editId="320C8480">
            <wp:extent cx="4382059" cy="1360967"/>
            <wp:effectExtent l="0" t="0" r="0" b="0"/>
            <wp:docPr id="66" name="Picture 66" descr="https://lh3.googleusercontent.com/Sw6SPA58lKArQfHZOUdOA8_y8gaW3S7gKgY--wABPgi5OcjgbXauU74cpO30ENYe4gAtzo_pZAqWPc_PmbmDYgl-TU8OrrbMRupHnWoZsmE6Ldn5tKJ3GYHR6ikuqiRBDrJzt9rqtdjH5dmn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h3.googleusercontent.com/Sw6SPA58lKArQfHZOUdOA8_y8gaW3S7gKgY--wABPgi5OcjgbXauU74cpO30ENYe4gAtzo_pZAqWPc_PmbmDYgl-TU8OrrbMRupHnWoZsmE6Ldn5tKJ3GYHR6ikuqiRBDrJzt9rqtdjH5dmnEQ"/>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473094" cy="1389240"/>
                    </a:xfrm>
                    <a:prstGeom prst="rect">
                      <a:avLst/>
                    </a:prstGeom>
                    <a:noFill/>
                    <a:ln>
                      <a:noFill/>
                    </a:ln>
                  </pic:spPr>
                </pic:pic>
              </a:graphicData>
            </a:graphic>
          </wp:inline>
        </w:drawing>
      </w:r>
    </w:p>
    <w:p w14:paraId="6C0A14A6" w14:textId="4C300D2E" w:rsidR="00C904E8" w:rsidRPr="00D42CE3" w:rsidRDefault="00D875A2" w:rsidP="00D875A2">
      <w:pPr>
        <w:pStyle w:val="Caption"/>
      </w:pPr>
      <w:bookmarkStart w:id="145" w:name="_Toc515790940"/>
      <w:r w:rsidRPr="00D42CE3">
        <w:t xml:space="preserve">Hình </w:t>
      </w:r>
      <w:fldSimple w:instr=" SEQ Hình \* ARABIC ">
        <w:r w:rsidR="0083427B">
          <w:rPr>
            <w:noProof/>
          </w:rPr>
          <w:t>88</w:t>
        </w:r>
      </w:fldSimple>
      <w:r w:rsidRPr="00D42CE3">
        <w:t xml:space="preserve"> Thêm thiết bị trên IBM Watson</w:t>
      </w:r>
      <w:bookmarkEnd w:id="145"/>
    </w:p>
    <w:p w14:paraId="45637CE8" w14:textId="77777777" w:rsidR="00C904E8" w:rsidRPr="00D42CE3" w:rsidRDefault="00C904E8" w:rsidP="00C904E8">
      <w:pPr>
        <w:pStyle w:val="Nidungvnbn"/>
      </w:pPr>
      <w:r w:rsidRPr="00D42CE3">
        <w:lastRenderedPageBreak/>
        <w:t xml:space="preserve">Vì đây là lần đầu khởi tạo thiết bị nên ta phải khởi tạo loại thiết bị trước. Ta nhấn vào Add Type để chuyển đến giao diện thêm loại thiết bị. </w:t>
      </w:r>
    </w:p>
    <w:p w14:paraId="0F195490" w14:textId="77777777" w:rsidR="00D875A2" w:rsidRPr="00D42CE3" w:rsidRDefault="00C904E8" w:rsidP="00D875A2">
      <w:pPr>
        <w:pStyle w:val="Nidungvnbn"/>
        <w:keepNext/>
        <w:jc w:val="center"/>
      </w:pPr>
      <w:r w:rsidRPr="00D42CE3">
        <w:rPr>
          <w:noProof/>
        </w:rPr>
        <w:drawing>
          <wp:inline distT="0" distB="0" distL="0" distR="0" wp14:anchorId="382A6E6F" wp14:editId="52929382">
            <wp:extent cx="5252483" cy="1616149"/>
            <wp:effectExtent l="0" t="0" r="5715" b="3175"/>
            <wp:docPr id="65" name="Picture 65" descr="https://lh5.googleusercontent.com/U7EEon3mVDRKF5Ph7yuzplQQGoWN9wo2NE93LNmCxWzYkd-NrVZlg6v8-S5pQA9HTZvGCSt4OpZYddb7XzB-FP2EJbQaKmAKWd19c-1_kHWVQghnLEE2Bfqt3itWCByzOCWhxwFtwnFNmxYf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5.googleusercontent.com/U7EEon3mVDRKF5Ph7yuzplQQGoWN9wo2NE93LNmCxWzYkd-NrVZlg6v8-S5pQA9HTZvGCSt4OpZYddb7XzB-FP2EJbQaKmAKWd19c-1_kHWVQghnLEE2Bfqt3itWCByzOCWhxwFtwnFNmxYf4w"/>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02169" cy="1631437"/>
                    </a:xfrm>
                    <a:prstGeom prst="rect">
                      <a:avLst/>
                    </a:prstGeom>
                    <a:noFill/>
                    <a:ln>
                      <a:noFill/>
                    </a:ln>
                  </pic:spPr>
                </pic:pic>
              </a:graphicData>
            </a:graphic>
          </wp:inline>
        </w:drawing>
      </w:r>
    </w:p>
    <w:p w14:paraId="14BBB86F" w14:textId="65E30E5C" w:rsidR="00C904E8" w:rsidRPr="00D42CE3" w:rsidRDefault="00D875A2" w:rsidP="00D875A2">
      <w:pPr>
        <w:pStyle w:val="Caption"/>
      </w:pPr>
      <w:bookmarkStart w:id="146" w:name="_Toc515790941"/>
      <w:r w:rsidRPr="00D42CE3">
        <w:t xml:space="preserve">Hình </w:t>
      </w:r>
      <w:fldSimple w:instr=" SEQ Hình \* ARABIC ">
        <w:r w:rsidR="0083427B">
          <w:rPr>
            <w:noProof/>
          </w:rPr>
          <w:t>89</w:t>
        </w:r>
      </w:fldSimple>
      <w:r w:rsidRPr="00D42CE3">
        <w:t xml:space="preserve"> Thêm loại thiết bị</w:t>
      </w:r>
      <w:bookmarkEnd w:id="146"/>
    </w:p>
    <w:p w14:paraId="009F403D" w14:textId="77777777" w:rsidR="00C904E8" w:rsidRPr="00D42CE3" w:rsidRDefault="00C904E8" w:rsidP="00C904E8">
      <w:pPr>
        <w:pStyle w:val="Nidungvnbn"/>
      </w:pPr>
      <w:r w:rsidRPr="00D42CE3">
        <w:t>Ta điền tên loại thiết bị vào mục DeviceType và nhấn Add để thêm loại thiết bị. Vì ở đồ án này ta chủ yếu sử dụng Raspberry để giao tiếp với IBM Watson nên ta chỉ cần khởi tạo một loại thiết bị là RaspberryPi.</w:t>
      </w:r>
    </w:p>
    <w:p w14:paraId="5F84D6F5" w14:textId="77777777" w:rsidR="00D875A2" w:rsidRPr="00D42CE3" w:rsidRDefault="00C904E8" w:rsidP="00D875A2">
      <w:pPr>
        <w:pStyle w:val="Nidungvnbn"/>
        <w:keepNext/>
        <w:jc w:val="center"/>
      </w:pPr>
      <w:r w:rsidRPr="00D42CE3">
        <w:rPr>
          <w:noProof/>
        </w:rPr>
        <w:drawing>
          <wp:inline distT="0" distB="0" distL="0" distR="0" wp14:anchorId="4EDB67D3" wp14:editId="191E2C42">
            <wp:extent cx="5279390" cy="1639657"/>
            <wp:effectExtent l="0" t="0" r="0" b="0"/>
            <wp:docPr id="64" name="Picture 64" descr="https://lh6.googleusercontent.com/XT1VTxm6aqPgd_LVO7VndSjtPQ6L8NEWSxGdyo6RDYapMbo4G3MwUhuOr_24-9qb8EzchNeSJ4sySbLD6W298SPY0vg0p6tJSW_BGm1xljzzMbpJT7eFVq44I7itxuCO3F-XAfeX9sIi-ITy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lh6.googleusercontent.com/XT1VTxm6aqPgd_LVO7VndSjtPQ6L8NEWSxGdyo6RDYapMbo4G3MwUhuOr_24-9qb8EzchNeSJ4sySbLD6W298SPY0vg0p6tJSW_BGm1xljzzMbpJT7eFVq44I7itxuCO3F-XAfeX9sIi-ITyiQ"/>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01827" cy="1646625"/>
                    </a:xfrm>
                    <a:prstGeom prst="rect">
                      <a:avLst/>
                    </a:prstGeom>
                    <a:noFill/>
                    <a:ln>
                      <a:noFill/>
                    </a:ln>
                  </pic:spPr>
                </pic:pic>
              </a:graphicData>
            </a:graphic>
          </wp:inline>
        </w:drawing>
      </w:r>
    </w:p>
    <w:p w14:paraId="78700354" w14:textId="1F138B09" w:rsidR="00C904E8" w:rsidRPr="00D42CE3" w:rsidRDefault="00D875A2" w:rsidP="00D875A2">
      <w:pPr>
        <w:pStyle w:val="Caption"/>
      </w:pPr>
      <w:bookmarkStart w:id="147" w:name="_Toc515790942"/>
      <w:r w:rsidRPr="00D42CE3">
        <w:t xml:space="preserve">Hình </w:t>
      </w:r>
      <w:fldSimple w:instr=" SEQ Hình \* ARABIC ">
        <w:r w:rsidR="0083427B">
          <w:rPr>
            <w:noProof/>
          </w:rPr>
          <w:t>90</w:t>
        </w:r>
      </w:fldSimple>
      <w:r w:rsidRPr="00D42CE3">
        <w:t xml:space="preserve"> Tạo thiết bị trên Watson IoT</w:t>
      </w:r>
      <w:bookmarkEnd w:id="147"/>
    </w:p>
    <w:p w14:paraId="3C5D6619" w14:textId="77777777" w:rsidR="00C904E8" w:rsidRPr="00D42CE3" w:rsidRDefault="00C904E8" w:rsidP="00C904E8">
      <w:pPr>
        <w:pStyle w:val="Nidungvnbn"/>
      </w:pPr>
      <w:r w:rsidRPr="00D42CE3">
        <w:t>Sau khi khởi tạo loại thiết bị ta sẽ được chuyển về lại giao diện thêm thiết bị ta sẽ chọn ở mục Device Type loại thiết bị ta vừa tạo và RaspberryPi và ở mục Device ID chính là mã định danh cho thiết bị. Mã định danh này dùng để phân biệt nếu trường hợp có nhiều loại thiết bị có cùng loại kết nối tới IBM Watson. Sau khi điền Device ID xong ta nhấn Next cho đến khi tới mục Security (các phần không đề cập sẽ để trống và nhấn Next). Tại mục Sercurity này ta sẽ tạo khóa để liên kết với Watson IoT, ở phần Authentication Token ta điền vào khóa để liên kết và nhấn Next.</w:t>
      </w:r>
    </w:p>
    <w:p w14:paraId="51E70C21" w14:textId="77777777" w:rsidR="00D875A2" w:rsidRPr="00D42CE3" w:rsidRDefault="00C904E8" w:rsidP="00D875A2">
      <w:pPr>
        <w:pStyle w:val="Nidungvnbn"/>
        <w:keepNext/>
        <w:jc w:val="center"/>
      </w:pPr>
      <w:r w:rsidRPr="00D42CE3">
        <w:rPr>
          <w:noProof/>
        </w:rPr>
        <w:lastRenderedPageBreak/>
        <w:drawing>
          <wp:inline distT="0" distB="0" distL="0" distR="0" wp14:anchorId="522AD8C7" wp14:editId="48F0D637">
            <wp:extent cx="4178595" cy="1426874"/>
            <wp:effectExtent l="0" t="0" r="0" b="1905"/>
            <wp:docPr id="63" name="Picture 63" descr="https://lh6.googleusercontent.com/oa0ipfFGmUqUDBEYoY39YumSzfyaZNbsiOX6i83680FvLg8ld4Hsf5fnTCH8uzTyyUtORmh_IjU5RHvyagy1RWsbQDO2YbjStgNN9oQeJfL2OIuN1DgKVk8uT1V92Z-4miJCYy-5_n304Teu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6.googleusercontent.com/oa0ipfFGmUqUDBEYoY39YumSzfyaZNbsiOX6i83680FvLg8ld4Hsf5fnTCH8uzTyyUtORmh_IjU5RHvyagy1RWsbQDO2YbjStgNN9oQeJfL2OIuN1DgKVk8uT1V92Z-4miJCYy-5_n304Teu6A"/>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01931" cy="1434842"/>
                    </a:xfrm>
                    <a:prstGeom prst="rect">
                      <a:avLst/>
                    </a:prstGeom>
                    <a:noFill/>
                    <a:ln>
                      <a:noFill/>
                    </a:ln>
                  </pic:spPr>
                </pic:pic>
              </a:graphicData>
            </a:graphic>
          </wp:inline>
        </w:drawing>
      </w:r>
    </w:p>
    <w:p w14:paraId="6622AEDD" w14:textId="68AB0D13" w:rsidR="00C904E8" w:rsidRPr="00D42CE3" w:rsidRDefault="00D875A2" w:rsidP="00D875A2">
      <w:pPr>
        <w:pStyle w:val="Caption"/>
      </w:pPr>
      <w:bookmarkStart w:id="148" w:name="_Toc515790943"/>
      <w:r w:rsidRPr="00D42CE3">
        <w:t xml:space="preserve">Hình </w:t>
      </w:r>
      <w:fldSimple w:instr=" SEQ Hình \* ARABIC ">
        <w:r w:rsidR="0083427B">
          <w:rPr>
            <w:noProof/>
          </w:rPr>
          <w:t>91</w:t>
        </w:r>
      </w:fldSimple>
      <w:r w:rsidRPr="00D42CE3">
        <w:t xml:space="preserve"> Tạo mật khẩu liên kết thiết bị</w:t>
      </w:r>
      <w:bookmarkEnd w:id="148"/>
    </w:p>
    <w:p w14:paraId="6B81B094" w14:textId="77777777" w:rsidR="00C904E8" w:rsidRPr="00D42CE3" w:rsidRDefault="00C904E8" w:rsidP="00C904E8">
      <w:pPr>
        <w:pStyle w:val="Nidungvnbn"/>
      </w:pPr>
      <w:r w:rsidRPr="00D42CE3">
        <w:t>Sau đó ta nhấn Done để hoàn tất quá trình tạo thiết bị (ở mục này sẽ hiển thị lại các thông tin về thiết bị mà ta vừa tạo để kiểm tra).</w:t>
      </w:r>
    </w:p>
    <w:p w14:paraId="7026D607" w14:textId="77777777" w:rsidR="00D875A2" w:rsidRPr="00D42CE3" w:rsidRDefault="00C904E8" w:rsidP="00D875A2">
      <w:pPr>
        <w:pStyle w:val="Nidungvnbn"/>
        <w:keepNext/>
      </w:pPr>
      <w:r w:rsidRPr="00D42CE3">
        <w:rPr>
          <w:noProof/>
        </w:rPr>
        <w:drawing>
          <wp:inline distT="0" distB="0" distL="0" distR="0" wp14:anchorId="50CB1CF0" wp14:editId="778F7154">
            <wp:extent cx="4701339" cy="1828800"/>
            <wp:effectExtent l="0" t="0" r="4445" b="0"/>
            <wp:docPr id="62" name="Picture 62" descr="https://lh4.googleusercontent.com/dLZjY9YtkzR4qSxTA0q2jwmBenzfKNHSexqDUd-SspZPUHO5LBYpX2e-WQZ2PqKHwgY4rasjzKNn99VjozNaaVwj7DF1kkJHhVUAF-763PlLkufbpdarkMPT8eZJJyqsx6K7ImlcNYco9jTF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h4.googleusercontent.com/dLZjY9YtkzR4qSxTA0q2jwmBenzfKNHSexqDUd-SspZPUHO5LBYpX2e-WQZ2PqKHwgY4rasjzKNn99VjozNaaVwj7DF1kkJHhVUAF-763PlLkufbpdarkMPT8eZJJyqsx6K7ImlcNYco9jTFcA"/>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749305" cy="1847459"/>
                    </a:xfrm>
                    <a:prstGeom prst="rect">
                      <a:avLst/>
                    </a:prstGeom>
                    <a:noFill/>
                    <a:ln>
                      <a:noFill/>
                    </a:ln>
                  </pic:spPr>
                </pic:pic>
              </a:graphicData>
            </a:graphic>
          </wp:inline>
        </w:drawing>
      </w:r>
    </w:p>
    <w:p w14:paraId="696013B3" w14:textId="53C99913" w:rsidR="00C904E8" w:rsidRPr="00D42CE3" w:rsidRDefault="00D875A2" w:rsidP="00D875A2">
      <w:pPr>
        <w:pStyle w:val="Caption"/>
        <w:jc w:val="both"/>
      </w:pPr>
      <w:bookmarkStart w:id="149" w:name="_Toc515790944"/>
      <w:r w:rsidRPr="00D42CE3">
        <w:t xml:space="preserve">Hình </w:t>
      </w:r>
      <w:fldSimple w:instr=" SEQ Hình \* ARABIC ">
        <w:r w:rsidR="0083427B">
          <w:rPr>
            <w:noProof/>
          </w:rPr>
          <w:t>92</w:t>
        </w:r>
      </w:fldSimple>
      <w:r w:rsidRPr="00D42CE3">
        <w:t xml:space="preserve"> Hoàn tất khởi tạo thiết bị trên Watson IoT</w:t>
      </w:r>
      <w:bookmarkEnd w:id="149"/>
    </w:p>
    <w:p w14:paraId="60F28A44" w14:textId="77777777" w:rsidR="00D875A2" w:rsidRPr="00D42CE3" w:rsidRDefault="00C904E8" w:rsidP="00D875A2">
      <w:pPr>
        <w:pStyle w:val="Nidungvnbn"/>
        <w:keepNext/>
        <w:jc w:val="center"/>
      </w:pPr>
      <w:r w:rsidRPr="00D42CE3">
        <w:rPr>
          <w:noProof/>
        </w:rPr>
        <w:drawing>
          <wp:inline distT="0" distB="0" distL="0" distR="0" wp14:anchorId="1B220A71" wp14:editId="62A9E85C">
            <wp:extent cx="3754465" cy="2179675"/>
            <wp:effectExtent l="0" t="0" r="0" b="0"/>
            <wp:docPr id="61" name="Picture 61" descr="https://lh6.googleusercontent.com/P6LYb0Eo6FMWMR54rF2T_2AwVJs_gGx8lMuUTLE08iTGfE-Em9ltHOdKSFbDkPXmUf4dbuPjPlNawdD8kiNvOeZEFHUM-LCVv9fTXjzlRVHU67Y-TstFnAHxMDERDpjsaK5h2n2Rp1zeB1zY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6.googleusercontent.com/P6LYb0Eo6FMWMR54rF2T_2AwVJs_gGx8lMuUTLE08iTGfE-Em9ltHOdKSFbDkPXmUf4dbuPjPlNawdD8kiNvOeZEFHUM-LCVv9fTXjzlRVHU67Y-TstFnAHxMDERDpjsaK5h2n2Rp1zeB1zY8Q"/>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20540" cy="2218035"/>
                    </a:xfrm>
                    <a:prstGeom prst="rect">
                      <a:avLst/>
                    </a:prstGeom>
                    <a:noFill/>
                    <a:ln>
                      <a:noFill/>
                    </a:ln>
                  </pic:spPr>
                </pic:pic>
              </a:graphicData>
            </a:graphic>
          </wp:inline>
        </w:drawing>
      </w:r>
    </w:p>
    <w:p w14:paraId="38CB4150" w14:textId="1F2276C0" w:rsidR="00C904E8" w:rsidRPr="00D42CE3" w:rsidRDefault="00D875A2" w:rsidP="00D875A2">
      <w:pPr>
        <w:pStyle w:val="Caption"/>
      </w:pPr>
      <w:bookmarkStart w:id="150" w:name="_Toc515790945"/>
      <w:r w:rsidRPr="00D42CE3">
        <w:t xml:space="preserve">Hình </w:t>
      </w:r>
      <w:fldSimple w:instr=" SEQ Hình \* ARABIC ">
        <w:r w:rsidR="0083427B">
          <w:rPr>
            <w:noProof/>
          </w:rPr>
          <w:t>93</w:t>
        </w:r>
      </w:fldSimple>
      <w:r w:rsidRPr="00D42CE3">
        <w:t xml:space="preserve"> Thông tin thiết bị đã đăng ký với Watson</w:t>
      </w:r>
      <w:bookmarkEnd w:id="150"/>
    </w:p>
    <w:p w14:paraId="4960ED05" w14:textId="064F6B75" w:rsidR="00C904E8" w:rsidRPr="00D42CE3" w:rsidRDefault="00C904E8" w:rsidP="00D875A2">
      <w:pPr>
        <w:pStyle w:val="Nidungvnbn"/>
        <w:ind w:firstLine="0"/>
      </w:pPr>
      <w:r w:rsidRPr="00D42CE3">
        <w:t>Lưu ý: Với Token đã tạo thì không thể thay đổi, nếu quên Token ta buộc phải tạo lại thiết bị mới để tiếp tục sử dụng dịch vụ.</w:t>
      </w:r>
    </w:p>
    <w:p w14:paraId="2671B428" w14:textId="77777777" w:rsidR="00C904E8" w:rsidRPr="00D42CE3" w:rsidRDefault="00C904E8" w:rsidP="00C904E8">
      <w:pPr>
        <w:pStyle w:val="Nidungvnbn"/>
      </w:pPr>
      <w:r w:rsidRPr="00D42CE3">
        <w:lastRenderedPageBreak/>
        <w:t xml:space="preserve">Như vậy ta đã hoàn tất quá trình đăng ký tài khoản và dịch vụ của IBM để có thể liên kết cũng như nhận dữ liệu từ Raspberry. Với các tài khoản mới đăng ký thì mặc định dịch vụ node-red đã được tích hợp chung lúc khởi tạo IoT platform. Để truy cập vào node-red trên IBM ta vào </w:t>
      </w:r>
      <w:hyperlink r:id="rId123" w:history="1">
        <w:r w:rsidRPr="00D42CE3">
          <w:rPr>
            <w:rStyle w:val="Hyperlink"/>
            <w:color w:val="0563C1"/>
            <w:sz w:val="22"/>
            <w:szCs w:val="22"/>
          </w:rPr>
          <w:t>https://console.bluemix.net</w:t>
        </w:r>
      </w:hyperlink>
      <w:r w:rsidRPr="00D42CE3">
        <w:t xml:space="preserve"> và chọn mục Dashboard.</w:t>
      </w:r>
    </w:p>
    <w:p w14:paraId="7105A44C" w14:textId="77777777" w:rsidR="00D875A2" w:rsidRPr="00D42CE3" w:rsidRDefault="00C904E8" w:rsidP="00D875A2">
      <w:pPr>
        <w:pStyle w:val="Nidungvnbn"/>
        <w:keepNext/>
        <w:jc w:val="center"/>
      </w:pPr>
      <w:r w:rsidRPr="00D42CE3">
        <w:rPr>
          <w:noProof/>
        </w:rPr>
        <w:drawing>
          <wp:inline distT="0" distB="0" distL="0" distR="0" wp14:anchorId="03F75012" wp14:editId="37574698">
            <wp:extent cx="5287992" cy="1926501"/>
            <wp:effectExtent l="0" t="0" r="8255" b="0"/>
            <wp:docPr id="60" name="Picture 60" descr="https://lh4.googleusercontent.com/pmkgpAetAPSW8fTqEeF2mKc2q0lAEuwBRhqB3KLgZm9u7jlrfGmtgvgg1Ux2mf49lVYMaoufuQKnyfaiaM0JCGgusR8qpCMLXcWgfSjOlaKsR8GGzk5Yo88HYhFnWn-1O9eKNKyJo1Ep3PoA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lh4.googleusercontent.com/pmkgpAetAPSW8fTqEeF2mKc2q0lAEuwBRhqB3KLgZm9u7jlrfGmtgvgg1Ux2mf49lVYMaoufuQKnyfaiaM0JCGgusR8qpCMLXcWgfSjOlaKsR8GGzk5Yo88HYhFnWn-1O9eKNKyJo1Ep3PoAQw"/>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313988" cy="1935972"/>
                    </a:xfrm>
                    <a:prstGeom prst="rect">
                      <a:avLst/>
                    </a:prstGeom>
                    <a:noFill/>
                    <a:ln>
                      <a:noFill/>
                    </a:ln>
                  </pic:spPr>
                </pic:pic>
              </a:graphicData>
            </a:graphic>
          </wp:inline>
        </w:drawing>
      </w:r>
    </w:p>
    <w:p w14:paraId="7319261D" w14:textId="304BDAEA" w:rsidR="00C904E8" w:rsidRPr="00D42CE3" w:rsidRDefault="00D875A2" w:rsidP="00D875A2">
      <w:pPr>
        <w:pStyle w:val="Caption"/>
      </w:pPr>
      <w:bookmarkStart w:id="151" w:name="_Toc515790946"/>
      <w:r w:rsidRPr="00D42CE3">
        <w:t xml:space="preserve">Hình </w:t>
      </w:r>
      <w:fldSimple w:instr=" SEQ Hình \* ARABIC ">
        <w:r w:rsidR="0083427B">
          <w:rPr>
            <w:noProof/>
          </w:rPr>
          <w:t>94</w:t>
        </w:r>
      </w:fldSimple>
      <w:r w:rsidRPr="00D42CE3">
        <w:t xml:space="preserve"> Giao diện Dashboard trên IBM Cloud</w:t>
      </w:r>
      <w:bookmarkEnd w:id="151"/>
    </w:p>
    <w:p w14:paraId="3E5FBA3A" w14:textId="25154592" w:rsidR="00644377" w:rsidRPr="00D42CE3" w:rsidRDefault="00644377" w:rsidP="00644377">
      <w:pPr>
        <w:pStyle w:val="Tiumccp2"/>
      </w:pPr>
      <w:bookmarkStart w:id="152" w:name="_Toc515791422"/>
      <w:r w:rsidRPr="00D42CE3">
        <w:t>Cài đặt Node-red trên IBM</w:t>
      </w:r>
      <w:bookmarkEnd w:id="152"/>
    </w:p>
    <w:p w14:paraId="4C673D03" w14:textId="18DBABEF" w:rsidR="00C904E8" w:rsidRPr="00D42CE3" w:rsidRDefault="00C904E8" w:rsidP="00C904E8">
      <w:pPr>
        <w:pStyle w:val="Nidungvnbn"/>
      </w:pPr>
      <w:r w:rsidRPr="00D42CE3">
        <w:t>Để kích hoạt dịch vụ Node-red (Cloud Foundry Applications) ta nhấn vào nút 3 chấm bên cạnh tên dịch vụ và chọn Start (chờ một lúc cho dịch vụ được khởi động). Như hình là dịch vụ đã được khởi chạy hoàn tất rồi, ta nhấn vào tên dịch vụ để chuyển tới trang quản lý dịch vụ. Tại đây tương tự như ở Dashboard ta có thể ngừng/khởi chạy dịch vụ và truy cập dịch vụ.</w:t>
      </w:r>
    </w:p>
    <w:p w14:paraId="5ADD3ED1" w14:textId="77777777" w:rsidR="00D875A2" w:rsidRPr="00D42CE3" w:rsidRDefault="00C904E8" w:rsidP="00D875A2">
      <w:pPr>
        <w:pStyle w:val="Nidungvnbn"/>
        <w:keepNext/>
        <w:jc w:val="center"/>
      </w:pPr>
      <w:r w:rsidRPr="00D42CE3">
        <w:rPr>
          <w:noProof/>
        </w:rPr>
        <w:drawing>
          <wp:inline distT="0" distB="0" distL="0" distR="0" wp14:anchorId="41C76CCD" wp14:editId="5E2387C3">
            <wp:extent cx="5204446" cy="584791"/>
            <wp:effectExtent l="0" t="0" r="0" b="6350"/>
            <wp:docPr id="59" name="Picture 59" descr="https://lh6.googleusercontent.com/KzUcaVLiai98zNQ4_xTd9UhTs9bx1HOq32aeaSWCLjnfiqOiSOjHBNGfoesWe0aAhE9cNcY9r_YuMrUh_J1cbudtMvi8DDbcpzuPS4mPKzb0hI1TDpg26gnQ2d1rx3wgVKHb7-N2i0shA_QU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6.googleusercontent.com/KzUcaVLiai98zNQ4_xTd9UhTs9bx1HOq32aeaSWCLjnfiqOiSOjHBNGfoesWe0aAhE9cNcY9r_YuMrUh_J1cbudtMvi8DDbcpzuPS4mPKzb0hI1TDpg26gnQ2d1rx3wgVKHb7-N2i0shA_QUbA"/>
                    <pic:cNvPicPr>
                      <a:picLocks noChangeAspect="1" noChangeArrowheads="1"/>
                    </pic:cNvPicPr>
                  </pic:nvPicPr>
                  <pic:blipFill rotWithShape="1">
                    <a:blip r:embed="rId125">
                      <a:extLst>
                        <a:ext uri="{28A0092B-C50C-407E-A947-70E740481C1C}">
                          <a14:useLocalDpi xmlns:a14="http://schemas.microsoft.com/office/drawing/2010/main" val="0"/>
                        </a:ext>
                      </a:extLst>
                    </a:blip>
                    <a:srcRect l="5679"/>
                    <a:stretch/>
                  </pic:blipFill>
                  <pic:spPr bwMode="auto">
                    <a:xfrm>
                      <a:off x="0" y="0"/>
                      <a:ext cx="5566343" cy="625455"/>
                    </a:xfrm>
                    <a:prstGeom prst="rect">
                      <a:avLst/>
                    </a:prstGeom>
                    <a:noFill/>
                    <a:ln>
                      <a:noFill/>
                    </a:ln>
                    <a:extLst>
                      <a:ext uri="{53640926-AAD7-44D8-BBD7-CCE9431645EC}">
                        <a14:shadowObscured xmlns:a14="http://schemas.microsoft.com/office/drawing/2010/main"/>
                      </a:ext>
                    </a:extLst>
                  </pic:spPr>
                </pic:pic>
              </a:graphicData>
            </a:graphic>
          </wp:inline>
        </w:drawing>
      </w:r>
    </w:p>
    <w:p w14:paraId="2F9C751B" w14:textId="3BC4CAD3" w:rsidR="00C904E8" w:rsidRPr="00D42CE3" w:rsidRDefault="00D875A2" w:rsidP="00D875A2">
      <w:pPr>
        <w:pStyle w:val="Caption"/>
      </w:pPr>
      <w:bookmarkStart w:id="153" w:name="_Toc515790947"/>
      <w:r w:rsidRPr="00D42CE3">
        <w:t xml:space="preserve">Hình </w:t>
      </w:r>
      <w:fldSimple w:instr=" SEQ Hình \* ARABIC ">
        <w:r w:rsidR="0083427B">
          <w:rPr>
            <w:noProof/>
          </w:rPr>
          <w:t>95</w:t>
        </w:r>
      </w:fldSimple>
      <w:r w:rsidRPr="00D42CE3">
        <w:t xml:space="preserve"> Trang quản lý dịch vụ Node-red trên IBM</w:t>
      </w:r>
      <w:bookmarkEnd w:id="153"/>
    </w:p>
    <w:p w14:paraId="20494DF2" w14:textId="178E8BC6" w:rsidR="00C904E8" w:rsidRPr="00D42CE3" w:rsidRDefault="00C904E8" w:rsidP="00C904E8">
      <w:pPr>
        <w:pStyle w:val="Nidungvnbn"/>
      </w:pPr>
      <w:r w:rsidRPr="00D42CE3">
        <w:t xml:space="preserve">Để truy cập vào Node-red trên IBM ta nhấn vào đường dẫn Visit App URL để chuyển sang IBM </w:t>
      </w:r>
      <w:r w:rsidR="00EF4D74">
        <w:t xml:space="preserve">Node-red. Với lần đầu truy cập </w:t>
      </w:r>
      <w:r w:rsidRPr="00D42CE3">
        <w:t>node-red sẽ hiển thị một vài thông tin hướng dẫn và giới thiệu:</w:t>
      </w:r>
    </w:p>
    <w:p w14:paraId="449F0971" w14:textId="77777777" w:rsidR="00D875A2" w:rsidRPr="00D42CE3" w:rsidRDefault="00C904E8" w:rsidP="00D875A2">
      <w:pPr>
        <w:pStyle w:val="Nidungvnbn"/>
        <w:keepNext/>
        <w:jc w:val="center"/>
      </w:pPr>
      <w:r w:rsidRPr="00D42CE3">
        <w:rPr>
          <w:noProof/>
        </w:rPr>
        <w:lastRenderedPageBreak/>
        <w:drawing>
          <wp:inline distT="0" distB="0" distL="0" distR="0" wp14:anchorId="1AA5B909" wp14:editId="3FF4DC43">
            <wp:extent cx="2913321" cy="2541372"/>
            <wp:effectExtent l="0" t="0" r="1905" b="0"/>
            <wp:docPr id="58" name="Picture 58" descr="https://lh6.googleusercontent.com/QyUFYOIMe-HSuc-typcmj2FYM6q7hNz9aZL6n4pkXXofIum_aNrqUQcV7XHcxrMa118vB7YxtOtjTxuC3-OQFHD7LeFWsLKg14nkGBkcxIs8xtDL_vFiyGHAA8rTNlOxEkdABgHBgdt1B9ml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lh6.googleusercontent.com/QyUFYOIMe-HSuc-typcmj2FYM6q7hNz9aZL6n4pkXXofIum_aNrqUQcV7XHcxrMa118vB7YxtOtjTxuC3-OQFHD7LeFWsLKg14nkGBkcxIs8xtDL_vFiyGHAA8rTNlOxEkdABgHBgdt1B9mloA"/>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930211" cy="2556106"/>
                    </a:xfrm>
                    <a:prstGeom prst="rect">
                      <a:avLst/>
                    </a:prstGeom>
                    <a:noFill/>
                    <a:ln>
                      <a:noFill/>
                    </a:ln>
                  </pic:spPr>
                </pic:pic>
              </a:graphicData>
            </a:graphic>
          </wp:inline>
        </w:drawing>
      </w:r>
    </w:p>
    <w:p w14:paraId="2E5A16F2" w14:textId="66245C84" w:rsidR="00C904E8" w:rsidRPr="00D42CE3" w:rsidRDefault="00D875A2" w:rsidP="00D875A2">
      <w:pPr>
        <w:pStyle w:val="Caption"/>
      </w:pPr>
      <w:bookmarkStart w:id="154" w:name="_Toc515790948"/>
      <w:r w:rsidRPr="00D42CE3">
        <w:t xml:space="preserve">Hình </w:t>
      </w:r>
      <w:fldSimple w:instr=" SEQ Hình \* ARABIC ">
        <w:r w:rsidR="0083427B">
          <w:rPr>
            <w:noProof/>
          </w:rPr>
          <w:t>96</w:t>
        </w:r>
      </w:fldSimple>
      <w:r w:rsidRPr="00D42CE3">
        <w:t xml:space="preserve"> Truy cập Node-red</w:t>
      </w:r>
      <w:bookmarkEnd w:id="154"/>
    </w:p>
    <w:p w14:paraId="512F0A5E" w14:textId="77777777" w:rsidR="00C904E8" w:rsidRPr="00D42CE3" w:rsidRDefault="00C904E8" w:rsidP="00C904E8">
      <w:pPr>
        <w:pStyle w:val="Nidungvnbn"/>
      </w:pPr>
      <w:r w:rsidRPr="00D42CE3">
        <w:t>Ta nhấn Next để chuyển qua bước tiếp theo là khởi tạo tài khoản và mật khẩu quản lý node-red (tài khoản này dung để chỉnh sửa Flow trên node-red). Dựa vào mục đích của dự án mà ta có thể chọn không cần tài khoản hoặc khi tạo tài khoản vẫn cho người khác xem nhưng không được chỉnh sửa khi không có tài khoản đăng nhập như hình dưới:</w:t>
      </w:r>
    </w:p>
    <w:p w14:paraId="09D86F65" w14:textId="77777777" w:rsidR="00D875A2" w:rsidRPr="00D42CE3" w:rsidRDefault="00C904E8" w:rsidP="00D875A2">
      <w:pPr>
        <w:pStyle w:val="Nidungvnbn"/>
        <w:keepNext/>
        <w:jc w:val="center"/>
      </w:pPr>
      <w:r w:rsidRPr="00D42CE3">
        <w:rPr>
          <w:noProof/>
        </w:rPr>
        <w:drawing>
          <wp:inline distT="0" distB="0" distL="0" distR="0" wp14:anchorId="62B84976" wp14:editId="15542231">
            <wp:extent cx="2764155" cy="2423067"/>
            <wp:effectExtent l="0" t="0" r="0" b="0"/>
            <wp:docPr id="57" name="Picture 57" descr="https://lh6.googleusercontent.com/8GXeDk9CB3VEzAAjKxA4zmRveG69mcn1ciepzxZHlQUsvrgXo9jFnd3eV3fHOQ52kqakrOrsXDXc7ldYHMtYQf80rVTFARr1JMADGolR45VmuqUWLPVfPlk1ZYaF-Dcq4d89pnTVW5BH4DgL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6.googleusercontent.com/8GXeDk9CB3VEzAAjKxA4zmRveG69mcn1ciepzxZHlQUsvrgXo9jFnd3eV3fHOQ52kqakrOrsXDXc7ldYHMtYQf80rVTFARr1JMADGolR45VmuqUWLPVfPlk1ZYaF-Dcq4d89pnTVW5BH4DgLsw"/>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791298" cy="2446860"/>
                    </a:xfrm>
                    <a:prstGeom prst="rect">
                      <a:avLst/>
                    </a:prstGeom>
                    <a:noFill/>
                    <a:ln>
                      <a:noFill/>
                    </a:ln>
                  </pic:spPr>
                </pic:pic>
              </a:graphicData>
            </a:graphic>
          </wp:inline>
        </w:drawing>
      </w:r>
    </w:p>
    <w:p w14:paraId="14ADAACB" w14:textId="7E2F940C" w:rsidR="00C904E8" w:rsidRPr="00D42CE3" w:rsidRDefault="00D875A2" w:rsidP="00D875A2">
      <w:pPr>
        <w:pStyle w:val="Caption"/>
      </w:pPr>
      <w:bookmarkStart w:id="155" w:name="_Toc515790949"/>
      <w:r w:rsidRPr="00D42CE3">
        <w:t xml:space="preserve">Hình </w:t>
      </w:r>
      <w:fldSimple w:instr=" SEQ Hình \* ARABIC ">
        <w:r w:rsidR="0083427B">
          <w:rPr>
            <w:noProof/>
          </w:rPr>
          <w:t>97</w:t>
        </w:r>
      </w:fldSimple>
      <w:r w:rsidRPr="00D42CE3">
        <w:t xml:space="preserve"> Tạo tài khoản quản lý Node-red trên IBM</w:t>
      </w:r>
      <w:bookmarkEnd w:id="155"/>
    </w:p>
    <w:p w14:paraId="28B1DF54" w14:textId="77777777" w:rsidR="00C904E8" w:rsidRPr="00D42CE3" w:rsidRDefault="00C904E8" w:rsidP="00C904E8">
      <w:pPr>
        <w:pStyle w:val="Nidungvnbn"/>
      </w:pPr>
      <w:r w:rsidRPr="00D42CE3">
        <w:t>Sau đó ta nhấn Next – Next và Finish để hoàn tất cài đặt Node-red trên IBM. Quá trình lưu cài đặt có thể mất vài phút.</w:t>
      </w:r>
    </w:p>
    <w:p w14:paraId="6FF90641" w14:textId="77777777" w:rsidR="00D875A2" w:rsidRPr="00D42CE3" w:rsidRDefault="00D875A2" w:rsidP="00C904E8">
      <w:pPr>
        <w:pStyle w:val="Nidungvnbn"/>
        <w:rPr>
          <w:noProof/>
        </w:rPr>
      </w:pPr>
    </w:p>
    <w:p w14:paraId="571FAF91" w14:textId="77777777" w:rsidR="00D875A2" w:rsidRPr="00D42CE3" w:rsidRDefault="00C904E8" w:rsidP="00D875A2">
      <w:pPr>
        <w:pStyle w:val="Nidungvnbn"/>
        <w:keepNext/>
        <w:jc w:val="center"/>
      </w:pPr>
      <w:r w:rsidRPr="00D42CE3">
        <w:rPr>
          <w:noProof/>
        </w:rPr>
        <w:drawing>
          <wp:inline distT="0" distB="0" distL="0" distR="0" wp14:anchorId="52E720BD" wp14:editId="44C78707">
            <wp:extent cx="4562659" cy="707175"/>
            <wp:effectExtent l="0" t="0" r="0" b="0"/>
            <wp:docPr id="56" name="Picture 56" descr="https://lh3.googleusercontent.com/dFWaMjUtk3WQcz7_7T38-P5fosjP2h7A94wZ8MO5mVUN65pmrdIUkPx4WYcpVOpcWFFX_xYIxxsiAwRu1ijVfwcbggZCWLYYV-w-dID_OrX4hBqIjJ0GA3DgC_5BLMwlD7McXkoDSjnT85_f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lh3.googleusercontent.com/dFWaMjUtk3WQcz7_7T38-P5fosjP2h7A94wZ8MO5mVUN65pmrdIUkPx4WYcpVOpcWFFX_xYIxxsiAwRu1ijVfwcbggZCWLYYV-w-dID_OrX4hBqIjJ0GA3DgC_5BLMwlD7McXkoDSjnT85_flA"/>
                    <pic:cNvPicPr>
                      <a:picLocks noChangeAspect="1" noChangeArrowheads="1"/>
                    </pic:cNvPicPr>
                  </pic:nvPicPr>
                  <pic:blipFill rotWithShape="1">
                    <a:blip r:embed="rId128">
                      <a:extLst>
                        <a:ext uri="{28A0092B-C50C-407E-A947-70E740481C1C}">
                          <a14:useLocalDpi xmlns:a14="http://schemas.microsoft.com/office/drawing/2010/main" val="0"/>
                        </a:ext>
                      </a:extLst>
                    </a:blip>
                    <a:srcRect l="15224" t="24156" b="41101"/>
                    <a:stretch/>
                  </pic:blipFill>
                  <pic:spPr bwMode="auto">
                    <a:xfrm>
                      <a:off x="0" y="0"/>
                      <a:ext cx="4563386" cy="707288"/>
                    </a:xfrm>
                    <a:prstGeom prst="rect">
                      <a:avLst/>
                    </a:prstGeom>
                    <a:noFill/>
                    <a:ln>
                      <a:noFill/>
                    </a:ln>
                    <a:extLst>
                      <a:ext uri="{53640926-AAD7-44D8-BBD7-CCE9431645EC}">
                        <a14:shadowObscured xmlns:a14="http://schemas.microsoft.com/office/drawing/2010/main"/>
                      </a:ext>
                    </a:extLst>
                  </pic:spPr>
                </pic:pic>
              </a:graphicData>
            </a:graphic>
          </wp:inline>
        </w:drawing>
      </w:r>
    </w:p>
    <w:p w14:paraId="4AD170A8" w14:textId="5AF02493" w:rsidR="00C904E8" w:rsidRPr="00D42CE3" w:rsidRDefault="00D875A2" w:rsidP="00D875A2">
      <w:pPr>
        <w:pStyle w:val="Caption"/>
      </w:pPr>
      <w:bookmarkStart w:id="156" w:name="_Toc515790950"/>
      <w:r w:rsidRPr="00D42CE3">
        <w:t xml:space="preserve">Hình </w:t>
      </w:r>
      <w:fldSimple w:instr=" SEQ Hình \* ARABIC ">
        <w:r w:rsidR="0083427B">
          <w:rPr>
            <w:noProof/>
          </w:rPr>
          <w:t>98</w:t>
        </w:r>
      </w:fldSimple>
      <w:r w:rsidRPr="00D42CE3">
        <w:t xml:space="preserve"> Hoàn tất cài đặt Node-red trên IBM</w:t>
      </w:r>
      <w:bookmarkEnd w:id="156"/>
    </w:p>
    <w:p w14:paraId="0C706A43" w14:textId="77777777" w:rsidR="00C904E8" w:rsidRPr="00D42CE3" w:rsidRDefault="00C904E8" w:rsidP="00C904E8">
      <w:pPr>
        <w:pStyle w:val="Nidungvnbn"/>
      </w:pPr>
      <w:r w:rsidRPr="00D42CE3">
        <w:t>Sau khi lưu các thiết đặt xong ta sẽ được chuyển tới trang của Node-red như bên dưới:</w:t>
      </w:r>
    </w:p>
    <w:p w14:paraId="0C8EAEA7" w14:textId="77777777" w:rsidR="00D875A2" w:rsidRPr="00D42CE3" w:rsidRDefault="00C904E8" w:rsidP="00D875A2">
      <w:pPr>
        <w:pStyle w:val="Nidungvnbn"/>
        <w:keepNext/>
        <w:jc w:val="center"/>
      </w:pPr>
      <w:r w:rsidRPr="00D42CE3">
        <w:rPr>
          <w:noProof/>
        </w:rPr>
        <w:drawing>
          <wp:inline distT="0" distB="0" distL="0" distR="0" wp14:anchorId="07DFC995" wp14:editId="4B0C826F">
            <wp:extent cx="3640347" cy="2113424"/>
            <wp:effectExtent l="0" t="0" r="0" b="1270"/>
            <wp:docPr id="55" name="Picture 55" descr="https://lh5.googleusercontent.com/x9cgu573IPM-GgVaqXOojubp-oQTSXREbv_te0Ldj6unTo9QC6o3PuPA742l8-wSnQe1XuV3iM51RtX9K-K1FSQvH1hXqsInE8aKL-2MYALRsmJ4sK9f3GtZxmlKPEzZJ9S7SZjZHhjSGVIH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5.googleusercontent.com/x9cgu573IPM-GgVaqXOojubp-oQTSXREbv_te0Ldj6unTo9QC6o3PuPA742l8-wSnQe1XuV3iM51RtX9K-K1FSQvH1hXqsInE8aKL-2MYALRsmJ4sK9f3GtZxmlKPEzZJ9S7SZjZHhjSGVIH5w"/>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651939" cy="2120154"/>
                    </a:xfrm>
                    <a:prstGeom prst="rect">
                      <a:avLst/>
                    </a:prstGeom>
                    <a:noFill/>
                    <a:ln>
                      <a:noFill/>
                    </a:ln>
                  </pic:spPr>
                </pic:pic>
              </a:graphicData>
            </a:graphic>
          </wp:inline>
        </w:drawing>
      </w:r>
    </w:p>
    <w:p w14:paraId="4FA94D14" w14:textId="07F174ED" w:rsidR="00C904E8" w:rsidRPr="00D42CE3" w:rsidRDefault="00D875A2" w:rsidP="00D875A2">
      <w:pPr>
        <w:pStyle w:val="Caption"/>
      </w:pPr>
      <w:bookmarkStart w:id="157" w:name="_Toc515790951"/>
      <w:r w:rsidRPr="00D42CE3">
        <w:t xml:space="preserve">Hình </w:t>
      </w:r>
      <w:fldSimple w:instr=" SEQ Hình \* ARABIC ">
        <w:r w:rsidR="0083427B">
          <w:rPr>
            <w:noProof/>
          </w:rPr>
          <w:t>99</w:t>
        </w:r>
      </w:fldSimple>
      <w:r w:rsidRPr="00D42CE3">
        <w:t xml:space="preserve"> Giao diện trang Node-red trên IBM</w:t>
      </w:r>
      <w:bookmarkEnd w:id="157"/>
    </w:p>
    <w:p w14:paraId="46732B9E" w14:textId="77777777" w:rsidR="00C904E8" w:rsidRPr="00D42CE3" w:rsidRDefault="00C904E8" w:rsidP="00C904E8">
      <w:pPr>
        <w:pStyle w:val="Nidungvnbn"/>
      </w:pPr>
      <w:r w:rsidRPr="00D42CE3">
        <w:t>Ta chọn Go to your Node-Red flow editor để truy cập vào node-red để tạo và chỉnh sửa flow.</w:t>
      </w:r>
    </w:p>
    <w:p w14:paraId="0A7BF5BB" w14:textId="77777777" w:rsidR="00D875A2" w:rsidRPr="00D42CE3" w:rsidRDefault="00C904E8" w:rsidP="00D875A2">
      <w:pPr>
        <w:pStyle w:val="Nidungvnbn"/>
        <w:keepNext/>
        <w:jc w:val="center"/>
      </w:pPr>
      <w:r w:rsidRPr="00D42CE3">
        <w:rPr>
          <w:noProof/>
        </w:rPr>
        <w:drawing>
          <wp:inline distT="0" distB="0" distL="0" distR="0" wp14:anchorId="2F450138" wp14:editId="1E7B5DB3">
            <wp:extent cx="4839512" cy="2317898"/>
            <wp:effectExtent l="0" t="0" r="0" b="6350"/>
            <wp:docPr id="54" name="Picture 54" descr="https://lh3.googleusercontent.com/ek2W3H3_wqkafhoU2vV3Agsifzu668L5NdQaFZ5Z-OZN6eLSDk2afTrvDU9ElPhvUrY7PKi_0uuOLdWhyU8cSEJ6EZxhOt1j81o5_nG1jGOFO6uQ3Pcd_gcbDtJxS1FDROBW7c-XHE2x5LXF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lh3.googleusercontent.com/ek2W3H3_wqkafhoU2vV3Agsifzu668L5NdQaFZ5Z-OZN6eLSDk2afTrvDU9ElPhvUrY7PKi_0uuOLdWhyU8cSEJ6EZxhOt1j81o5_nG1jGOFO6uQ3Pcd_gcbDtJxS1FDROBW7c-XHE2x5LXFv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928952" cy="2360736"/>
                    </a:xfrm>
                    <a:prstGeom prst="rect">
                      <a:avLst/>
                    </a:prstGeom>
                    <a:noFill/>
                    <a:ln>
                      <a:noFill/>
                    </a:ln>
                  </pic:spPr>
                </pic:pic>
              </a:graphicData>
            </a:graphic>
          </wp:inline>
        </w:drawing>
      </w:r>
    </w:p>
    <w:p w14:paraId="520367A3" w14:textId="451B37ED" w:rsidR="00C904E8" w:rsidRPr="00D42CE3" w:rsidRDefault="00D875A2" w:rsidP="00D875A2">
      <w:pPr>
        <w:pStyle w:val="Caption"/>
      </w:pPr>
      <w:bookmarkStart w:id="158" w:name="_Toc515790952"/>
      <w:r w:rsidRPr="00D42CE3">
        <w:t xml:space="preserve">Hình </w:t>
      </w:r>
      <w:fldSimple w:instr=" SEQ Hình \* ARABIC ">
        <w:r w:rsidR="0083427B">
          <w:rPr>
            <w:noProof/>
          </w:rPr>
          <w:t>100</w:t>
        </w:r>
      </w:fldSimple>
      <w:r w:rsidRPr="00D42CE3">
        <w:t xml:space="preserve"> Giao diện Flow trên Node-red IBM</w:t>
      </w:r>
      <w:bookmarkEnd w:id="158"/>
    </w:p>
    <w:p w14:paraId="67ABC7EE" w14:textId="77777777" w:rsidR="00C904E8" w:rsidRPr="00D42CE3" w:rsidRDefault="00C904E8" w:rsidP="00C904E8">
      <w:pPr>
        <w:pStyle w:val="Nidungvnbn"/>
      </w:pPr>
      <w:r w:rsidRPr="00D42CE3">
        <w:lastRenderedPageBreak/>
        <w:t>Như trên hình thì mặc định IBM sẽ tạo một Flow demo cho chúng ta thử nghiệm, các flow này có thể xóa được. Ta nhấn vào hình người (vòng xanh lá trên hình) để đăng nhập tài khoản quản lý node-red trên IBM.</w:t>
      </w:r>
    </w:p>
    <w:p w14:paraId="50A72CA4" w14:textId="77777777" w:rsidR="00D875A2" w:rsidRPr="00D42CE3" w:rsidRDefault="00C904E8" w:rsidP="00D875A2">
      <w:pPr>
        <w:pStyle w:val="Nidungvnbn"/>
        <w:keepNext/>
        <w:jc w:val="center"/>
      </w:pPr>
      <w:r w:rsidRPr="00D42CE3">
        <w:rPr>
          <w:noProof/>
        </w:rPr>
        <w:drawing>
          <wp:inline distT="0" distB="0" distL="0" distR="0" wp14:anchorId="054C7BA4" wp14:editId="1B886F6B">
            <wp:extent cx="4440752" cy="2599184"/>
            <wp:effectExtent l="0" t="0" r="0" b="0"/>
            <wp:docPr id="53" name="Picture 53" descr="https://lh3.googleusercontent.com/gR5Z5WeaUq-z5ph-ebBsfUB7NozurSPisVoa1Vz4ZnNWOXQgwsjncb9ufT5QA5gjPU_XvlEtV7jTDjq8e3kqYtN43Ob7eSr_-HM1sIw7avBqLSxFQxW8PEfLaEntO2QDk8i8li8V_VfGk499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3.googleusercontent.com/gR5Z5WeaUq-z5ph-ebBsfUB7NozurSPisVoa1Vz4ZnNWOXQgwsjncb9ufT5QA5gjPU_XvlEtV7jTDjq8e3kqYtN43Ob7eSr_-HM1sIw7avBqLSxFQxW8PEfLaEntO2QDk8i8li8V_VfGk499IA"/>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89707" cy="2627837"/>
                    </a:xfrm>
                    <a:prstGeom prst="rect">
                      <a:avLst/>
                    </a:prstGeom>
                    <a:noFill/>
                    <a:ln>
                      <a:noFill/>
                    </a:ln>
                  </pic:spPr>
                </pic:pic>
              </a:graphicData>
            </a:graphic>
          </wp:inline>
        </w:drawing>
      </w:r>
    </w:p>
    <w:p w14:paraId="4421EEFF" w14:textId="59C87D66" w:rsidR="00C904E8" w:rsidRPr="00D42CE3" w:rsidRDefault="00D875A2" w:rsidP="00D875A2">
      <w:pPr>
        <w:pStyle w:val="Caption"/>
      </w:pPr>
      <w:bookmarkStart w:id="159" w:name="_Toc515790953"/>
      <w:r w:rsidRPr="00D42CE3">
        <w:t xml:space="preserve">Hình </w:t>
      </w:r>
      <w:fldSimple w:instr=" SEQ Hình \* ARABIC ">
        <w:r w:rsidR="0083427B">
          <w:rPr>
            <w:noProof/>
          </w:rPr>
          <w:t>101</w:t>
        </w:r>
      </w:fldSimple>
      <w:r w:rsidRPr="00D42CE3">
        <w:t xml:space="preserve"> Đăng nhập quản lý trên Node-red IBM</w:t>
      </w:r>
      <w:bookmarkEnd w:id="159"/>
    </w:p>
    <w:p w14:paraId="23FAD89C" w14:textId="06FDB383" w:rsidR="00C904E8" w:rsidRDefault="00C904E8" w:rsidP="00C9687C">
      <w:pPr>
        <w:pStyle w:val="Nidungvnbn"/>
      </w:pPr>
      <w:r w:rsidRPr="00D42CE3">
        <w:t>Sau khi đăng nhập tài khoản đã tạo ở quá trình cài đặt node-red ta có thể tạo và chỉnh sửa cũng như kích hoạt các flow. Như vậy ta đã hoàn thành quá trình cài đặt Node-red trên IBM để quản lý IBM Watson.</w:t>
      </w:r>
    </w:p>
    <w:p w14:paraId="05248696" w14:textId="05D16AF1" w:rsidR="003732C6" w:rsidRPr="00CC1512" w:rsidRDefault="003732C6" w:rsidP="00CC1512">
      <w:pPr>
        <w:pStyle w:val="Tiumccp2"/>
      </w:pPr>
      <w:bookmarkStart w:id="160" w:name="_Toc515791423"/>
      <w:r w:rsidRPr="00CC1512">
        <w:t>Xử lý gửi và nhận dữ liệu giữa Raspberry và IBM Watson</w:t>
      </w:r>
      <w:bookmarkEnd w:id="160"/>
    </w:p>
    <w:p w14:paraId="74E3867A" w14:textId="5769F0A5" w:rsidR="003732C6" w:rsidRDefault="00DF3184" w:rsidP="003732C6">
      <w:pPr>
        <w:pStyle w:val="Tiumccp3"/>
      </w:pPr>
      <w:bookmarkStart w:id="161" w:name="_Toc515791424"/>
      <w:r>
        <w:t>Gửi d</w:t>
      </w:r>
      <w:r w:rsidR="003732C6">
        <w:t>ữ liệu</w:t>
      </w:r>
      <w:bookmarkEnd w:id="161"/>
    </w:p>
    <w:p w14:paraId="25E3FD33" w14:textId="5C551E91" w:rsidR="00836BF3" w:rsidRPr="00836BF3" w:rsidRDefault="00836BF3" w:rsidP="00836BF3">
      <w:pPr>
        <w:pStyle w:val="Nidungvnbn"/>
        <w:rPr>
          <w:szCs w:val="24"/>
        </w:rPr>
      </w:pPr>
      <w:r w:rsidRPr="00836BF3">
        <w:t xml:space="preserve">Ý tưởng của dự án là lập một trạm tập trung dữ liệu bằng Raspberry và nhận dữ liệu từ các Arduino và gửi lên cho IBM Watson, từ đó ta sử dụng </w:t>
      </w:r>
      <w:r w:rsidR="00062A1C">
        <w:t>node-red</w:t>
      </w:r>
      <w:r w:rsidRPr="00836BF3">
        <w:t xml:space="preserve"> trên IBM để đọc dữ liệu từ IBM Watson sau đó cung cấp giao diện xử lý cho người dùng hoặc lập trình viên. Vì vậy sẽ có 3 giai đoạn: giai đoạn 1 là gửi và nhận dữ liệu giữa các Arduino và Raspberry (Chương 2 mục 2.4.5); giai đoạn 2 là gửi và nhận dữ liệu giữa Raspberry (sử dụng </w:t>
      </w:r>
      <w:r w:rsidR="00062A1C">
        <w:t>node-red</w:t>
      </w:r>
      <w:r w:rsidRPr="00836BF3">
        <w:t xml:space="preserve">) và IBM Watson; giai đoạn 3 là gửi và nhận dữ liệu giữa </w:t>
      </w:r>
      <w:r w:rsidR="00062A1C">
        <w:t>node-red</w:t>
      </w:r>
      <w:r w:rsidRPr="00836BF3">
        <w:t xml:space="preserve"> trên IBM và IBM Watson. Tại chương này ta sẽ tiến hành giai đoạn 2 và giai đoạn 3.</w:t>
      </w:r>
    </w:p>
    <w:p w14:paraId="4C14CBFB" w14:textId="4FDF746B" w:rsidR="00836BF3" w:rsidRPr="00836BF3" w:rsidRDefault="00836BF3" w:rsidP="00836BF3">
      <w:pPr>
        <w:pStyle w:val="Nidungvnbn"/>
      </w:pPr>
      <w:r w:rsidRPr="00836BF3">
        <w:lastRenderedPageBreak/>
        <w:t xml:space="preserve">Giai đoạn 2 : Gửi và nhận dữ liệu giữa Raspberry và IBM Watson. Để thực hiện giai đoạn này ta sẽ cần cập nhật lại phiên bản </w:t>
      </w:r>
      <w:r w:rsidR="00062A1C">
        <w:t>node-red</w:t>
      </w:r>
      <w:r w:rsidRPr="00836BF3">
        <w:t xml:space="preserve"> trên Raspberry để có đầy đủ thư viện và các node sử dụng trong bài. Cách thực hiện như sau : mở Terminal và gõ từng dòng lệnh dưới đây:</w:t>
      </w:r>
    </w:p>
    <w:tbl>
      <w:tblPr>
        <w:tblW w:w="9080" w:type="dxa"/>
        <w:tblCellMar>
          <w:top w:w="15" w:type="dxa"/>
          <w:left w:w="15" w:type="dxa"/>
          <w:bottom w:w="15" w:type="dxa"/>
          <w:right w:w="15" w:type="dxa"/>
        </w:tblCellMar>
        <w:tblLook w:val="04A0" w:firstRow="1" w:lastRow="0" w:firstColumn="1" w:lastColumn="0" w:noHBand="0" w:noVBand="1"/>
      </w:tblPr>
      <w:tblGrid>
        <w:gridCol w:w="9080"/>
      </w:tblGrid>
      <w:tr w:rsidR="00836BF3" w:rsidRPr="00836BF3" w14:paraId="1F4A2A62" w14:textId="77777777" w:rsidTr="00836BF3">
        <w:tc>
          <w:tcPr>
            <w:tcW w:w="9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24801" w14:textId="77777777" w:rsidR="00836BF3" w:rsidRPr="00836BF3" w:rsidRDefault="00836BF3" w:rsidP="00836BF3">
            <w:pPr>
              <w:pStyle w:val="Nidungvnbn"/>
            </w:pPr>
            <w:r w:rsidRPr="00836BF3">
              <w:rPr>
                <w:color w:val="000000"/>
                <w:sz w:val="22"/>
                <w:szCs w:val="22"/>
              </w:rPr>
              <w:t>sudo apt-get update -y</w:t>
            </w:r>
          </w:p>
          <w:p w14:paraId="07F136D1" w14:textId="77777777" w:rsidR="00836BF3" w:rsidRPr="00836BF3" w:rsidRDefault="00836BF3" w:rsidP="00836BF3">
            <w:pPr>
              <w:pStyle w:val="Nidungvnbn"/>
            </w:pPr>
            <w:r w:rsidRPr="00836BF3">
              <w:rPr>
                <w:color w:val="000000"/>
                <w:sz w:val="22"/>
                <w:szCs w:val="22"/>
              </w:rPr>
              <w:t>sudo apt-get upgrade -y</w:t>
            </w:r>
          </w:p>
          <w:p w14:paraId="4BD0AB58" w14:textId="7AF77263" w:rsidR="00836BF3" w:rsidRPr="00836BF3" w:rsidRDefault="00836BF3" w:rsidP="00836BF3">
            <w:pPr>
              <w:pStyle w:val="Nidungvnbn"/>
            </w:pPr>
            <w:r w:rsidRPr="00836BF3">
              <w:rPr>
                <w:color w:val="000000"/>
                <w:sz w:val="22"/>
                <w:szCs w:val="22"/>
              </w:rPr>
              <w:t>update-nodejs-and-</w:t>
            </w:r>
            <w:r w:rsidR="00062A1C">
              <w:rPr>
                <w:color w:val="000000"/>
                <w:sz w:val="22"/>
                <w:szCs w:val="22"/>
              </w:rPr>
              <w:t>node-red</w:t>
            </w:r>
            <w:r w:rsidRPr="00836BF3">
              <w:rPr>
                <w:color w:val="000000"/>
                <w:sz w:val="22"/>
                <w:szCs w:val="22"/>
              </w:rPr>
              <w:t xml:space="preserve"> -y</w:t>
            </w:r>
          </w:p>
        </w:tc>
      </w:tr>
    </w:tbl>
    <w:p w14:paraId="7B48BC27" w14:textId="5EAE8BA5" w:rsidR="00836BF3" w:rsidRPr="00836BF3" w:rsidRDefault="00836BF3" w:rsidP="00836BF3">
      <w:pPr>
        <w:pStyle w:val="Nidungvnbn"/>
      </w:pPr>
      <w:r w:rsidRPr="00836BF3">
        <w:t xml:space="preserve">Sau khi quá trình cập nhật </w:t>
      </w:r>
      <w:r w:rsidR="00062A1C">
        <w:t>node-red</w:t>
      </w:r>
      <w:r w:rsidRPr="00836BF3">
        <w:t xml:space="preserve"> trên Raspberry được thực hiện xong Terminal sẽ hiển thị như bên dưới:</w:t>
      </w:r>
    </w:p>
    <w:p w14:paraId="08755B0A" w14:textId="4EF4042A" w:rsidR="00836BF3" w:rsidRDefault="00836BF3" w:rsidP="00836BF3">
      <w:pPr>
        <w:pStyle w:val="Nidungvnbn"/>
        <w:keepNext/>
        <w:jc w:val="center"/>
      </w:pPr>
      <w:r w:rsidRPr="00836BF3">
        <w:rPr>
          <w:noProof/>
        </w:rPr>
        <w:drawing>
          <wp:inline distT="0" distB="0" distL="0" distR="0" wp14:anchorId="3B1407CE" wp14:editId="054E22B8">
            <wp:extent cx="3955993" cy="2223821"/>
            <wp:effectExtent l="0" t="0" r="6985" b="5080"/>
            <wp:docPr id="111" name="Picture 111" descr="https://lh5.googleusercontent.com/iv_9YryAKe_n-VwUxQcQ7FmwfkFUroqq1gRBUW0m980m4wDrLA-3xhPULxY9XA2-iHdR8n1O9dKS0v55431Li5gAkFqwGKE6aIVVnwGMqOd0qtgdF2u9_h5Bi2ShLUPf8vGuYx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lh5.googleusercontent.com/iv_9YryAKe_n-VwUxQcQ7FmwfkFUroqq1gRBUW0m980m4wDrLA-3xhPULxY9XA2-iHdR8n1O9dKS0v55431Li5gAkFqwGKE6aIVVnwGMqOd0qtgdF2u9_h5Bi2ShLUPf8vGuYxT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022918" cy="2261442"/>
                    </a:xfrm>
                    <a:prstGeom prst="rect">
                      <a:avLst/>
                    </a:prstGeom>
                    <a:noFill/>
                    <a:ln>
                      <a:noFill/>
                    </a:ln>
                  </pic:spPr>
                </pic:pic>
              </a:graphicData>
            </a:graphic>
          </wp:inline>
        </w:drawing>
      </w:r>
    </w:p>
    <w:p w14:paraId="30671A1B" w14:textId="2A0B3F91" w:rsidR="00836BF3" w:rsidRPr="00836BF3" w:rsidRDefault="00836BF3" w:rsidP="00836BF3">
      <w:pPr>
        <w:pStyle w:val="Caption"/>
      </w:pPr>
      <w:bookmarkStart w:id="162" w:name="_Toc515790954"/>
      <w:r>
        <w:t xml:space="preserve">Hình </w:t>
      </w:r>
      <w:fldSimple w:instr=" SEQ Hình \* ARABIC ">
        <w:r w:rsidR="0083427B">
          <w:rPr>
            <w:noProof/>
          </w:rPr>
          <w:t>102</w:t>
        </w:r>
      </w:fldSimple>
      <w:r>
        <w:t xml:space="preserve"> </w:t>
      </w:r>
      <w:r w:rsidRPr="00F128C2">
        <w:t xml:space="preserve">Cập nhật </w:t>
      </w:r>
      <w:r w:rsidR="00062A1C">
        <w:t>node-red</w:t>
      </w:r>
      <w:r w:rsidRPr="00F128C2">
        <w:t xml:space="preserve"> trên Raspberry</w:t>
      </w:r>
      <w:bookmarkEnd w:id="162"/>
    </w:p>
    <w:p w14:paraId="76E2532E" w14:textId="6D91F35A" w:rsidR="00836BF3" w:rsidRPr="00836BF3" w:rsidRDefault="00836BF3" w:rsidP="00836BF3">
      <w:pPr>
        <w:pStyle w:val="Nidungvnbn"/>
      </w:pPr>
      <w:r w:rsidRPr="00836BF3">
        <w:t xml:space="preserve">Sau khi cập nhật </w:t>
      </w:r>
      <w:r w:rsidR="00062A1C">
        <w:t>node-red</w:t>
      </w:r>
      <w:r w:rsidRPr="00836BF3">
        <w:t xml:space="preserve"> ta sử dụng câu lệnh dưới đây để khởi động </w:t>
      </w:r>
      <w:r w:rsidR="00062A1C">
        <w:t>node-red</w:t>
      </w:r>
      <w:r w:rsidRPr="00836BF3">
        <w:t>:</w:t>
      </w:r>
    </w:p>
    <w:tbl>
      <w:tblPr>
        <w:tblW w:w="9080" w:type="dxa"/>
        <w:tblCellMar>
          <w:top w:w="15" w:type="dxa"/>
          <w:left w:w="15" w:type="dxa"/>
          <w:bottom w:w="15" w:type="dxa"/>
          <w:right w:w="15" w:type="dxa"/>
        </w:tblCellMar>
        <w:tblLook w:val="04A0" w:firstRow="1" w:lastRow="0" w:firstColumn="1" w:lastColumn="0" w:noHBand="0" w:noVBand="1"/>
      </w:tblPr>
      <w:tblGrid>
        <w:gridCol w:w="9080"/>
      </w:tblGrid>
      <w:tr w:rsidR="00836BF3" w:rsidRPr="00836BF3" w14:paraId="421657ED" w14:textId="77777777" w:rsidTr="00836BF3">
        <w:tc>
          <w:tcPr>
            <w:tcW w:w="9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E119B" w14:textId="77777777" w:rsidR="00836BF3" w:rsidRPr="00836BF3" w:rsidRDefault="00836BF3" w:rsidP="00836BF3">
            <w:pPr>
              <w:pStyle w:val="Nidungvnbn"/>
            </w:pPr>
            <w:r w:rsidRPr="00836BF3">
              <w:rPr>
                <w:color w:val="000000"/>
                <w:sz w:val="22"/>
                <w:szCs w:val="22"/>
              </w:rPr>
              <w:t>node-red</w:t>
            </w:r>
          </w:p>
        </w:tc>
      </w:tr>
    </w:tbl>
    <w:p w14:paraId="745E8078" w14:textId="70F1B16F" w:rsidR="00836BF3" w:rsidRPr="00836BF3" w:rsidRDefault="00836BF3" w:rsidP="00836BF3">
      <w:pPr>
        <w:pStyle w:val="Nidungvnbn"/>
      </w:pPr>
      <w:r w:rsidRPr="00836BF3">
        <w:t xml:space="preserve">Lưu ý: để </w:t>
      </w:r>
      <w:r w:rsidR="00062A1C">
        <w:t>node-red</w:t>
      </w:r>
      <w:r w:rsidRPr="00836BF3">
        <w:t xml:space="preserve"> tự khởi động khi cấp nguồn cho Raspberry ta sẽ phải thêm </w:t>
      </w:r>
      <w:r w:rsidR="00062A1C">
        <w:t>node-red</w:t>
      </w:r>
      <w:r w:rsidRPr="00836BF3">
        <w:t xml:space="preserve"> vào danh sách phần mềm khởi động cho hệ điều hành của Raspberry. Để thêm ta mở Terminal và nhập dòng lệnh dưới đây:</w:t>
      </w:r>
    </w:p>
    <w:tbl>
      <w:tblPr>
        <w:tblW w:w="9080" w:type="dxa"/>
        <w:tblCellMar>
          <w:top w:w="15" w:type="dxa"/>
          <w:left w:w="15" w:type="dxa"/>
          <w:bottom w:w="15" w:type="dxa"/>
          <w:right w:w="15" w:type="dxa"/>
        </w:tblCellMar>
        <w:tblLook w:val="04A0" w:firstRow="1" w:lastRow="0" w:firstColumn="1" w:lastColumn="0" w:noHBand="0" w:noVBand="1"/>
      </w:tblPr>
      <w:tblGrid>
        <w:gridCol w:w="9080"/>
      </w:tblGrid>
      <w:tr w:rsidR="00836BF3" w:rsidRPr="00836BF3" w14:paraId="2F7868D8" w14:textId="77777777" w:rsidTr="00836BF3">
        <w:tc>
          <w:tcPr>
            <w:tcW w:w="9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36F0E" w14:textId="0476816B" w:rsidR="00836BF3" w:rsidRPr="00836BF3" w:rsidRDefault="00836BF3" w:rsidP="00836BF3">
            <w:pPr>
              <w:pStyle w:val="Nidungvnbn"/>
            </w:pPr>
            <w:r w:rsidRPr="00836BF3">
              <w:rPr>
                <w:color w:val="000000"/>
                <w:sz w:val="22"/>
                <w:szCs w:val="22"/>
              </w:rPr>
              <w:t xml:space="preserve">sudo systemctl enable </w:t>
            </w:r>
            <w:r w:rsidR="00062A1C">
              <w:rPr>
                <w:color w:val="000000"/>
                <w:sz w:val="22"/>
                <w:szCs w:val="22"/>
              </w:rPr>
              <w:t>node-red</w:t>
            </w:r>
            <w:r w:rsidRPr="00836BF3">
              <w:rPr>
                <w:color w:val="000000"/>
                <w:sz w:val="22"/>
                <w:szCs w:val="22"/>
              </w:rPr>
              <w:t>.service</w:t>
            </w:r>
          </w:p>
        </w:tc>
      </w:tr>
    </w:tbl>
    <w:p w14:paraId="395AEA81" w14:textId="05BED801" w:rsidR="00836BF3" w:rsidRPr="00836BF3" w:rsidRDefault="00836BF3" w:rsidP="00836BF3">
      <w:pPr>
        <w:pStyle w:val="Nidungvnbn"/>
      </w:pPr>
      <w:r w:rsidRPr="00836BF3">
        <w:lastRenderedPageBreak/>
        <w:t xml:space="preserve">Sau khi khởi động </w:t>
      </w:r>
      <w:r w:rsidR="00062A1C">
        <w:t>node-red</w:t>
      </w:r>
      <w:r w:rsidRPr="00836BF3">
        <w:t xml:space="preserve"> ta sẽ truy cập vào địa chỉ localhost:1880 để sử dụng </w:t>
      </w:r>
      <w:r w:rsidR="00062A1C">
        <w:t>node-red</w:t>
      </w:r>
      <w:r w:rsidRPr="00836BF3">
        <w:t xml:space="preserve"> trên Raspberry. Với giai đoạn này ta cần cài đặt thêm node </w:t>
      </w:r>
      <w:r w:rsidRPr="00836BF3">
        <w:rPr>
          <w:color w:val="666666"/>
          <w:sz w:val="21"/>
          <w:szCs w:val="21"/>
          <w:shd w:val="clear" w:color="auto" w:fill="FFFFFF"/>
        </w:rPr>
        <w:t>node-red-contrib-scx-ibmiotapp, node này dùng để kết nối với IBM. Cách cài đặt node này như sau:</w:t>
      </w:r>
    </w:p>
    <w:p w14:paraId="6FE32E01" w14:textId="679F93CD" w:rsidR="00836BF3" w:rsidRPr="00836BF3" w:rsidRDefault="00836BF3" w:rsidP="00836BF3">
      <w:pPr>
        <w:pStyle w:val="Nidungvnbn"/>
      </w:pPr>
      <w:r w:rsidRPr="00836BF3">
        <w:rPr>
          <w:shd w:val="clear" w:color="auto" w:fill="FFFFFF"/>
        </w:rPr>
        <w:t xml:space="preserve">Ta nhấn vào menu của </w:t>
      </w:r>
      <w:r w:rsidR="00062A1C">
        <w:rPr>
          <w:shd w:val="clear" w:color="auto" w:fill="FFFFFF"/>
        </w:rPr>
        <w:t>node-red</w:t>
      </w:r>
      <w:r w:rsidRPr="00836BF3">
        <w:rPr>
          <w:shd w:val="clear" w:color="auto" w:fill="FFFFFF"/>
        </w:rPr>
        <w:t xml:space="preserve"> và chọn Manage palette</w:t>
      </w:r>
    </w:p>
    <w:p w14:paraId="4ECC2280" w14:textId="77777777" w:rsidR="00836BF3" w:rsidRDefault="00836BF3" w:rsidP="00836BF3">
      <w:pPr>
        <w:pStyle w:val="Nidungvnbn"/>
        <w:keepNext/>
        <w:jc w:val="center"/>
      </w:pPr>
      <w:r w:rsidRPr="00836BF3">
        <w:rPr>
          <w:noProof/>
          <w:shd w:val="clear" w:color="auto" w:fill="FFFFFF"/>
        </w:rPr>
        <w:drawing>
          <wp:inline distT="0" distB="0" distL="0" distR="0" wp14:anchorId="0A7C4926" wp14:editId="32AA6C4F">
            <wp:extent cx="2148556" cy="2849526"/>
            <wp:effectExtent l="0" t="0" r="4445" b="8255"/>
            <wp:docPr id="110" name="Picture 110" descr="https://lh3.googleusercontent.com/y7vQRC2YS7L746ehrey4CHKW38ZXGIlDhMF_B0UF_ppRw-5TLn7F-fSP_rdkuOj8ZvnNRncrrqCpahJ3YinO62Ep2Nf7ChS4UCRVU2E9uZ0G6Tg1bvVv9x8cVlh1_2snBEc564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lh3.googleusercontent.com/y7vQRC2YS7L746ehrey4CHKW38ZXGIlDhMF_B0UF_ppRw-5TLn7F-fSP_rdkuOj8ZvnNRncrrqCpahJ3YinO62Ep2Nf7ChS4UCRVU2E9uZ0G6Tg1bvVv9x8cVlh1_2snBEc564c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85686" cy="2898770"/>
                    </a:xfrm>
                    <a:prstGeom prst="rect">
                      <a:avLst/>
                    </a:prstGeom>
                    <a:noFill/>
                    <a:ln>
                      <a:noFill/>
                    </a:ln>
                  </pic:spPr>
                </pic:pic>
              </a:graphicData>
            </a:graphic>
          </wp:inline>
        </w:drawing>
      </w:r>
    </w:p>
    <w:p w14:paraId="1E9D3AAA" w14:textId="273D8FD8" w:rsidR="00836BF3" w:rsidRPr="00836BF3" w:rsidRDefault="00836BF3" w:rsidP="00836BF3">
      <w:pPr>
        <w:pStyle w:val="Caption"/>
      </w:pPr>
      <w:bookmarkStart w:id="163" w:name="_Toc515790955"/>
      <w:r>
        <w:t xml:space="preserve">Hình </w:t>
      </w:r>
      <w:fldSimple w:instr=" SEQ Hình \* ARABIC ">
        <w:r w:rsidR="0083427B">
          <w:rPr>
            <w:noProof/>
          </w:rPr>
          <w:t>103</w:t>
        </w:r>
      </w:fldSimple>
      <w:r>
        <w:t xml:space="preserve"> Truy cập v</w:t>
      </w:r>
      <w:r w:rsidRPr="00106DC8">
        <w:t>ào Manage palette - Quản lý node</w:t>
      </w:r>
      <w:bookmarkEnd w:id="163"/>
    </w:p>
    <w:p w14:paraId="215047A2" w14:textId="77777777" w:rsidR="00836BF3" w:rsidRPr="00836BF3" w:rsidRDefault="00836BF3" w:rsidP="00836BF3">
      <w:pPr>
        <w:pStyle w:val="Nidungvnbn"/>
      </w:pPr>
      <w:r w:rsidRPr="00836BF3">
        <w:rPr>
          <w:shd w:val="clear" w:color="auto" w:fill="FFFFFF"/>
        </w:rPr>
        <w:t>Tại mục Palette ta chọn tab Install và nhập tên node node-red-contrib-scx-ibmiotapp vào ô tìm kiếm, sau khi đã tìm thấy node ta cần, ta nhấn vào Install để tiến hành cài đặt node. Như hình là đã cài đặt thành công:</w:t>
      </w:r>
    </w:p>
    <w:p w14:paraId="15663469" w14:textId="77777777" w:rsidR="00836BF3" w:rsidRDefault="00836BF3" w:rsidP="00836BF3">
      <w:pPr>
        <w:pStyle w:val="Nidungvnbn"/>
        <w:keepNext/>
        <w:jc w:val="center"/>
      </w:pPr>
      <w:r w:rsidRPr="00836BF3">
        <w:rPr>
          <w:noProof/>
          <w:shd w:val="clear" w:color="auto" w:fill="FFFFFF"/>
        </w:rPr>
        <w:drawing>
          <wp:inline distT="0" distB="0" distL="0" distR="0" wp14:anchorId="5D0EEC14" wp14:editId="035BAA0F">
            <wp:extent cx="5259629" cy="1034943"/>
            <wp:effectExtent l="0" t="0" r="0" b="0"/>
            <wp:docPr id="109" name="Picture 109" descr="https://lh3.googleusercontent.com/BzkkJAJDXq7RNylLSx_S8rcz5x_ZMhpqqLnZlmhIE7lOg_GolozSOdyjZ4TV_VO1gZOpEIb2A2PhxSja9mDGHx6i4rc8RQgIsz_malBgc98smtdCmQfa8Ou62BjXaSt8K7XFVgX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lh3.googleusercontent.com/BzkkJAJDXq7RNylLSx_S8rcz5x_ZMhpqqLnZlmhIE7lOg_GolozSOdyjZ4TV_VO1gZOpEIb2A2PhxSja9mDGHx6i4rc8RQgIsz_malBgc98smtdCmQfa8Ou62BjXaSt8K7XFVgX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88566" cy="1040637"/>
                    </a:xfrm>
                    <a:prstGeom prst="rect">
                      <a:avLst/>
                    </a:prstGeom>
                    <a:noFill/>
                    <a:ln>
                      <a:noFill/>
                    </a:ln>
                  </pic:spPr>
                </pic:pic>
              </a:graphicData>
            </a:graphic>
          </wp:inline>
        </w:drawing>
      </w:r>
    </w:p>
    <w:p w14:paraId="5F49DD4F" w14:textId="7EABA69C" w:rsidR="00836BF3" w:rsidRPr="00836BF3" w:rsidRDefault="00836BF3" w:rsidP="00836BF3">
      <w:pPr>
        <w:pStyle w:val="Caption"/>
      </w:pPr>
      <w:bookmarkStart w:id="164" w:name="_Toc515790956"/>
      <w:r>
        <w:t xml:space="preserve">Hình </w:t>
      </w:r>
      <w:fldSimple w:instr=" SEQ Hình \* ARABIC ">
        <w:r w:rsidR="0083427B">
          <w:rPr>
            <w:noProof/>
          </w:rPr>
          <w:t>104</w:t>
        </w:r>
      </w:fldSimple>
      <w:r>
        <w:t xml:space="preserve"> </w:t>
      </w:r>
      <w:r w:rsidRPr="00056615">
        <w:t xml:space="preserve">Cài đặt node kết nối IBM cho </w:t>
      </w:r>
      <w:r w:rsidR="00062A1C">
        <w:t>node-red</w:t>
      </w:r>
      <w:bookmarkEnd w:id="164"/>
    </w:p>
    <w:p w14:paraId="2FBC0335" w14:textId="2BCB9F79" w:rsidR="00836BF3" w:rsidRPr="00836BF3" w:rsidRDefault="00836BF3" w:rsidP="00836BF3">
      <w:pPr>
        <w:pStyle w:val="Nidungvnbn"/>
      </w:pPr>
      <w:r w:rsidRPr="00836BF3">
        <w:t>Bây giờ ta sẽ tiến hành đăng ký API key trên IBM Watson để truyền và nhận giữ liệu cho giai đoạn 2 này. Cách thực hiện như sau: đầu tiên ta truy cập vào IBM Watson IoT như đã hướng dẫn ở</w:t>
      </w:r>
      <w:r>
        <w:t xml:space="preserve"> phần tạo tài khoản IBM (Chương</w:t>
      </w:r>
      <w:r w:rsidRPr="00836BF3">
        <w:t> 3.2.1), tại giao diện của IBM Watson IoT ta chọn mục Apps từ menu chính như hình dưới:</w:t>
      </w:r>
    </w:p>
    <w:p w14:paraId="271A9A46" w14:textId="77777777" w:rsidR="00836BF3" w:rsidRDefault="00836BF3" w:rsidP="00836BF3">
      <w:pPr>
        <w:pStyle w:val="Nidungvnbn"/>
        <w:keepNext/>
        <w:jc w:val="center"/>
      </w:pPr>
      <w:r w:rsidRPr="00836BF3">
        <w:rPr>
          <w:noProof/>
        </w:rPr>
        <w:lastRenderedPageBreak/>
        <w:drawing>
          <wp:inline distT="0" distB="0" distL="0" distR="0" wp14:anchorId="20839ABA" wp14:editId="7B2AEB4A">
            <wp:extent cx="2493640" cy="2551814"/>
            <wp:effectExtent l="0" t="0" r="2540" b="1270"/>
            <wp:docPr id="108" name="Picture 108" descr="https://lh6.googleusercontent.com/VjUh6UbSQaiK4-b1an8Yky8wbKEzylYYI85nVCkvTT5ku-Kmfv7lDi6xIbTQB0jVOqqbEc_G2LRh08NeyhfovbAy9gR6dXNDJ58uwqNOmvsijZM2L-AiZeumTJ8dpqyF2VR4-9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lh6.googleusercontent.com/VjUh6UbSQaiK4-b1an8Yky8wbKEzylYYI85nVCkvTT5ku-Kmfv7lDi6xIbTQB0jVOqqbEc_G2LRh08NeyhfovbAy9gR6dXNDJ58uwqNOmvsijZM2L-AiZeumTJ8dpqyF2VR4-9BK"/>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537846" cy="2597051"/>
                    </a:xfrm>
                    <a:prstGeom prst="rect">
                      <a:avLst/>
                    </a:prstGeom>
                    <a:noFill/>
                    <a:ln>
                      <a:noFill/>
                    </a:ln>
                  </pic:spPr>
                </pic:pic>
              </a:graphicData>
            </a:graphic>
          </wp:inline>
        </w:drawing>
      </w:r>
    </w:p>
    <w:p w14:paraId="0917B820" w14:textId="5B32499F" w:rsidR="00836BF3" w:rsidRPr="00836BF3" w:rsidRDefault="00836BF3" w:rsidP="00836BF3">
      <w:pPr>
        <w:pStyle w:val="Caption"/>
      </w:pPr>
      <w:bookmarkStart w:id="165" w:name="_Toc515790957"/>
      <w:r>
        <w:t xml:space="preserve">Hình </w:t>
      </w:r>
      <w:fldSimple w:instr=" SEQ Hình \* ARABIC ">
        <w:r w:rsidR="0083427B">
          <w:rPr>
            <w:noProof/>
          </w:rPr>
          <w:t>105</w:t>
        </w:r>
      </w:fldSimple>
      <w:r>
        <w:t xml:space="preserve"> </w:t>
      </w:r>
      <w:r w:rsidRPr="00C926D9">
        <w:t>Chọn APPS để tạo khóa API</w:t>
      </w:r>
      <w:bookmarkEnd w:id="165"/>
    </w:p>
    <w:p w14:paraId="6DFF5573" w14:textId="77777777" w:rsidR="00836BF3" w:rsidRPr="00836BF3" w:rsidRDefault="00836BF3" w:rsidP="00836BF3">
      <w:pPr>
        <w:pStyle w:val="Nidungvnbn"/>
      </w:pPr>
      <w:r w:rsidRPr="00836BF3">
        <w:t>Tại giao diện tiếp theo ta chọn vào Generate như hình dưới để tạo thêm API key:</w:t>
      </w:r>
    </w:p>
    <w:p w14:paraId="39439989" w14:textId="77777777" w:rsidR="00836BF3" w:rsidRDefault="00836BF3" w:rsidP="00836BF3">
      <w:pPr>
        <w:pStyle w:val="Nidungvnbn"/>
        <w:keepNext/>
        <w:jc w:val="center"/>
      </w:pPr>
      <w:r w:rsidRPr="00836BF3">
        <w:rPr>
          <w:noProof/>
        </w:rPr>
        <w:drawing>
          <wp:inline distT="0" distB="0" distL="0" distR="0" wp14:anchorId="73D394C7" wp14:editId="6A91558B">
            <wp:extent cx="4377744" cy="1265274"/>
            <wp:effectExtent l="0" t="0" r="3810" b="0"/>
            <wp:docPr id="107" name="Picture 107" descr="https://lh6.googleusercontent.com/z1sc10lRxRP3Z4TVbLxdpWO5kwD-DQ3yDtQ1z-MncrU6GmdPeo_2fK7IjLHbPVF3d20_gnqPF48JCZ5Qigjy5O863F6u6wX-VYpcdjbA0aYXJKCIBkTqHL5jirdD47FpNSwnNQ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h6.googleusercontent.com/z1sc10lRxRP3Z4TVbLxdpWO5kwD-DQ3yDtQ1z-MncrU6GmdPeo_2fK7IjLHbPVF3d20_gnqPF48JCZ5Qigjy5O863F6u6wX-VYpcdjbA0aYXJKCIBkTqHL5jirdD47FpNSwnNQEi"/>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494314" cy="1298965"/>
                    </a:xfrm>
                    <a:prstGeom prst="rect">
                      <a:avLst/>
                    </a:prstGeom>
                    <a:noFill/>
                    <a:ln>
                      <a:noFill/>
                    </a:ln>
                  </pic:spPr>
                </pic:pic>
              </a:graphicData>
            </a:graphic>
          </wp:inline>
        </w:drawing>
      </w:r>
    </w:p>
    <w:p w14:paraId="777E14F6" w14:textId="10B300E9" w:rsidR="00836BF3" w:rsidRPr="00836BF3" w:rsidRDefault="00836BF3" w:rsidP="00836BF3">
      <w:pPr>
        <w:pStyle w:val="Caption"/>
      </w:pPr>
      <w:bookmarkStart w:id="166" w:name="_Toc515790958"/>
      <w:r>
        <w:t xml:space="preserve">Hình </w:t>
      </w:r>
      <w:fldSimple w:instr=" SEQ Hình \* ARABIC ">
        <w:r w:rsidR="0083427B">
          <w:rPr>
            <w:noProof/>
          </w:rPr>
          <w:t>106</w:t>
        </w:r>
      </w:fldSimple>
      <w:r>
        <w:t xml:space="preserve"> </w:t>
      </w:r>
      <w:r w:rsidRPr="00BE7630">
        <w:t>Chọn Generate API Key</w:t>
      </w:r>
      <w:bookmarkEnd w:id="166"/>
    </w:p>
    <w:p w14:paraId="32155AB9" w14:textId="77777777" w:rsidR="00836BF3" w:rsidRPr="00836BF3" w:rsidRDefault="00836BF3" w:rsidP="00836BF3">
      <w:pPr>
        <w:pStyle w:val="Nidungvnbn"/>
      </w:pPr>
      <w:r w:rsidRPr="00836BF3">
        <w:t>Ta điền mô tả về API key này vào phần Description, và tùy chỉnh ngày hết hạn cho khóa (có thể không chỉnh), sau đó nhấn Next để chuyển sang phần tiếp theo.</w:t>
      </w:r>
    </w:p>
    <w:p w14:paraId="0BF27AFA" w14:textId="77777777" w:rsidR="00836BF3" w:rsidRDefault="00836BF3" w:rsidP="00836BF3">
      <w:pPr>
        <w:pStyle w:val="Nidungvnbn"/>
        <w:keepNext/>
        <w:jc w:val="center"/>
      </w:pPr>
      <w:r w:rsidRPr="00836BF3">
        <w:rPr>
          <w:noProof/>
        </w:rPr>
        <w:drawing>
          <wp:inline distT="0" distB="0" distL="0" distR="0" wp14:anchorId="16FF93E0" wp14:editId="01751920">
            <wp:extent cx="3072782" cy="1913860"/>
            <wp:effectExtent l="0" t="0" r="0" b="0"/>
            <wp:docPr id="106" name="Picture 106" descr="https://lh5.googleusercontent.com/BkPg9_OuJA-9WWIVJBpGGV_jUSy3JLuLDyuXNtF-QgOwdhu-0m0hW8AGrIoWhnaMmsNN7RfoK9JgQSkPlmCIr8ANpXCbAiDd7ErNyVesaAiM0Wc6NLKo9mil6T3NxYRET5I3sa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h5.googleusercontent.com/BkPg9_OuJA-9WWIVJBpGGV_jUSy3JLuLDyuXNtF-QgOwdhu-0m0hW8AGrIoWhnaMmsNN7RfoK9JgQSkPlmCIr8ANpXCbAiDd7ErNyVesaAiM0Wc6NLKo9mil6T3NxYRET5I3sae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121126" cy="1943971"/>
                    </a:xfrm>
                    <a:prstGeom prst="rect">
                      <a:avLst/>
                    </a:prstGeom>
                    <a:noFill/>
                    <a:ln>
                      <a:noFill/>
                    </a:ln>
                  </pic:spPr>
                </pic:pic>
              </a:graphicData>
            </a:graphic>
          </wp:inline>
        </w:drawing>
      </w:r>
    </w:p>
    <w:p w14:paraId="78463EAD" w14:textId="1D82E3E1" w:rsidR="00836BF3" w:rsidRPr="00836BF3" w:rsidRDefault="00836BF3" w:rsidP="00836BF3">
      <w:pPr>
        <w:pStyle w:val="Caption"/>
      </w:pPr>
      <w:bookmarkStart w:id="167" w:name="_Toc515790959"/>
      <w:r>
        <w:t xml:space="preserve">Hình </w:t>
      </w:r>
      <w:fldSimple w:instr=" SEQ Hình \* ARABIC ">
        <w:r w:rsidR="0083427B">
          <w:rPr>
            <w:noProof/>
          </w:rPr>
          <w:t>107</w:t>
        </w:r>
      </w:fldSimple>
      <w:r>
        <w:t xml:space="preserve"> </w:t>
      </w:r>
      <w:r w:rsidRPr="00B95A03">
        <w:t>Mô tả API Key</w:t>
      </w:r>
      <w:bookmarkEnd w:id="167"/>
    </w:p>
    <w:p w14:paraId="488D76AA" w14:textId="77777777" w:rsidR="00836BF3" w:rsidRPr="00836BF3" w:rsidRDefault="00836BF3" w:rsidP="00836BF3">
      <w:pPr>
        <w:pStyle w:val="Nidungvnbn"/>
      </w:pPr>
      <w:r w:rsidRPr="00836BF3">
        <w:rPr>
          <w:shd w:val="clear" w:color="auto" w:fill="FFFFFF"/>
        </w:rPr>
        <w:lastRenderedPageBreak/>
        <w:t xml:space="preserve">Tại phần tiếp theo ta chọn Role cho API key này là </w:t>
      </w:r>
      <w:r w:rsidRPr="00D306CA">
        <w:t>Standard Application</w:t>
      </w:r>
      <w:r w:rsidRPr="00836BF3">
        <w:rPr>
          <w:color w:val="1B2834"/>
          <w:shd w:val="clear" w:color="auto" w:fill="FFFFFF"/>
        </w:rPr>
        <w:t xml:space="preserve"> </w:t>
      </w:r>
      <w:r w:rsidRPr="00836BF3">
        <w:rPr>
          <w:shd w:val="clear" w:color="auto" w:fill="FFFFFF"/>
        </w:rPr>
        <w:t>để thực hiện quyền gửi và nhận dữ liệu ( ta có thể chỉnh sửa các quyền này sau).</w:t>
      </w:r>
    </w:p>
    <w:p w14:paraId="2AE162C7" w14:textId="77777777" w:rsidR="006968A8" w:rsidRDefault="00836BF3" w:rsidP="006968A8">
      <w:pPr>
        <w:pStyle w:val="Nidungvnbn"/>
        <w:keepNext/>
        <w:jc w:val="center"/>
      </w:pPr>
      <w:r w:rsidRPr="00836BF3">
        <w:rPr>
          <w:noProof/>
          <w:shd w:val="clear" w:color="auto" w:fill="FFFFFF"/>
        </w:rPr>
        <w:drawing>
          <wp:inline distT="0" distB="0" distL="0" distR="0" wp14:anchorId="65D8BC55" wp14:editId="09CDB415">
            <wp:extent cx="3812847" cy="2169042"/>
            <wp:effectExtent l="0" t="0" r="0" b="3175"/>
            <wp:docPr id="105" name="Picture 105" descr="https://lh4.googleusercontent.com/usS6nnyIk_TQWRA3yXN0kXWu3U5HTD_qUckbqYAVrrFxhMKqNuC4HQ2C-Op8do8tu5ront_8ocEYWi2uEemUcdm9Gcp2VyIrhTADdI646zoEtEn04NfZx8eMU62_M2zAemmAHF7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h4.googleusercontent.com/usS6nnyIk_TQWRA3yXN0kXWu3U5HTD_qUckbqYAVrrFxhMKqNuC4HQ2C-Op8do8tu5ront_8ocEYWi2uEemUcdm9Gcp2VyIrhTADdI646zoEtEn04NfZx8eMU62_M2zAemmAHF7z"/>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872076" cy="2202736"/>
                    </a:xfrm>
                    <a:prstGeom prst="rect">
                      <a:avLst/>
                    </a:prstGeom>
                    <a:noFill/>
                    <a:ln>
                      <a:noFill/>
                    </a:ln>
                  </pic:spPr>
                </pic:pic>
              </a:graphicData>
            </a:graphic>
          </wp:inline>
        </w:drawing>
      </w:r>
    </w:p>
    <w:p w14:paraId="760E3378" w14:textId="4D67CED9" w:rsidR="00836BF3" w:rsidRPr="00836BF3" w:rsidRDefault="006968A8" w:rsidP="006968A8">
      <w:pPr>
        <w:pStyle w:val="Caption"/>
      </w:pPr>
      <w:bookmarkStart w:id="168" w:name="_Toc515790960"/>
      <w:r>
        <w:t xml:space="preserve">Hình </w:t>
      </w:r>
      <w:fldSimple w:instr=" SEQ Hình \* ARABIC ">
        <w:r w:rsidR="0083427B">
          <w:rPr>
            <w:noProof/>
          </w:rPr>
          <w:t>108</w:t>
        </w:r>
      </w:fldSimple>
      <w:r>
        <w:t xml:space="preserve"> </w:t>
      </w:r>
      <w:r w:rsidRPr="00570E8E">
        <w:t>Chọn Role cho API key</w:t>
      </w:r>
      <w:bookmarkEnd w:id="168"/>
    </w:p>
    <w:p w14:paraId="449ECA58" w14:textId="77777777" w:rsidR="00836BF3" w:rsidRPr="00836BF3" w:rsidRDefault="00836BF3" w:rsidP="00836BF3">
      <w:pPr>
        <w:pStyle w:val="Nidungvnbn"/>
      </w:pPr>
      <w:r w:rsidRPr="00836BF3">
        <w:rPr>
          <w:shd w:val="clear" w:color="auto" w:fill="FFFFFF"/>
        </w:rPr>
        <w:t>Sau đó ta nhấn vào Generate Key để tạo API key ta vừa điền các thông tin trên. Sau khi ta tạo thành công IBM sẽ hiển thị lại thông tin API key ta vừa tạo như sau:</w:t>
      </w:r>
    </w:p>
    <w:p w14:paraId="528F9021" w14:textId="77777777" w:rsidR="006968A8" w:rsidRDefault="00836BF3" w:rsidP="006968A8">
      <w:pPr>
        <w:pStyle w:val="Nidungvnbn"/>
        <w:keepNext/>
        <w:jc w:val="center"/>
      </w:pPr>
      <w:r w:rsidRPr="00836BF3">
        <w:rPr>
          <w:noProof/>
          <w:shd w:val="clear" w:color="auto" w:fill="FFFFFF"/>
        </w:rPr>
        <w:drawing>
          <wp:inline distT="0" distB="0" distL="0" distR="0" wp14:anchorId="46BDFF6A" wp14:editId="46AFEEFB">
            <wp:extent cx="5266944" cy="1477286"/>
            <wp:effectExtent l="0" t="0" r="0" b="8890"/>
            <wp:docPr id="104" name="Picture 104" descr="https://lh3.googleusercontent.com/5TIxCWo69QALjfzWVHhnX9zjB2_6eslrZQw75EjYhb3HhwGv0_fxn6TjIPyGOMjDzxKj215xwF1lxBc0bNcyPRHtfQ54-WMqHOTojtlrIxMbuP1knf5m0gMkeSwZHoC-Rqo-fO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lh3.googleusercontent.com/5TIxCWo69QALjfzWVHhnX9zjB2_6eslrZQw75EjYhb3HhwGv0_fxn6TjIPyGOMjDzxKj215xwF1lxBc0bNcyPRHtfQ54-WMqHOTojtlrIxMbuP1knf5m0gMkeSwZHoC-Rqo-fOJW"/>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66944" cy="1477286"/>
                    </a:xfrm>
                    <a:prstGeom prst="rect">
                      <a:avLst/>
                    </a:prstGeom>
                    <a:noFill/>
                    <a:ln>
                      <a:noFill/>
                    </a:ln>
                  </pic:spPr>
                </pic:pic>
              </a:graphicData>
            </a:graphic>
          </wp:inline>
        </w:drawing>
      </w:r>
    </w:p>
    <w:p w14:paraId="1AC57088" w14:textId="68080DF9" w:rsidR="00836BF3" w:rsidRPr="00836BF3" w:rsidRDefault="006968A8" w:rsidP="006968A8">
      <w:pPr>
        <w:pStyle w:val="Caption"/>
      </w:pPr>
      <w:bookmarkStart w:id="169" w:name="_Toc515790961"/>
      <w:r>
        <w:t xml:space="preserve">Hình </w:t>
      </w:r>
      <w:fldSimple w:instr=" SEQ Hình \* ARABIC ">
        <w:r w:rsidR="0083427B">
          <w:rPr>
            <w:noProof/>
          </w:rPr>
          <w:t>109</w:t>
        </w:r>
      </w:fldSimple>
      <w:r>
        <w:t xml:space="preserve"> </w:t>
      </w:r>
      <w:r w:rsidRPr="00EB69B2">
        <w:t>Thông tin API key</w:t>
      </w:r>
      <w:bookmarkEnd w:id="169"/>
    </w:p>
    <w:p w14:paraId="39331484" w14:textId="77777777" w:rsidR="00836BF3" w:rsidRPr="00836BF3" w:rsidRDefault="00836BF3" w:rsidP="00836BF3">
      <w:pPr>
        <w:pStyle w:val="Nidungvnbn"/>
      </w:pPr>
      <w:r w:rsidRPr="00836BF3">
        <w:rPr>
          <w:shd w:val="clear" w:color="auto" w:fill="FFFFFF"/>
        </w:rPr>
        <w:t>Lưu ý: Authentication Token chỉ được cấp 1 lần và không thể thay đổi, nên ta phải lưu lại để sử dụng, nếu mất ta phải thực hiện tạo lại API key khác để sử dụng.</w:t>
      </w:r>
    </w:p>
    <w:p w14:paraId="22E0018F" w14:textId="77777777" w:rsidR="006968A8" w:rsidRDefault="00836BF3" w:rsidP="006968A8">
      <w:pPr>
        <w:pStyle w:val="Nidungvnbn"/>
        <w:keepNext/>
        <w:jc w:val="center"/>
      </w:pPr>
      <w:r w:rsidRPr="00836BF3">
        <w:rPr>
          <w:noProof/>
          <w:shd w:val="clear" w:color="auto" w:fill="FFFFFF"/>
        </w:rPr>
        <w:drawing>
          <wp:inline distT="0" distB="0" distL="0" distR="0" wp14:anchorId="01FC6CFD" wp14:editId="33C78785">
            <wp:extent cx="5252484" cy="1104782"/>
            <wp:effectExtent l="0" t="0" r="5715" b="635"/>
            <wp:docPr id="103" name="Picture 103" descr="https://lh5.googleusercontent.com/bL2mTnBsfuNvxeQe99SkN88tcFo290ecC_LfCHyAHLMjk1LkTnNiHo7jL44macJuoF5Nc_kcW21pveOvbb_eLCeInvRrBYXr-E3-D2V3hCzwMNutDeYmAmcIK10UGYZS7BhAAz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lh5.googleusercontent.com/bL2mTnBsfuNvxeQe99SkN88tcFo290ecC_LfCHyAHLMjk1LkTnNiHo7jL44macJuoF5Nc_kcW21pveOvbb_eLCeInvRrBYXr-E3-D2V3hCzwMNutDeYmAmcIK10UGYZS7BhAAzL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342620" cy="1123741"/>
                    </a:xfrm>
                    <a:prstGeom prst="rect">
                      <a:avLst/>
                    </a:prstGeom>
                    <a:noFill/>
                    <a:ln>
                      <a:noFill/>
                    </a:ln>
                  </pic:spPr>
                </pic:pic>
              </a:graphicData>
            </a:graphic>
          </wp:inline>
        </w:drawing>
      </w:r>
    </w:p>
    <w:p w14:paraId="54D69BF1" w14:textId="7852B256" w:rsidR="00836BF3" w:rsidRPr="00836BF3" w:rsidRDefault="006968A8" w:rsidP="006968A8">
      <w:pPr>
        <w:pStyle w:val="Caption"/>
      </w:pPr>
      <w:bookmarkStart w:id="170" w:name="_Toc515790962"/>
      <w:r>
        <w:t xml:space="preserve">Hình </w:t>
      </w:r>
      <w:fldSimple w:instr=" SEQ Hình \* ARABIC ">
        <w:r w:rsidR="0083427B">
          <w:rPr>
            <w:noProof/>
          </w:rPr>
          <w:t>110</w:t>
        </w:r>
      </w:fldSimple>
      <w:r>
        <w:t xml:space="preserve"> </w:t>
      </w:r>
      <w:r w:rsidRPr="0044375B">
        <w:t>API key ta vừa tạo</w:t>
      </w:r>
      <w:bookmarkEnd w:id="170"/>
    </w:p>
    <w:p w14:paraId="715EC8EE" w14:textId="64AD947F" w:rsidR="00836BF3" w:rsidRPr="00836BF3" w:rsidRDefault="00836BF3" w:rsidP="006968A8">
      <w:pPr>
        <w:pStyle w:val="Nidungvnbn"/>
      </w:pPr>
      <w:r w:rsidRPr="00836BF3">
        <w:rPr>
          <w:shd w:val="clear" w:color="auto" w:fill="FFFFFF"/>
        </w:rPr>
        <w:lastRenderedPageBreak/>
        <w:t xml:space="preserve">Như vậy ta đã hoàn tất tạo API key để kết nối giữa </w:t>
      </w:r>
      <w:r w:rsidR="00062A1C">
        <w:rPr>
          <w:shd w:val="clear" w:color="auto" w:fill="FFFFFF"/>
        </w:rPr>
        <w:t>node-red</w:t>
      </w:r>
      <w:r w:rsidRPr="00836BF3">
        <w:rPr>
          <w:shd w:val="clear" w:color="auto" w:fill="FFFFFF"/>
        </w:rPr>
        <w:t xml:space="preserve"> trên Raspberry và IBM Watson. Tiếp theo chúng ta sẽ thiết lập node node-red-contrib-scx-ibmiotapp để tiến hành gửi và nhận dữ liệu.</w:t>
      </w:r>
    </w:p>
    <w:tbl>
      <w:tblPr>
        <w:tblW w:w="9360" w:type="dxa"/>
        <w:tblCellMar>
          <w:top w:w="15" w:type="dxa"/>
          <w:left w:w="15" w:type="dxa"/>
          <w:bottom w:w="15" w:type="dxa"/>
          <w:right w:w="15" w:type="dxa"/>
        </w:tblCellMar>
        <w:tblLook w:val="04A0" w:firstRow="1" w:lastRow="0" w:firstColumn="1" w:lastColumn="0" w:noHBand="0" w:noVBand="1"/>
      </w:tblPr>
      <w:tblGrid>
        <w:gridCol w:w="725"/>
        <w:gridCol w:w="1428"/>
        <w:gridCol w:w="1602"/>
        <w:gridCol w:w="5605"/>
      </w:tblGrid>
      <w:tr w:rsidR="00836BF3" w:rsidRPr="00836BF3" w14:paraId="723168D7" w14:textId="77777777" w:rsidTr="00836B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F4852" w14:textId="77777777" w:rsidR="00836BF3" w:rsidRPr="006968A8" w:rsidRDefault="00836BF3" w:rsidP="006968A8">
            <w:pPr>
              <w:rPr>
                <w:sz w:val="26"/>
                <w:szCs w:val="26"/>
              </w:rPr>
            </w:pPr>
            <w:r w:rsidRPr="006968A8">
              <w:rPr>
                <w:sz w:val="26"/>
                <w:szCs w:val="26"/>
                <w:shd w:val="clear" w:color="auto" w:fill="FFFFFF"/>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66759" w14:textId="77777777" w:rsidR="00836BF3" w:rsidRPr="006968A8" w:rsidRDefault="00836BF3" w:rsidP="006968A8">
            <w:pPr>
              <w:rPr>
                <w:sz w:val="26"/>
                <w:szCs w:val="26"/>
              </w:rPr>
            </w:pPr>
            <w:r w:rsidRPr="006968A8">
              <w:rPr>
                <w:sz w:val="26"/>
                <w:szCs w:val="26"/>
                <w:shd w:val="clear" w:color="auto" w:fill="FFFFFF"/>
              </w:rPr>
              <w:t>Loại Node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7C14F" w14:textId="77777777" w:rsidR="00836BF3" w:rsidRPr="006968A8" w:rsidRDefault="00836BF3" w:rsidP="006968A8">
            <w:pPr>
              <w:rPr>
                <w:sz w:val="26"/>
                <w:szCs w:val="26"/>
              </w:rPr>
            </w:pPr>
            <w:r w:rsidRPr="006968A8">
              <w:rPr>
                <w:sz w:val="26"/>
                <w:szCs w:val="26"/>
                <w:shd w:val="clear" w:color="auto" w:fill="FFFFFF"/>
              </w:rPr>
              <w:t>Tên Node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FD6D4" w14:textId="77777777" w:rsidR="00836BF3" w:rsidRPr="006968A8" w:rsidRDefault="00836BF3" w:rsidP="006968A8">
            <w:pPr>
              <w:rPr>
                <w:sz w:val="26"/>
                <w:szCs w:val="26"/>
              </w:rPr>
            </w:pPr>
            <w:r w:rsidRPr="006968A8">
              <w:rPr>
                <w:sz w:val="26"/>
                <w:szCs w:val="26"/>
                <w:shd w:val="clear" w:color="auto" w:fill="FFFFFF"/>
              </w:rPr>
              <w:t>Chức năng</w:t>
            </w:r>
          </w:p>
        </w:tc>
      </w:tr>
      <w:tr w:rsidR="00836BF3" w:rsidRPr="00836BF3" w14:paraId="41E29B3A" w14:textId="77777777" w:rsidTr="00836B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FFA89" w14:textId="77777777" w:rsidR="00836BF3" w:rsidRPr="006968A8" w:rsidRDefault="00836BF3" w:rsidP="006968A8">
            <w:pPr>
              <w:rPr>
                <w:sz w:val="26"/>
                <w:szCs w:val="26"/>
              </w:rPr>
            </w:pPr>
            <w:r w:rsidRPr="006968A8">
              <w:rPr>
                <w:sz w:val="26"/>
                <w:szCs w:val="26"/>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B527A" w14:textId="77777777" w:rsidR="00836BF3" w:rsidRPr="006968A8" w:rsidRDefault="00836BF3" w:rsidP="006968A8">
            <w:pPr>
              <w:rPr>
                <w:sz w:val="26"/>
                <w:szCs w:val="26"/>
              </w:rPr>
            </w:pPr>
            <w:r w:rsidRPr="006968A8">
              <w:rPr>
                <w:sz w:val="26"/>
                <w:szCs w:val="26"/>
                <w:shd w:val="clear" w:color="auto" w:fill="FFFFFF"/>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80422" w14:textId="77777777" w:rsidR="00836BF3" w:rsidRPr="006968A8" w:rsidRDefault="00836BF3" w:rsidP="006968A8">
            <w:pPr>
              <w:rPr>
                <w:sz w:val="26"/>
                <w:szCs w:val="26"/>
              </w:rPr>
            </w:pPr>
            <w:r w:rsidRPr="006968A8">
              <w:rPr>
                <w:sz w:val="26"/>
                <w:szCs w:val="26"/>
                <w:shd w:val="clear" w:color="auto" w:fill="FFFFFF"/>
              </w:rPr>
              <w:t>Ibmiot (out)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3892F" w14:textId="77777777" w:rsidR="00836BF3" w:rsidRPr="006968A8" w:rsidRDefault="00836BF3" w:rsidP="006968A8">
            <w:pPr>
              <w:rPr>
                <w:sz w:val="26"/>
                <w:szCs w:val="26"/>
              </w:rPr>
            </w:pPr>
            <w:r w:rsidRPr="006968A8">
              <w:rPr>
                <w:sz w:val="26"/>
                <w:szCs w:val="26"/>
                <w:shd w:val="clear" w:color="auto" w:fill="FFFFFF"/>
              </w:rPr>
              <w:t>Gửi dữ liệu lên IBM Watson sử dụng API Key</w:t>
            </w:r>
          </w:p>
        </w:tc>
      </w:tr>
      <w:tr w:rsidR="00836BF3" w:rsidRPr="00836BF3" w14:paraId="49BBE0FA" w14:textId="77777777" w:rsidTr="00836B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9E107" w14:textId="77777777" w:rsidR="00836BF3" w:rsidRPr="006968A8" w:rsidRDefault="00836BF3" w:rsidP="006968A8">
            <w:pPr>
              <w:rPr>
                <w:sz w:val="26"/>
                <w:szCs w:val="26"/>
              </w:rPr>
            </w:pPr>
            <w:r w:rsidRPr="006968A8">
              <w:rPr>
                <w:sz w:val="26"/>
                <w:szCs w:val="26"/>
                <w:shd w:val="clear" w:color="auto" w:fill="FFFFFF"/>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AA508" w14:textId="77777777" w:rsidR="00836BF3" w:rsidRPr="006968A8" w:rsidRDefault="00836BF3" w:rsidP="006968A8">
            <w:pPr>
              <w:rPr>
                <w:sz w:val="26"/>
                <w:szCs w:val="26"/>
              </w:rPr>
            </w:pPr>
            <w:r w:rsidRPr="006968A8">
              <w:rPr>
                <w:sz w:val="26"/>
                <w:szCs w:val="26"/>
                <w:shd w:val="clear" w:color="auto" w:fill="FFFFFF"/>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9F56E" w14:textId="77777777" w:rsidR="00836BF3" w:rsidRPr="006968A8" w:rsidRDefault="00836BF3" w:rsidP="006968A8">
            <w:pPr>
              <w:rPr>
                <w:sz w:val="26"/>
                <w:szCs w:val="26"/>
              </w:rPr>
            </w:pPr>
            <w:r w:rsidRPr="006968A8">
              <w:rPr>
                <w:sz w:val="26"/>
                <w:szCs w:val="26"/>
                <w:shd w:val="clear" w:color="auto" w:fill="FFFFFF"/>
              </w:rPr>
              <w:t>Ibmiot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9486A" w14:textId="77777777" w:rsidR="00836BF3" w:rsidRPr="006968A8" w:rsidRDefault="00836BF3" w:rsidP="006968A8">
            <w:pPr>
              <w:keepNext/>
              <w:rPr>
                <w:sz w:val="26"/>
                <w:szCs w:val="26"/>
              </w:rPr>
            </w:pPr>
            <w:r w:rsidRPr="006968A8">
              <w:rPr>
                <w:sz w:val="26"/>
                <w:szCs w:val="26"/>
                <w:shd w:val="clear" w:color="auto" w:fill="FFFFFF"/>
              </w:rPr>
              <w:t>Nhận dữ liệu từ IBM Watson sử dụng API Key</w:t>
            </w:r>
          </w:p>
        </w:tc>
      </w:tr>
    </w:tbl>
    <w:p w14:paraId="266337E2" w14:textId="49E40E0F" w:rsidR="006968A8" w:rsidRDefault="006968A8" w:rsidP="006968A8">
      <w:pPr>
        <w:pStyle w:val="Nidungvnbn"/>
        <w:ind w:firstLine="0"/>
      </w:pPr>
      <w:bookmarkStart w:id="171" w:name="_Toc515790987"/>
      <w:r>
        <w:t xml:space="preserve">Bảng </w:t>
      </w:r>
      <w:fldSimple w:instr=" SEQ Bảng \* ARABIC ">
        <w:r w:rsidR="0083427B">
          <w:rPr>
            <w:noProof/>
          </w:rPr>
          <w:t>10</w:t>
        </w:r>
      </w:fldSimple>
      <w:r>
        <w:t xml:space="preserve"> </w:t>
      </w:r>
      <w:r w:rsidRPr="00836BF3">
        <w:rPr>
          <w:shd w:val="clear" w:color="auto" w:fill="FFFFFF"/>
        </w:rPr>
        <w:t xml:space="preserve">Danh sách các node sử dụng kết nối với IBM Watson trên </w:t>
      </w:r>
      <w:r w:rsidR="00062A1C">
        <w:rPr>
          <w:shd w:val="clear" w:color="auto" w:fill="FFFFFF"/>
        </w:rPr>
        <w:t>node-red</w:t>
      </w:r>
      <w:bookmarkEnd w:id="171"/>
    </w:p>
    <w:p w14:paraId="5E2F2036" w14:textId="77777777" w:rsidR="00836BF3" w:rsidRPr="00836BF3" w:rsidRDefault="00836BF3" w:rsidP="00836BF3">
      <w:pPr>
        <w:pStyle w:val="Nidungvnbn"/>
      </w:pPr>
      <w:r w:rsidRPr="00836BF3">
        <w:rPr>
          <w:shd w:val="clear" w:color="auto" w:fill="FFFFFF"/>
        </w:rPr>
        <w:t>Ta sẽ cấu hình node ibmiot out như bên dưới:</w:t>
      </w:r>
    </w:p>
    <w:p w14:paraId="0C4E40EA" w14:textId="77777777" w:rsidR="006968A8" w:rsidRDefault="00836BF3" w:rsidP="006968A8">
      <w:pPr>
        <w:pStyle w:val="Nidungvnbn"/>
        <w:keepNext/>
        <w:jc w:val="center"/>
      </w:pPr>
      <w:r w:rsidRPr="00836BF3">
        <w:rPr>
          <w:noProof/>
          <w:shd w:val="clear" w:color="auto" w:fill="FFFFFF"/>
        </w:rPr>
        <w:drawing>
          <wp:inline distT="0" distB="0" distL="0" distR="0" wp14:anchorId="4BEDD377" wp14:editId="48B75A16">
            <wp:extent cx="3535758" cy="4072269"/>
            <wp:effectExtent l="0" t="0" r="7620" b="4445"/>
            <wp:docPr id="102" name="Picture 102" descr="https://lh5.googleusercontent.com/FiLx-SvHpbiRuS_wRmrlfxSvTKGMr1CI5oy00lfF40UMoqKiPyPSpywUhf6nhZkzdaBIxtvxXPOQi6R2MvMv869BhIONyQF-zU8HAddKSztedhMY6BBH9Tebq9UbnynzBQvq1c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lh5.googleusercontent.com/FiLx-SvHpbiRuS_wRmrlfxSvTKGMr1CI5oy00lfF40UMoqKiPyPSpywUhf6nhZkzdaBIxtvxXPOQi6R2MvMv869BhIONyQF-zU8HAddKSztedhMY6BBH9Tebq9UbnynzBQvq1cay"/>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81411" cy="4124849"/>
                    </a:xfrm>
                    <a:prstGeom prst="rect">
                      <a:avLst/>
                    </a:prstGeom>
                    <a:noFill/>
                    <a:ln>
                      <a:noFill/>
                    </a:ln>
                  </pic:spPr>
                </pic:pic>
              </a:graphicData>
            </a:graphic>
          </wp:inline>
        </w:drawing>
      </w:r>
    </w:p>
    <w:p w14:paraId="10968844" w14:textId="7FB6FAB9" w:rsidR="006968A8" w:rsidRDefault="006968A8" w:rsidP="006968A8">
      <w:pPr>
        <w:pStyle w:val="Caption"/>
      </w:pPr>
      <w:bookmarkStart w:id="172" w:name="_Toc515790963"/>
      <w:r>
        <w:t xml:space="preserve">Hình </w:t>
      </w:r>
      <w:fldSimple w:instr=" SEQ Hình \* ARABIC ">
        <w:r w:rsidR="0083427B">
          <w:rPr>
            <w:noProof/>
          </w:rPr>
          <w:t>111</w:t>
        </w:r>
      </w:fldSimple>
      <w:r>
        <w:t xml:space="preserve"> </w:t>
      </w:r>
      <w:r w:rsidRPr="001C6B63">
        <w:t>Cấu hình node ibmiot out</w:t>
      </w:r>
      <w:bookmarkEnd w:id="172"/>
    </w:p>
    <w:p w14:paraId="1D8FFA2B" w14:textId="6579CBFE" w:rsidR="00836BF3" w:rsidRPr="00836BF3" w:rsidRDefault="00836BF3" w:rsidP="006968A8">
      <w:pPr>
        <w:pStyle w:val="Nidungvnbn"/>
      </w:pPr>
      <w:r w:rsidRPr="00836BF3">
        <w:rPr>
          <w:shd w:val="clear" w:color="auto" w:fill="FFFFFF"/>
        </w:rPr>
        <w:t>Ta chọn Authentication là API Key như hình trên sau đó nhấn vào nút có hình cây bút chì để chuyển về giao diện điền thông tin API Key, ta sẽ tiến hành điền thông tin API Key mà ta đã tạo ở bước trên sau đó nhấn Update như hình dưới:</w:t>
      </w:r>
    </w:p>
    <w:p w14:paraId="2DC30FEA" w14:textId="77777777" w:rsidR="006968A8" w:rsidRDefault="00836BF3" w:rsidP="006968A8">
      <w:pPr>
        <w:pStyle w:val="Nidungvnbn"/>
        <w:keepNext/>
        <w:jc w:val="center"/>
      </w:pPr>
      <w:r w:rsidRPr="00836BF3">
        <w:rPr>
          <w:noProof/>
          <w:shd w:val="clear" w:color="auto" w:fill="FFFFFF"/>
        </w:rPr>
        <w:lastRenderedPageBreak/>
        <w:drawing>
          <wp:inline distT="0" distB="0" distL="0" distR="0" wp14:anchorId="7DD666DA" wp14:editId="1E507B2F">
            <wp:extent cx="2515058" cy="1872692"/>
            <wp:effectExtent l="0" t="0" r="0" b="0"/>
            <wp:docPr id="101" name="Picture 101" descr="https://lh5.googleusercontent.com/BBvPu2yPiOATqHHhtLYy48ICAw-qO2BZk1Ss4PzZnM2Q5-4QmUIjc70dEwIy9T9GJF5kkE2vB5vh-ZlqSlG9E7YTlMGGJz5s5Hb1CCds7Go8iZVOAJuovVoEs2iEhU1peqLzpg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lh5.googleusercontent.com/BBvPu2yPiOATqHHhtLYy48ICAw-qO2BZk1Ss4PzZnM2Q5-4QmUIjc70dEwIy9T9GJF5kkE2vB5vh-ZlqSlG9E7YTlMGGJz5s5Hb1CCds7Go8iZVOAJuovVoEs2iEhU1peqLzpg3H"/>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32310" cy="1885538"/>
                    </a:xfrm>
                    <a:prstGeom prst="rect">
                      <a:avLst/>
                    </a:prstGeom>
                    <a:noFill/>
                    <a:ln>
                      <a:noFill/>
                    </a:ln>
                  </pic:spPr>
                </pic:pic>
              </a:graphicData>
            </a:graphic>
          </wp:inline>
        </w:drawing>
      </w:r>
    </w:p>
    <w:p w14:paraId="377D1392" w14:textId="0DC0FA34" w:rsidR="00836BF3" w:rsidRPr="00836BF3" w:rsidRDefault="006968A8" w:rsidP="006968A8">
      <w:pPr>
        <w:pStyle w:val="Caption"/>
      </w:pPr>
      <w:bookmarkStart w:id="173" w:name="_Toc515790964"/>
      <w:r>
        <w:t xml:space="preserve">Hình </w:t>
      </w:r>
      <w:fldSimple w:instr=" SEQ Hình \* ARABIC ">
        <w:r w:rsidR="0083427B">
          <w:rPr>
            <w:noProof/>
          </w:rPr>
          <w:t>112</w:t>
        </w:r>
      </w:fldSimple>
      <w:r>
        <w:t xml:space="preserve"> </w:t>
      </w:r>
      <w:r w:rsidRPr="00C7290A">
        <w:t xml:space="preserve">Thiết lập thông số API key trên </w:t>
      </w:r>
      <w:r w:rsidR="00062A1C">
        <w:t>node-red</w:t>
      </w:r>
      <w:bookmarkEnd w:id="173"/>
    </w:p>
    <w:p w14:paraId="328C32F5" w14:textId="77777777" w:rsidR="00836BF3" w:rsidRPr="00836BF3" w:rsidRDefault="00836BF3" w:rsidP="00836BF3">
      <w:pPr>
        <w:pStyle w:val="Nidungvnbn"/>
      </w:pPr>
      <w:r w:rsidRPr="00836BF3">
        <w:rPr>
          <w:shd w:val="clear" w:color="auto" w:fill="FFFFFF"/>
        </w:rPr>
        <w:t>Sau khi nhấn Update ta sẽ được chuyển về lại giao diện thiết lập node ibmiot out, ta sẽ điền Device Id đây là Device Id của thiết bị mà ta đã tạo ở bước đăng ký thiết bị trên IBM Watson, Device Type ta điền loại thiết bị ta đã tạo trên IBM Watson, Data ta điền msg.payload. Sau đó nhấn Done để hoàn tất quá trình thiết lập. Như vậy ta đã hoàn tất thiết đặt node ibmiot out, bước tiếp theo ta cần tạo node chuyển kiểu dữ liệu ta cần gửi lên IBM thành dạng JSON. Để chuyển dữ liệu lên IBM ta sẽ tạo node Fucntion để chuyển thành JSON như hình dưới:</w:t>
      </w:r>
    </w:p>
    <w:p w14:paraId="347530A5" w14:textId="77777777" w:rsidR="006968A8" w:rsidRDefault="00836BF3" w:rsidP="006968A8">
      <w:pPr>
        <w:pStyle w:val="Nidungvnbn"/>
        <w:keepNext/>
        <w:jc w:val="center"/>
      </w:pPr>
      <w:r w:rsidRPr="00836BF3">
        <w:rPr>
          <w:noProof/>
          <w:shd w:val="clear" w:color="auto" w:fill="FFFFFF"/>
        </w:rPr>
        <w:drawing>
          <wp:inline distT="0" distB="0" distL="0" distR="0" wp14:anchorId="2534BC3F" wp14:editId="6E2945A7">
            <wp:extent cx="4263656" cy="2505985"/>
            <wp:effectExtent l="0" t="0" r="3810" b="8890"/>
            <wp:docPr id="100" name="Picture 100" descr="https://lh5.googleusercontent.com/8IKWcK0H5mKHtmAF0aolSwNckNl82_9OfwnVIg-hkvMJ9sreSLnITtEOX4qtBXAx0Ek8dBLjKjaGisUuh3r4T7bYx1kTY98H1Svzq_e0vegUOHDBnBQUvLogeSoUnh4BmkW_0K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lh5.googleusercontent.com/8IKWcK0H5mKHtmAF0aolSwNckNl82_9OfwnVIg-hkvMJ9sreSLnITtEOX4qtBXAx0Ek8dBLjKjaGisUuh3r4T7bYx1kTY98H1Svzq_e0vegUOHDBnBQUvLogeSoUnh4BmkW_0KGF"/>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360973" cy="2563183"/>
                    </a:xfrm>
                    <a:prstGeom prst="rect">
                      <a:avLst/>
                    </a:prstGeom>
                    <a:noFill/>
                    <a:ln>
                      <a:noFill/>
                    </a:ln>
                  </pic:spPr>
                </pic:pic>
              </a:graphicData>
            </a:graphic>
          </wp:inline>
        </w:drawing>
      </w:r>
    </w:p>
    <w:p w14:paraId="478BA424" w14:textId="72E5C859" w:rsidR="00836BF3" w:rsidRPr="00836BF3" w:rsidRDefault="006968A8" w:rsidP="006968A8">
      <w:pPr>
        <w:pStyle w:val="Caption"/>
      </w:pPr>
      <w:bookmarkStart w:id="174" w:name="_Toc515790965"/>
      <w:r>
        <w:t xml:space="preserve">Hình </w:t>
      </w:r>
      <w:fldSimple w:instr=" SEQ Hình \* ARABIC ">
        <w:r w:rsidR="0083427B">
          <w:rPr>
            <w:noProof/>
          </w:rPr>
          <w:t>113</w:t>
        </w:r>
      </w:fldSimple>
      <w:r>
        <w:t xml:space="preserve"> </w:t>
      </w:r>
      <w:r w:rsidRPr="00A40BF4">
        <w:t>node toJSON</w:t>
      </w:r>
      <w:bookmarkEnd w:id="174"/>
    </w:p>
    <w:p w14:paraId="454C6399" w14:textId="5247BC3F" w:rsidR="00836BF3" w:rsidRPr="00836BF3" w:rsidRDefault="00836BF3" w:rsidP="00836BF3">
      <w:pPr>
        <w:pStyle w:val="Nidungvnbn"/>
      </w:pPr>
      <w:r w:rsidRPr="00836BF3">
        <w:rPr>
          <w:shd w:val="clear" w:color="auto" w:fill="FFFFFF"/>
        </w:rPr>
        <w:t>Sau khi đã tạo và thiết đặt các node ta nối các node lại với nhau để có m</w:t>
      </w:r>
      <w:r w:rsidR="00EF4D74">
        <w:rPr>
          <w:shd w:val="clear" w:color="auto" w:fill="FFFFFF"/>
        </w:rPr>
        <w:t>ột Flow hoàn chỉnh như bên dưới</w:t>
      </w:r>
      <w:r w:rsidRPr="00836BF3">
        <w:rPr>
          <w:shd w:val="clear" w:color="auto" w:fill="FFFFFF"/>
        </w:rPr>
        <w:t>:</w:t>
      </w:r>
    </w:p>
    <w:p w14:paraId="464385B8" w14:textId="77777777" w:rsidR="006968A8" w:rsidRDefault="00836BF3" w:rsidP="006968A8">
      <w:pPr>
        <w:pStyle w:val="Nidungvnbn"/>
        <w:keepNext/>
        <w:jc w:val="center"/>
      </w:pPr>
      <w:r w:rsidRPr="00836BF3">
        <w:rPr>
          <w:noProof/>
          <w:shd w:val="clear" w:color="auto" w:fill="FFFFFF"/>
        </w:rPr>
        <w:lastRenderedPageBreak/>
        <w:drawing>
          <wp:inline distT="0" distB="0" distL="0" distR="0" wp14:anchorId="73268AE2" wp14:editId="17549743">
            <wp:extent cx="5266944" cy="2183032"/>
            <wp:effectExtent l="0" t="0" r="0" b="8255"/>
            <wp:docPr id="99" name="Picture 99" descr="https://lh5.googleusercontent.com/oDo1qS-hGd1MvDCbvJEkKMqm_pfFxt-IfhnNsCTi5as91dnmUnhCbe99x_VXwmUI1Q1vu7c9enQ7UUdmve408qtYyAiNie1RzPYgUOvtHNmhum0oe4x8HRg5SJUX8fFoslE8X9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lh5.googleusercontent.com/oDo1qS-hGd1MvDCbvJEkKMqm_pfFxt-IfhnNsCTi5as91dnmUnhCbe99x_VXwmUI1Q1vu7c9enQ7UUdmve408qtYyAiNie1RzPYgUOvtHNmhum0oe4x8HRg5SJUX8fFoslE8X9L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87819" cy="2191684"/>
                    </a:xfrm>
                    <a:prstGeom prst="rect">
                      <a:avLst/>
                    </a:prstGeom>
                    <a:noFill/>
                    <a:ln>
                      <a:noFill/>
                    </a:ln>
                  </pic:spPr>
                </pic:pic>
              </a:graphicData>
            </a:graphic>
          </wp:inline>
        </w:drawing>
      </w:r>
    </w:p>
    <w:p w14:paraId="1E95B462" w14:textId="60235D50" w:rsidR="00836BF3" w:rsidRPr="00836BF3" w:rsidRDefault="006968A8" w:rsidP="006968A8">
      <w:pPr>
        <w:pStyle w:val="Caption"/>
      </w:pPr>
      <w:bookmarkStart w:id="175" w:name="_Toc515790966"/>
      <w:r>
        <w:t xml:space="preserve">Hình </w:t>
      </w:r>
      <w:fldSimple w:instr=" SEQ Hình \* ARABIC ">
        <w:r w:rsidR="0083427B">
          <w:rPr>
            <w:noProof/>
          </w:rPr>
          <w:t>114</w:t>
        </w:r>
      </w:fldSimple>
      <w:r>
        <w:t xml:space="preserve"> </w:t>
      </w:r>
      <w:r w:rsidR="00062A1C">
        <w:t>node-red</w:t>
      </w:r>
      <w:r w:rsidRPr="00AF6403">
        <w:t xml:space="preserve"> Pi gửi dữ liệu lên IBM Watson</w:t>
      </w:r>
      <w:bookmarkEnd w:id="175"/>
    </w:p>
    <w:p w14:paraId="5CB55E52" w14:textId="77777777" w:rsidR="00836BF3" w:rsidRPr="00836BF3" w:rsidRDefault="00836BF3" w:rsidP="00836BF3">
      <w:pPr>
        <w:pStyle w:val="Nidungvnbn"/>
      </w:pPr>
      <w:r w:rsidRPr="00836BF3">
        <w:rPr>
          <w:shd w:val="clear" w:color="auto" w:fill="FFFFFF"/>
        </w:rPr>
        <w:t>Sau khi nhấn Deploy để gửi dữ liệu ta sẽ vào phần Device Event trên IBM Watson để kiểm tra.</w:t>
      </w:r>
    </w:p>
    <w:p w14:paraId="123A586F" w14:textId="77777777" w:rsidR="006968A8" w:rsidRDefault="006968A8" w:rsidP="006968A8">
      <w:pPr>
        <w:pStyle w:val="Nidungvnbn"/>
        <w:keepNext/>
        <w:jc w:val="center"/>
        <w:rPr>
          <w:noProof/>
          <w:shd w:val="clear" w:color="auto" w:fill="FFFFFF"/>
        </w:rPr>
      </w:pPr>
    </w:p>
    <w:p w14:paraId="6B392786" w14:textId="350815D5" w:rsidR="006968A8" w:rsidRDefault="00836BF3" w:rsidP="006968A8">
      <w:pPr>
        <w:pStyle w:val="Nidungvnbn"/>
        <w:keepNext/>
        <w:jc w:val="center"/>
      </w:pPr>
      <w:r w:rsidRPr="00836BF3">
        <w:rPr>
          <w:noProof/>
          <w:shd w:val="clear" w:color="auto" w:fill="FFFFFF"/>
        </w:rPr>
        <w:drawing>
          <wp:inline distT="0" distB="0" distL="0" distR="0" wp14:anchorId="28AB03AD" wp14:editId="0032C1A2">
            <wp:extent cx="4346369" cy="2095686"/>
            <wp:effectExtent l="0" t="0" r="0" b="0"/>
            <wp:docPr id="69" name="Picture 69" descr="https://lh6.googleusercontent.com/nlZYct80uFArWxGd1v9wFY6DyYeu5nk-Hm-MGIqBwhq7Gd7noXzemvWTqUqM0AyYlLKIjg58oBRIbKOIQeVetPiqoP1GV0e9dhBwTgcgTQk9lUvI4KcP3_lnC0ik0M3FTd48vL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lh6.googleusercontent.com/nlZYct80uFArWxGd1v9wFY6DyYeu5nk-Hm-MGIqBwhq7Gd7noXzemvWTqUqM0AyYlLKIjg58oBRIbKOIQeVetPiqoP1GV0e9dhBwTgcgTQk9lUvI4KcP3_lnC0ik0M3FTd48vLX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374486" cy="2109243"/>
                    </a:xfrm>
                    <a:prstGeom prst="rect">
                      <a:avLst/>
                    </a:prstGeom>
                    <a:noFill/>
                    <a:ln>
                      <a:noFill/>
                    </a:ln>
                  </pic:spPr>
                </pic:pic>
              </a:graphicData>
            </a:graphic>
          </wp:inline>
        </w:drawing>
      </w:r>
    </w:p>
    <w:p w14:paraId="34F0589D" w14:textId="28D54B62" w:rsidR="00836BF3" w:rsidRPr="00836BF3" w:rsidRDefault="006968A8" w:rsidP="006968A8">
      <w:pPr>
        <w:pStyle w:val="Caption"/>
      </w:pPr>
      <w:bookmarkStart w:id="176" w:name="_Toc515790967"/>
      <w:r>
        <w:t xml:space="preserve">Hình </w:t>
      </w:r>
      <w:fldSimple w:instr=" SEQ Hình \* ARABIC ">
        <w:r w:rsidR="0083427B">
          <w:rPr>
            <w:noProof/>
          </w:rPr>
          <w:t>115</w:t>
        </w:r>
      </w:fldSimple>
      <w:r>
        <w:t xml:space="preserve"> </w:t>
      </w:r>
      <w:r w:rsidRPr="00444B02">
        <w:t>Kiểm tra dữ liệu gửi lên IBM Watson</w:t>
      </w:r>
      <w:bookmarkEnd w:id="176"/>
    </w:p>
    <w:p w14:paraId="7F397B48" w14:textId="60B66C2D" w:rsidR="003732C6" w:rsidRDefault="00DF3184" w:rsidP="003732C6">
      <w:pPr>
        <w:pStyle w:val="Tiumccp3"/>
      </w:pPr>
      <w:bookmarkStart w:id="177" w:name="_Toc515791425"/>
      <w:r>
        <w:t>Nhận d</w:t>
      </w:r>
      <w:r w:rsidR="003732C6">
        <w:t>ữ liệu</w:t>
      </w:r>
      <w:bookmarkEnd w:id="177"/>
    </w:p>
    <w:p w14:paraId="60C65A3E" w14:textId="47675C63" w:rsidR="00F43503" w:rsidRPr="00F43503" w:rsidRDefault="00F43503" w:rsidP="00F43503">
      <w:pPr>
        <w:pStyle w:val="Nidungvnbn"/>
      </w:pPr>
      <w:r w:rsidRPr="00F43503">
        <w:t xml:space="preserve">Bây giờ ta sẽ tiến hành giai đoạn 3: Nhận dữ liệu từ IBM Watson vào </w:t>
      </w:r>
      <w:r w:rsidR="00062A1C">
        <w:t>Node-red</w:t>
      </w:r>
      <w:r w:rsidRPr="00F43503">
        <w:t xml:space="preserve"> trên IBM. Ta sẽ truy cập vào dịch vụ </w:t>
      </w:r>
      <w:r w:rsidR="00062A1C">
        <w:t>node-red</w:t>
      </w:r>
      <w:r w:rsidRPr="00F43503">
        <w:t xml:space="preserve"> trên IBM và tiến hành đăng nhập bằng tài khoản đã tạo ở bước đăng ký IBM. Quá trình thiết lập gửi dữ liệu ở giai đoạn này sẽ giống y hệt như ở </w:t>
      </w:r>
      <w:r w:rsidR="00062A1C">
        <w:t>node-red</w:t>
      </w:r>
      <w:r w:rsidRPr="00F43503">
        <w:t xml:space="preserve"> trên Raspberry Pi, tức là giống cài đặt, giống API Key (ta sẽ gửi và đọc đối với cả 2 </w:t>
      </w:r>
      <w:r w:rsidR="00062A1C">
        <w:t>node-red</w:t>
      </w:r>
      <w:r w:rsidRPr="00F43503">
        <w:t xml:space="preserve"> này cùng 1 luồng dữ liệu). Vì vậy ở đây chúng ta sẽ </w:t>
      </w:r>
      <w:r w:rsidRPr="00F43503">
        <w:lastRenderedPageBreak/>
        <w:t xml:space="preserve">làm nhận dữ liệu trên </w:t>
      </w:r>
      <w:r w:rsidR="00062A1C">
        <w:t>node-red</w:t>
      </w:r>
      <w:r w:rsidRPr="00F43503">
        <w:t xml:space="preserve"> IBM (phần ở </w:t>
      </w:r>
      <w:r w:rsidR="00062A1C">
        <w:t>node-red</w:t>
      </w:r>
      <w:r w:rsidRPr="00F43503">
        <w:t xml:space="preserve"> trên Rasberry Pi sẽ tương tự. Để bắt đầu ta sẽ sử dụng node ibmiot in trên </w:t>
      </w:r>
      <w:r w:rsidR="00062A1C">
        <w:t>node-red</w:t>
      </w:r>
      <w:r w:rsidRPr="00F43503">
        <w:t>. Cấu hình của node này sẽ giống như cấu hình của node ibmiot out (sử dụng cùng API Key). Cấu hình của node này như bên dưới</w:t>
      </w:r>
    </w:p>
    <w:p w14:paraId="3480EAD2" w14:textId="77777777" w:rsidR="00F43503" w:rsidRPr="00F43503" w:rsidRDefault="00F43503" w:rsidP="00F43503">
      <w:pPr>
        <w:pStyle w:val="Nidungvnbn"/>
      </w:pPr>
      <w:r w:rsidRPr="00F43503">
        <w:rPr>
          <w:noProof/>
        </w:rPr>
        <w:drawing>
          <wp:inline distT="0" distB="0" distL="0" distR="0" wp14:anchorId="06B9710C" wp14:editId="6D5F22BC">
            <wp:extent cx="5284470" cy="1722558"/>
            <wp:effectExtent l="0" t="0" r="0" b="0"/>
            <wp:docPr id="50" name="Picture 50" descr="https://lh6.googleusercontent.com/D77t-Q4fccrPapEnO4x7wGQrRapE2hZILRAF2IWUEIxAoSzsUTiM2fc-Ppjfx162tcXHQKkbndVYI4Yy0NgSySPX_OaZX5USZkRGbGOJzIp6Z1ZBothvkbyyb5hFoxfq7AIB5y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lh6.googleusercontent.com/D77t-Q4fccrPapEnO4x7wGQrRapE2hZILRAF2IWUEIxAoSzsUTiM2fc-Ppjfx162tcXHQKkbndVYI4Yy0NgSySPX_OaZX5USZkRGbGOJzIp6Z1ZBothvkbyyb5hFoxfq7AIB5yr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305640" cy="1729459"/>
                    </a:xfrm>
                    <a:prstGeom prst="rect">
                      <a:avLst/>
                    </a:prstGeom>
                    <a:noFill/>
                    <a:ln>
                      <a:noFill/>
                    </a:ln>
                  </pic:spPr>
                </pic:pic>
              </a:graphicData>
            </a:graphic>
          </wp:inline>
        </w:drawing>
      </w:r>
    </w:p>
    <w:p w14:paraId="2ED5BD9A" w14:textId="100A7EE7" w:rsidR="002B1AA8" w:rsidRDefault="00F43503" w:rsidP="006E07B2">
      <w:pPr>
        <w:pStyle w:val="Nidungvnbn"/>
      </w:pPr>
      <w:bookmarkStart w:id="178" w:name="_Toc515790968"/>
      <w:r w:rsidRPr="00F43503">
        <w:t xml:space="preserve">Hình </w:t>
      </w:r>
      <w:fldSimple w:instr=" SEQ Hình \* ARABIC ">
        <w:r w:rsidR="0083427B">
          <w:rPr>
            <w:noProof/>
          </w:rPr>
          <w:t>116</w:t>
        </w:r>
      </w:fldSimple>
      <w:r w:rsidRPr="00F43503">
        <w:t xml:space="preserve"> Cấu hình node ibmiot in trên </w:t>
      </w:r>
      <w:r w:rsidR="00062A1C">
        <w:t>Node-red</w:t>
      </w:r>
      <w:r w:rsidRPr="00F43503">
        <w:t xml:space="preserve"> on IBM</w:t>
      </w:r>
      <w:bookmarkEnd w:id="178"/>
    </w:p>
    <w:p w14:paraId="4992CE4C" w14:textId="77777777" w:rsidR="002B1AA8" w:rsidRDefault="002B1AA8" w:rsidP="002B1AA8">
      <w:pPr>
        <w:pStyle w:val="Tiumccp2"/>
      </w:pPr>
      <w:bookmarkStart w:id="179" w:name="_Toc515791426"/>
      <w:r w:rsidRPr="002B1AA8">
        <w:t>Lưu trữ dữ liệu trên Cloudant IBM</w:t>
      </w:r>
      <w:bookmarkEnd w:id="179"/>
    </w:p>
    <w:p w14:paraId="20010690" w14:textId="2DC6BC7F" w:rsidR="002B1AA8" w:rsidRPr="002B1AA8" w:rsidRDefault="002B1AA8" w:rsidP="002B1AA8">
      <w:pPr>
        <w:pStyle w:val="Nidungvnbn"/>
      </w:pPr>
      <w:r w:rsidRPr="002B1AA8">
        <w:t xml:space="preserve">Để hoàn thiện đồ án này ta cần lưu trữ dữ liệu đo lại, với tài khoản IBM ta đã đăng ký thì sẽ được miễn phí 1GB lưu trữ dữ liệu tại dịch vụ Cloudant của IBM. Để sử dụng dịch vụ này ta truy cập vào đường dẫn sau </w:t>
      </w:r>
      <w:hyperlink r:id="rId147" w:history="1">
        <w:r w:rsidRPr="002B1AA8">
          <w:rPr>
            <w:rStyle w:val="Hyperlink"/>
            <w:color w:val="auto"/>
            <w:u w:val="none"/>
          </w:rPr>
          <w:t>https://console.bluemix.net/services/cloudantnosqldb/</w:t>
        </w:r>
      </w:hyperlink>
      <w:r w:rsidRPr="002B1AA8">
        <w:t xml:space="preserve"> và tiến hành đăng nhập xong ta sẽ được như bên dưới:</w:t>
      </w:r>
    </w:p>
    <w:p w14:paraId="72B5003E" w14:textId="77777777" w:rsidR="006E07B2" w:rsidRDefault="002B1AA8" w:rsidP="006E07B2">
      <w:pPr>
        <w:pStyle w:val="Nidungvnbn"/>
        <w:keepNext/>
        <w:jc w:val="center"/>
      </w:pPr>
      <w:r w:rsidRPr="002B1AA8">
        <w:rPr>
          <w:noProof/>
        </w:rPr>
        <w:drawing>
          <wp:inline distT="0" distB="0" distL="0" distR="0" wp14:anchorId="3AD61DA4" wp14:editId="2CC8049E">
            <wp:extent cx="4932193" cy="2458193"/>
            <wp:effectExtent l="0" t="0" r="1905" b="0"/>
            <wp:docPr id="116" name="Picture 116" descr="https://lh3.googleusercontent.com/gwYPnSWVQMl1KDCaAt1Bqirt0epONJsA9lMeaFB09bIXCK6S4dYmX-yGpNZ8DwVZcjI4rmW4RbrRp9-vVyp5M28Y8vI5gi0FxN-8U76nWxF9iJgC-j07l099E6HLVk9OcyZhW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gwYPnSWVQMl1KDCaAt1Bqirt0epONJsA9lMeaFB09bIXCK6S4dYmX-yGpNZ8DwVZcjI4rmW4RbrRp9-vVyp5M28Y8vI5gi0FxN-8U76nWxF9iJgC-j07l099E6HLVk9OcyZhWPhp"/>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080718" cy="2532217"/>
                    </a:xfrm>
                    <a:prstGeom prst="rect">
                      <a:avLst/>
                    </a:prstGeom>
                    <a:noFill/>
                    <a:ln>
                      <a:noFill/>
                    </a:ln>
                  </pic:spPr>
                </pic:pic>
              </a:graphicData>
            </a:graphic>
          </wp:inline>
        </w:drawing>
      </w:r>
    </w:p>
    <w:p w14:paraId="6C8693F8" w14:textId="2905989D" w:rsidR="002B1AA8" w:rsidRPr="002B1AA8" w:rsidRDefault="006E07B2" w:rsidP="006E07B2">
      <w:pPr>
        <w:pStyle w:val="Caption"/>
      </w:pPr>
      <w:bookmarkStart w:id="180" w:name="_Toc515790969"/>
      <w:r>
        <w:t xml:space="preserve">Hình </w:t>
      </w:r>
      <w:fldSimple w:instr=" SEQ Hình \* ARABIC ">
        <w:r w:rsidR="0083427B">
          <w:rPr>
            <w:noProof/>
          </w:rPr>
          <w:t>117</w:t>
        </w:r>
      </w:fldSimple>
      <w:r>
        <w:t xml:space="preserve"> </w:t>
      </w:r>
      <w:r w:rsidRPr="00A35541">
        <w:t>Đăng nhập dịch vụ Cloudant trên IBM</w:t>
      </w:r>
      <w:bookmarkEnd w:id="180"/>
    </w:p>
    <w:p w14:paraId="01E791F9" w14:textId="77777777" w:rsidR="002B1AA8" w:rsidRPr="002B1AA8" w:rsidRDefault="002B1AA8" w:rsidP="002B1AA8">
      <w:pPr>
        <w:pStyle w:val="Nidungvnbn"/>
      </w:pPr>
      <w:r w:rsidRPr="002B1AA8">
        <w:lastRenderedPageBreak/>
        <w:t>Ta sẽ nhấn vào LAUNCH để truy cập vào dịch vụ DB này, ta sẽ được chuyển tới giao diện như hình dưới:</w:t>
      </w:r>
    </w:p>
    <w:p w14:paraId="3CD86C4A" w14:textId="77777777" w:rsidR="006E07B2" w:rsidRDefault="002B1AA8" w:rsidP="006E07B2">
      <w:pPr>
        <w:pStyle w:val="Nidungvnbn"/>
        <w:keepNext/>
        <w:jc w:val="center"/>
      </w:pPr>
      <w:r w:rsidRPr="002B1AA8">
        <w:rPr>
          <w:noProof/>
        </w:rPr>
        <w:drawing>
          <wp:inline distT="0" distB="0" distL="0" distR="0" wp14:anchorId="6C32F205" wp14:editId="6DF0CB41">
            <wp:extent cx="5220824" cy="1104405"/>
            <wp:effectExtent l="0" t="0" r="0" b="635"/>
            <wp:docPr id="115" name="Picture 115" descr="https://lh6.googleusercontent.com/gpkh_UkXu7kQ_XcZwBnzwxGa8Ni3ih7DyVRzTX9Q9f6u1ayhgq7WB-L8Ii-53rbCoKj7qVIcr-QyQPT7YieVWL6GM2uUwN6KPQdKYpP1qAEb3ZnN8XAScJy3JofsB6-0RmfGFMc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gpkh_UkXu7kQ_XcZwBnzwxGa8Ni3ih7DyVRzTX9Q9f6u1ayhgq7WB-L8Ii-53rbCoKj7qVIcr-QyQPT7YieVWL6GM2uUwN6KPQdKYpP1qAEb3ZnN8XAScJy3JofsB6-0RmfGFMcJ"/>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9606" cy="1116840"/>
                    </a:xfrm>
                    <a:prstGeom prst="rect">
                      <a:avLst/>
                    </a:prstGeom>
                    <a:noFill/>
                    <a:ln>
                      <a:noFill/>
                    </a:ln>
                  </pic:spPr>
                </pic:pic>
              </a:graphicData>
            </a:graphic>
          </wp:inline>
        </w:drawing>
      </w:r>
    </w:p>
    <w:p w14:paraId="2BD7C11E" w14:textId="1D05FDFB" w:rsidR="002B1AA8" w:rsidRPr="002B1AA8" w:rsidRDefault="006E07B2" w:rsidP="006E07B2">
      <w:pPr>
        <w:pStyle w:val="Caption"/>
      </w:pPr>
      <w:bookmarkStart w:id="181" w:name="_Toc515790970"/>
      <w:r>
        <w:t xml:space="preserve">Hình </w:t>
      </w:r>
      <w:fldSimple w:instr=" SEQ Hình \* ARABIC ">
        <w:r w:rsidR="0083427B">
          <w:rPr>
            <w:noProof/>
          </w:rPr>
          <w:t>118</w:t>
        </w:r>
      </w:fldSimple>
      <w:r>
        <w:t xml:space="preserve"> </w:t>
      </w:r>
      <w:r w:rsidRPr="00C732CE">
        <w:t>Giao diện Cloudant</w:t>
      </w:r>
      <w:bookmarkEnd w:id="181"/>
    </w:p>
    <w:p w14:paraId="38895AEA" w14:textId="77777777" w:rsidR="002B1AA8" w:rsidRPr="002B1AA8" w:rsidRDefault="002B1AA8" w:rsidP="002B1AA8">
      <w:pPr>
        <w:pStyle w:val="Nidungvnbn"/>
      </w:pPr>
      <w:r w:rsidRPr="002B1AA8">
        <w:t>Để tạo DB ta nhấn vào icon DB bên góc trái để mở mục DB ra, sau đó để tạo DB mới ta chọn Create Database để tiến hành:</w:t>
      </w:r>
    </w:p>
    <w:p w14:paraId="1132D8E7" w14:textId="77777777" w:rsidR="006E07B2" w:rsidRDefault="002B1AA8" w:rsidP="006E07B2">
      <w:pPr>
        <w:pStyle w:val="Nidungvnbn"/>
        <w:keepNext/>
        <w:jc w:val="center"/>
      </w:pPr>
      <w:r w:rsidRPr="002B1AA8">
        <w:rPr>
          <w:noProof/>
        </w:rPr>
        <w:drawing>
          <wp:inline distT="0" distB="0" distL="0" distR="0" wp14:anchorId="1353EBC0" wp14:editId="1C91FB7C">
            <wp:extent cx="3975627" cy="1745672"/>
            <wp:effectExtent l="0" t="0" r="6350" b="6985"/>
            <wp:docPr id="114" name="Picture 114" descr="https://lh5.googleusercontent.com/uwJqPKHh8UBnNvwdK4QWLm59VNBBnLsDRosMxnxGqXN7dBdun4VyH4sqx6muiSSyCbwW7wzxToEj0wxBm7h7VZ56l2cs9SSHxUj8zCYGwcm_BHIusZKML4d2UPxNmv-Pz08oVP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uwJqPKHh8UBnNvwdK4QWLm59VNBBnLsDRosMxnxGqXN7dBdun4VyH4sqx6muiSSyCbwW7wzxToEj0wxBm7h7VZ56l2cs9SSHxUj8zCYGwcm_BHIusZKML4d2UPxNmv-Pz08oVPoZ"/>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014359" cy="1762679"/>
                    </a:xfrm>
                    <a:prstGeom prst="rect">
                      <a:avLst/>
                    </a:prstGeom>
                    <a:noFill/>
                    <a:ln>
                      <a:noFill/>
                    </a:ln>
                  </pic:spPr>
                </pic:pic>
              </a:graphicData>
            </a:graphic>
          </wp:inline>
        </w:drawing>
      </w:r>
    </w:p>
    <w:p w14:paraId="08718C5E" w14:textId="58537FE4" w:rsidR="002B1AA8" w:rsidRPr="002B1AA8" w:rsidRDefault="006E07B2" w:rsidP="006E07B2">
      <w:pPr>
        <w:pStyle w:val="Caption"/>
      </w:pPr>
      <w:bookmarkStart w:id="182" w:name="_Toc515790971"/>
      <w:r>
        <w:t xml:space="preserve">Hình </w:t>
      </w:r>
      <w:fldSimple w:instr=" SEQ Hình \* ARABIC ">
        <w:r w:rsidR="0083427B">
          <w:rPr>
            <w:noProof/>
          </w:rPr>
          <w:t>119</w:t>
        </w:r>
      </w:fldSimple>
      <w:r>
        <w:t xml:space="preserve"> </w:t>
      </w:r>
      <w:r w:rsidRPr="00B676F4">
        <w:t>Tạo DB trên Cloudant</w:t>
      </w:r>
      <w:bookmarkEnd w:id="182"/>
    </w:p>
    <w:p w14:paraId="5638E84E" w14:textId="77777777" w:rsidR="002B1AA8" w:rsidRPr="002B1AA8" w:rsidRDefault="002B1AA8" w:rsidP="002B1AA8">
      <w:pPr>
        <w:pStyle w:val="Nidungvnbn"/>
      </w:pPr>
      <w:r w:rsidRPr="002B1AA8">
        <w:t>Ta điền tên DB và nhấn nút Create để tạo DB (tên DB phải là chữ viết thường và không có ký tự đặc biệt). Sau khi tạo DB xong ta sẽ tiến hành lưu dữ liệu đo đạc vào, ở đây ta sẽ sử dụng node Cloudnat trên node-red trên IBM để lưu dữ liệu vào Cloudant. Ta sẽ cấu hình node này như hình bên dưới:</w:t>
      </w:r>
    </w:p>
    <w:p w14:paraId="29F16366" w14:textId="77777777" w:rsidR="006E07B2" w:rsidRDefault="002B1AA8" w:rsidP="006E07B2">
      <w:pPr>
        <w:pStyle w:val="Nidungvnbn"/>
        <w:keepNext/>
        <w:jc w:val="center"/>
      </w:pPr>
      <w:r w:rsidRPr="002B1AA8">
        <w:rPr>
          <w:noProof/>
        </w:rPr>
        <w:lastRenderedPageBreak/>
        <w:drawing>
          <wp:inline distT="0" distB="0" distL="0" distR="0" wp14:anchorId="15E10D5E" wp14:editId="490DEAAA">
            <wp:extent cx="4214885" cy="3063833"/>
            <wp:effectExtent l="0" t="0" r="0" b="3810"/>
            <wp:docPr id="113" name="Picture 113" descr="https://lh3.googleusercontent.com/vhEeWBDB2T0wGo2H5rsar15ao8NhvM74CvAGclrhd4AMDy0VrJP-vdkWdUIxoG0w9y3udrJvEpuZHg3pi80eBR0Jtv9q3nCHl0wBvYXL998v-MsfS4_fny10TIZAVQ-ZsWOFjk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vhEeWBDB2T0wGo2H5rsar15ao8NhvM74CvAGclrhd4AMDy0VrJP-vdkWdUIxoG0w9y3udrJvEpuZHg3pi80eBR0Jtv9q3nCHl0wBvYXL998v-MsfS4_fny10TIZAVQ-ZsWOFjkUm"/>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397243" cy="3196391"/>
                    </a:xfrm>
                    <a:prstGeom prst="rect">
                      <a:avLst/>
                    </a:prstGeom>
                    <a:noFill/>
                    <a:ln>
                      <a:noFill/>
                    </a:ln>
                  </pic:spPr>
                </pic:pic>
              </a:graphicData>
            </a:graphic>
          </wp:inline>
        </w:drawing>
      </w:r>
    </w:p>
    <w:p w14:paraId="6034E73A" w14:textId="7FDF6996" w:rsidR="002B1AA8" w:rsidRPr="002B1AA8" w:rsidRDefault="006E07B2" w:rsidP="006E07B2">
      <w:pPr>
        <w:pStyle w:val="Caption"/>
      </w:pPr>
      <w:bookmarkStart w:id="183" w:name="_Toc515790972"/>
      <w:r>
        <w:t xml:space="preserve">Hình </w:t>
      </w:r>
      <w:fldSimple w:instr=" SEQ Hình \* ARABIC ">
        <w:r w:rsidR="0083427B">
          <w:rPr>
            <w:noProof/>
          </w:rPr>
          <w:t>120</w:t>
        </w:r>
      </w:fldSimple>
      <w:r>
        <w:t xml:space="preserve"> </w:t>
      </w:r>
      <w:r w:rsidRPr="008B4267">
        <w:t>Cấu hình node Cloudant out</w:t>
      </w:r>
      <w:bookmarkEnd w:id="183"/>
    </w:p>
    <w:p w14:paraId="1A56067C" w14:textId="77777777" w:rsidR="002B1AA8" w:rsidRPr="002B1AA8" w:rsidRDefault="002B1AA8" w:rsidP="002B1AA8">
      <w:pPr>
        <w:pStyle w:val="Nidungvnbn"/>
      </w:pPr>
      <w:r w:rsidRPr="002B1AA8">
        <w:t>Với Service ta chọn đúng tên dịch vụ cloudant ở phần quản lý dịch vụ của IBM, Database ta điền tên DB ta vừa tạo, Operation ta chọn là insert. Sau đó ta tiến hành nối dây giữa node ibmiot in và node cloudant vừa cấu hình là đã xong.</w:t>
      </w:r>
    </w:p>
    <w:p w14:paraId="71D35F72" w14:textId="77777777" w:rsidR="006E07B2" w:rsidRDefault="002B1AA8" w:rsidP="006E07B2">
      <w:pPr>
        <w:pStyle w:val="Nidungvnbn"/>
        <w:keepNext/>
        <w:jc w:val="center"/>
      </w:pPr>
      <w:r w:rsidRPr="002B1AA8">
        <w:rPr>
          <w:noProof/>
        </w:rPr>
        <w:drawing>
          <wp:inline distT="0" distB="0" distL="0" distR="0" wp14:anchorId="77A2A788" wp14:editId="7E57BA01">
            <wp:extent cx="4503662" cy="1781299"/>
            <wp:effectExtent l="0" t="0" r="0" b="9525"/>
            <wp:docPr id="112" name="Picture 112" descr="https://lh3.googleusercontent.com/zP1S4qdpXikuSu-_2nYqoa50YSwrgf4rlc2esayDvyBRSn9npiZNxXvP17Ynn78yCVOcqeNxkXEGtiyJwTPX1IkJQ872FnS08Fgw2Mdn1LeaAhlnabrGAsQjM6DAgFsQNLggYlB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zP1S4qdpXikuSu-_2nYqoa50YSwrgf4rlc2esayDvyBRSn9npiZNxXvP17Ynn78yCVOcqeNxkXEGtiyJwTPX1IkJQ872FnS08Fgw2Mdn1LeaAhlnabrGAsQjM6DAgFsQNLggYlB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13686" cy="1824816"/>
                    </a:xfrm>
                    <a:prstGeom prst="rect">
                      <a:avLst/>
                    </a:prstGeom>
                    <a:noFill/>
                    <a:ln>
                      <a:noFill/>
                    </a:ln>
                  </pic:spPr>
                </pic:pic>
              </a:graphicData>
            </a:graphic>
          </wp:inline>
        </w:drawing>
      </w:r>
    </w:p>
    <w:p w14:paraId="71438774" w14:textId="58416B4F" w:rsidR="002B1AA8" w:rsidRPr="002B1AA8" w:rsidRDefault="006E07B2" w:rsidP="006E07B2">
      <w:pPr>
        <w:pStyle w:val="Caption"/>
      </w:pPr>
      <w:bookmarkStart w:id="184" w:name="_Toc515790973"/>
      <w:r>
        <w:t xml:space="preserve">Hình </w:t>
      </w:r>
      <w:fldSimple w:instr=" SEQ Hình \* ARABIC ">
        <w:r w:rsidR="0083427B">
          <w:rPr>
            <w:noProof/>
          </w:rPr>
          <w:t>121</w:t>
        </w:r>
      </w:fldSimple>
      <w:r>
        <w:t xml:space="preserve"> </w:t>
      </w:r>
      <w:r w:rsidRPr="008D6589">
        <w:t>Nối dây để hoàn tất lưu vào Cloudant</w:t>
      </w:r>
      <w:bookmarkEnd w:id="184"/>
    </w:p>
    <w:p w14:paraId="020AA533" w14:textId="77777777" w:rsidR="006E07B2" w:rsidRDefault="002B1AA8" w:rsidP="006E07B2">
      <w:pPr>
        <w:pStyle w:val="Nidungvnbn"/>
        <w:keepNext/>
        <w:ind w:firstLine="0"/>
        <w:jc w:val="center"/>
      </w:pPr>
      <w:r w:rsidRPr="002B1AA8">
        <w:rPr>
          <w:noProof/>
        </w:rPr>
        <w:lastRenderedPageBreak/>
        <w:drawing>
          <wp:inline distT="0" distB="0" distL="0" distR="0" wp14:anchorId="06D01840" wp14:editId="53F9EBC3">
            <wp:extent cx="5719286" cy="1365663"/>
            <wp:effectExtent l="0" t="0" r="0" b="6350"/>
            <wp:docPr id="37" name="Picture 37" descr="https://lh5.googleusercontent.com/rtvgsshyVbYgTlZJYvzZ1q3MBdfvAeSp6fvJIZJHYT3WEVRVlSIH1syhe753wB3hd8nosKgPBeT_tgG5akI8o57RJGaTvN0n_75jHVLPKvmdaOrxCyv46IqklBuNCFhZF4KHW1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rtvgsshyVbYgTlZJYvzZ1q3MBdfvAeSp6fvJIZJHYT3WEVRVlSIH1syhe753wB3hd8nosKgPBeT_tgG5akI8o57RJGaTvN0n_75jHVLPKvmdaOrxCyv46IqklBuNCFhZF4KHW13c"/>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800778" cy="1385122"/>
                    </a:xfrm>
                    <a:prstGeom prst="rect">
                      <a:avLst/>
                    </a:prstGeom>
                    <a:noFill/>
                    <a:ln>
                      <a:noFill/>
                    </a:ln>
                  </pic:spPr>
                </pic:pic>
              </a:graphicData>
            </a:graphic>
          </wp:inline>
        </w:drawing>
      </w:r>
    </w:p>
    <w:p w14:paraId="38053DF7" w14:textId="1CD2F4CE" w:rsidR="002B1AA8" w:rsidRPr="00F43503" w:rsidRDefault="006E07B2" w:rsidP="006E07B2">
      <w:pPr>
        <w:pStyle w:val="Caption"/>
      </w:pPr>
      <w:bookmarkStart w:id="185" w:name="_Toc515790974"/>
      <w:r>
        <w:t xml:space="preserve">Hình </w:t>
      </w:r>
      <w:fldSimple w:instr=" SEQ Hình \* ARABIC ">
        <w:r w:rsidR="0083427B">
          <w:rPr>
            <w:noProof/>
          </w:rPr>
          <w:t>122</w:t>
        </w:r>
      </w:fldSimple>
      <w:r>
        <w:t xml:space="preserve"> </w:t>
      </w:r>
      <w:r w:rsidRPr="00554E00">
        <w:t>Kết quả lưu trữ trên Cloudant</w:t>
      </w:r>
      <w:bookmarkEnd w:id="185"/>
    </w:p>
    <w:p w14:paraId="196D29F4" w14:textId="77777777" w:rsidR="005368F4" w:rsidRDefault="005368F4" w:rsidP="005368F4">
      <w:pPr>
        <w:pStyle w:val="ListParagraph"/>
      </w:pPr>
    </w:p>
    <w:p w14:paraId="5D529755" w14:textId="6366F13C" w:rsidR="0035731B" w:rsidRDefault="00953949" w:rsidP="00953949">
      <w:pPr>
        <w:pStyle w:val="Tiumccp1"/>
      </w:pPr>
      <w:r>
        <w:t xml:space="preserve"> </w:t>
      </w:r>
      <w:bookmarkStart w:id="186" w:name="_Toc515791427"/>
      <w:r>
        <w:t>Các vấn đề gặp phải khi thực hiện dự án</w:t>
      </w:r>
      <w:bookmarkEnd w:id="186"/>
    </w:p>
    <w:p w14:paraId="7545FBE2" w14:textId="56CAABE3" w:rsidR="00062A1C" w:rsidRPr="00D42CE3" w:rsidRDefault="00062A1C" w:rsidP="00062A1C">
      <w:pPr>
        <w:pStyle w:val="Tiumccp2"/>
      </w:pPr>
      <w:bookmarkStart w:id="187" w:name="_Toc515791428"/>
      <w:r>
        <w:t>Truyền nhận thông tin qua</w:t>
      </w:r>
      <w:r w:rsidR="009C649B">
        <w:t xml:space="preserve"> Wifi với</w:t>
      </w:r>
      <w:r>
        <w:t xml:space="preserve"> </w:t>
      </w:r>
      <w:r w:rsidRPr="00D42CE3">
        <w:t>Arduino ESP 8266 MCU</w:t>
      </w:r>
      <w:bookmarkEnd w:id="187"/>
    </w:p>
    <w:p w14:paraId="45E051DB" w14:textId="1BF293A3" w:rsidR="00062A1C" w:rsidRPr="00062A1C" w:rsidRDefault="00062A1C" w:rsidP="00062A1C">
      <w:pPr>
        <w:pStyle w:val="Nidungvnbn"/>
      </w:pPr>
      <w:r w:rsidRPr="00062A1C">
        <w:rPr>
          <w:rFonts w:ascii="Tahoma" w:hAnsi="Tahoma" w:cs="Tahoma"/>
        </w:rPr>
        <w:t>﻿</w:t>
      </w:r>
      <w:r w:rsidRPr="00062A1C">
        <w:t xml:space="preserve">Số ký tự test gửi hiện tại tối đa là 1450 ký tự và tương đương khoảng </w:t>
      </w:r>
      <w:r w:rsidR="009C649B">
        <w:t>1.</w:t>
      </w:r>
      <w:r w:rsidRPr="00062A1C">
        <w:t>4</w:t>
      </w:r>
      <w:r w:rsidR="009C649B">
        <w:t>1</w:t>
      </w:r>
      <w:r w:rsidRPr="00062A1C">
        <w:t>KB.</w:t>
      </w:r>
      <w:r>
        <w:t xml:space="preserve"> Vấn đề ở đây có thể là do tràn bộ nhớ trên Arduino esp 8266 MCU. Trên Arduino esp 8266 MCU cần cấp nguồn đủ nếu không sẻ xảy ra tình trạng không kết nối được wifi hoặc bị reset</w:t>
      </w:r>
      <w:r w:rsidR="009C649B">
        <w:t>.</w:t>
      </w:r>
    </w:p>
    <w:p w14:paraId="7F4168FA" w14:textId="4A5B201F" w:rsidR="00953949" w:rsidRDefault="00062A1C" w:rsidP="005658BD">
      <w:pPr>
        <w:pStyle w:val="Nidungvnbn"/>
      </w:pPr>
      <w:r w:rsidRPr="00062A1C">
        <w:t xml:space="preserve">Sử dụng UDP thay cho TCP vì khi chạy TCP </w:t>
      </w:r>
      <w:r>
        <w:t xml:space="preserve">node-red </w:t>
      </w:r>
      <w:r w:rsidRPr="00062A1C">
        <w:t>(trên raspberry chiếm quyền Server) không thể chuyển quyền được.</w:t>
      </w:r>
      <w:r>
        <w:t xml:space="preserve"> Việc sử dụng TCP phải thực hiện quá trình bắt tay mỗi lần gửi dữ liệu, vì thế nó gấy tốn thời gian và lãng phí bộ nhớ. UDP không sử dụng bắt tay nên có thể gửi và nhận hầu như không có thời gian trễ</w:t>
      </w:r>
      <w:r w:rsidR="009C649B">
        <w:t>, dung lượng gói tin nhỏ hơn nhờ đặc thù kết nối của UDP so với TCP.</w:t>
      </w:r>
    </w:p>
    <w:p w14:paraId="7D05B3FF" w14:textId="50A95658" w:rsidR="005368F4" w:rsidRDefault="009C649B" w:rsidP="009C649B">
      <w:pPr>
        <w:pStyle w:val="Tiumccp2"/>
      </w:pPr>
      <w:bookmarkStart w:id="188" w:name="_Toc515791429"/>
      <w:r>
        <w:t xml:space="preserve">Truyền nhận thông tin qua </w:t>
      </w:r>
      <w:r w:rsidRPr="00D42CE3">
        <w:t>RF loại Zigbee UART CC2530+PA V2</w:t>
      </w:r>
      <w:bookmarkEnd w:id="188"/>
    </w:p>
    <w:p w14:paraId="0B624CC2" w14:textId="5BBD56DE" w:rsidR="009C649B" w:rsidRDefault="009C649B" w:rsidP="009C649B">
      <w:pPr>
        <w:pStyle w:val="Nidungvnbn"/>
      </w:pPr>
      <w:r>
        <w:t>Số ký tự test gửi thực tế tối đa khi sử dụng RF là 825 ký tự tương đương với 825 bytes</w:t>
      </w:r>
      <w:r w:rsidR="0086389A">
        <w:t>. Với sóng RF tùy vào câu lệnh dài hay ngắn ta cần có khoảng thời gian để câu l</w:t>
      </w:r>
      <w:r w:rsidR="008E13B5">
        <w:t>ệnh gửi hết mới có thể gửi tiếp nếu không tín hiệu thường sẻ bị nhiễu. Vấn dề về khoảng cách cũng vậy với dữ liệu ngắn thường tín hiệu không bị nhiễu nhưng với dữ liệu dài thì khi nhận sẻ bị nhiễu đôi khi còn mất khúc tính hiệu.</w:t>
      </w:r>
    </w:p>
    <w:p w14:paraId="09BA78D0" w14:textId="72A27F7F" w:rsidR="008E13B5" w:rsidRDefault="008E13B5" w:rsidP="009C649B">
      <w:pPr>
        <w:pStyle w:val="Nidungvnbn"/>
      </w:pPr>
      <w:r>
        <w:t xml:space="preserve">Thông số của </w:t>
      </w:r>
      <w:r w:rsidRPr="00D42CE3">
        <w:t>Zigbee UART CC2530+PA V2</w:t>
      </w:r>
      <w:r>
        <w:t xml:space="preserve"> có thông sốkhoảng cách truyền lý tưởng là 1000m nhưng trong thành phố với mật độ nhà dày đặc thì khoảng cách thự tế tối đa tầm 30m</w:t>
      </w:r>
      <w:r w:rsidR="00EC5C97">
        <w:t xml:space="preserve"> (t</w:t>
      </w:r>
      <w:r>
        <w:t>ín hiệu không đồng đều)</w:t>
      </w:r>
      <w:r w:rsidR="00EC5C97">
        <w:t>.</w:t>
      </w:r>
    </w:p>
    <w:p w14:paraId="47DF6C6B" w14:textId="3A1DEDEE" w:rsidR="008E13B5" w:rsidRDefault="008E13B5" w:rsidP="009C649B">
      <w:pPr>
        <w:pStyle w:val="Nidungvnbn"/>
      </w:pPr>
      <w:r>
        <w:lastRenderedPageBreak/>
        <w:t xml:space="preserve">Với </w:t>
      </w:r>
      <w:r w:rsidRPr="00D42CE3">
        <w:t>Zigbee UART CC2530+PA V2</w:t>
      </w:r>
      <w:r>
        <w:t xml:space="preserve"> ở chế độ broadcast chúng ta không thể tùy chỉnh </w:t>
      </w:r>
      <w:r w:rsidR="00EC5C97">
        <w:t>chuyển đổi thành router, modem và client. Từ đó ta không có trung gian phân luồn nên khi có một con thứ 3 chen vào tín hiệu sẽ bị chèn nhiễu vào nhưng thường thì sẻ không ảnh hường tới gói tin nhận ta có thể tách phần nhiễu đó.</w:t>
      </w:r>
    </w:p>
    <w:p w14:paraId="293D9E20" w14:textId="24ECE1EE" w:rsidR="006E07B2" w:rsidRDefault="006E07B2" w:rsidP="009C649B">
      <w:pPr>
        <w:pStyle w:val="Nidungvnbn"/>
      </w:pPr>
      <w:r>
        <w:t>Khi thực hiện lệnh trên IBM gửi lệnh xuống có một nhược điểm đó là bị nhiễu thông tin khi truyển, trùng lặp lệnh</w:t>
      </w:r>
    </w:p>
    <w:p w14:paraId="2EA41DEF" w14:textId="77777777" w:rsidR="006E07B2" w:rsidRDefault="006E07B2" w:rsidP="009C649B">
      <w:pPr>
        <w:pStyle w:val="Nidungvnbn"/>
      </w:pPr>
    </w:p>
    <w:p w14:paraId="5F1B9A1A" w14:textId="54E4421D" w:rsidR="00EC5C97" w:rsidRDefault="0018049E" w:rsidP="0018049E">
      <w:pPr>
        <w:pStyle w:val="Tiumccp2"/>
      </w:pPr>
      <w:bookmarkStart w:id="189" w:name="_Toc515791430"/>
      <w:r>
        <w:t>Lý do sử dụng Raspberry pi</w:t>
      </w:r>
      <w:bookmarkEnd w:id="189"/>
    </w:p>
    <w:p w14:paraId="2295A7D0" w14:textId="4810C656" w:rsidR="0018049E" w:rsidRDefault="0018049E" w:rsidP="0018049E">
      <w:pPr>
        <w:pStyle w:val="Nidungvnbn"/>
      </w:pPr>
      <w:r>
        <w:t>Sử dụng Raspberry pi làm trung tâm xử lý thông tin. Trên Raspberry ta có hệ điều hành vì thế ta dễ dàng điều khiển cũng như thay đổi hơn, với cấu hình cao hơn ta có thể xử lý với chuỗi câu lệnh dài và phức tạp hơn</w:t>
      </w:r>
      <w:r w:rsidR="00CC3131">
        <w:t>. Đây cũng như là một trạm xử lý nhỏ local.</w:t>
      </w:r>
    </w:p>
    <w:p w14:paraId="5DE73814" w14:textId="6A0F6194" w:rsidR="00CC3131" w:rsidRDefault="00CC3131" w:rsidP="00CC3131">
      <w:pPr>
        <w:pStyle w:val="Nidungvnbn"/>
      </w:pPr>
      <w:r>
        <w:t>Raspberry cũng đóng vai trò như một router kết nối với nhiều phương thước kết nối internet wifi, cổng ethernet và có thể cắm usb 3G/4G giúp duy trì và đảm bảo luôn kết nối thay cho một con router cao cấp để làm việc tương tự. Nếu sử dụng từng con Arduino để gửi thì khi đường truyền mạng có vấn đề ta phải config và nạp lại code cho từng con một rất tốn thời gian và công sức so với raspberry.</w:t>
      </w:r>
    </w:p>
    <w:p w14:paraId="6B1F6319" w14:textId="77777777" w:rsidR="006E07B2" w:rsidRDefault="006E07B2" w:rsidP="00CC3131">
      <w:pPr>
        <w:pStyle w:val="Nidungvnbn"/>
      </w:pPr>
    </w:p>
    <w:p w14:paraId="3AE4FC64" w14:textId="6AF02561" w:rsidR="002B1AA8" w:rsidRDefault="006E07B2" w:rsidP="006E07B2">
      <w:pPr>
        <w:pStyle w:val="Tiumccp1"/>
      </w:pPr>
      <w:r>
        <w:t xml:space="preserve"> </w:t>
      </w:r>
      <w:bookmarkStart w:id="190" w:name="_Toc515791431"/>
      <w:bookmarkStart w:id="191" w:name="_GoBack"/>
      <w:bookmarkEnd w:id="191"/>
      <w:r>
        <w:t>Xây dựng hệ thống thực nghiệm</w:t>
      </w:r>
      <w:bookmarkEnd w:id="190"/>
    </w:p>
    <w:p w14:paraId="19D6EBAF" w14:textId="579D2D6A" w:rsidR="006E07B2" w:rsidRDefault="006E07B2" w:rsidP="006E07B2">
      <w:pPr>
        <w:pStyle w:val="Nidungvnbn"/>
      </w:pPr>
      <w:r>
        <w:t>Để dễ quản lý cung như tao tác khi xây dựng hệ thống trên Node-red sẻ tạo ra nhiều Flow khác nhau. Từ các Flow ta sẻ quản lý từng con cảm biến kết nối đến hoặc một công việc nào đó. Như trong hệ thống thực nghiệm này sẻ</w:t>
      </w:r>
      <w:r w:rsidR="0068054D">
        <w:t xml:space="preserve"> có 4 Flow: 3 Flow quản lý 3 con Arduino độc lập và 1 Flow chuyên xử lý gửi nhận dữ liệu với IBM.</w:t>
      </w:r>
    </w:p>
    <w:p w14:paraId="43E40FA7" w14:textId="689FD62E" w:rsidR="0068054D" w:rsidRPr="005D6920" w:rsidRDefault="0068054D" w:rsidP="006E07B2">
      <w:pPr>
        <w:pStyle w:val="Nidungvnbn"/>
        <w:rPr>
          <w:b/>
        </w:rPr>
      </w:pPr>
      <w:r w:rsidRPr="005D6920">
        <w:rPr>
          <w:b/>
        </w:rPr>
        <w:t>Các Flow trên Raspberry Pi có các nhiệm vụ</w:t>
      </w:r>
      <w:r w:rsidR="007B77AC">
        <w:rPr>
          <w:b/>
        </w:rPr>
        <w:t xml:space="preserve"> </w:t>
      </w:r>
      <w:r w:rsidRPr="005D6920">
        <w:rPr>
          <w:b/>
        </w:rPr>
        <w:t>được liệt kê dưới đây:</w:t>
      </w:r>
    </w:p>
    <w:p w14:paraId="461FCD3D" w14:textId="1E21F77C" w:rsidR="0068054D" w:rsidRDefault="0068054D" w:rsidP="0068054D">
      <w:pPr>
        <w:pStyle w:val="Nidungvnbn"/>
        <w:numPr>
          <w:ilvl w:val="0"/>
          <w:numId w:val="12"/>
        </w:numPr>
      </w:pPr>
      <w:r>
        <w:t>Xử dụng để nhận dữ liệu Wifi được đọc lên từ Arduino esp 8266 MCU (sử dụng cảm biến LM35) thứ nhất, đưa ra cảm báo xuống Arduino esp 8266 MCU thứ nhất khi có nhiệt độ cao. Đồng thời hiển thị ra giao diện và gửi dữ liệu lên IBM.</w:t>
      </w:r>
    </w:p>
    <w:p w14:paraId="34A802A0" w14:textId="0F4FF081" w:rsidR="0068054D" w:rsidRDefault="0068054D" w:rsidP="0068054D">
      <w:pPr>
        <w:pStyle w:val="Nidungvnbn"/>
        <w:numPr>
          <w:ilvl w:val="0"/>
          <w:numId w:val="12"/>
        </w:numPr>
      </w:pPr>
      <w:r>
        <w:lastRenderedPageBreak/>
        <w:t>Xử dụng để nhận dữ liệu Wifi được đọc lên từ Arduino esp 8266 MCU (sử dụng cảm biến LM35) thứ hai, đưa ra cảm báo xuống Arduino esp 8266 MCU thứ hai khi có nhiệt độ cao. Đồng thời hiển thị ra giao diện và gửi dữ liệu lên IBM.</w:t>
      </w:r>
    </w:p>
    <w:p w14:paraId="37F44E05" w14:textId="7C9C4210" w:rsidR="0068054D" w:rsidRDefault="0068054D" w:rsidP="0068054D">
      <w:pPr>
        <w:pStyle w:val="Nidungvnbn"/>
        <w:numPr>
          <w:ilvl w:val="0"/>
          <w:numId w:val="12"/>
        </w:numPr>
      </w:pPr>
      <w:r>
        <w:t>Xử dụng để nhận dữ liệu RF được đọc lên từ Arduino Uno (Sử dụng cảm biến DHT11 và LM35), đưa ra cảm báo xuống Arduino Uno khi có nhiệt độ cao. Đồng thời hiển thị ra giao diện và gửi dữ liệu lên IBM.</w:t>
      </w:r>
    </w:p>
    <w:p w14:paraId="168BCD71" w14:textId="55A52E13" w:rsidR="0068054D" w:rsidRDefault="0068054D" w:rsidP="0068054D">
      <w:pPr>
        <w:pStyle w:val="Nidungvnbn"/>
        <w:numPr>
          <w:ilvl w:val="0"/>
          <w:numId w:val="12"/>
        </w:numPr>
      </w:pPr>
      <w:r>
        <w:t xml:space="preserve">Xử </w:t>
      </w:r>
      <w:r w:rsidR="000B3840">
        <w:t>lý cung cấp giao diện và nhận lệnh từ IBM xuống dùng để bật tắt đèn led, thông báo đèn và còi, sau đó thực hiện gửi các lệnh xuống các con arduino nó đang quản lý</w:t>
      </w:r>
    </w:p>
    <w:p w14:paraId="33CA38ED" w14:textId="392E2C71" w:rsidR="000B3840" w:rsidRPr="005D6920" w:rsidRDefault="000B3840" w:rsidP="000B3840">
      <w:pPr>
        <w:pStyle w:val="Nidungvnbn"/>
        <w:rPr>
          <w:b/>
        </w:rPr>
      </w:pPr>
      <w:r w:rsidRPr="005D6920">
        <w:rPr>
          <w:b/>
        </w:rPr>
        <w:t>Các Flow trên IBM có các nhiệm vụ</w:t>
      </w:r>
      <w:r w:rsidR="007B77AC">
        <w:rPr>
          <w:b/>
        </w:rPr>
        <w:t xml:space="preserve"> </w:t>
      </w:r>
      <w:r w:rsidRPr="005D6920">
        <w:rPr>
          <w:b/>
        </w:rPr>
        <w:t>được liệt kê dưới đây:</w:t>
      </w:r>
    </w:p>
    <w:p w14:paraId="3F058337" w14:textId="77777777" w:rsidR="000B3840" w:rsidRDefault="000B3840" w:rsidP="000B3840">
      <w:pPr>
        <w:pStyle w:val="Nidungvnbn"/>
        <w:numPr>
          <w:ilvl w:val="0"/>
          <w:numId w:val="13"/>
        </w:numPr>
      </w:pPr>
      <w:r>
        <w:t>Xử dụng để nhận dữ liệu trên Raspberry đọc lên từ Arduino esp 8266 MCU (sử dụng cảm biến LM35) thứ nhất. Đồng thời lưu trữ dữ liệu lên Cloudant IBM.</w:t>
      </w:r>
    </w:p>
    <w:p w14:paraId="633371F3" w14:textId="432008FC" w:rsidR="000B3840" w:rsidRDefault="000B3840" w:rsidP="00D97220">
      <w:pPr>
        <w:pStyle w:val="Nidungvnbn"/>
        <w:numPr>
          <w:ilvl w:val="0"/>
          <w:numId w:val="13"/>
        </w:numPr>
      </w:pPr>
      <w:r>
        <w:t>Xử dụng để nhận dữ liệu trên Raspberry đọc lên từ Arduino esp 8266 MCU (sử dụng cảm biến LM35) thứ hai. Đồng thời lưu trữ dữ liệu lên Cloudant IBM.</w:t>
      </w:r>
    </w:p>
    <w:p w14:paraId="3A0BDCF0" w14:textId="77777777" w:rsidR="000B3840" w:rsidRDefault="000B3840" w:rsidP="000B3840">
      <w:pPr>
        <w:pStyle w:val="Nidungvnbn"/>
        <w:numPr>
          <w:ilvl w:val="0"/>
          <w:numId w:val="13"/>
        </w:numPr>
      </w:pPr>
      <w:r>
        <w:t>Xử dụng để nhận dữ liệu trên Raspberry đọc lên từ Arduino Uno (Sử dụng cảm biến DHT11 và LM35. Đồng thời lưu trữ dữ liệu lên Cloudant IBM.</w:t>
      </w:r>
    </w:p>
    <w:p w14:paraId="7A892A6D" w14:textId="68B46B2A" w:rsidR="000B3840" w:rsidRDefault="000B3840" w:rsidP="00D97220">
      <w:pPr>
        <w:pStyle w:val="Nidungvnbn"/>
        <w:numPr>
          <w:ilvl w:val="0"/>
          <w:numId w:val="13"/>
        </w:numPr>
      </w:pPr>
      <w:r>
        <w:t xml:space="preserve">Xử lý cung cấp giao diện và nhận lệnh từ Raspberry Pi lên dùng để bật tắt đèn led, thông báo đèn và còi, sau đó thực hiện gửi các lệnh xuống các con </w:t>
      </w:r>
      <w:r w:rsidR="005D6920">
        <w:t>Raspberry Pi</w:t>
      </w:r>
    </w:p>
    <w:p w14:paraId="7B2D9B3E" w14:textId="77777777" w:rsidR="000B3840" w:rsidRDefault="000B3840" w:rsidP="000B3840">
      <w:pPr>
        <w:pStyle w:val="Nidungvnbn"/>
      </w:pPr>
      <w:r>
        <w:t>Các Flow sau khi cài đặt sẻ có các node như hình bên dưới, để có được các Flow đó bạn có thể lấy từ Clipboard ở CD đính kèm</w:t>
      </w:r>
    </w:p>
    <w:p w14:paraId="642DF529" w14:textId="4E9AB3C9" w:rsidR="000B3840" w:rsidRDefault="005D6920" w:rsidP="00CC3131">
      <w:pPr>
        <w:pStyle w:val="Nidungvnbn"/>
      </w:pPr>
      <w:r>
        <w:t>Sau khi thêm tất cả ta có thể tìm thấy các luồn dữ liệu đi lên IBM và sau đó cho chúng hiện thị lên Dashboard IBM Watson IoT Platform xem nhanh như hình dưới đây</w:t>
      </w:r>
    </w:p>
    <w:p w14:paraId="2A6B3D71" w14:textId="77777777" w:rsidR="005D6920" w:rsidRDefault="005D6920" w:rsidP="005D6920">
      <w:pPr>
        <w:pStyle w:val="Nidungvnbn"/>
        <w:keepNext/>
        <w:jc w:val="center"/>
      </w:pPr>
      <w:r>
        <w:rPr>
          <w:noProof/>
        </w:rPr>
        <w:lastRenderedPageBreak/>
        <w:drawing>
          <wp:inline distT="0" distB="0" distL="0" distR="0" wp14:anchorId="4E9569D3" wp14:editId="66679D3C">
            <wp:extent cx="5272644" cy="2116341"/>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14677" cy="2133212"/>
                    </a:xfrm>
                    <a:prstGeom prst="rect">
                      <a:avLst/>
                    </a:prstGeom>
                  </pic:spPr>
                </pic:pic>
              </a:graphicData>
            </a:graphic>
          </wp:inline>
        </w:drawing>
      </w:r>
    </w:p>
    <w:p w14:paraId="05D1012E" w14:textId="777E9A95" w:rsidR="003732C6" w:rsidRDefault="005D6920" w:rsidP="005D6920">
      <w:pPr>
        <w:pStyle w:val="Caption"/>
      </w:pPr>
      <w:bookmarkStart w:id="192" w:name="_Toc515790975"/>
      <w:r>
        <w:t xml:space="preserve">Hình </w:t>
      </w:r>
      <w:fldSimple w:instr=" SEQ Hình \* ARABIC ">
        <w:r w:rsidR="0083427B">
          <w:rPr>
            <w:noProof/>
          </w:rPr>
          <w:t>123</w:t>
        </w:r>
      </w:fldSimple>
      <w:r>
        <w:t xml:space="preserve"> Giao diện hiển thị dữ liệu nhận đươc của IBM cung cấp</w:t>
      </w:r>
      <w:bookmarkEnd w:id="192"/>
    </w:p>
    <w:p w14:paraId="4E46FB7F" w14:textId="481F16C9" w:rsidR="005D6920" w:rsidRDefault="005D6920" w:rsidP="005D6920">
      <w:r>
        <w:t>Bên cạnh đó ta cũng có giao diện để điều khiển trên IBM lẫn Raspberry Pi như dưới đây</w:t>
      </w:r>
    </w:p>
    <w:p w14:paraId="1E81FDCC" w14:textId="77777777" w:rsidR="005D6920" w:rsidRDefault="005D6920" w:rsidP="005D6920">
      <w:pPr>
        <w:pStyle w:val="Nidungvnbn"/>
        <w:keepNext/>
        <w:jc w:val="center"/>
      </w:pPr>
      <w:r w:rsidRPr="005D6920">
        <w:rPr>
          <w:noProof/>
        </w:rPr>
        <w:drawing>
          <wp:inline distT="0" distB="0" distL="0" distR="0" wp14:anchorId="3C354E58" wp14:editId="02C81884">
            <wp:extent cx="5260769" cy="3232826"/>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1711" cy="3239550"/>
                    </a:xfrm>
                    <a:prstGeom prst="rect">
                      <a:avLst/>
                    </a:prstGeom>
                  </pic:spPr>
                </pic:pic>
              </a:graphicData>
            </a:graphic>
          </wp:inline>
        </w:drawing>
      </w:r>
    </w:p>
    <w:p w14:paraId="6BBA094A" w14:textId="0882E17A" w:rsidR="005D6920" w:rsidRPr="005D6920" w:rsidRDefault="005D6920" w:rsidP="005D6920">
      <w:pPr>
        <w:pStyle w:val="Caption"/>
      </w:pPr>
      <w:bookmarkStart w:id="193" w:name="_Toc515790976"/>
      <w:r>
        <w:t xml:space="preserve">Hình </w:t>
      </w:r>
      <w:fldSimple w:instr=" SEQ Hình \* ARABIC ">
        <w:r w:rsidR="0083427B">
          <w:rPr>
            <w:noProof/>
          </w:rPr>
          <w:t>124</w:t>
        </w:r>
      </w:fldSimple>
      <w:r>
        <w:t xml:space="preserve"> Màn hình điều khiển cũng như theo dõi của Node-red trên Raspberry Pi</w:t>
      </w:r>
      <w:bookmarkEnd w:id="193"/>
    </w:p>
    <w:p w14:paraId="763C064F" w14:textId="77777777" w:rsidR="005D6920" w:rsidRDefault="003732C6" w:rsidP="005D6920">
      <w:pPr>
        <w:pStyle w:val="Nidungvnbn"/>
        <w:keepNext/>
        <w:jc w:val="center"/>
      </w:pPr>
      <w:r>
        <w:br w:type="page"/>
      </w:r>
      <w:r w:rsidR="005D6920" w:rsidRPr="005D6920">
        <w:rPr>
          <w:noProof/>
        </w:rPr>
        <w:lastRenderedPageBreak/>
        <w:drawing>
          <wp:inline distT="0" distB="0" distL="0" distR="0" wp14:anchorId="4A294843" wp14:editId="274EA6C8">
            <wp:extent cx="5289088" cy="3099460"/>
            <wp:effectExtent l="0" t="0" r="6985"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05054" cy="3108816"/>
                    </a:xfrm>
                    <a:prstGeom prst="rect">
                      <a:avLst/>
                    </a:prstGeom>
                  </pic:spPr>
                </pic:pic>
              </a:graphicData>
            </a:graphic>
          </wp:inline>
        </w:drawing>
      </w:r>
    </w:p>
    <w:p w14:paraId="4FB4E6AF" w14:textId="2736FFEC" w:rsidR="003732C6" w:rsidRDefault="005D6920" w:rsidP="005D6920">
      <w:pPr>
        <w:pStyle w:val="Caption"/>
      </w:pPr>
      <w:bookmarkStart w:id="194" w:name="_Toc515790977"/>
      <w:r>
        <w:t xml:space="preserve">Hình </w:t>
      </w:r>
      <w:fldSimple w:instr=" SEQ Hình \* ARABIC ">
        <w:r w:rsidR="0083427B">
          <w:rPr>
            <w:noProof/>
          </w:rPr>
          <w:t>125</w:t>
        </w:r>
      </w:fldSimple>
      <w:r w:rsidRPr="005D6920">
        <w:t xml:space="preserve"> </w:t>
      </w:r>
      <w:r>
        <w:t>Màn hình điều khiển cũng như theo dõi của Node-red trên IBM</w:t>
      </w:r>
      <w:bookmarkEnd w:id="194"/>
    </w:p>
    <w:p w14:paraId="05E555D6" w14:textId="77777777" w:rsidR="003732C6" w:rsidRPr="00C9687C" w:rsidRDefault="003732C6" w:rsidP="00C9687C">
      <w:pPr>
        <w:pStyle w:val="Nidungvnbn"/>
      </w:pPr>
    </w:p>
    <w:p w14:paraId="6711C09D" w14:textId="77777777" w:rsidR="005D6920" w:rsidRDefault="005D6920">
      <w:pPr>
        <w:spacing w:after="200" w:line="276" w:lineRule="auto"/>
        <w:rPr>
          <w:b/>
          <w:sz w:val="32"/>
          <w:szCs w:val="32"/>
        </w:rPr>
      </w:pPr>
      <w:r>
        <w:rPr>
          <w:b/>
          <w:sz w:val="32"/>
          <w:szCs w:val="32"/>
        </w:rPr>
        <w:br w:type="page"/>
      </w:r>
    </w:p>
    <w:p w14:paraId="66E1D31F" w14:textId="0CF67C78" w:rsidR="007E7FF7" w:rsidRPr="00D42CE3" w:rsidRDefault="007E7FF7" w:rsidP="007E7FF7">
      <w:pPr>
        <w:tabs>
          <w:tab w:val="center" w:pos="6379"/>
        </w:tabs>
        <w:spacing w:after="200" w:line="276" w:lineRule="auto"/>
        <w:jc w:val="center"/>
        <w:rPr>
          <w:b/>
          <w:sz w:val="32"/>
          <w:szCs w:val="32"/>
        </w:rPr>
      </w:pPr>
      <w:r w:rsidRPr="00D42CE3">
        <w:rPr>
          <w:b/>
          <w:sz w:val="32"/>
          <w:szCs w:val="32"/>
        </w:rPr>
        <w:lastRenderedPageBreak/>
        <w:t>TÀI LIỆU THAM KHẢO</w:t>
      </w:r>
    </w:p>
    <w:p w14:paraId="006D2BF3" w14:textId="77777777" w:rsidR="00650D6A" w:rsidRPr="00D42CE3" w:rsidRDefault="00650D6A" w:rsidP="00650D6A">
      <w:pPr>
        <w:spacing w:line="360" w:lineRule="auto"/>
        <w:ind w:left="360" w:firstLine="360"/>
        <w:rPr>
          <w:b/>
          <w:sz w:val="26"/>
          <w:szCs w:val="26"/>
        </w:rPr>
      </w:pPr>
      <w:r w:rsidRPr="00D42CE3">
        <w:rPr>
          <w:b/>
          <w:sz w:val="26"/>
          <w:szCs w:val="26"/>
        </w:rPr>
        <w:t>Tiếng Việt</w:t>
      </w:r>
    </w:p>
    <w:p w14:paraId="3B568EA1" w14:textId="5E884D7B" w:rsidR="00EA1777" w:rsidRPr="00F43503" w:rsidRDefault="00EF4D74" w:rsidP="00201139">
      <w:pPr>
        <w:pStyle w:val="Nidungvnbn"/>
        <w:numPr>
          <w:ilvl w:val="0"/>
          <w:numId w:val="1"/>
        </w:numPr>
      </w:pPr>
      <w:r w:rsidRPr="00F43503">
        <w:t>Đinh Hồng Thái</w:t>
      </w:r>
      <w:r w:rsidR="00650D6A" w:rsidRPr="00F43503">
        <w:t xml:space="preserve">, </w:t>
      </w:r>
      <w:r w:rsidRPr="00F43503">
        <w:t>Giới thiệu vắn tắt kít phát triển ESP8266 (chíp nạp CP2102), http://arduino.vn/bai-viet/1141-gioi-thieu-van-tat-kit-phat-trien-esp8266-chip-nap-cp2102</w:t>
      </w:r>
    </w:p>
    <w:p w14:paraId="4982ECC3" w14:textId="7F96D31F" w:rsidR="00650D6A" w:rsidRDefault="00EF4D74" w:rsidP="00201139">
      <w:pPr>
        <w:numPr>
          <w:ilvl w:val="0"/>
          <w:numId w:val="1"/>
        </w:numPr>
        <w:spacing w:line="360" w:lineRule="auto"/>
        <w:ind w:left="993"/>
        <w:jc w:val="both"/>
        <w:rPr>
          <w:sz w:val="26"/>
          <w:szCs w:val="26"/>
        </w:rPr>
      </w:pPr>
      <w:r>
        <w:rPr>
          <w:sz w:val="26"/>
          <w:szCs w:val="26"/>
        </w:rPr>
        <w:t xml:space="preserve">Nguyễn Ngọc Cường, Phạm Hồng Bình, </w:t>
      </w:r>
      <w:r w:rsidR="000655D0">
        <w:rPr>
          <w:sz w:val="26"/>
          <w:szCs w:val="26"/>
        </w:rPr>
        <w:t>“Tự động hóa hệ thống vườn nhà kính”, Khóa luận/đồ án tốt nghiệp 2017, Đại học Tôn Đức Thắng – Khoa Công Nghệ Thông Tin</w:t>
      </w:r>
    </w:p>
    <w:p w14:paraId="2E180A18" w14:textId="77777777" w:rsidR="00F43503" w:rsidRPr="00F43503" w:rsidRDefault="00F43503" w:rsidP="00201139">
      <w:pPr>
        <w:numPr>
          <w:ilvl w:val="0"/>
          <w:numId w:val="1"/>
        </w:numPr>
        <w:spacing w:line="360" w:lineRule="auto"/>
        <w:ind w:left="993"/>
        <w:jc w:val="both"/>
        <w:rPr>
          <w:sz w:val="26"/>
          <w:szCs w:val="26"/>
        </w:rPr>
      </w:pPr>
      <w:r w:rsidRPr="00F43503">
        <w:rPr>
          <w:sz w:val="26"/>
          <w:szCs w:val="26"/>
        </w:rPr>
        <w:t>Trần Anh Tuấn, Phan Tuấn Trọng, “Xây dựng hệ thống giám sát nhiệt độ, độ ẩm tại từng phòng của tòa nhà, ứng dụng IoT với raspberry pi”, đồ án 1 2017, Đại học Tôn Đức Thắng – Khoa Công Nghệ Thông Tin</w:t>
      </w:r>
    </w:p>
    <w:p w14:paraId="582E595A" w14:textId="1E340858" w:rsidR="00F43503" w:rsidRPr="00F43503" w:rsidRDefault="00B61274" w:rsidP="00201139">
      <w:pPr>
        <w:pStyle w:val="Nidungvnbn"/>
        <w:numPr>
          <w:ilvl w:val="0"/>
          <w:numId w:val="1"/>
        </w:numPr>
        <w:jc w:val="left"/>
      </w:pPr>
      <w:r>
        <w:t>Hshop</w:t>
      </w:r>
      <w:r w:rsidRPr="00953949">
        <w:t>, Mạch Thu Phát RF Zigbee UART CC2530+PA V2</w:t>
      </w:r>
      <w:r w:rsidR="00953949">
        <w:t xml:space="preserve">, </w:t>
      </w:r>
      <w:r w:rsidR="00953949" w:rsidRPr="00953949">
        <w:t>http://hshop.vn/products/mach-thu-phat-rf-zigbee-uart-cc2530-v1-1</w:t>
      </w:r>
    </w:p>
    <w:p w14:paraId="2ACF69BD" w14:textId="77777777" w:rsidR="007B7FF5" w:rsidRPr="00D42CE3" w:rsidRDefault="007B7FF5" w:rsidP="00650D6A">
      <w:pPr>
        <w:spacing w:line="360" w:lineRule="auto"/>
        <w:ind w:left="360" w:firstLine="360"/>
        <w:rPr>
          <w:b/>
          <w:sz w:val="26"/>
          <w:szCs w:val="26"/>
        </w:rPr>
      </w:pPr>
    </w:p>
    <w:p w14:paraId="72183181" w14:textId="77777777" w:rsidR="00650D6A" w:rsidRPr="00D42CE3" w:rsidRDefault="00650D6A" w:rsidP="00650D6A">
      <w:pPr>
        <w:spacing w:line="360" w:lineRule="auto"/>
        <w:ind w:left="360" w:firstLine="360"/>
        <w:rPr>
          <w:b/>
          <w:sz w:val="26"/>
          <w:szCs w:val="26"/>
        </w:rPr>
      </w:pPr>
      <w:r w:rsidRPr="00D42CE3">
        <w:rPr>
          <w:b/>
          <w:sz w:val="26"/>
          <w:szCs w:val="26"/>
        </w:rPr>
        <w:t>Tiếng Anh</w:t>
      </w:r>
    </w:p>
    <w:p w14:paraId="2D4BE303" w14:textId="3864AA4C" w:rsidR="000655D0" w:rsidRDefault="00840DF4" w:rsidP="00201139">
      <w:pPr>
        <w:pStyle w:val="Nidungvnbn"/>
        <w:numPr>
          <w:ilvl w:val="0"/>
          <w:numId w:val="10"/>
        </w:numPr>
        <w:ind w:left="990"/>
        <w:jc w:val="left"/>
        <w:rPr>
          <w:rStyle w:val="f-c-white"/>
        </w:rPr>
      </w:pPr>
      <w:hyperlink r:id="rId157" w:history="1">
        <w:r w:rsidR="000655D0" w:rsidRPr="000655D0">
          <w:rPr>
            <w:rStyle w:val="Hyperlink"/>
            <w:color w:val="auto"/>
            <w:u w:val="none"/>
          </w:rPr>
          <w:t>Patrick Catanzariti</w:t>
        </w:r>
      </w:hyperlink>
      <w:r w:rsidR="000655D0" w:rsidRPr="000655D0">
        <w:rPr>
          <w:rStyle w:val="author"/>
        </w:rPr>
        <w:t xml:space="preserve">, </w:t>
      </w:r>
      <w:r w:rsidR="000655D0" w:rsidRPr="000655D0">
        <w:rPr>
          <w:rStyle w:val="f-c-white"/>
        </w:rPr>
        <w:t>Connecting a Raspberry Pi to IBM Watson, Bluemix and Node-RED,</w:t>
      </w:r>
      <w:r w:rsidR="00EA1777">
        <w:rPr>
          <w:rStyle w:val="f-c-white"/>
        </w:rPr>
        <w:t xml:space="preserve"> </w:t>
      </w:r>
      <w:hyperlink r:id="rId158" w:history="1">
        <w:r w:rsidR="00EA1777" w:rsidRPr="00EA1777">
          <w:t>https://www.sitepoint.com/connecting-a-raspberry-pi-to-ibm-watson-and-bluemix/</w:t>
        </w:r>
      </w:hyperlink>
    </w:p>
    <w:p w14:paraId="4E6E4CB2" w14:textId="7C45274A" w:rsidR="00EA1777" w:rsidRPr="00EA1777" w:rsidRDefault="00EA1777" w:rsidP="00201139">
      <w:pPr>
        <w:pStyle w:val="Nidungvnbn"/>
        <w:numPr>
          <w:ilvl w:val="0"/>
          <w:numId w:val="10"/>
        </w:numPr>
        <w:ind w:left="990"/>
        <w:jc w:val="left"/>
      </w:pPr>
      <w:r w:rsidRPr="00EA1777">
        <w:t xml:space="preserve">Karen E Lewis, Chris Anderson, Demo of how to use IBM Watson IoT and Node-RED to connect Raspberry Pis to control devices, </w:t>
      </w:r>
      <w:hyperlink r:id="rId159" w:history="1">
        <w:r w:rsidRPr="00EA1777">
          <w:rPr>
            <w:rStyle w:val="Hyperlink"/>
            <w:color w:val="auto"/>
            <w:u w:val="none"/>
          </w:rPr>
          <w:t>https://www.youtube.com/watch?v=0rPA1w6M2Q0</w:t>
        </w:r>
      </w:hyperlink>
    </w:p>
    <w:p w14:paraId="7C4D7732" w14:textId="3703A8CD" w:rsidR="00EA1777" w:rsidRPr="00EA1777" w:rsidRDefault="00EA1777" w:rsidP="00201139">
      <w:pPr>
        <w:pStyle w:val="Nidungvnbn"/>
        <w:numPr>
          <w:ilvl w:val="0"/>
          <w:numId w:val="10"/>
        </w:numPr>
        <w:ind w:left="990"/>
      </w:pPr>
      <w:r w:rsidRPr="00EA1777">
        <w:rPr>
          <w:rStyle w:val="fn"/>
        </w:rPr>
        <w:t xml:space="preserve">Vivek Gite, </w:t>
      </w:r>
      <w:r w:rsidRPr="00EA1777">
        <w:t xml:space="preserve">How To Check and Use Serial Ports Under Linux, </w:t>
      </w:r>
      <w:hyperlink r:id="rId160" w:history="1">
        <w:r w:rsidRPr="00EA1777">
          <w:rPr>
            <w:rStyle w:val="Hyperlink"/>
            <w:color w:val="auto"/>
            <w:u w:val="none"/>
          </w:rPr>
          <w:t>https://www.cyberciti.biz/faq/find-out-linux-serial-ports-with-setserial/</w:t>
        </w:r>
      </w:hyperlink>
    </w:p>
    <w:p w14:paraId="2B725DB3" w14:textId="7640539B" w:rsidR="00884DAF" w:rsidRPr="00884DAF" w:rsidRDefault="00840DF4" w:rsidP="00201139">
      <w:pPr>
        <w:pStyle w:val="Nidungvnbn"/>
        <w:numPr>
          <w:ilvl w:val="0"/>
          <w:numId w:val="10"/>
        </w:numPr>
        <w:ind w:left="990"/>
      </w:pPr>
      <w:hyperlink r:id="rId161" w:history="1">
        <w:r w:rsidR="00884DAF" w:rsidRPr="00EA1777">
          <w:rPr>
            <w:rStyle w:val="Hyperlink"/>
            <w:color w:val="auto"/>
            <w:u w:val="none"/>
          </w:rPr>
          <w:t>Dejan Nedelkovski</w:t>
        </w:r>
      </w:hyperlink>
      <w:r w:rsidR="00884DAF" w:rsidRPr="00EA1777">
        <w:t>, Arduino Wireless Communication – NRF24L01 Tutorial, https://howtomechatronics.com/tutorials/arduino/arduino-wireless-communication-nrf24l01-tutorial/</w:t>
      </w:r>
    </w:p>
    <w:p w14:paraId="38128441" w14:textId="6F43D5AE" w:rsidR="00E11443" w:rsidRPr="00E11443" w:rsidRDefault="00884DAF" w:rsidP="00201139">
      <w:pPr>
        <w:pStyle w:val="Nidungvnbn"/>
        <w:numPr>
          <w:ilvl w:val="0"/>
          <w:numId w:val="10"/>
        </w:numPr>
        <w:ind w:left="990"/>
      </w:pPr>
      <w:r w:rsidRPr="00884DAF">
        <w:lastRenderedPageBreak/>
        <w:t>Ivan Grokhotkov, UDP communication between ESP8266 and an external client, UDP, http://arduino-esp8266.readthedocs.io/en/latest/esp8266wifi/udp-examples.html#udp</w:t>
      </w:r>
    </w:p>
    <w:p w14:paraId="0818AF89" w14:textId="77777777" w:rsidR="00E11443" w:rsidRPr="00E11443" w:rsidRDefault="00840DF4" w:rsidP="00201139">
      <w:pPr>
        <w:pStyle w:val="Nidungvnbn"/>
        <w:numPr>
          <w:ilvl w:val="0"/>
          <w:numId w:val="10"/>
        </w:numPr>
        <w:ind w:left="990"/>
      </w:pPr>
      <w:hyperlink r:id="rId162" w:history="1">
        <w:r w:rsidR="00E11443" w:rsidRPr="00E11443">
          <w:rPr>
            <w:rStyle w:val="Hyperlink"/>
            <w:color w:val="auto"/>
            <w:u w:val="none"/>
          </w:rPr>
          <w:t>Harsh Mangukiya</w:t>
        </w:r>
      </w:hyperlink>
      <w:r w:rsidR="00E11443" w:rsidRPr="00E11443">
        <w:t>, Serial Communication Between Two Arduino Boards</w:t>
      </w:r>
      <w:r w:rsidR="00E11443">
        <w:t xml:space="preserve">, </w:t>
      </w:r>
      <w:r w:rsidR="00E11443" w:rsidRPr="00E11443">
        <w:t>https://create.arduino.cc/projecthub/harshmangukiya/serial-communication-between-two-arduino-boards-d423e9</w:t>
      </w:r>
    </w:p>
    <w:p w14:paraId="31C2E06D" w14:textId="77777777" w:rsidR="00E11443" w:rsidRPr="00E11443" w:rsidRDefault="00840DF4" w:rsidP="00201139">
      <w:pPr>
        <w:pStyle w:val="Nidungvnbn"/>
        <w:numPr>
          <w:ilvl w:val="0"/>
          <w:numId w:val="10"/>
        </w:numPr>
        <w:ind w:left="990"/>
        <w:jc w:val="left"/>
      </w:pPr>
      <w:hyperlink r:id="rId163" w:history="1">
        <w:r w:rsidR="00E11443" w:rsidRPr="00E11443">
          <w:rPr>
            <w:rStyle w:val="Hyperlink"/>
            <w:color w:val="auto"/>
            <w:u w:val="none"/>
          </w:rPr>
          <w:t>Rahul Iyer</w:t>
        </w:r>
      </w:hyperlink>
      <w:r w:rsidR="00E11443" w:rsidRPr="00E11443">
        <w:t>, Arduino Communication Protocols Tutorial, http://www.deviceplus.com/how-tos/arduino-guide/arduino-communication-protocols-tutorial/</w:t>
      </w:r>
    </w:p>
    <w:p w14:paraId="64895533" w14:textId="77777777" w:rsidR="00E11443" w:rsidRPr="00E11443" w:rsidRDefault="00840DF4" w:rsidP="00201139">
      <w:pPr>
        <w:pStyle w:val="Nidungvnbn"/>
        <w:numPr>
          <w:ilvl w:val="0"/>
          <w:numId w:val="10"/>
        </w:numPr>
        <w:ind w:left="990"/>
        <w:jc w:val="left"/>
      </w:pPr>
      <w:hyperlink r:id="rId164" w:history="1">
        <w:r w:rsidR="00E11443" w:rsidRPr="00E11443">
          <w:rPr>
            <w:rStyle w:val="Hyperlink"/>
            <w:color w:val="auto"/>
            <w:u w:val="none"/>
          </w:rPr>
          <w:t>Kevin Darrah</w:t>
        </w:r>
      </w:hyperlink>
      <w:r w:rsidR="00E11443" w:rsidRPr="00E11443">
        <w:t>, 2 Arduinos Talking How-To Hardware Serial, https://www.youtube.com/watch?v=JINRMVFeoy4</w:t>
      </w:r>
    </w:p>
    <w:p w14:paraId="04DD8630" w14:textId="4A88D422" w:rsidR="00B61274" w:rsidRPr="00B61274" w:rsidRDefault="00840DF4" w:rsidP="00201139">
      <w:pPr>
        <w:pStyle w:val="Nidungvnbn"/>
        <w:numPr>
          <w:ilvl w:val="0"/>
          <w:numId w:val="10"/>
        </w:numPr>
        <w:ind w:left="990"/>
        <w:jc w:val="left"/>
      </w:pPr>
      <w:hyperlink r:id="rId165" w:history="1">
        <w:r w:rsidR="00B61274">
          <w:rPr>
            <w:rStyle w:val="Hyperlink"/>
            <w:color w:val="auto"/>
            <w:u w:val="none"/>
          </w:rPr>
          <w:t>M</w:t>
        </w:r>
        <w:r w:rsidR="00B61274" w:rsidRPr="00B61274">
          <w:rPr>
            <w:rStyle w:val="Hyperlink"/>
            <w:color w:val="auto"/>
            <w:u w:val="none"/>
          </w:rPr>
          <w:t>arcelstoer</w:t>
        </w:r>
      </w:hyperlink>
      <w:r w:rsidR="00B61274" w:rsidRPr="00B61274">
        <w:t>, Building the firmware for NodeMCU</w:t>
      </w:r>
      <w:r w:rsidR="00B61274">
        <w:t xml:space="preserve">, </w:t>
      </w:r>
      <w:r w:rsidR="00B61274" w:rsidRPr="00B61274">
        <w:t>https://nodemcu.readthedocs.io/en/master/en/build/</w:t>
      </w:r>
    </w:p>
    <w:p w14:paraId="32B41936" w14:textId="5FEB183A" w:rsidR="00EA1777" w:rsidRPr="00EA1777" w:rsidRDefault="00840DF4" w:rsidP="008133F3">
      <w:pPr>
        <w:pStyle w:val="Nidungvnbn"/>
        <w:numPr>
          <w:ilvl w:val="0"/>
          <w:numId w:val="10"/>
        </w:numPr>
        <w:ind w:left="990"/>
        <w:jc w:val="left"/>
      </w:pPr>
      <w:hyperlink r:id="rId166" w:history="1">
        <w:r w:rsidR="00B61274" w:rsidRPr="00B61274">
          <w:rPr>
            <w:rStyle w:val="Hyperlink"/>
            <w:color w:val="auto"/>
            <w:u w:val="none"/>
          </w:rPr>
          <w:t>Marcelstoer</w:t>
        </w:r>
      </w:hyperlink>
      <w:r w:rsidR="00B61274" w:rsidRPr="00B61274">
        <w:t>, Flashing the firmware, https://nodemcu.readthedocs.io/en/latest/en/flash/</w:t>
      </w:r>
    </w:p>
    <w:p w14:paraId="639B88FF" w14:textId="77777777" w:rsidR="00EA1777" w:rsidRPr="00EA1777" w:rsidRDefault="00EA1777" w:rsidP="00EA1777"/>
    <w:p w14:paraId="423596E4" w14:textId="684D88D3" w:rsidR="008104DE" w:rsidRPr="006968A8" w:rsidRDefault="008104DE" w:rsidP="006968A8">
      <w:pPr>
        <w:spacing w:after="200" w:line="276" w:lineRule="auto"/>
        <w:rPr>
          <w:sz w:val="26"/>
          <w:szCs w:val="26"/>
        </w:rPr>
      </w:pPr>
    </w:p>
    <w:sectPr w:rsidR="008104DE" w:rsidRPr="006968A8" w:rsidSect="00DB7595">
      <w:headerReference w:type="default" r:id="rId167"/>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4463EB" w14:textId="77777777" w:rsidR="00ED2206" w:rsidRDefault="00ED2206" w:rsidP="00453AB1">
      <w:r>
        <w:separator/>
      </w:r>
    </w:p>
    <w:p w14:paraId="40B9FE9F" w14:textId="77777777" w:rsidR="00ED2206" w:rsidRDefault="00ED2206"/>
    <w:p w14:paraId="3A69E1D8" w14:textId="77777777" w:rsidR="00ED2206" w:rsidRDefault="00ED2206"/>
  </w:endnote>
  <w:endnote w:type="continuationSeparator" w:id="0">
    <w:p w14:paraId="16937AB4" w14:textId="77777777" w:rsidR="00ED2206" w:rsidRDefault="00ED2206" w:rsidP="00453AB1">
      <w:r>
        <w:continuationSeparator/>
      </w:r>
    </w:p>
    <w:p w14:paraId="32D70D8E" w14:textId="77777777" w:rsidR="00ED2206" w:rsidRDefault="00ED2206"/>
    <w:p w14:paraId="7F2FC2F8" w14:textId="77777777" w:rsidR="00ED2206" w:rsidRDefault="00ED22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9D83E6" w14:textId="77777777" w:rsidR="00ED2206" w:rsidRDefault="00ED2206" w:rsidP="00453AB1">
      <w:r>
        <w:separator/>
      </w:r>
    </w:p>
    <w:p w14:paraId="7CDA0696" w14:textId="77777777" w:rsidR="00ED2206" w:rsidRDefault="00ED2206"/>
    <w:p w14:paraId="533BA865" w14:textId="77777777" w:rsidR="00ED2206" w:rsidRDefault="00ED2206"/>
  </w:footnote>
  <w:footnote w:type="continuationSeparator" w:id="0">
    <w:p w14:paraId="58EEA2F0" w14:textId="77777777" w:rsidR="00ED2206" w:rsidRDefault="00ED2206" w:rsidP="00453AB1">
      <w:r>
        <w:continuationSeparator/>
      </w:r>
    </w:p>
    <w:p w14:paraId="55EDC028" w14:textId="77777777" w:rsidR="00ED2206" w:rsidRDefault="00ED2206"/>
    <w:p w14:paraId="1CF198BF" w14:textId="77777777" w:rsidR="00ED2206" w:rsidRDefault="00ED220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013A1C" w14:textId="77777777" w:rsidR="00840DF4" w:rsidRDefault="00840DF4">
    <w:pPr>
      <w:pStyle w:val="Header"/>
      <w:jc w:val="center"/>
    </w:pPr>
  </w:p>
  <w:p w14:paraId="431F21FC" w14:textId="77777777" w:rsidR="00840DF4" w:rsidRDefault="00840D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4313677"/>
      <w:docPartObj>
        <w:docPartGallery w:val="Page Numbers (Top of Page)"/>
        <w:docPartUnique/>
      </w:docPartObj>
    </w:sdtPr>
    <w:sdtEndPr>
      <w:rPr>
        <w:noProof/>
      </w:rPr>
    </w:sdtEndPr>
    <w:sdtContent>
      <w:p w14:paraId="4DAEB8BB" w14:textId="1D739DB6" w:rsidR="00840DF4" w:rsidRDefault="00840DF4">
        <w:pPr>
          <w:pStyle w:val="Header"/>
          <w:jc w:val="center"/>
        </w:pPr>
        <w:r>
          <w:fldChar w:fldCharType="begin"/>
        </w:r>
        <w:r>
          <w:instrText xml:space="preserve"> PAGE   \* MERGEFORMAT </w:instrText>
        </w:r>
        <w:r>
          <w:fldChar w:fldCharType="separate"/>
        </w:r>
        <w:r>
          <w:rPr>
            <w:noProof/>
          </w:rPr>
          <w:t>iv</w:t>
        </w:r>
        <w:r>
          <w:rPr>
            <w:noProof/>
          </w:rPr>
          <w:fldChar w:fldCharType="end"/>
        </w:r>
      </w:p>
    </w:sdtContent>
  </w:sdt>
  <w:p w14:paraId="42F1C0D7" w14:textId="77777777" w:rsidR="00840DF4" w:rsidRDefault="00840D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5520606"/>
      <w:docPartObj>
        <w:docPartGallery w:val="Page Numbers (Top of Page)"/>
        <w:docPartUnique/>
      </w:docPartObj>
    </w:sdtPr>
    <w:sdtEndPr>
      <w:rPr>
        <w:noProof/>
      </w:rPr>
    </w:sdtEndPr>
    <w:sdtContent>
      <w:p w14:paraId="744D121A" w14:textId="2A574D8B" w:rsidR="00840DF4" w:rsidRDefault="00840DF4">
        <w:pPr>
          <w:pStyle w:val="Header"/>
          <w:jc w:val="center"/>
        </w:pPr>
        <w:r>
          <w:fldChar w:fldCharType="begin"/>
        </w:r>
        <w:r>
          <w:instrText xml:space="preserve"> PAGE   \* MERGEFORMAT </w:instrText>
        </w:r>
        <w:r>
          <w:fldChar w:fldCharType="separate"/>
        </w:r>
        <w:r>
          <w:rPr>
            <w:noProof/>
          </w:rPr>
          <w:t>16</w:t>
        </w:r>
        <w:r>
          <w:rPr>
            <w:noProof/>
          </w:rPr>
          <w:fldChar w:fldCharType="end"/>
        </w:r>
      </w:p>
    </w:sdtContent>
  </w:sdt>
  <w:p w14:paraId="4BBC6B00" w14:textId="77777777" w:rsidR="00840DF4" w:rsidRDefault="00840DF4">
    <w:pPr>
      <w:pStyle w:val="Header"/>
    </w:pPr>
  </w:p>
  <w:p w14:paraId="28416997" w14:textId="77777777" w:rsidR="00840DF4" w:rsidRDefault="00840DF4"/>
  <w:p w14:paraId="1A879D2F" w14:textId="77777777" w:rsidR="00840DF4" w:rsidRDefault="00840D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8B6853"/>
    <w:multiLevelType w:val="hybridMultilevel"/>
    <w:tmpl w:val="106410B8"/>
    <w:lvl w:ilvl="0" w:tplc="F4EA76C0">
      <w:start w:val="3"/>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9F4339"/>
    <w:multiLevelType w:val="hybridMultilevel"/>
    <w:tmpl w:val="2EC833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EED07EA"/>
    <w:multiLevelType w:val="hybridMultilevel"/>
    <w:tmpl w:val="074095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16075EC"/>
    <w:multiLevelType w:val="hybridMultilevel"/>
    <w:tmpl w:val="7EA278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A5F0A3C"/>
    <w:multiLevelType w:val="multilevel"/>
    <w:tmpl w:val="CEC2A66C"/>
    <w:lvl w:ilvl="0">
      <w:start w:val="1"/>
      <w:numFmt w:val="decimal"/>
      <w:pStyle w:val="NidungvnbnChar"/>
      <w:lvlText w:val="%1."/>
      <w:lvlJc w:val="left"/>
      <w:pPr>
        <w:ind w:left="360" w:hanging="360"/>
      </w:pPr>
      <w:rPr>
        <w:rFonts w:hint="default"/>
      </w:rPr>
    </w:lvl>
    <w:lvl w:ilvl="1">
      <w:start w:val="1"/>
      <w:numFmt w:val="decimal"/>
      <w:pStyle w:val="Header"/>
      <w:lvlText w:val="%1.%2."/>
      <w:lvlJc w:val="left"/>
      <w:pPr>
        <w:ind w:left="360" w:hanging="360"/>
      </w:pPr>
      <w:rPr>
        <w:rFonts w:hint="default"/>
      </w:rPr>
    </w:lvl>
    <w:lvl w:ilvl="2">
      <w:start w:val="1"/>
      <w:numFmt w:val="decimal"/>
      <w:pStyle w:val="Footer"/>
      <w:lvlText w:val="%1.%2.%3."/>
      <w:lvlJc w:val="left"/>
      <w:pPr>
        <w:ind w:left="360" w:hanging="360"/>
      </w:pPr>
      <w:rPr>
        <w:rFonts w:hint="default"/>
      </w:rPr>
    </w:lvl>
    <w:lvl w:ilvl="3">
      <w:start w:val="1"/>
      <w:numFmt w:val="decimal"/>
      <w:pStyle w:val="Chng"/>
      <w:lvlText w:val="%1.%2.%3.%4."/>
      <w:lvlJc w:val="left"/>
      <w:pPr>
        <w:ind w:left="360" w:hanging="36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44F1112D"/>
    <w:multiLevelType w:val="hybridMultilevel"/>
    <w:tmpl w:val="28E087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1AB66C8"/>
    <w:multiLevelType w:val="hybridMultilevel"/>
    <w:tmpl w:val="807EFC44"/>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65E23F3"/>
    <w:multiLevelType w:val="multilevel"/>
    <w:tmpl w:val="961428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63010E5"/>
    <w:multiLevelType w:val="hybridMultilevel"/>
    <w:tmpl w:val="AFC47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83C0AA3"/>
    <w:multiLevelType w:val="hybridMultilevel"/>
    <w:tmpl w:val="869C7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D6C0B46"/>
    <w:multiLevelType w:val="hybridMultilevel"/>
    <w:tmpl w:val="4B4039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3AF4C3A"/>
    <w:multiLevelType w:val="hybridMultilevel"/>
    <w:tmpl w:val="2EC833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D586D77"/>
    <w:multiLevelType w:val="hybridMultilevel"/>
    <w:tmpl w:val="9CC01C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8"/>
  </w:num>
  <w:num w:numId="5">
    <w:abstractNumId w:val="12"/>
  </w:num>
  <w:num w:numId="6">
    <w:abstractNumId w:val="9"/>
  </w:num>
  <w:num w:numId="7">
    <w:abstractNumId w:val="3"/>
  </w:num>
  <w:num w:numId="8">
    <w:abstractNumId w:val="5"/>
  </w:num>
  <w:num w:numId="9">
    <w:abstractNumId w:val="2"/>
  </w:num>
  <w:num w:numId="10">
    <w:abstractNumId w:val="0"/>
  </w:num>
  <w:num w:numId="11">
    <w:abstractNumId w:val="10"/>
  </w:num>
  <w:num w:numId="12">
    <w:abstractNumId w:val="11"/>
  </w:num>
  <w:num w:numId="13">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ttachedTemplate r:id="rId1"/>
  <w:defaultTabStop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0613"/>
    <w:rsid w:val="00000FCE"/>
    <w:rsid w:val="000024C4"/>
    <w:rsid w:val="00024496"/>
    <w:rsid w:val="000330AD"/>
    <w:rsid w:val="00034579"/>
    <w:rsid w:val="00035335"/>
    <w:rsid w:val="0004558A"/>
    <w:rsid w:val="00062A1C"/>
    <w:rsid w:val="000655D0"/>
    <w:rsid w:val="00071F01"/>
    <w:rsid w:val="0008254B"/>
    <w:rsid w:val="000827E0"/>
    <w:rsid w:val="00090613"/>
    <w:rsid w:val="00097220"/>
    <w:rsid w:val="000B328A"/>
    <w:rsid w:val="000B3840"/>
    <w:rsid w:val="000B706C"/>
    <w:rsid w:val="000C4E43"/>
    <w:rsid w:val="000E34DA"/>
    <w:rsid w:val="00114C60"/>
    <w:rsid w:val="0012311A"/>
    <w:rsid w:val="00137133"/>
    <w:rsid w:val="001606E2"/>
    <w:rsid w:val="00160860"/>
    <w:rsid w:val="001623C9"/>
    <w:rsid w:val="00175852"/>
    <w:rsid w:val="0018049E"/>
    <w:rsid w:val="00184887"/>
    <w:rsid w:val="001A3C61"/>
    <w:rsid w:val="001A6676"/>
    <w:rsid w:val="001B63DA"/>
    <w:rsid w:val="001E4D53"/>
    <w:rsid w:val="001E60EC"/>
    <w:rsid w:val="00201139"/>
    <w:rsid w:val="00207988"/>
    <w:rsid w:val="00207DC2"/>
    <w:rsid w:val="0022166E"/>
    <w:rsid w:val="00234755"/>
    <w:rsid w:val="00252F26"/>
    <w:rsid w:val="00254266"/>
    <w:rsid w:val="002649E5"/>
    <w:rsid w:val="002652FD"/>
    <w:rsid w:val="00281182"/>
    <w:rsid w:val="00281295"/>
    <w:rsid w:val="00283D47"/>
    <w:rsid w:val="00291721"/>
    <w:rsid w:val="002A4846"/>
    <w:rsid w:val="002A7F6E"/>
    <w:rsid w:val="002B1AA8"/>
    <w:rsid w:val="002B7E40"/>
    <w:rsid w:val="002C1A81"/>
    <w:rsid w:val="002C428A"/>
    <w:rsid w:val="002D4629"/>
    <w:rsid w:val="002D796D"/>
    <w:rsid w:val="002E0F5E"/>
    <w:rsid w:val="002E65A4"/>
    <w:rsid w:val="002F3E3D"/>
    <w:rsid w:val="002F677E"/>
    <w:rsid w:val="003001A8"/>
    <w:rsid w:val="00312C2E"/>
    <w:rsid w:val="003146B1"/>
    <w:rsid w:val="003218FF"/>
    <w:rsid w:val="00323F73"/>
    <w:rsid w:val="003325EF"/>
    <w:rsid w:val="0034190F"/>
    <w:rsid w:val="00351A8C"/>
    <w:rsid w:val="0035731B"/>
    <w:rsid w:val="00357E73"/>
    <w:rsid w:val="003732C6"/>
    <w:rsid w:val="003A630F"/>
    <w:rsid w:val="003B3682"/>
    <w:rsid w:val="003C29B9"/>
    <w:rsid w:val="003D0E5D"/>
    <w:rsid w:val="003E7DDC"/>
    <w:rsid w:val="003F2560"/>
    <w:rsid w:val="003F3E5B"/>
    <w:rsid w:val="003F4946"/>
    <w:rsid w:val="003F6700"/>
    <w:rsid w:val="004209F9"/>
    <w:rsid w:val="004402F5"/>
    <w:rsid w:val="00440363"/>
    <w:rsid w:val="00440951"/>
    <w:rsid w:val="00453AB1"/>
    <w:rsid w:val="00454EB0"/>
    <w:rsid w:val="00457E86"/>
    <w:rsid w:val="004634EE"/>
    <w:rsid w:val="00467F05"/>
    <w:rsid w:val="00471CAC"/>
    <w:rsid w:val="00482963"/>
    <w:rsid w:val="00485A21"/>
    <w:rsid w:val="00485E81"/>
    <w:rsid w:val="004A517B"/>
    <w:rsid w:val="004A7C39"/>
    <w:rsid w:val="004B4D62"/>
    <w:rsid w:val="004B7C3B"/>
    <w:rsid w:val="004D1CC2"/>
    <w:rsid w:val="004E07E4"/>
    <w:rsid w:val="004E3C16"/>
    <w:rsid w:val="00504353"/>
    <w:rsid w:val="0051211A"/>
    <w:rsid w:val="00524243"/>
    <w:rsid w:val="00535140"/>
    <w:rsid w:val="00535404"/>
    <w:rsid w:val="005368F4"/>
    <w:rsid w:val="00544F7F"/>
    <w:rsid w:val="005507FC"/>
    <w:rsid w:val="005507FD"/>
    <w:rsid w:val="00556C3C"/>
    <w:rsid w:val="005658BD"/>
    <w:rsid w:val="00583480"/>
    <w:rsid w:val="0058565F"/>
    <w:rsid w:val="00593511"/>
    <w:rsid w:val="00594A25"/>
    <w:rsid w:val="005D3D88"/>
    <w:rsid w:val="005D557B"/>
    <w:rsid w:val="005D5C20"/>
    <w:rsid w:val="005D6920"/>
    <w:rsid w:val="00605D93"/>
    <w:rsid w:val="00613E23"/>
    <w:rsid w:val="0061526C"/>
    <w:rsid w:val="0062718F"/>
    <w:rsid w:val="0064189C"/>
    <w:rsid w:val="00644377"/>
    <w:rsid w:val="00645DCD"/>
    <w:rsid w:val="00650D6A"/>
    <w:rsid w:val="00665E04"/>
    <w:rsid w:val="0068054D"/>
    <w:rsid w:val="0068771B"/>
    <w:rsid w:val="00690BAC"/>
    <w:rsid w:val="006968A8"/>
    <w:rsid w:val="006B4CD6"/>
    <w:rsid w:val="006E07B2"/>
    <w:rsid w:val="006E0B01"/>
    <w:rsid w:val="006E2BB9"/>
    <w:rsid w:val="0070214A"/>
    <w:rsid w:val="00737340"/>
    <w:rsid w:val="0074636E"/>
    <w:rsid w:val="00751A6D"/>
    <w:rsid w:val="00765B85"/>
    <w:rsid w:val="007663F1"/>
    <w:rsid w:val="00772E19"/>
    <w:rsid w:val="00791EED"/>
    <w:rsid w:val="007A1B69"/>
    <w:rsid w:val="007A44F1"/>
    <w:rsid w:val="007A4A46"/>
    <w:rsid w:val="007B1A23"/>
    <w:rsid w:val="007B44E3"/>
    <w:rsid w:val="007B77AC"/>
    <w:rsid w:val="007B7FF5"/>
    <w:rsid w:val="007C3FBD"/>
    <w:rsid w:val="007C7A11"/>
    <w:rsid w:val="007D1A3F"/>
    <w:rsid w:val="007D34AB"/>
    <w:rsid w:val="007E314E"/>
    <w:rsid w:val="007E6AB9"/>
    <w:rsid w:val="007E7246"/>
    <w:rsid w:val="007E7FF7"/>
    <w:rsid w:val="007F0395"/>
    <w:rsid w:val="007F044B"/>
    <w:rsid w:val="007F39A0"/>
    <w:rsid w:val="00801FF3"/>
    <w:rsid w:val="008104DE"/>
    <w:rsid w:val="008133F3"/>
    <w:rsid w:val="008157CD"/>
    <w:rsid w:val="0083427B"/>
    <w:rsid w:val="008362AC"/>
    <w:rsid w:val="00836BF3"/>
    <w:rsid w:val="008375B7"/>
    <w:rsid w:val="00840DF4"/>
    <w:rsid w:val="00851462"/>
    <w:rsid w:val="00854217"/>
    <w:rsid w:val="00855D57"/>
    <w:rsid w:val="00857C4E"/>
    <w:rsid w:val="0086389A"/>
    <w:rsid w:val="0086624A"/>
    <w:rsid w:val="00867C2D"/>
    <w:rsid w:val="00873EB6"/>
    <w:rsid w:val="00880114"/>
    <w:rsid w:val="00880D36"/>
    <w:rsid w:val="008841C6"/>
    <w:rsid w:val="00884DAF"/>
    <w:rsid w:val="008B28AB"/>
    <w:rsid w:val="008B5ABB"/>
    <w:rsid w:val="008E13B5"/>
    <w:rsid w:val="008E5802"/>
    <w:rsid w:val="008E6453"/>
    <w:rsid w:val="008F7A6B"/>
    <w:rsid w:val="00902759"/>
    <w:rsid w:val="009113A7"/>
    <w:rsid w:val="00911E9C"/>
    <w:rsid w:val="00912710"/>
    <w:rsid w:val="00912B23"/>
    <w:rsid w:val="00935947"/>
    <w:rsid w:val="00941E20"/>
    <w:rsid w:val="00942B81"/>
    <w:rsid w:val="00943FB6"/>
    <w:rsid w:val="00950CE5"/>
    <w:rsid w:val="0095100D"/>
    <w:rsid w:val="00953949"/>
    <w:rsid w:val="009744C0"/>
    <w:rsid w:val="009A1876"/>
    <w:rsid w:val="009C06EE"/>
    <w:rsid w:val="009C649B"/>
    <w:rsid w:val="009E1659"/>
    <w:rsid w:val="009E4499"/>
    <w:rsid w:val="00A056AB"/>
    <w:rsid w:val="00A144C5"/>
    <w:rsid w:val="00A21C74"/>
    <w:rsid w:val="00A55283"/>
    <w:rsid w:val="00A60ECA"/>
    <w:rsid w:val="00A64852"/>
    <w:rsid w:val="00A825D6"/>
    <w:rsid w:val="00AB080F"/>
    <w:rsid w:val="00AE5736"/>
    <w:rsid w:val="00AF5F1E"/>
    <w:rsid w:val="00B0789D"/>
    <w:rsid w:val="00B118C8"/>
    <w:rsid w:val="00B1322D"/>
    <w:rsid w:val="00B25092"/>
    <w:rsid w:val="00B305ED"/>
    <w:rsid w:val="00B61274"/>
    <w:rsid w:val="00B62922"/>
    <w:rsid w:val="00B67051"/>
    <w:rsid w:val="00B7175B"/>
    <w:rsid w:val="00B76A1D"/>
    <w:rsid w:val="00B8489D"/>
    <w:rsid w:val="00B85D17"/>
    <w:rsid w:val="00BA42F5"/>
    <w:rsid w:val="00BB2B2A"/>
    <w:rsid w:val="00BD2237"/>
    <w:rsid w:val="00BE2A84"/>
    <w:rsid w:val="00BE6689"/>
    <w:rsid w:val="00C10964"/>
    <w:rsid w:val="00C121F7"/>
    <w:rsid w:val="00C14A02"/>
    <w:rsid w:val="00C16021"/>
    <w:rsid w:val="00C44BC1"/>
    <w:rsid w:val="00C478B3"/>
    <w:rsid w:val="00C56904"/>
    <w:rsid w:val="00C67889"/>
    <w:rsid w:val="00C70A1B"/>
    <w:rsid w:val="00C75086"/>
    <w:rsid w:val="00C904E8"/>
    <w:rsid w:val="00C91075"/>
    <w:rsid w:val="00C94029"/>
    <w:rsid w:val="00C95E6F"/>
    <w:rsid w:val="00C9687C"/>
    <w:rsid w:val="00CA10AA"/>
    <w:rsid w:val="00CA1C39"/>
    <w:rsid w:val="00CB6CB0"/>
    <w:rsid w:val="00CC1512"/>
    <w:rsid w:val="00CC3131"/>
    <w:rsid w:val="00CC4131"/>
    <w:rsid w:val="00CD09D6"/>
    <w:rsid w:val="00CD13EC"/>
    <w:rsid w:val="00CD2683"/>
    <w:rsid w:val="00CE1DC0"/>
    <w:rsid w:val="00CE5555"/>
    <w:rsid w:val="00D02DCD"/>
    <w:rsid w:val="00D10631"/>
    <w:rsid w:val="00D26642"/>
    <w:rsid w:val="00D27DAD"/>
    <w:rsid w:val="00D306CA"/>
    <w:rsid w:val="00D34D21"/>
    <w:rsid w:val="00D42CE3"/>
    <w:rsid w:val="00D562E5"/>
    <w:rsid w:val="00D704FA"/>
    <w:rsid w:val="00D714BB"/>
    <w:rsid w:val="00D715C8"/>
    <w:rsid w:val="00D875A2"/>
    <w:rsid w:val="00D90816"/>
    <w:rsid w:val="00D97220"/>
    <w:rsid w:val="00DA0B56"/>
    <w:rsid w:val="00DB7595"/>
    <w:rsid w:val="00DC2276"/>
    <w:rsid w:val="00DD0B2F"/>
    <w:rsid w:val="00DD74FD"/>
    <w:rsid w:val="00DE4F1B"/>
    <w:rsid w:val="00DF3184"/>
    <w:rsid w:val="00E11443"/>
    <w:rsid w:val="00E17C86"/>
    <w:rsid w:val="00E26544"/>
    <w:rsid w:val="00E64E19"/>
    <w:rsid w:val="00E72E9D"/>
    <w:rsid w:val="00E7336E"/>
    <w:rsid w:val="00E73CF7"/>
    <w:rsid w:val="00E73E69"/>
    <w:rsid w:val="00E766EA"/>
    <w:rsid w:val="00E81EF1"/>
    <w:rsid w:val="00E8375E"/>
    <w:rsid w:val="00E85E4A"/>
    <w:rsid w:val="00E9421F"/>
    <w:rsid w:val="00EA1777"/>
    <w:rsid w:val="00EA22D6"/>
    <w:rsid w:val="00EB006F"/>
    <w:rsid w:val="00EC0DE7"/>
    <w:rsid w:val="00EC5C97"/>
    <w:rsid w:val="00ED2206"/>
    <w:rsid w:val="00EE17CF"/>
    <w:rsid w:val="00EF2E64"/>
    <w:rsid w:val="00EF4D74"/>
    <w:rsid w:val="00EF6231"/>
    <w:rsid w:val="00F401F5"/>
    <w:rsid w:val="00F43503"/>
    <w:rsid w:val="00F4590E"/>
    <w:rsid w:val="00F466A6"/>
    <w:rsid w:val="00F5676C"/>
    <w:rsid w:val="00F6183C"/>
    <w:rsid w:val="00F75DA5"/>
    <w:rsid w:val="00FA0719"/>
    <w:rsid w:val="00FB0F82"/>
    <w:rsid w:val="00FB5CE3"/>
    <w:rsid w:val="00FD0DAC"/>
    <w:rsid w:val="00FE1A3C"/>
    <w:rsid w:val="00FE1B59"/>
    <w:rsid w:val="00FE2226"/>
    <w:rsid w:val="00FE7CAD"/>
    <w:rsid w:val="00FF0B6B"/>
    <w:rsid w:val="00FF7A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F668D"/>
  <w15:docId w15:val="{55A573BB-B326-4730-AC85-6D7AC0726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1A81"/>
    <w:pPr>
      <w:spacing w:after="0" w:line="240" w:lineRule="auto"/>
    </w:p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11443"/>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customStyle="1" w:styleId="Heading5Char">
    <w:name w:val="Heading 5 Char"/>
    <w:basedOn w:val="DefaultParagraphFont"/>
    <w:link w:val="Heading5"/>
    <w:uiPriority w:val="9"/>
    <w:semiHidden/>
    <w:rsid w:val="00E11443"/>
    <w:rPr>
      <w:rFonts w:asciiTheme="majorHAnsi" w:eastAsiaTheme="majorEastAsia" w:hAnsiTheme="majorHAnsi" w:cstheme="majorBidi"/>
      <w:color w:val="365F91" w:themeColor="accent1" w:themeShade="BF"/>
      <w:szCs w:val="24"/>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paragraph" w:styleId="CommentSubject">
    <w:name w:val="annotation subject"/>
    <w:basedOn w:val="Normal"/>
    <w:link w:val="CommentSubjectChar"/>
    <w:uiPriority w:val="99"/>
    <w:semiHidden/>
    <w:unhideWhenUsed/>
    <w:rsid w:val="002C1A81"/>
    <w:rPr>
      <w:b/>
      <w:bCs/>
      <w:sz w:val="20"/>
      <w:szCs w:val="20"/>
    </w:rPr>
  </w:style>
  <w:style w:type="character" w:customStyle="1" w:styleId="CommentSubjectChar">
    <w:name w:val="Comment Subject Char"/>
    <w:basedOn w:val="DefaultParagraphFont"/>
    <w:link w:val="CommentSubject"/>
    <w:uiPriority w:val="99"/>
    <w:semiHidden/>
    <w:rsid w:val="002C1A81"/>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5658BD"/>
    <w:pPr>
      <w:numPr>
        <w:numId w:val="3"/>
      </w:numPr>
      <w:tabs>
        <w:tab w:val="center" w:pos="6379"/>
      </w:tabs>
      <w:spacing w:line="360" w:lineRule="auto"/>
      <w:jc w:val="center"/>
      <w:outlineLvl w:val="0"/>
    </w:pPr>
    <w:rPr>
      <w:b/>
      <w:sz w:val="32"/>
      <w:szCs w:val="32"/>
      <w:lang w:val="vi-VN"/>
    </w:rPr>
  </w:style>
  <w:style w:type="character" w:customStyle="1" w:styleId="ChngChar">
    <w:name w:val="Chương Char"/>
    <w:basedOn w:val="DefaultParagraphFont"/>
    <w:link w:val="Chng"/>
    <w:rsid w:val="005658BD"/>
    <w:rPr>
      <w:b/>
      <w:sz w:val="32"/>
      <w:szCs w:val="32"/>
      <w:lang w:val="vi-VN"/>
    </w:rPr>
  </w:style>
  <w:style w:type="paragraph" w:customStyle="1" w:styleId="Tiumccp1">
    <w:name w:val="Tiểu mục cấp 1"/>
    <w:basedOn w:val="Chng"/>
    <w:link w:val="Tiumccp1Char"/>
    <w:uiPriority w:val="1"/>
    <w:qFormat/>
    <w:rsid w:val="008104DE"/>
    <w:pPr>
      <w:numPr>
        <w:ilvl w:val="1"/>
      </w:numPr>
      <w:tabs>
        <w:tab w:val="clear" w:pos="6379"/>
      </w:tabs>
      <w:jc w:val="left"/>
    </w:pPr>
    <w:rPr>
      <w:sz w:val="28"/>
      <w:szCs w:val="28"/>
      <w:lang w:val="en-US"/>
    </w:rPr>
  </w:style>
  <w:style w:type="character" w:customStyle="1" w:styleId="Tiumccp1Char">
    <w:name w:val="Tiểu mục cấp 1 Char"/>
    <w:basedOn w:val="DefaultParagraphFont"/>
    <w:link w:val="Tiumccp1"/>
    <w:uiPriority w:val="1"/>
    <w:rsid w:val="002C1A81"/>
    <w:rPr>
      <w:b/>
      <w:sz w:val="28"/>
      <w:szCs w:val="28"/>
    </w:rPr>
  </w:style>
  <w:style w:type="paragraph" w:customStyle="1" w:styleId="Tiumccp2">
    <w:name w:val="Tiểu mục cấp 2"/>
    <w:basedOn w:val="Normal"/>
    <w:link w:val="Tiumccp2Char"/>
    <w:uiPriority w:val="2"/>
    <w:qFormat/>
    <w:rsid w:val="005658BD"/>
    <w:pPr>
      <w:numPr>
        <w:ilvl w:val="2"/>
        <w:numId w:val="3"/>
      </w:numPr>
      <w:tabs>
        <w:tab w:val="center" w:pos="720"/>
      </w:tabs>
      <w:spacing w:line="360" w:lineRule="auto"/>
      <w:outlineLvl w:val="3"/>
    </w:pPr>
    <w:rPr>
      <w:b/>
      <w:i/>
      <w:sz w:val="28"/>
      <w:szCs w:val="26"/>
    </w:rPr>
  </w:style>
  <w:style w:type="character" w:customStyle="1" w:styleId="Tiumccp2Char">
    <w:name w:val="Tiểu mục cấp 2 Char"/>
    <w:basedOn w:val="DefaultParagraphFont"/>
    <w:link w:val="Tiumccp2"/>
    <w:uiPriority w:val="2"/>
    <w:rsid w:val="005658BD"/>
    <w:rPr>
      <w:b/>
      <w:i/>
      <w:sz w:val="28"/>
      <w:szCs w:val="26"/>
    </w:rPr>
  </w:style>
  <w:style w:type="paragraph" w:customStyle="1" w:styleId="Tiumccp3">
    <w:name w:val="Tiểu mục cấp 3"/>
    <w:basedOn w:val="Normal"/>
    <w:link w:val="Tiumccp3Char"/>
    <w:uiPriority w:val="3"/>
    <w:qFormat/>
    <w:rsid w:val="00FE2226"/>
    <w:pPr>
      <w:numPr>
        <w:ilvl w:val="3"/>
        <w:numId w:val="3"/>
      </w:numPr>
      <w:spacing w:line="360" w:lineRule="auto"/>
      <w:ind w:left="0" w:firstLine="0"/>
      <w:outlineLvl w:val="4"/>
    </w:pPr>
    <w:rPr>
      <w:sz w:val="28"/>
      <w:szCs w:val="26"/>
    </w:rPr>
  </w:style>
  <w:style w:type="character" w:customStyle="1" w:styleId="Tiumccp3Char">
    <w:name w:val="Tiểu mục cấp 3 Char"/>
    <w:basedOn w:val="DefaultParagraphFont"/>
    <w:link w:val="Tiumccp3"/>
    <w:uiPriority w:val="3"/>
    <w:rsid w:val="00FE2226"/>
    <w:rPr>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8B28AB"/>
    <w:pPr>
      <w:tabs>
        <w:tab w:val="left" w:pos="1440"/>
        <w:tab w:val="right" w:leader="dot" w:pos="9111"/>
      </w:tabs>
      <w:spacing w:line="360" w:lineRule="auto"/>
    </w:pPr>
    <w:rPr>
      <w:sz w:val="26"/>
    </w:rPr>
  </w:style>
  <w:style w:type="paragraph" w:styleId="TOC3">
    <w:name w:val="toc 3"/>
    <w:basedOn w:val="Normal"/>
    <w:next w:val="Normal"/>
    <w:autoRedefine/>
    <w:uiPriority w:val="39"/>
    <w:unhideWhenUsed/>
    <w:rsid w:val="008B28AB"/>
    <w:pPr>
      <w:tabs>
        <w:tab w:val="left" w:pos="1440"/>
        <w:tab w:val="right" w:leader="dot" w:pos="9111"/>
      </w:tabs>
      <w:spacing w:line="360" w:lineRule="auto"/>
      <w:ind w:left="360"/>
    </w:pPr>
    <w:rPr>
      <w:sz w:val="26"/>
    </w:rPr>
  </w:style>
  <w:style w:type="paragraph" w:styleId="TOC4">
    <w:name w:val="toc 4"/>
    <w:basedOn w:val="Normal"/>
    <w:next w:val="Normal"/>
    <w:autoRedefine/>
    <w:uiPriority w:val="39"/>
    <w:unhideWhenUsed/>
    <w:rsid w:val="008B28AB"/>
    <w:pPr>
      <w:tabs>
        <w:tab w:val="left" w:pos="1440"/>
        <w:tab w:val="right" w:leader="dot" w:pos="9111"/>
      </w:tabs>
      <w:spacing w:line="360" w:lineRule="auto"/>
      <w:ind w:left="540"/>
    </w:pPr>
    <w:rPr>
      <w:sz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Normal"/>
    <w:link w:val="Bngbiu-nidungChar"/>
    <w:qFormat/>
    <w:rsid w:val="002C1A81"/>
    <w:pPr>
      <w:autoSpaceDE w:val="0"/>
      <w:autoSpaceDN w:val="0"/>
      <w:adjustRightInd w:val="0"/>
      <w:spacing w:after="120" w:line="360" w:lineRule="auto"/>
      <w:ind w:firstLine="720"/>
      <w:jc w:val="both"/>
    </w:pPr>
    <w:rPr>
      <w:sz w:val="26"/>
      <w:szCs w:val="26"/>
    </w:r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8104DE"/>
    <w:pPr>
      <w:ind w:left="720"/>
      <w:contextualSpacing/>
    </w:pPr>
  </w:style>
  <w:style w:type="paragraph" w:customStyle="1" w:styleId="BangBieu">
    <w:name w:val="Bang Bieu"/>
    <w:basedOn w:val="Normal"/>
    <w:link w:val="BangBieuChar"/>
    <w:qFormat/>
    <w:rsid w:val="00F466A6"/>
    <w:pPr>
      <w:spacing w:after="120" w:line="360" w:lineRule="auto"/>
      <w:ind w:firstLine="720"/>
      <w:jc w:val="both"/>
    </w:pPr>
    <w:rPr>
      <w:rFonts w:cstheme="majorHAnsi"/>
      <w:sz w:val="26"/>
      <w:szCs w:val="26"/>
      <w:lang w:val="vi-VN"/>
    </w:rPr>
  </w:style>
  <w:style w:type="character" w:customStyle="1" w:styleId="BangBieuChar">
    <w:name w:val="Bang Bieu Char"/>
    <w:basedOn w:val="DefaultParagraphFont"/>
    <w:link w:val="BangBieu"/>
    <w:rsid w:val="00F466A6"/>
    <w:rPr>
      <w:rFonts w:cstheme="majorHAnsi"/>
      <w:sz w:val="26"/>
      <w:szCs w:val="26"/>
      <w:lang w:val="vi-VN"/>
    </w:rPr>
  </w:style>
  <w:style w:type="paragraph" w:customStyle="1" w:styleId="rtecenter">
    <w:name w:val="rtecenter"/>
    <w:basedOn w:val="Normal"/>
    <w:rsid w:val="00855D57"/>
    <w:pPr>
      <w:spacing w:before="100" w:beforeAutospacing="1" w:after="100" w:afterAutospacing="1"/>
    </w:pPr>
  </w:style>
  <w:style w:type="character" w:customStyle="1" w:styleId="author">
    <w:name w:val="author"/>
    <w:basedOn w:val="DefaultParagraphFont"/>
    <w:rsid w:val="000655D0"/>
  </w:style>
  <w:style w:type="character" w:customStyle="1" w:styleId="f-c-white">
    <w:name w:val="f-c-white"/>
    <w:basedOn w:val="DefaultParagraphFont"/>
    <w:rsid w:val="000655D0"/>
  </w:style>
  <w:style w:type="character" w:customStyle="1" w:styleId="fn">
    <w:name w:val="fn"/>
    <w:basedOn w:val="DefaultParagraphFont"/>
    <w:rsid w:val="00EA1777"/>
  </w:style>
  <w:style w:type="paragraph" w:styleId="HTMLPreformatted">
    <w:name w:val="HTML Preformatted"/>
    <w:basedOn w:val="Normal"/>
    <w:link w:val="HTMLPreformattedChar"/>
    <w:uiPriority w:val="99"/>
    <w:semiHidden/>
    <w:unhideWhenUsed/>
    <w:rsid w:val="00062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62A1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97349">
      <w:bodyDiv w:val="1"/>
      <w:marLeft w:val="0"/>
      <w:marRight w:val="0"/>
      <w:marTop w:val="0"/>
      <w:marBottom w:val="0"/>
      <w:divBdr>
        <w:top w:val="none" w:sz="0" w:space="0" w:color="auto"/>
        <w:left w:val="none" w:sz="0" w:space="0" w:color="auto"/>
        <w:bottom w:val="none" w:sz="0" w:space="0" w:color="auto"/>
        <w:right w:val="none" w:sz="0" w:space="0" w:color="auto"/>
      </w:divBdr>
    </w:div>
    <w:div w:id="106971333">
      <w:bodyDiv w:val="1"/>
      <w:marLeft w:val="0"/>
      <w:marRight w:val="0"/>
      <w:marTop w:val="0"/>
      <w:marBottom w:val="0"/>
      <w:divBdr>
        <w:top w:val="none" w:sz="0" w:space="0" w:color="auto"/>
        <w:left w:val="none" w:sz="0" w:space="0" w:color="auto"/>
        <w:bottom w:val="none" w:sz="0" w:space="0" w:color="auto"/>
        <w:right w:val="none" w:sz="0" w:space="0" w:color="auto"/>
      </w:divBdr>
      <w:divsChild>
        <w:div w:id="990448968">
          <w:marLeft w:val="0"/>
          <w:marRight w:val="0"/>
          <w:marTop w:val="0"/>
          <w:marBottom w:val="0"/>
          <w:divBdr>
            <w:top w:val="none" w:sz="0" w:space="0" w:color="auto"/>
            <w:left w:val="none" w:sz="0" w:space="0" w:color="auto"/>
            <w:bottom w:val="none" w:sz="0" w:space="0" w:color="auto"/>
            <w:right w:val="none" w:sz="0" w:space="0" w:color="auto"/>
          </w:divBdr>
        </w:div>
        <w:div w:id="1523475269">
          <w:marLeft w:val="0"/>
          <w:marRight w:val="0"/>
          <w:marTop w:val="0"/>
          <w:marBottom w:val="0"/>
          <w:divBdr>
            <w:top w:val="none" w:sz="0" w:space="0" w:color="auto"/>
            <w:left w:val="none" w:sz="0" w:space="0" w:color="auto"/>
            <w:bottom w:val="none" w:sz="0" w:space="0" w:color="auto"/>
            <w:right w:val="none" w:sz="0" w:space="0" w:color="auto"/>
          </w:divBdr>
        </w:div>
      </w:divsChild>
    </w:div>
    <w:div w:id="201403181">
      <w:bodyDiv w:val="1"/>
      <w:marLeft w:val="0"/>
      <w:marRight w:val="0"/>
      <w:marTop w:val="0"/>
      <w:marBottom w:val="0"/>
      <w:divBdr>
        <w:top w:val="none" w:sz="0" w:space="0" w:color="auto"/>
        <w:left w:val="none" w:sz="0" w:space="0" w:color="auto"/>
        <w:bottom w:val="none" w:sz="0" w:space="0" w:color="auto"/>
        <w:right w:val="none" w:sz="0" w:space="0" w:color="auto"/>
      </w:divBdr>
    </w:div>
    <w:div w:id="233785997">
      <w:bodyDiv w:val="1"/>
      <w:marLeft w:val="0"/>
      <w:marRight w:val="0"/>
      <w:marTop w:val="0"/>
      <w:marBottom w:val="0"/>
      <w:divBdr>
        <w:top w:val="none" w:sz="0" w:space="0" w:color="auto"/>
        <w:left w:val="none" w:sz="0" w:space="0" w:color="auto"/>
        <w:bottom w:val="none" w:sz="0" w:space="0" w:color="auto"/>
        <w:right w:val="none" w:sz="0" w:space="0" w:color="auto"/>
      </w:divBdr>
    </w:div>
    <w:div w:id="298146126">
      <w:bodyDiv w:val="1"/>
      <w:marLeft w:val="0"/>
      <w:marRight w:val="0"/>
      <w:marTop w:val="0"/>
      <w:marBottom w:val="0"/>
      <w:divBdr>
        <w:top w:val="none" w:sz="0" w:space="0" w:color="auto"/>
        <w:left w:val="none" w:sz="0" w:space="0" w:color="auto"/>
        <w:bottom w:val="none" w:sz="0" w:space="0" w:color="auto"/>
        <w:right w:val="none" w:sz="0" w:space="0" w:color="auto"/>
      </w:divBdr>
    </w:div>
    <w:div w:id="311764110">
      <w:bodyDiv w:val="1"/>
      <w:marLeft w:val="0"/>
      <w:marRight w:val="0"/>
      <w:marTop w:val="0"/>
      <w:marBottom w:val="0"/>
      <w:divBdr>
        <w:top w:val="none" w:sz="0" w:space="0" w:color="auto"/>
        <w:left w:val="none" w:sz="0" w:space="0" w:color="auto"/>
        <w:bottom w:val="none" w:sz="0" w:space="0" w:color="auto"/>
        <w:right w:val="none" w:sz="0" w:space="0" w:color="auto"/>
      </w:divBdr>
    </w:div>
    <w:div w:id="358707301">
      <w:bodyDiv w:val="1"/>
      <w:marLeft w:val="0"/>
      <w:marRight w:val="0"/>
      <w:marTop w:val="0"/>
      <w:marBottom w:val="0"/>
      <w:divBdr>
        <w:top w:val="none" w:sz="0" w:space="0" w:color="auto"/>
        <w:left w:val="none" w:sz="0" w:space="0" w:color="auto"/>
        <w:bottom w:val="none" w:sz="0" w:space="0" w:color="auto"/>
        <w:right w:val="none" w:sz="0" w:space="0" w:color="auto"/>
      </w:divBdr>
    </w:div>
    <w:div w:id="392779093">
      <w:bodyDiv w:val="1"/>
      <w:marLeft w:val="0"/>
      <w:marRight w:val="0"/>
      <w:marTop w:val="0"/>
      <w:marBottom w:val="0"/>
      <w:divBdr>
        <w:top w:val="none" w:sz="0" w:space="0" w:color="auto"/>
        <w:left w:val="none" w:sz="0" w:space="0" w:color="auto"/>
        <w:bottom w:val="none" w:sz="0" w:space="0" w:color="auto"/>
        <w:right w:val="none" w:sz="0" w:space="0" w:color="auto"/>
      </w:divBdr>
    </w:div>
    <w:div w:id="398096098">
      <w:bodyDiv w:val="1"/>
      <w:marLeft w:val="0"/>
      <w:marRight w:val="0"/>
      <w:marTop w:val="0"/>
      <w:marBottom w:val="0"/>
      <w:divBdr>
        <w:top w:val="none" w:sz="0" w:space="0" w:color="auto"/>
        <w:left w:val="none" w:sz="0" w:space="0" w:color="auto"/>
        <w:bottom w:val="none" w:sz="0" w:space="0" w:color="auto"/>
        <w:right w:val="none" w:sz="0" w:space="0" w:color="auto"/>
      </w:divBdr>
    </w:div>
    <w:div w:id="408041402">
      <w:bodyDiv w:val="1"/>
      <w:marLeft w:val="0"/>
      <w:marRight w:val="0"/>
      <w:marTop w:val="0"/>
      <w:marBottom w:val="0"/>
      <w:divBdr>
        <w:top w:val="none" w:sz="0" w:space="0" w:color="auto"/>
        <w:left w:val="none" w:sz="0" w:space="0" w:color="auto"/>
        <w:bottom w:val="none" w:sz="0" w:space="0" w:color="auto"/>
        <w:right w:val="none" w:sz="0" w:space="0" w:color="auto"/>
      </w:divBdr>
    </w:div>
    <w:div w:id="453476095">
      <w:bodyDiv w:val="1"/>
      <w:marLeft w:val="0"/>
      <w:marRight w:val="0"/>
      <w:marTop w:val="0"/>
      <w:marBottom w:val="0"/>
      <w:divBdr>
        <w:top w:val="none" w:sz="0" w:space="0" w:color="auto"/>
        <w:left w:val="none" w:sz="0" w:space="0" w:color="auto"/>
        <w:bottom w:val="none" w:sz="0" w:space="0" w:color="auto"/>
        <w:right w:val="none" w:sz="0" w:space="0" w:color="auto"/>
      </w:divBdr>
    </w:div>
    <w:div w:id="457144847">
      <w:bodyDiv w:val="1"/>
      <w:marLeft w:val="0"/>
      <w:marRight w:val="0"/>
      <w:marTop w:val="0"/>
      <w:marBottom w:val="0"/>
      <w:divBdr>
        <w:top w:val="none" w:sz="0" w:space="0" w:color="auto"/>
        <w:left w:val="none" w:sz="0" w:space="0" w:color="auto"/>
        <w:bottom w:val="none" w:sz="0" w:space="0" w:color="auto"/>
        <w:right w:val="none" w:sz="0" w:space="0" w:color="auto"/>
      </w:divBdr>
    </w:div>
    <w:div w:id="458036045">
      <w:bodyDiv w:val="1"/>
      <w:marLeft w:val="0"/>
      <w:marRight w:val="0"/>
      <w:marTop w:val="0"/>
      <w:marBottom w:val="0"/>
      <w:divBdr>
        <w:top w:val="none" w:sz="0" w:space="0" w:color="auto"/>
        <w:left w:val="none" w:sz="0" w:space="0" w:color="auto"/>
        <w:bottom w:val="none" w:sz="0" w:space="0" w:color="auto"/>
        <w:right w:val="none" w:sz="0" w:space="0" w:color="auto"/>
      </w:divBdr>
    </w:div>
    <w:div w:id="483468716">
      <w:bodyDiv w:val="1"/>
      <w:marLeft w:val="0"/>
      <w:marRight w:val="0"/>
      <w:marTop w:val="0"/>
      <w:marBottom w:val="0"/>
      <w:divBdr>
        <w:top w:val="none" w:sz="0" w:space="0" w:color="auto"/>
        <w:left w:val="none" w:sz="0" w:space="0" w:color="auto"/>
        <w:bottom w:val="none" w:sz="0" w:space="0" w:color="auto"/>
        <w:right w:val="none" w:sz="0" w:space="0" w:color="auto"/>
      </w:divBdr>
    </w:div>
    <w:div w:id="489102910">
      <w:bodyDiv w:val="1"/>
      <w:marLeft w:val="0"/>
      <w:marRight w:val="0"/>
      <w:marTop w:val="0"/>
      <w:marBottom w:val="0"/>
      <w:divBdr>
        <w:top w:val="none" w:sz="0" w:space="0" w:color="auto"/>
        <w:left w:val="none" w:sz="0" w:space="0" w:color="auto"/>
        <w:bottom w:val="none" w:sz="0" w:space="0" w:color="auto"/>
        <w:right w:val="none" w:sz="0" w:space="0" w:color="auto"/>
      </w:divBdr>
    </w:div>
    <w:div w:id="491913708">
      <w:bodyDiv w:val="1"/>
      <w:marLeft w:val="0"/>
      <w:marRight w:val="0"/>
      <w:marTop w:val="0"/>
      <w:marBottom w:val="0"/>
      <w:divBdr>
        <w:top w:val="none" w:sz="0" w:space="0" w:color="auto"/>
        <w:left w:val="none" w:sz="0" w:space="0" w:color="auto"/>
        <w:bottom w:val="none" w:sz="0" w:space="0" w:color="auto"/>
        <w:right w:val="none" w:sz="0" w:space="0" w:color="auto"/>
      </w:divBdr>
    </w:div>
    <w:div w:id="507446099">
      <w:bodyDiv w:val="1"/>
      <w:marLeft w:val="0"/>
      <w:marRight w:val="0"/>
      <w:marTop w:val="0"/>
      <w:marBottom w:val="0"/>
      <w:divBdr>
        <w:top w:val="none" w:sz="0" w:space="0" w:color="auto"/>
        <w:left w:val="none" w:sz="0" w:space="0" w:color="auto"/>
        <w:bottom w:val="none" w:sz="0" w:space="0" w:color="auto"/>
        <w:right w:val="none" w:sz="0" w:space="0" w:color="auto"/>
      </w:divBdr>
    </w:div>
    <w:div w:id="624894302">
      <w:bodyDiv w:val="1"/>
      <w:marLeft w:val="0"/>
      <w:marRight w:val="0"/>
      <w:marTop w:val="0"/>
      <w:marBottom w:val="0"/>
      <w:divBdr>
        <w:top w:val="none" w:sz="0" w:space="0" w:color="auto"/>
        <w:left w:val="none" w:sz="0" w:space="0" w:color="auto"/>
        <w:bottom w:val="none" w:sz="0" w:space="0" w:color="auto"/>
        <w:right w:val="none" w:sz="0" w:space="0" w:color="auto"/>
      </w:divBdr>
    </w:div>
    <w:div w:id="629291209">
      <w:bodyDiv w:val="1"/>
      <w:marLeft w:val="0"/>
      <w:marRight w:val="0"/>
      <w:marTop w:val="0"/>
      <w:marBottom w:val="0"/>
      <w:divBdr>
        <w:top w:val="none" w:sz="0" w:space="0" w:color="auto"/>
        <w:left w:val="none" w:sz="0" w:space="0" w:color="auto"/>
        <w:bottom w:val="none" w:sz="0" w:space="0" w:color="auto"/>
        <w:right w:val="none" w:sz="0" w:space="0" w:color="auto"/>
      </w:divBdr>
    </w:div>
    <w:div w:id="655911965">
      <w:bodyDiv w:val="1"/>
      <w:marLeft w:val="0"/>
      <w:marRight w:val="0"/>
      <w:marTop w:val="0"/>
      <w:marBottom w:val="0"/>
      <w:divBdr>
        <w:top w:val="none" w:sz="0" w:space="0" w:color="auto"/>
        <w:left w:val="none" w:sz="0" w:space="0" w:color="auto"/>
        <w:bottom w:val="none" w:sz="0" w:space="0" w:color="auto"/>
        <w:right w:val="none" w:sz="0" w:space="0" w:color="auto"/>
      </w:divBdr>
    </w:div>
    <w:div w:id="804390491">
      <w:bodyDiv w:val="1"/>
      <w:marLeft w:val="0"/>
      <w:marRight w:val="0"/>
      <w:marTop w:val="0"/>
      <w:marBottom w:val="0"/>
      <w:divBdr>
        <w:top w:val="none" w:sz="0" w:space="0" w:color="auto"/>
        <w:left w:val="none" w:sz="0" w:space="0" w:color="auto"/>
        <w:bottom w:val="none" w:sz="0" w:space="0" w:color="auto"/>
        <w:right w:val="none" w:sz="0" w:space="0" w:color="auto"/>
      </w:divBdr>
    </w:div>
    <w:div w:id="807476214">
      <w:bodyDiv w:val="1"/>
      <w:marLeft w:val="0"/>
      <w:marRight w:val="0"/>
      <w:marTop w:val="0"/>
      <w:marBottom w:val="0"/>
      <w:divBdr>
        <w:top w:val="none" w:sz="0" w:space="0" w:color="auto"/>
        <w:left w:val="none" w:sz="0" w:space="0" w:color="auto"/>
        <w:bottom w:val="none" w:sz="0" w:space="0" w:color="auto"/>
        <w:right w:val="none" w:sz="0" w:space="0" w:color="auto"/>
      </w:divBdr>
    </w:div>
    <w:div w:id="875586532">
      <w:bodyDiv w:val="1"/>
      <w:marLeft w:val="0"/>
      <w:marRight w:val="0"/>
      <w:marTop w:val="0"/>
      <w:marBottom w:val="0"/>
      <w:divBdr>
        <w:top w:val="none" w:sz="0" w:space="0" w:color="auto"/>
        <w:left w:val="none" w:sz="0" w:space="0" w:color="auto"/>
        <w:bottom w:val="none" w:sz="0" w:space="0" w:color="auto"/>
        <w:right w:val="none" w:sz="0" w:space="0" w:color="auto"/>
      </w:divBdr>
    </w:div>
    <w:div w:id="923954281">
      <w:bodyDiv w:val="1"/>
      <w:marLeft w:val="0"/>
      <w:marRight w:val="0"/>
      <w:marTop w:val="0"/>
      <w:marBottom w:val="0"/>
      <w:divBdr>
        <w:top w:val="none" w:sz="0" w:space="0" w:color="auto"/>
        <w:left w:val="none" w:sz="0" w:space="0" w:color="auto"/>
        <w:bottom w:val="none" w:sz="0" w:space="0" w:color="auto"/>
        <w:right w:val="none" w:sz="0" w:space="0" w:color="auto"/>
      </w:divBdr>
    </w:div>
    <w:div w:id="983701465">
      <w:bodyDiv w:val="1"/>
      <w:marLeft w:val="0"/>
      <w:marRight w:val="0"/>
      <w:marTop w:val="0"/>
      <w:marBottom w:val="0"/>
      <w:divBdr>
        <w:top w:val="none" w:sz="0" w:space="0" w:color="auto"/>
        <w:left w:val="none" w:sz="0" w:space="0" w:color="auto"/>
        <w:bottom w:val="none" w:sz="0" w:space="0" w:color="auto"/>
        <w:right w:val="none" w:sz="0" w:space="0" w:color="auto"/>
      </w:divBdr>
    </w:div>
    <w:div w:id="1017543438">
      <w:bodyDiv w:val="1"/>
      <w:marLeft w:val="0"/>
      <w:marRight w:val="0"/>
      <w:marTop w:val="0"/>
      <w:marBottom w:val="0"/>
      <w:divBdr>
        <w:top w:val="none" w:sz="0" w:space="0" w:color="auto"/>
        <w:left w:val="none" w:sz="0" w:space="0" w:color="auto"/>
        <w:bottom w:val="none" w:sz="0" w:space="0" w:color="auto"/>
        <w:right w:val="none" w:sz="0" w:space="0" w:color="auto"/>
      </w:divBdr>
    </w:div>
    <w:div w:id="1150056361">
      <w:bodyDiv w:val="1"/>
      <w:marLeft w:val="0"/>
      <w:marRight w:val="0"/>
      <w:marTop w:val="0"/>
      <w:marBottom w:val="0"/>
      <w:divBdr>
        <w:top w:val="none" w:sz="0" w:space="0" w:color="auto"/>
        <w:left w:val="none" w:sz="0" w:space="0" w:color="auto"/>
        <w:bottom w:val="none" w:sz="0" w:space="0" w:color="auto"/>
        <w:right w:val="none" w:sz="0" w:space="0" w:color="auto"/>
      </w:divBdr>
    </w:div>
    <w:div w:id="1207329169">
      <w:bodyDiv w:val="1"/>
      <w:marLeft w:val="0"/>
      <w:marRight w:val="0"/>
      <w:marTop w:val="0"/>
      <w:marBottom w:val="0"/>
      <w:divBdr>
        <w:top w:val="none" w:sz="0" w:space="0" w:color="auto"/>
        <w:left w:val="none" w:sz="0" w:space="0" w:color="auto"/>
        <w:bottom w:val="none" w:sz="0" w:space="0" w:color="auto"/>
        <w:right w:val="none" w:sz="0" w:space="0" w:color="auto"/>
      </w:divBdr>
    </w:div>
    <w:div w:id="1222986752">
      <w:bodyDiv w:val="1"/>
      <w:marLeft w:val="0"/>
      <w:marRight w:val="0"/>
      <w:marTop w:val="0"/>
      <w:marBottom w:val="0"/>
      <w:divBdr>
        <w:top w:val="none" w:sz="0" w:space="0" w:color="auto"/>
        <w:left w:val="none" w:sz="0" w:space="0" w:color="auto"/>
        <w:bottom w:val="none" w:sz="0" w:space="0" w:color="auto"/>
        <w:right w:val="none" w:sz="0" w:space="0" w:color="auto"/>
      </w:divBdr>
    </w:div>
    <w:div w:id="1239318461">
      <w:bodyDiv w:val="1"/>
      <w:marLeft w:val="0"/>
      <w:marRight w:val="0"/>
      <w:marTop w:val="0"/>
      <w:marBottom w:val="0"/>
      <w:divBdr>
        <w:top w:val="none" w:sz="0" w:space="0" w:color="auto"/>
        <w:left w:val="none" w:sz="0" w:space="0" w:color="auto"/>
        <w:bottom w:val="none" w:sz="0" w:space="0" w:color="auto"/>
        <w:right w:val="none" w:sz="0" w:space="0" w:color="auto"/>
      </w:divBdr>
    </w:div>
    <w:div w:id="1375079229">
      <w:bodyDiv w:val="1"/>
      <w:marLeft w:val="0"/>
      <w:marRight w:val="0"/>
      <w:marTop w:val="0"/>
      <w:marBottom w:val="0"/>
      <w:divBdr>
        <w:top w:val="none" w:sz="0" w:space="0" w:color="auto"/>
        <w:left w:val="none" w:sz="0" w:space="0" w:color="auto"/>
        <w:bottom w:val="none" w:sz="0" w:space="0" w:color="auto"/>
        <w:right w:val="none" w:sz="0" w:space="0" w:color="auto"/>
      </w:divBdr>
      <w:divsChild>
        <w:div w:id="1266498429">
          <w:marLeft w:val="0"/>
          <w:marRight w:val="0"/>
          <w:marTop w:val="0"/>
          <w:marBottom w:val="0"/>
          <w:divBdr>
            <w:top w:val="none" w:sz="0" w:space="0" w:color="auto"/>
            <w:left w:val="none" w:sz="0" w:space="0" w:color="auto"/>
            <w:bottom w:val="none" w:sz="0" w:space="0" w:color="auto"/>
            <w:right w:val="none" w:sz="0" w:space="0" w:color="auto"/>
          </w:divBdr>
        </w:div>
        <w:div w:id="597106728">
          <w:marLeft w:val="0"/>
          <w:marRight w:val="0"/>
          <w:marTop w:val="0"/>
          <w:marBottom w:val="0"/>
          <w:divBdr>
            <w:top w:val="none" w:sz="0" w:space="0" w:color="auto"/>
            <w:left w:val="none" w:sz="0" w:space="0" w:color="auto"/>
            <w:bottom w:val="none" w:sz="0" w:space="0" w:color="auto"/>
            <w:right w:val="none" w:sz="0" w:space="0" w:color="auto"/>
          </w:divBdr>
        </w:div>
        <w:div w:id="1561867549">
          <w:marLeft w:val="0"/>
          <w:marRight w:val="0"/>
          <w:marTop w:val="0"/>
          <w:marBottom w:val="0"/>
          <w:divBdr>
            <w:top w:val="none" w:sz="0" w:space="0" w:color="auto"/>
            <w:left w:val="none" w:sz="0" w:space="0" w:color="auto"/>
            <w:bottom w:val="none" w:sz="0" w:space="0" w:color="auto"/>
            <w:right w:val="none" w:sz="0" w:space="0" w:color="auto"/>
          </w:divBdr>
        </w:div>
        <w:div w:id="1676377943">
          <w:marLeft w:val="0"/>
          <w:marRight w:val="0"/>
          <w:marTop w:val="0"/>
          <w:marBottom w:val="0"/>
          <w:divBdr>
            <w:top w:val="none" w:sz="0" w:space="0" w:color="auto"/>
            <w:left w:val="none" w:sz="0" w:space="0" w:color="auto"/>
            <w:bottom w:val="none" w:sz="0" w:space="0" w:color="auto"/>
            <w:right w:val="none" w:sz="0" w:space="0" w:color="auto"/>
          </w:divBdr>
        </w:div>
      </w:divsChild>
    </w:div>
    <w:div w:id="1435783511">
      <w:bodyDiv w:val="1"/>
      <w:marLeft w:val="0"/>
      <w:marRight w:val="0"/>
      <w:marTop w:val="0"/>
      <w:marBottom w:val="0"/>
      <w:divBdr>
        <w:top w:val="none" w:sz="0" w:space="0" w:color="auto"/>
        <w:left w:val="none" w:sz="0" w:space="0" w:color="auto"/>
        <w:bottom w:val="none" w:sz="0" w:space="0" w:color="auto"/>
        <w:right w:val="none" w:sz="0" w:space="0" w:color="auto"/>
      </w:divBdr>
    </w:div>
    <w:div w:id="1461995421">
      <w:bodyDiv w:val="1"/>
      <w:marLeft w:val="0"/>
      <w:marRight w:val="0"/>
      <w:marTop w:val="0"/>
      <w:marBottom w:val="0"/>
      <w:divBdr>
        <w:top w:val="none" w:sz="0" w:space="0" w:color="auto"/>
        <w:left w:val="none" w:sz="0" w:space="0" w:color="auto"/>
        <w:bottom w:val="none" w:sz="0" w:space="0" w:color="auto"/>
        <w:right w:val="none" w:sz="0" w:space="0" w:color="auto"/>
      </w:divBdr>
    </w:div>
    <w:div w:id="1518035426">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1933842">
      <w:bodyDiv w:val="1"/>
      <w:marLeft w:val="0"/>
      <w:marRight w:val="0"/>
      <w:marTop w:val="0"/>
      <w:marBottom w:val="0"/>
      <w:divBdr>
        <w:top w:val="none" w:sz="0" w:space="0" w:color="auto"/>
        <w:left w:val="none" w:sz="0" w:space="0" w:color="auto"/>
        <w:bottom w:val="none" w:sz="0" w:space="0" w:color="auto"/>
        <w:right w:val="none" w:sz="0" w:space="0" w:color="auto"/>
      </w:divBdr>
    </w:div>
    <w:div w:id="1566987979">
      <w:bodyDiv w:val="1"/>
      <w:marLeft w:val="0"/>
      <w:marRight w:val="0"/>
      <w:marTop w:val="0"/>
      <w:marBottom w:val="0"/>
      <w:divBdr>
        <w:top w:val="none" w:sz="0" w:space="0" w:color="auto"/>
        <w:left w:val="none" w:sz="0" w:space="0" w:color="auto"/>
        <w:bottom w:val="none" w:sz="0" w:space="0" w:color="auto"/>
        <w:right w:val="none" w:sz="0" w:space="0" w:color="auto"/>
      </w:divBdr>
    </w:div>
    <w:div w:id="1624119276">
      <w:bodyDiv w:val="1"/>
      <w:marLeft w:val="0"/>
      <w:marRight w:val="0"/>
      <w:marTop w:val="0"/>
      <w:marBottom w:val="0"/>
      <w:divBdr>
        <w:top w:val="none" w:sz="0" w:space="0" w:color="auto"/>
        <w:left w:val="none" w:sz="0" w:space="0" w:color="auto"/>
        <w:bottom w:val="none" w:sz="0" w:space="0" w:color="auto"/>
        <w:right w:val="none" w:sz="0" w:space="0" w:color="auto"/>
      </w:divBdr>
    </w:div>
    <w:div w:id="1662080909">
      <w:bodyDiv w:val="1"/>
      <w:marLeft w:val="0"/>
      <w:marRight w:val="0"/>
      <w:marTop w:val="0"/>
      <w:marBottom w:val="0"/>
      <w:divBdr>
        <w:top w:val="none" w:sz="0" w:space="0" w:color="auto"/>
        <w:left w:val="none" w:sz="0" w:space="0" w:color="auto"/>
        <w:bottom w:val="none" w:sz="0" w:space="0" w:color="auto"/>
        <w:right w:val="none" w:sz="0" w:space="0" w:color="auto"/>
      </w:divBdr>
    </w:div>
    <w:div w:id="1669359682">
      <w:bodyDiv w:val="1"/>
      <w:marLeft w:val="0"/>
      <w:marRight w:val="0"/>
      <w:marTop w:val="0"/>
      <w:marBottom w:val="0"/>
      <w:divBdr>
        <w:top w:val="none" w:sz="0" w:space="0" w:color="auto"/>
        <w:left w:val="none" w:sz="0" w:space="0" w:color="auto"/>
        <w:bottom w:val="none" w:sz="0" w:space="0" w:color="auto"/>
        <w:right w:val="none" w:sz="0" w:space="0" w:color="auto"/>
      </w:divBdr>
    </w:div>
    <w:div w:id="1683386869">
      <w:bodyDiv w:val="1"/>
      <w:marLeft w:val="0"/>
      <w:marRight w:val="0"/>
      <w:marTop w:val="0"/>
      <w:marBottom w:val="0"/>
      <w:divBdr>
        <w:top w:val="none" w:sz="0" w:space="0" w:color="auto"/>
        <w:left w:val="none" w:sz="0" w:space="0" w:color="auto"/>
        <w:bottom w:val="none" w:sz="0" w:space="0" w:color="auto"/>
        <w:right w:val="none" w:sz="0" w:space="0" w:color="auto"/>
      </w:divBdr>
    </w:div>
    <w:div w:id="1696611715">
      <w:bodyDiv w:val="1"/>
      <w:marLeft w:val="0"/>
      <w:marRight w:val="0"/>
      <w:marTop w:val="0"/>
      <w:marBottom w:val="0"/>
      <w:divBdr>
        <w:top w:val="none" w:sz="0" w:space="0" w:color="auto"/>
        <w:left w:val="none" w:sz="0" w:space="0" w:color="auto"/>
        <w:bottom w:val="none" w:sz="0" w:space="0" w:color="auto"/>
        <w:right w:val="none" w:sz="0" w:space="0" w:color="auto"/>
      </w:divBdr>
    </w:div>
    <w:div w:id="1725520683">
      <w:bodyDiv w:val="1"/>
      <w:marLeft w:val="0"/>
      <w:marRight w:val="0"/>
      <w:marTop w:val="0"/>
      <w:marBottom w:val="0"/>
      <w:divBdr>
        <w:top w:val="none" w:sz="0" w:space="0" w:color="auto"/>
        <w:left w:val="none" w:sz="0" w:space="0" w:color="auto"/>
        <w:bottom w:val="none" w:sz="0" w:space="0" w:color="auto"/>
        <w:right w:val="none" w:sz="0" w:space="0" w:color="auto"/>
      </w:divBdr>
    </w:div>
    <w:div w:id="1778063290">
      <w:bodyDiv w:val="1"/>
      <w:marLeft w:val="0"/>
      <w:marRight w:val="0"/>
      <w:marTop w:val="0"/>
      <w:marBottom w:val="0"/>
      <w:divBdr>
        <w:top w:val="none" w:sz="0" w:space="0" w:color="auto"/>
        <w:left w:val="none" w:sz="0" w:space="0" w:color="auto"/>
        <w:bottom w:val="none" w:sz="0" w:space="0" w:color="auto"/>
        <w:right w:val="none" w:sz="0" w:space="0" w:color="auto"/>
      </w:divBdr>
    </w:div>
    <w:div w:id="1780643188">
      <w:bodyDiv w:val="1"/>
      <w:marLeft w:val="0"/>
      <w:marRight w:val="0"/>
      <w:marTop w:val="0"/>
      <w:marBottom w:val="0"/>
      <w:divBdr>
        <w:top w:val="none" w:sz="0" w:space="0" w:color="auto"/>
        <w:left w:val="none" w:sz="0" w:space="0" w:color="auto"/>
        <w:bottom w:val="none" w:sz="0" w:space="0" w:color="auto"/>
        <w:right w:val="none" w:sz="0" w:space="0" w:color="auto"/>
      </w:divBdr>
    </w:div>
    <w:div w:id="1801654365">
      <w:bodyDiv w:val="1"/>
      <w:marLeft w:val="0"/>
      <w:marRight w:val="0"/>
      <w:marTop w:val="0"/>
      <w:marBottom w:val="0"/>
      <w:divBdr>
        <w:top w:val="none" w:sz="0" w:space="0" w:color="auto"/>
        <w:left w:val="none" w:sz="0" w:space="0" w:color="auto"/>
        <w:bottom w:val="none" w:sz="0" w:space="0" w:color="auto"/>
        <w:right w:val="none" w:sz="0" w:space="0" w:color="auto"/>
      </w:divBdr>
    </w:div>
    <w:div w:id="1824539066">
      <w:bodyDiv w:val="1"/>
      <w:marLeft w:val="0"/>
      <w:marRight w:val="0"/>
      <w:marTop w:val="0"/>
      <w:marBottom w:val="0"/>
      <w:divBdr>
        <w:top w:val="none" w:sz="0" w:space="0" w:color="auto"/>
        <w:left w:val="none" w:sz="0" w:space="0" w:color="auto"/>
        <w:bottom w:val="none" w:sz="0" w:space="0" w:color="auto"/>
        <w:right w:val="none" w:sz="0" w:space="0" w:color="auto"/>
      </w:divBdr>
      <w:divsChild>
        <w:div w:id="404765449">
          <w:marLeft w:val="0"/>
          <w:marRight w:val="0"/>
          <w:marTop w:val="0"/>
          <w:marBottom w:val="0"/>
          <w:divBdr>
            <w:top w:val="none" w:sz="0" w:space="0" w:color="auto"/>
            <w:left w:val="none" w:sz="0" w:space="0" w:color="auto"/>
            <w:bottom w:val="none" w:sz="0" w:space="0" w:color="auto"/>
            <w:right w:val="none" w:sz="0" w:space="0" w:color="auto"/>
          </w:divBdr>
        </w:div>
        <w:div w:id="688482129">
          <w:marLeft w:val="0"/>
          <w:marRight w:val="0"/>
          <w:marTop w:val="0"/>
          <w:marBottom w:val="0"/>
          <w:divBdr>
            <w:top w:val="none" w:sz="0" w:space="0" w:color="auto"/>
            <w:left w:val="none" w:sz="0" w:space="0" w:color="auto"/>
            <w:bottom w:val="none" w:sz="0" w:space="0" w:color="auto"/>
            <w:right w:val="none" w:sz="0" w:space="0" w:color="auto"/>
          </w:divBdr>
        </w:div>
        <w:div w:id="1391345654">
          <w:marLeft w:val="0"/>
          <w:marRight w:val="0"/>
          <w:marTop w:val="0"/>
          <w:marBottom w:val="0"/>
          <w:divBdr>
            <w:top w:val="none" w:sz="0" w:space="0" w:color="auto"/>
            <w:left w:val="none" w:sz="0" w:space="0" w:color="auto"/>
            <w:bottom w:val="none" w:sz="0" w:space="0" w:color="auto"/>
            <w:right w:val="none" w:sz="0" w:space="0" w:color="auto"/>
          </w:divBdr>
        </w:div>
      </w:divsChild>
    </w:div>
    <w:div w:id="1853648209">
      <w:bodyDiv w:val="1"/>
      <w:marLeft w:val="0"/>
      <w:marRight w:val="0"/>
      <w:marTop w:val="0"/>
      <w:marBottom w:val="0"/>
      <w:divBdr>
        <w:top w:val="none" w:sz="0" w:space="0" w:color="auto"/>
        <w:left w:val="none" w:sz="0" w:space="0" w:color="auto"/>
        <w:bottom w:val="none" w:sz="0" w:space="0" w:color="auto"/>
        <w:right w:val="none" w:sz="0" w:space="0" w:color="auto"/>
      </w:divBdr>
    </w:div>
    <w:div w:id="1894266718">
      <w:bodyDiv w:val="1"/>
      <w:marLeft w:val="0"/>
      <w:marRight w:val="0"/>
      <w:marTop w:val="0"/>
      <w:marBottom w:val="0"/>
      <w:divBdr>
        <w:top w:val="none" w:sz="0" w:space="0" w:color="auto"/>
        <w:left w:val="none" w:sz="0" w:space="0" w:color="auto"/>
        <w:bottom w:val="none" w:sz="0" w:space="0" w:color="auto"/>
        <w:right w:val="none" w:sz="0" w:space="0" w:color="auto"/>
      </w:divBdr>
    </w:div>
    <w:div w:id="1941863929">
      <w:bodyDiv w:val="1"/>
      <w:marLeft w:val="0"/>
      <w:marRight w:val="0"/>
      <w:marTop w:val="0"/>
      <w:marBottom w:val="0"/>
      <w:divBdr>
        <w:top w:val="none" w:sz="0" w:space="0" w:color="auto"/>
        <w:left w:val="none" w:sz="0" w:space="0" w:color="auto"/>
        <w:bottom w:val="none" w:sz="0" w:space="0" w:color="auto"/>
        <w:right w:val="none" w:sz="0" w:space="0" w:color="auto"/>
      </w:divBdr>
    </w:div>
    <w:div w:id="1945265702">
      <w:bodyDiv w:val="1"/>
      <w:marLeft w:val="0"/>
      <w:marRight w:val="0"/>
      <w:marTop w:val="0"/>
      <w:marBottom w:val="0"/>
      <w:divBdr>
        <w:top w:val="none" w:sz="0" w:space="0" w:color="auto"/>
        <w:left w:val="none" w:sz="0" w:space="0" w:color="auto"/>
        <w:bottom w:val="none" w:sz="0" w:space="0" w:color="auto"/>
        <w:right w:val="none" w:sz="0" w:space="0" w:color="auto"/>
      </w:divBdr>
    </w:div>
    <w:div w:id="1975285092">
      <w:bodyDiv w:val="1"/>
      <w:marLeft w:val="0"/>
      <w:marRight w:val="0"/>
      <w:marTop w:val="0"/>
      <w:marBottom w:val="0"/>
      <w:divBdr>
        <w:top w:val="none" w:sz="0" w:space="0" w:color="auto"/>
        <w:left w:val="none" w:sz="0" w:space="0" w:color="auto"/>
        <w:bottom w:val="none" w:sz="0" w:space="0" w:color="auto"/>
        <w:right w:val="none" w:sz="0" w:space="0" w:color="auto"/>
      </w:divBdr>
    </w:div>
    <w:div w:id="1983188415">
      <w:bodyDiv w:val="1"/>
      <w:marLeft w:val="0"/>
      <w:marRight w:val="0"/>
      <w:marTop w:val="0"/>
      <w:marBottom w:val="0"/>
      <w:divBdr>
        <w:top w:val="none" w:sz="0" w:space="0" w:color="auto"/>
        <w:left w:val="none" w:sz="0" w:space="0" w:color="auto"/>
        <w:bottom w:val="none" w:sz="0" w:space="0" w:color="auto"/>
        <w:right w:val="none" w:sz="0" w:space="0" w:color="auto"/>
      </w:divBdr>
    </w:div>
    <w:div w:id="2019037657">
      <w:bodyDiv w:val="1"/>
      <w:marLeft w:val="0"/>
      <w:marRight w:val="0"/>
      <w:marTop w:val="0"/>
      <w:marBottom w:val="0"/>
      <w:divBdr>
        <w:top w:val="none" w:sz="0" w:space="0" w:color="auto"/>
        <w:left w:val="none" w:sz="0" w:space="0" w:color="auto"/>
        <w:bottom w:val="none" w:sz="0" w:space="0" w:color="auto"/>
        <w:right w:val="none" w:sz="0" w:space="0" w:color="auto"/>
      </w:divBdr>
    </w:div>
    <w:div w:id="2053922846">
      <w:bodyDiv w:val="1"/>
      <w:marLeft w:val="0"/>
      <w:marRight w:val="0"/>
      <w:marTop w:val="0"/>
      <w:marBottom w:val="0"/>
      <w:divBdr>
        <w:top w:val="none" w:sz="0" w:space="0" w:color="auto"/>
        <w:left w:val="none" w:sz="0" w:space="0" w:color="auto"/>
        <w:bottom w:val="none" w:sz="0" w:space="0" w:color="auto"/>
        <w:right w:val="none" w:sz="0" w:space="0" w:color="auto"/>
      </w:divBdr>
    </w:div>
    <w:div w:id="2136367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k1.arduino.vn/img/2015/05/08/0/1384_123450-1431094167-0-4.png" TargetMode="External"/><Relationship Id="rId117" Type="http://schemas.openxmlformats.org/officeDocument/2006/relationships/image" Target="media/image89.png"/><Relationship Id="rId21" Type="http://schemas.openxmlformats.org/officeDocument/2006/relationships/image" Target="media/image10.jpe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4.png"/><Relationship Id="rId133" Type="http://schemas.openxmlformats.org/officeDocument/2006/relationships/image" Target="media/image104.png"/><Relationship Id="rId138" Type="http://schemas.openxmlformats.org/officeDocument/2006/relationships/image" Target="media/image109.png"/><Relationship Id="rId154" Type="http://schemas.openxmlformats.org/officeDocument/2006/relationships/image" Target="media/image124.png"/><Relationship Id="rId159" Type="http://schemas.openxmlformats.org/officeDocument/2006/relationships/hyperlink" Target="https://www.youtube.com/watch?v=0rPA1w6M2Q0" TargetMode="External"/><Relationship Id="rId16" Type="http://schemas.openxmlformats.org/officeDocument/2006/relationships/image" Target="media/image7.jpg"/><Relationship Id="rId107" Type="http://schemas.openxmlformats.org/officeDocument/2006/relationships/image" Target="media/image79.png"/><Relationship Id="rId11" Type="http://schemas.openxmlformats.org/officeDocument/2006/relationships/image" Target="media/image2.png"/><Relationship Id="rId32" Type="http://schemas.openxmlformats.org/officeDocument/2006/relationships/hyperlink" Target="http://k2.arduino.vn/img/2015/05/08/0/1352_882450-1431094176-0-8.png" TargetMode="External"/><Relationship Id="rId37" Type="http://schemas.openxmlformats.org/officeDocument/2006/relationships/image" Target="media/image18.png"/><Relationship Id="rId53" Type="http://schemas.openxmlformats.org/officeDocument/2006/relationships/hyperlink" Target="https://www.silabs.com/products/development-tools/software/usb-to-uart-bridge-vcp-drivers" TargetMode="External"/><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4.png"/><Relationship Id="rId123" Type="http://schemas.openxmlformats.org/officeDocument/2006/relationships/hyperlink" Target="https://console.bluemix.net" TargetMode="External"/><Relationship Id="rId128" Type="http://schemas.openxmlformats.org/officeDocument/2006/relationships/image" Target="media/image99.png"/><Relationship Id="rId144" Type="http://schemas.openxmlformats.org/officeDocument/2006/relationships/image" Target="media/image115.png"/><Relationship Id="rId149"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hyperlink" Target="https://www.cyberciti.biz/faq/find-out-linux-serial-ports-with-setserial/" TargetMode="External"/><Relationship Id="rId165" Type="http://schemas.openxmlformats.org/officeDocument/2006/relationships/hyperlink" Target="https://github.com/nodemcu/nodemcu-firmware/commits?author=marcelstoer" TargetMode="External"/><Relationship Id="rId22" Type="http://schemas.openxmlformats.org/officeDocument/2006/relationships/hyperlink" Target="https://tdhteam.files.wordpress.com/2015/04/2015-04-10_16h37_56.png" TargetMode="External"/><Relationship Id="rId27" Type="http://schemas.openxmlformats.org/officeDocument/2006/relationships/image" Target="media/image13.png"/><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53.png"/><Relationship Id="rId85" Type="http://schemas.openxmlformats.org/officeDocument/2006/relationships/image" Target="media/image58.png"/><Relationship Id="rId150" Type="http://schemas.openxmlformats.org/officeDocument/2006/relationships/image" Target="media/image120.png"/><Relationship Id="rId155" Type="http://schemas.openxmlformats.org/officeDocument/2006/relationships/image" Target="media/image125.png"/><Relationship Id="rId12" Type="http://schemas.openxmlformats.org/officeDocument/2006/relationships/image" Target="media/image3.jpg"/><Relationship Id="rId17"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k2.arduino.vn/img/2015/05/08/0/1353_882450-1431094185-0-11.png" TargetMode="External"/><Relationship Id="rId59" Type="http://schemas.openxmlformats.org/officeDocument/2006/relationships/image" Target="media/image32.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29.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1.png"/><Relationship Id="rId145" Type="http://schemas.openxmlformats.org/officeDocument/2006/relationships/image" Target="media/image116.png"/><Relationship Id="rId161" Type="http://schemas.openxmlformats.org/officeDocument/2006/relationships/hyperlink" Target="https://howtomechatronics.com/author/howtom12_wp/" TargetMode="External"/><Relationship Id="rId166" Type="http://schemas.openxmlformats.org/officeDocument/2006/relationships/hyperlink" Target="https://github.com/nodemcu/nodemcu-firmware/commits?author=marcelsto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hyperlink" Target="https://tdhteam.files.wordpress.com/2015/04/2015-04-10_16h41_51.png" TargetMode="External"/><Relationship Id="rId36" Type="http://schemas.openxmlformats.org/officeDocument/2006/relationships/hyperlink" Target="https://tdhteam.files.wordpress.com/2015/04/2015-04-10_16h50_45.png" TargetMode="External"/><Relationship Id="rId49" Type="http://schemas.openxmlformats.org/officeDocument/2006/relationships/image" Target="media/image27.png"/><Relationship Id="rId57" Type="http://schemas.openxmlformats.org/officeDocument/2006/relationships/hyperlink" Target="https://github.com/esp8266/Arduino" TargetMode="External"/><Relationship Id="rId106" Type="http://schemas.openxmlformats.org/officeDocument/2006/relationships/image" Target="media/image78.png"/><Relationship Id="rId114" Type="http://schemas.openxmlformats.org/officeDocument/2006/relationships/image" Target="media/image86.png"/><Relationship Id="rId119" Type="http://schemas.openxmlformats.org/officeDocument/2006/relationships/image" Target="media/image91.png"/><Relationship Id="rId127" Type="http://schemas.openxmlformats.org/officeDocument/2006/relationships/image" Target="media/image98.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3.png"/><Relationship Id="rId52" Type="http://schemas.openxmlformats.org/officeDocument/2006/relationships/hyperlink" Target="https://github.com/marcelstoer/nodemcu-pyflasher/releases" TargetMode="External"/><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30" Type="http://schemas.openxmlformats.org/officeDocument/2006/relationships/image" Target="media/image101.png"/><Relationship Id="rId135" Type="http://schemas.openxmlformats.org/officeDocument/2006/relationships/image" Target="media/image106.png"/><Relationship Id="rId143" Type="http://schemas.openxmlformats.org/officeDocument/2006/relationships/image" Target="media/image114.png"/><Relationship Id="rId148" Type="http://schemas.openxmlformats.org/officeDocument/2006/relationships/image" Target="media/image118.png"/><Relationship Id="rId151" Type="http://schemas.openxmlformats.org/officeDocument/2006/relationships/image" Target="media/image121.png"/><Relationship Id="rId156" Type="http://schemas.openxmlformats.org/officeDocument/2006/relationships/image" Target="media/image126.png"/><Relationship Id="rId164" Type="http://schemas.openxmlformats.org/officeDocument/2006/relationships/hyperlink" Target="https://www.youtube.com/channel/UC42d7zFnWU0dYVk_M0JED6w"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19.png"/><Relationship Id="rId109" Type="http://schemas.openxmlformats.org/officeDocument/2006/relationships/image" Target="media/image81.png"/><Relationship Id="rId34" Type="http://schemas.openxmlformats.org/officeDocument/2006/relationships/hyperlink" Target="http://k3.arduino.vn/img/2015/05/08/0/1331_812450-1431094179-0-9.png" TargetMode="External"/><Relationship Id="rId50" Type="http://schemas.openxmlformats.org/officeDocument/2006/relationships/hyperlink" Target="https://www.python.org/downloads/" TargetMode="External"/><Relationship Id="rId55" Type="http://schemas.openxmlformats.org/officeDocument/2006/relationships/image" Target="media/image30.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44.jpeg"/><Relationship Id="rId92" Type="http://schemas.openxmlformats.org/officeDocument/2006/relationships/image" Target="media/image65.png"/><Relationship Id="rId162" Type="http://schemas.openxmlformats.org/officeDocument/2006/relationships/hyperlink" Target="https://create.arduino.cc/projecthub/harshmangukiya"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tdhteam.files.wordpress.com/2015/04/2015-04-10_16h39_13.png" TargetMode="External"/><Relationship Id="rId40" Type="http://schemas.openxmlformats.org/officeDocument/2006/relationships/hyperlink" Target="http://k3.arduino.vn/img/2015/05/08/0/1332_812450-1431094187-0-12.png" TargetMode="External"/><Relationship Id="rId45" Type="http://schemas.openxmlformats.org/officeDocument/2006/relationships/hyperlink" Target="https://nodemcu-build.com/" TargetMode="External"/><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hyperlink" Target="https://www.sitepoint.com/author/pcatanzariti/" TargetMode="External"/><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image" Target="media/image122.png"/><Relationship Id="rId19" Type="http://schemas.openxmlformats.org/officeDocument/2006/relationships/hyperlink" Target="http://arduino.vn/bai-viet/402-huong-dan-nap-chuong-trinh-don-gian-cho-arduino-uno-r3" TargetMode="External"/><Relationship Id="rId14" Type="http://schemas.openxmlformats.org/officeDocument/2006/relationships/image" Target="media/image5.png"/><Relationship Id="rId30" Type="http://schemas.openxmlformats.org/officeDocument/2006/relationships/hyperlink" Target="https://tdhteam.files.wordpress.com/2015/04/2015-04-10_16h43_56.png" TargetMode="External"/><Relationship Id="rId35" Type="http://schemas.openxmlformats.org/officeDocument/2006/relationships/image" Target="media/image17.png"/><Relationship Id="rId56" Type="http://schemas.openxmlformats.org/officeDocument/2006/relationships/hyperlink" Target="http://arduino.esp8266.com/stable/package_esp8266com_index.json" TargetMode="External"/><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7.png"/><Relationship Id="rId147" Type="http://schemas.openxmlformats.org/officeDocument/2006/relationships/hyperlink" Target="https://console.bluemix.net/services/cloudantnosqldb/" TargetMode="External"/><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hyperlink" Target="https://www.ibm.com/cloud/" TargetMode="External"/><Relationship Id="rId121" Type="http://schemas.openxmlformats.org/officeDocument/2006/relationships/image" Target="media/image93.png"/><Relationship Id="rId142" Type="http://schemas.openxmlformats.org/officeDocument/2006/relationships/image" Target="media/image113.png"/><Relationship Id="rId163" Type="http://schemas.openxmlformats.org/officeDocument/2006/relationships/hyperlink" Target="http://www.deviceplus.com/author/rahul/"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4.png"/><Relationship Id="rId67" Type="http://schemas.openxmlformats.org/officeDocument/2006/relationships/image" Target="media/image40.png"/><Relationship Id="rId116" Type="http://schemas.openxmlformats.org/officeDocument/2006/relationships/image" Target="media/image88.png"/><Relationship Id="rId137" Type="http://schemas.openxmlformats.org/officeDocument/2006/relationships/image" Target="media/image108.png"/><Relationship Id="rId158" Type="http://schemas.openxmlformats.org/officeDocument/2006/relationships/hyperlink" Target="https://www.sitepoint.com/connecting-a-raspberry-pi-to-ibm-watson-and-bluemix/" TargetMode="External"/><Relationship Id="rId20" Type="http://schemas.openxmlformats.org/officeDocument/2006/relationships/hyperlink" Target="https://tdhteam.files.wordpress.com/2015/04/2015-04-10_15h42_30.png" TargetMode="External"/><Relationship Id="rId41" Type="http://schemas.openxmlformats.org/officeDocument/2006/relationships/image" Target="media/image20.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3.png"/><Relationship Id="rId132" Type="http://schemas.openxmlformats.org/officeDocument/2006/relationships/image" Target="media/image103.png"/><Relationship Id="rId153" Type="http://schemas.openxmlformats.org/officeDocument/2006/relationships/image" Target="media/image1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uanTran\AppData\Local\Temp\Rar$DIa10824.22090\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1F2F318-D05F-4EBB-B0A8-E4112C45D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4115</TotalTime>
  <Pages>98</Pages>
  <Words>13717</Words>
  <Characters>78190</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Tuấn Trọng Phan</cp:lastModifiedBy>
  <cp:revision>22</cp:revision>
  <cp:lastPrinted>2018-06-01T18:24:00Z</cp:lastPrinted>
  <dcterms:created xsi:type="dcterms:W3CDTF">2018-05-11T03:07:00Z</dcterms:created>
  <dcterms:modified xsi:type="dcterms:W3CDTF">2018-06-03T05:15:00Z</dcterms:modified>
</cp:coreProperties>
</file>